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1AE530C5" w:rsidR="00482DC2" w:rsidRPr="00D26514" w:rsidRDefault="00CF283F" w:rsidP="000807AC">
      <w:pPr>
        <w:pStyle w:val="BodyText"/>
        <w:jc w:val="center"/>
        <w:rPr>
          <w:b/>
          <w:sz w:val="44"/>
          <w:szCs w:val="44"/>
        </w:rPr>
      </w:pPr>
      <w:r w:rsidRPr="00D26514">
        <w:rPr>
          <w:b/>
          <w:sz w:val="44"/>
          <w:szCs w:val="44"/>
        </w:rPr>
        <w:t xml:space="preserve">IHE </w:t>
      </w:r>
      <w:r w:rsidR="00BC7AAA">
        <w:rPr>
          <w:b/>
          <w:sz w:val="44"/>
          <w:szCs w:val="44"/>
        </w:rPr>
        <w:t>Devices</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0E5FA67E" w14:textId="55EB3864" w:rsidR="00CF283F" w:rsidRPr="00D26514" w:rsidRDefault="001F45D6" w:rsidP="001F45D6">
      <w:pPr>
        <w:pStyle w:val="BodyText"/>
        <w:jc w:val="center"/>
        <w:rPr>
          <w:b/>
          <w:sz w:val="44"/>
          <w:szCs w:val="44"/>
        </w:rPr>
      </w:pPr>
      <w:r>
        <w:rPr>
          <w:b/>
          <w:sz w:val="44"/>
          <w:szCs w:val="44"/>
        </w:rPr>
        <w:t xml:space="preserve">Service-oriented Device Point-of-care Interoperability </w:t>
      </w:r>
      <w:r w:rsidR="00CF283F" w:rsidRPr="00D26514">
        <w:rPr>
          <w:b/>
          <w:sz w:val="44"/>
          <w:szCs w:val="44"/>
        </w:rPr>
        <w:t>(</w:t>
      </w:r>
      <w:r>
        <w:rPr>
          <w:b/>
          <w:sz w:val="44"/>
          <w:szCs w:val="44"/>
        </w:rPr>
        <w:t>SDPi</w:t>
      </w:r>
      <w:r w:rsidR="00726A7E" w:rsidRPr="00D26514">
        <w:rPr>
          <w:b/>
          <w:sz w:val="44"/>
          <w:szCs w:val="44"/>
        </w:rPr>
        <w:t>)</w:t>
      </w:r>
    </w:p>
    <w:p w14:paraId="19C34921" w14:textId="77777777" w:rsidR="00726A7E" w:rsidRPr="00D26514" w:rsidRDefault="00726A7E" w:rsidP="00EA3BCB">
      <w:pPr>
        <w:pStyle w:val="BodyText"/>
      </w:pPr>
    </w:p>
    <w:p w14:paraId="13DE55AD" w14:textId="4F0D3726" w:rsidR="00503AE1" w:rsidRPr="00D26514" w:rsidRDefault="00A219CF" w:rsidP="00060817">
      <w:pPr>
        <w:pStyle w:val="BodyText"/>
        <w:jc w:val="center"/>
        <w:rPr>
          <w:b/>
          <w:sz w:val="44"/>
        </w:rPr>
      </w:pPr>
      <w:r w:rsidRPr="00D26514">
        <w:rPr>
          <w:b/>
          <w:sz w:val="44"/>
          <w:szCs w:val="44"/>
        </w:rPr>
        <w:t xml:space="preserve">Revision </w:t>
      </w:r>
      <w:r w:rsidR="001F45D6">
        <w:rPr>
          <w:b/>
          <w:sz w:val="44"/>
          <w:szCs w:val="44"/>
        </w:rPr>
        <w:t>0.1</w:t>
      </w:r>
      <w:r w:rsidRPr="00D26514">
        <w:rPr>
          <w:b/>
          <w:sz w:val="44"/>
          <w:szCs w:val="44"/>
        </w:rPr>
        <w:t xml:space="preserve">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F4757B" w:rsidRPr="00D26514">
        <w:rPr>
          <w:b/>
          <w:sz w:val="44"/>
          <w:szCs w:val="44"/>
        </w:rPr>
        <w:t xml:space="preserve"> (</w:t>
      </w:r>
      <w:r w:rsidR="00F4757B" w:rsidRPr="00EA3BCB">
        <w:rPr>
          <w:b/>
          <w:i/>
          <w:sz w:val="44"/>
          <w:szCs w:val="44"/>
        </w:rPr>
        <w:t>or</w:t>
      </w:r>
      <w:r w:rsidR="00F4757B" w:rsidRPr="00D26514">
        <w:rPr>
          <w:b/>
          <w:sz w:val="44"/>
          <w:szCs w:val="44"/>
        </w:rPr>
        <w:t xml:space="preserve"> Trial Implementation)</w:t>
      </w:r>
    </w:p>
    <w:p w14:paraId="446FE217" w14:textId="77777777" w:rsidR="001F45D6" w:rsidRDefault="001F45D6" w:rsidP="00AC7C88">
      <w:pPr>
        <w:pStyle w:val="BodyText"/>
      </w:pPr>
    </w:p>
    <w:p w14:paraId="685C4440" w14:textId="77777777" w:rsidR="001F45D6" w:rsidRDefault="001F45D6" w:rsidP="00AC7C88">
      <w:pPr>
        <w:pStyle w:val="BodyText"/>
      </w:pPr>
    </w:p>
    <w:p w14:paraId="26AC3EAB" w14:textId="77777777" w:rsidR="001F45D6" w:rsidRDefault="001F45D6" w:rsidP="00AC7C88">
      <w:pPr>
        <w:pStyle w:val="BodyText"/>
      </w:pPr>
    </w:p>
    <w:p w14:paraId="50683D1C" w14:textId="77777777" w:rsidR="001F45D6" w:rsidRDefault="001F45D6" w:rsidP="00AC7C88">
      <w:pPr>
        <w:pStyle w:val="BodyText"/>
      </w:pPr>
    </w:p>
    <w:p w14:paraId="7945735C" w14:textId="04865952" w:rsidR="00A910E1" w:rsidRPr="00D26514" w:rsidRDefault="00A910E1" w:rsidP="00AC7C88">
      <w:pPr>
        <w:pStyle w:val="BodyText"/>
      </w:pPr>
      <w:r w:rsidRPr="00D26514">
        <w:t>Date:</w:t>
      </w:r>
      <w:r w:rsidRPr="00D26514">
        <w:tab/>
      </w:r>
      <w:r w:rsidRPr="00D26514">
        <w:tab/>
      </w:r>
      <w:r w:rsidR="00BC7AAA">
        <w:t xml:space="preserve">July </w:t>
      </w:r>
      <w:r w:rsidR="00081DA6">
        <w:t>10</w:t>
      </w:r>
      <w:r w:rsidR="00BC7AAA">
        <w:t>, 2020</w:t>
      </w:r>
    </w:p>
    <w:p w14:paraId="78679A36" w14:textId="29C841EB" w:rsidR="00603ED5" w:rsidRPr="00D26514" w:rsidRDefault="00A910E1" w:rsidP="00AC7C88">
      <w:pPr>
        <w:pStyle w:val="BodyText"/>
      </w:pPr>
      <w:r w:rsidRPr="00D26514">
        <w:t>Author:</w:t>
      </w:r>
      <w:r w:rsidRPr="00D26514">
        <w:tab/>
      </w:r>
      <w:r w:rsidR="00BC7AAA">
        <w:t>Devices</w:t>
      </w:r>
      <w:r w:rsidR="001E6533" w:rsidRPr="00D26514">
        <w:t xml:space="preserve"> </w:t>
      </w:r>
      <w:r w:rsidR="00656A6B" w:rsidRPr="00D26514">
        <w:t>Technical Committee</w:t>
      </w:r>
    </w:p>
    <w:p w14:paraId="39940B52" w14:textId="7FE1E134" w:rsidR="00A875FF" w:rsidRPr="00D26514" w:rsidRDefault="00603ED5" w:rsidP="00AF5B2B">
      <w:pPr>
        <w:pStyle w:val="BodyText"/>
        <w:spacing w:after="20"/>
      </w:pPr>
      <w:commentRangeStart w:id="0"/>
      <w:r w:rsidRPr="00D26514">
        <w:t>Email:</w:t>
      </w:r>
      <w:r w:rsidR="00FF4C4E" w:rsidRPr="00D26514">
        <w:tab/>
      </w:r>
      <w:r w:rsidR="00FF4C4E" w:rsidRPr="00D26514">
        <w:tab/>
      </w:r>
      <w:r w:rsidR="00BC7AAA">
        <w:t>devices</w:t>
      </w:r>
      <w:r w:rsidR="00A875FF" w:rsidRPr="00D26514">
        <w:t>@ihe.net</w:t>
      </w:r>
      <w:commentRangeEnd w:id="0"/>
      <w:r w:rsidR="00081DA6">
        <w:rPr>
          <w:rStyle w:val="CommentReference"/>
        </w:rPr>
        <w:commentReference w:id="0"/>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13"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4" w:history="1">
        <w:r w:rsidR="00BC745A" w:rsidRPr="00D26514">
          <w:rPr>
            <w:rStyle w:val="Hyperlink"/>
          </w:rPr>
          <w:t>here</w:t>
        </w:r>
      </w:hyperlink>
      <w:r w:rsidR="00BC745A" w:rsidRPr="00D26514">
        <w:t xml:space="preserve"> for Public Comment versions.</w:t>
      </w:r>
    </w:p>
    <w:p w14:paraId="6C8629B2" w14:textId="4AD14828" w:rsidR="00017E09" w:rsidRPr="00D26514" w:rsidRDefault="009D125C" w:rsidP="007824BF">
      <w:pPr>
        <w:pStyle w:val="AuthorInstructions"/>
      </w:pPr>
      <w:r w:rsidRPr="00D26514">
        <w:br w:type="page"/>
      </w:r>
      <w:r w:rsidR="00017E09" w:rsidRPr="00D26514">
        <w:lastRenderedPageBreak/>
        <w:t xml:space="preserve">&lt;Instructions to authors are encapsulated in angled brackets as “&lt; … &gt;” and denoted with italicized text. These instructions </w:t>
      </w:r>
      <w:r w:rsidR="00944C39" w:rsidRPr="00D26514">
        <w:t>should</w:t>
      </w:r>
      <w:r w:rsidR="00017E09" w:rsidRPr="00D26514">
        <w:t xml:space="preserve"> be deleted </w:t>
      </w:r>
      <w:r w:rsidR="00944C39" w:rsidRPr="00D26514">
        <w:t>entirely</w:t>
      </w:r>
      <w:r w:rsidR="00017E09" w:rsidRPr="00D26514">
        <w:t xml:space="preserve"> prior to publication.&gt;</w:t>
      </w:r>
    </w:p>
    <w:p w14:paraId="358D93C2" w14:textId="77777777" w:rsidR="00F3372D" w:rsidRPr="00D26514" w:rsidRDefault="003B70A2" w:rsidP="003B70A2">
      <w:pPr>
        <w:pStyle w:val="AuthorInstructions"/>
      </w:pPr>
      <w:r w:rsidRPr="00D26514">
        <w:t>&lt;Use of capitalization:</w:t>
      </w:r>
      <w:r w:rsidR="00940FC7" w:rsidRPr="00D26514">
        <w:t xml:space="preserve"> </w:t>
      </w:r>
      <w:r w:rsidRPr="00D26514">
        <w:t>Please follow standard English grammar rules-only proper nouns and names are upper case. For example, “Modality Actor” is upper case, but “an actor which fulfills the role of a modality” is lower case. Do not use upper case to emphasize a word/topic.</w:t>
      </w:r>
      <w:r w:rsidR="00F3372D" w:rsidRPr="00D26514">
        <w:t xml:space="preserve"> Examples:</w:t>
      </w:r>
    </w:p>
    <w:p w14:paraId="32ACBAFD" w14:textId="5D6D8472" w:rsidR="003B70A2" w:rsidRPr="00D26514" w:rsidRDefault="003B70A2" w:rsidP="003B70A2">
      <w:pPr>
        <w:pStyle w:val="AuthorInstructions"/>
      </w:pPr>
      <w:r w:rsidRPr="00D26514">
        <w:t xml:space="preserve">&lt;Note: </w:t>
      </w:r>
      <w:r w:rsidR="00944C39" w:rsidRPr="00D26514">
        <w:t>Before creating a draft supplement, please review the</w:t>
      </w:r>
      <w:r w:rsidRPr="00D26514">
        <w:t xml:space="preserve"> editing conventions, </w:t>
      </w:r>
      <w:r w:rsidR="00944C39" w:rsidRPr="00D26514">
        <w:t xml:space="preserve">which include information </w:t>
      </w:r>
      <w:r w:rsidRPr="00D26514">
        <w:t xml:space="preserve">such as </w:t>
      </w:r>
      <w:r w:rsidR="00944C39" w:rsidRPr="00D26514">
        <w:t xml:space="preserve">section, table and </w:t>
      </w:r>
      <w:r w:rsidRPr="00D26514">
        <w:t xml:space="preserve">diagram numbering and how to use Microsoft Word tools, at </w:t>
      </w:r>
      <w:hyperlink r:id="rId15" w:history="1">
        <w:r w:rsidRPr="00D26514">
          <w:rPr>
            <w:rStyle w:val="Hyperlink"/>
            <w:bCs/>
          </w:rPr>
          <w:t>http://wiki.ihe.net/inde</w:t>
        </w:r>
        <w:r w:rsidR="00081DA6">
          <w:rPr>
            <w:rStyle w:val="Hyperlink"/>
            <w:bCs/>
          </w:rPr>
          <w:t>W</w:t>
        </w:r>
        <w:r w:rsidR="00A722CC">
          <w:rPr>
            <w:rStyle w:val="Hyperlink"/>
            <w:bCs/>
          </w:rPr>
          <w:t>.</w:t>
        </w:r>
        <w:r w:rsidRPr="00D26514">
          <w:rPr>
            <w:rStyle w:val="Hyperlink"/>
            <w:bCs/>
          </w:rPr>
          <w:t>php?title=Writing_Technical_Frameworks_and_Supplements</w:t>
        </w:r>
      </w:hyperlink>
      <w:r w:rsidRPr="00D26514">
        <w:t xml:space="preserve">. This </w:t>
      </w:r>
      <w:r w:rsidR="00944C39" w:rsidRPr="00D26514">
        <w:t xml:space="preserve">guidance </w:t>
      </w:r>
      <w:r w:rsidRPr="00D26514">
        <w:t>is especially useful for first time authors.&gt;</w:t>
      </w:r>
    </w:p>
    <w:p w14:paraId="278E4844" w14:textId="1B1FC0EA" w:rsidR="00017E09" w:rsidRPr="00D26514" w:rsidRDefault="00017E09" w:rsidP="00017E09">
      <w:pPr>
        <w:pStyle w:val="AuthorInstructions"/>
      </w:pPr>
      <w:r w:rsidRPr="00D26514">
        <w:t xml:space="preserve">&lt;This </w:t>
      </w:r>
      <w:r w:rsidR="00F3372D" w:rsidRPr="00D26514">
        <w:t>s</w:t>
      </w:r>
      <w:r w:rsidRPr="00D26514">
        <w:t xml:space="preserve">upplement </w:t>
      </w:r>
      <w:r w:rsidR="00F3372D" w:rsidRPr="00D26514">
        <w:t>t</w:t>
      </w:r>
      <w:r w:rsidRPr="00D26514">
        <w:t xml:space="preserve">emplate is intended for </w:t>
      </w:r>
      <w:r w:rsidR="00944C39" w:rsidRPr="00D26514">
        <w:t>developing</w:t>
      </w:r>
      <w:r w:rsidRPr="00D26514">
        <w:t xml:space="preserve"> new </w:t>
      </w:r>
      <w:r w:rsidR="00C80B71" w:rsidRPr="00D26514">
        <w:t xml:space="preserve">profiles </w:t>
      </w:r>
      <w:r w:rsidRPr="00D26514">
        <w:t xml:space="preserve">or making significant changes to </w:t>
      </w:r>
      <w:r w:rsidR="00C80B71" w:rsidRPr="00D26514">
        <w:t>profiles</w:t>
      </w:r>
      <w:r w:rsidRPr="00D26514">
        <w:t xml:space="preserve">, such as adding formal </w:t>
      </w:r>
      <w:r w:rsidR="00C80B71" w:rsidRPr="00D26514">
        <w:t>options</w:t>
      </w:r>
      <w:r w:rsidRPr="00D26514">
        <w:t xml:space="preserve">. Simple changes to existing </w:t>
      </w:r>
      <w:r w:rsidR="00C80B71" w:rsidRPr="00D26514">
        <w:t xml:space="preserve">supplements </w:t>
      </w:r>
      <w:r w:rsidRPr="00D26514">
        <w:t xml:space="preserve">or </w:t>
      </w:r>
      <w:r w:rsidR="00C80B71" w:rsidRPr="00D26514">
        <w:t xml:space="preserve">profiles </w:t>
      </w:r>
      <w:r w:rsidRPr="00D26514">
        <w:t xml:space="preserve">should be made using the Change Proposal (CP) process. See the Technical Framework Development section at </w:t>
      </w:r>
      <w:hyperlink r:id="rId16" w:anchor="Technical_Framework_Development" w:history="1">
        <w:r w:rsidRPr="00D26514">
          <w:rPr>
            <w:rStyle w:val="Hyperlink"/>
          </w:rPr>
          <w:t>http://wiki.ihe.net/inde</w:t>
        </w:r>
        <w:r w:rsidR="00081DA6">
          <w:rPr>
            <w:rStyle w:val="Hyperlink"/>
          </w:rPr>
          <w:t>W</w:t>
        </w:r>
        <w:r w:rsidR="00A722CC">
          <w:rPr>
            <w:rStyle w:val="Hyperlink"/>
          </w:rPr>
          <w:t>.</w:t>
        </w:r>
        <w:r w:rsidRPr="00D26514">
          <w:rPr>
            <w:rStyle w:val="Hyperlink"/>
          </w:rPr>
          <w:t>php?title=Process#Technical_Framework_Development</w:t>
        </w:r>
      </w:hyperlink>
      <w:r w:rsidRPr="00D26514">
        <w:t xml:space="preserve"> for more guidance on </w:t>
      </w:r>
      <w:r w:rsidR="00C80B71" w:rsidRPr="00D26514">
        <w:t xml:space="preserve">supplements </w:t>
      </w:r>
      <w:r w:rsidRPr="00D26514">
        <w:t xml:space="preserve">vs. CPs.&gt; </w:t>
      </w:r>
    </w:p>
    <w:p w14:paraId="18770FB4" w14:textId="3105AC08" w:rsidR="00017E09" w:rsidRPr="00D26514" w:rsidRDefault="00017E09" w:rsidP="00017E09">
      <w:pPr>
        <w:pStyle w:val="AuthorInstructions"/>
      </w:pPr>
      <w:r w:rsidRPr="00D26514">
        <w:t xml:space="preserve">&lt;All of the sections in this document are required. Sections may not be deleted. The outline numbering is intended to be consistent across </w:t>
      </w:r>
      <w:r w:rsidR="00C80B71" w:rsidRPr="00D26514">
        <w:t xml:space="preserve">profiles </w:t>
      </w:r>
      <w:r w:rsidRPr="00D26514">
        <w:t xml:space="preserve">and across </w:t>
      </w:r>
      <w:r w:rsidR="00C80B71" w:rsidRPr="00D26514">
        <w:t>domains</w:t>
      </w:r>
      <w:r w:rsidRPr="00D26514">
        <w:t>, so do not adjust the outline numbering. If there is no relevant content for a section, simply state “Section not applicable”, but leave the numbering intact. Sub-sections may be added for clarity.&gt;</w:t>
      </w:r>
    </w:p>
    <w:p w14:paraId="2AA22C4E" w14:textId="02CA239C" w:rsidR="003B70A2" w:rsidRPr="00D26514" w:rsidRDefault="00017E09" w:rsidP="00017E09">
      <w:pPr>
        <w:pStyle w:val="BodyText"/>
        <w:rPr>
          <w:i/>
        </w:rPr>
      </w:pPr>
      <w:r w:rsidRPr="00D26514">
        <w:rPr>
          <w:i/>
        </w:rPr>
        <w:t xml:space="preserve">&lt;This </w:t>
      </w:r>
      <w:r w:rsidR="00F3372D" w:rsidRPr="00D26514">
        <w:rPr>
          <w:i/>
        </w:rPr>
        <w:t>s</w:t>
      </w:r>
      <w:r w:rsidRPr="00D26514">
        <w:rPr>
          <w:i/>
        </w:rPr>
        <w:t xml:space="preserve">upplement </w:t>
      </w:r>
      <w:r w:rsidR="00F3372D" w:rsidRPr="00D26514">
        <w:rPr>
          <w:i/>
        </w:rPr>
        <w:t>t</w:t>
      </w:r>
      <w:r w:rsidRPr="00D26514">
        <w:rPr>
          <w:i/>
        </w:rPr>
        <w:t>emplate includes templates for Volumes 1 (Profiles), 2 (Transactions), 3 (Content Modules), and 4 (National Extensions).</w:t>
      </w:r>
      <w:r w:rsidR="003B70A2" w:rsidRPr="00D26514">
        <w:rPr>
          <w:i/>
        </w:rPr>
        <w:t>&gt;</w:t>
      </w:r>
      <w:r w:rsidRPr="00D26514">
        <w:rPr>
          <w:i/>
        </w:rPr>
        <w:t xml:space="preserve"> </w:t>
      </w:r>
    </w:p>
    <w:p w14:paraId="2A8A83DB" w14:textId="0EEBFE79" w:rsidR="00017E09" w:rsidRPr="00D26514" w:rsidRDefault="003B70A2" w:rsidP="00017E09">
      <w:pPr>
        <w:pStyle w:val="BodyText"/>
        <w:rPr>
          <w:i/>
        </w:rPr>
      </w:pPr>
      <w:r w:rsidRPr="00D26514">
        <w:rPr>
          <w:i/>
        </w:rPr>
        <w:t>&lt;</w:t>
      </w:r>
      <w:r w:rsidR="00017E09" w:rsidRPr="00D26514">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7" w:history="1">
        <w:r w:rsidR="00017E09" w:rsidRPr="00D26514">
          <w:rPr>
            <w:rStyle w:val="Hyperlink"/>
            <w:i/>
          </w:rPr>
          <w:t>http://wiki.ihe.net/inde</w:t>
        </w:r>
        <w:r w:rsidR="00081DA6">
          <w:rPr>
            <w:rStyle w:val="Hyperlink"/>
            <w:i/>
          </w:rPr>
          <w:t>W</w:t>
        </w:r>
        <w:r w:rsidR="00A722CC">
          <w:rPr>
            <w:rStyle w:val="Hyperlink"/>
            <w:i/>
          </w:rPr>
          <w:t>.</w:t>
        </w:r>
        <w:r w:rsidR="00017E09" w:rsidRPr="00D26514">
          <w:rPr>
            <w:rStyle w:val="Hyperlink"/>
            <w:i/>
          </w:rPr>
          <w:t>php?title=National_Extensions_Process</w:t>
        </w:r>
      </w:hyperlink>
      <w:r w:rsidR="00017E09" w:rsidRPr="00D26514">
        <w:rPr>
          <w:i/>
        </w:rPr>
        <w:t>.&gt;</w:t>
      </w:r>
    </w:p>
    <w:p w14:paraId="1EF12208" w14:textId="77777777" w:rsidR="00CF283F" w:rsidRPr="00D26514" w:rsidRDefault="009D125C" w:rsidP="009D125C">
      <w:pPr>
        <w:pStyle w:val="BodyText"/>
      </w:pPr>
      <w:r w:rsidRPr="00D26514">
        <w:br w:type="page"/>
      </w:r>
      <w:r w:rsidR="00A875FF" w:rsidRPr="00D26514">
        <w:rPr>
          <w:rFonts w:ascii="Arial" w:hAnsi="Arial"/>
          <w:b/>
          <w:kern w:val="28"/>
          <w:sz w:val="28"/>
        </w:rPr>
        <w:lastRenderedPageBreak/>
        <w:t>Foreword</w:t>
      </w:r>
    </w:p>
    <w:p w14:paraId="23B34C99" w14:textId="6C324637"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684CA7">
        <w:t>Devices</w:t>
      </w:r>
      <w:r w:rsidRPr="00D26514">
        <w:t xml:space="preserve"> Technical Framework </w:t>
      </w:r>
      <w:r w:rsidR="00684CA7">
        <w:t>Revision 10.0</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8"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5E0DDFFF" w14:textId="478E747D" w:rsidR="00A875FF" w:rsidRPr="00D26514" w:rsidRDefault="00B15E9B" w:rsidP="006263EA">
      <w:pPr>
        <w:pStyle w:val="BodyText"/>
      </w:pPr>
      <w:r w:rsidRPr="00D26514">
        <w:rPr>
          <w:i/>
          <w:iCs/>
        </w:rPr>
        <w:t>&lt;</w:t>
      </w:r>
      <w:r w:rsidR="00A875FF" w:rsidRPr="00D26514">
        <w:rPr>
          <w:i/>
          <w:iCs/>
        </w:rPr>
        <w:t>For Trial Implementation</w:t>
      </w:r>
      <w:r w:rsidR="00C56183" w:rsidRPr="00D26514">
        <w:rPr>
          <w:i/>
          <w:iCs/>
        </w:rPr>
        <w:t>:</w:t>
      </w:r>
      <w:r w:rsidR="00CC0A62" w:rsidRPr="00D26514">
        <w:rPr>
          <w:i/>
          <w:iCs/>
        </w:rPr>
        <w:t>&gt;</w:t>
      </w:r>
      <w:r w:rsidR="00CC0A62" w:rsidRPr="00D26514">
        <w:t xml:space="preserve"> This</w:t>
      </w:r>
      <w:r w:rsidR="004F5211" w:rsidRPr="00D26514">
        <w:t xml:space="preserve"> supplement is published on </w:t>
      </w:r>
      <w:r w:rsidR="00BB6AAC" w:rsidRPr="00D26514">
        <w:t>&lt;Month XX, 201X&gt;</w:t>
      </w:r>
      <w:r w:rsidR="00A85861" w:rsidRPr="00D26514">
        <w:t xml:space="preserve"> </w:t>
      </w:r>
      <w:r w:rsidR="000717A7" w:rsidRPr="00D26514">
        <w:t xml:space="preserve">for Trial Implementation </w:t>
      </w:r>
      <w:r w:rsidR="00A85861" w:rsidRPr="00D26514">
        <w:t>and may</w:t>
      </w:r>
      <w:r w:rsidR="00BB6AAC" w:rsidRPr="00D26514">
        <w:t xml:space="preserve"> be available for testing at subsequent IHE Connectathons</w:t>
      </w:r>
      <w:r w:rsidR="00A875FF" w:rsidRPr="00D26514">
        <w:t xml:space="preserve">. </w:t>
      </w:r>
      <w:r w:rsidR="00BB6AAC" w:rsidRPr="00D26514">
        <w:t>The supplement may be amended based on the results of testing</w:t>
      </w:r>
      <w:r w:rsidR="00F0665F" w:rsidRPr="00D26514">
        <w:t xml:space="preserve">. </w:t>
      </w:r>
      <w:r w:rsidR="00BB6AAC" w:rsidRPr="00D26514">
        <w:t xml:space="preserve">Following successful testing it will be incorporated into the </w:t>
      </w:r>
      <w:r w:rsidR="00684CA7">
        <w:t>Devices</w:t>
      </w:r>
      <w:r w:rsidR="00BB6AAC" w:rsidRPr="00D26514">
        <w:t xml:space="preserve"> Technical Framework. </w:t>
      </w:r>
      <w:r w:rsidR="00A875FF" w:rsidRPr="00D26514">
        <w:t xml:space="preserve">Comments are invited and </w:t>
      </w:r>
      <w:r w:rsidR="00E8793B" w:rsidRPr="00D26514">
        <w:t xml:space="preserve">can </w:t>
      </w:r>
      <w:r w:rsidR="00A875FF" w:rsidRPr="00D26514">
        <w:t>be submitted</w:t>
      </w:r>
      <w:r w:rsidR="004F5211" w:rsidRPr="00D26514">
        <w:t xml:space="preserve"> </w:t>
      </w:r>
      <w:r w:rsidR="007773C8" w:rsidRPr="00D26514">
        <w:t xml:space="preserve">at </w:t>
      </w:r>
      <w:hyperlink r:id="rId19" w:anchor="domainname" w:history="1">
        <w:r w:rsidR="005B5325" w:rsidRPr="00D26514">
          <w:rPr>
            <w:rStyle w:val="Hyperlink"/>
          </w:rPr>
          <w:t>http://www.ihe.net/Public_Comment/#domainname</w:t>
        </w:r>
      </w:hyperlink>
      <w:r w:rsidR="00A85861" w:rsidRPr="00D26514">
        <w:t>.</w:t>
      </w:r>
    </w:p>
    <w:p w14:paraId="55571E90" w14:textId="77777777" w:rsidR="00AC7C88" w:rsidRPr="00D26514" w:rsidRDefault="00AC7C88" w:rsidP="00AC7C88">
      <w:pPr>
        <w:pStyle w:val="BodyText"/>
      </w:pPr>
      <w:r w:rsidRPr="00D26514">
        <w:t>This supplement describes changes to the existing technical framework documents</w:t>
      </w:r>
      <w:r w:rsidR="000717A7" w:rsidRPr="00D26514">
        <w:t>.</w:t>
      </w:r>
      <w:r w:rsidRPr="00D26514">
        <w:t xml:space="preserve"> </w:t>
      </w:r>
    </w:p>
    <w:p w14:paraId="0A3C6DDB" w14:textId="77777777" w:rsidR="00BE5916" w:rsidRPr="00D26514" w:rsidRDefault="009C6269" w:rsidP="00663624">
      <w:pPr>
        <w:pStyle w:val="BodyText"/>
      </w:pPr>
      <w:r w:rsidRPr="00D26514">
        <w:t>“</w:t>
      </w:r>
      <w:r w:rsidR="006263EA" w:rsidRPr="00D26514">
        <w:t>B</w:t>
      </w:r>
      <w:r w:rsidR="007A7BF7" w:rsidRPr="00D26514">
        <w:t xml:space="preserve">oxed” instructions </w:t>
      </w:r>
      <w:r w:rsidR="006263EA" w:rsidRPr="00D26514">
        <w:t xml:space="preserve">like the sample below indicate to </w:t>
      </w:r>
      <w:r w:rsidR="007A7BF7" w:rsidRPr="00D26514">
        <w:t xml:space="preserve">the Volume Editor how to integrate the relevant section(s) into the </w:t>
      </w:r>
      <w:r w:rsidR="00BE5916" w:rsidRPr="00D26514">
        <w:t>relevant</w:t>
      </w:r>
      <w:r w:rsidR="007A7BF7" w:rsidRPr="00D26514">
        <w:t xml:space="preserve"> Technical Framework </w:t>
      </w:r>
      <w:r w:rsidR="00BE5916" w:rsidRPr="00D26514">
        <w:t>volume</w:t>
      </w:r>
      <w:r w:rsidR="009D125C" w:rsidRPr="00D26514">
        <w:t>.</w:t>
      </w:r>
    </w:p>
    <w:p w14:paraId="4B4F217B" w14:textId="7D579C23" w:rsidR="007A7BF7" w:rsidRPr="00D26514" w:rsidRDefault="000717A7" w:rsidP="007A7BF7">
      <w:pPr>
        <w:pStyle w:val="EditorInstructions"/>
      </w:pPr>
      <w:r w:rsidRPr="00D26514">
        <w:t>Amend s</w:t>
      </w:r>
      <w:r w:rsidR="007A7BF7" w:rsidRPr="00D26514">
        <w:t xml:space="preserve">ection </w:t>
      </w:r>
      <w:r w:rsidR="00081DA6">
        <w:t>W</w:t>
      </w:r>
      <w:r w:rsidR="00A722CC">
        <w:t>.</w:t>
      </w:r>
      <w:r w:rsidR="007A7BF7" w:rsidRPr="00D26514">
        <w:t>X by the following:</w:t>
      </w:r>
    </w:p>
    <w:p w14:paraId="35C44AFE" w14:textId="77777777" w:rsidR="000717A7" w:rsidRPr="00D26514" w:rsidRDefault="000717A7" w:rsidP="000717A7">
      <w:pPr>
        <w:pStyle w:val="BodyText"/>
      </w:pPr>
      <w:r w:rsidRPr="00D26514">
        <w:t xml:space="preserve">Where the amendment adds text, make the </w:t>
      </w:r>
      <w:r w:rsidR="00C26E7C" w:rsidRPr="00D26514">
        <w:t xml:space="preserve">added </w:t>
      </w:r>
      <w:r w:rsidRPr="00D26514">
        <w:t xml:space="preserve">text </w:t>
      </w:r>
      <w:r w:rsidRPr="00D26514">
        <w:rPr>
          <w:rStyle w:val="InsertText"/>
        </w:rPr>
        <w:t>bold underline</w:t>
      </w:r>
      <w:r w:rsidRPr="00D26514">
        <w:t>. Where the amendment removes text</w:t>
      </w:r>
      <w:r w:rsidR="00C26E7C" w:rsidRPr="00D26514">
        <w:t xml:space="preserve">, make the removed text </w:t>
      </w:r>
      <w:r w:rsidRPr="00D26514">
        <w:rPr>
          <w:rStyle w:val="DeleteText"/>
        </w:rPr>
        <w:t>bold strikethrough</w:t>
      </w:r>
      <w:r w:rsidR="00C26E7C" w:rsidRPr="00D26514">
        <w:t xml:space="preserve">. When entire new sections are added, introduce with </w:t>
      </w:r>
      <w:r w:rsidRPr="00D26514">
        <w:t>editor’s instructions to “add new text” or similar, which for readability are not bolded or underlined.</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20" w:history="1">
        <w:r w:rsidRPr="00D26514">
          <w:rPr>
            <w:rStyle w:val="Hyperlink"/>
          </w:rPr>
          <w:t>www.ihe.net</w:t>
        </w:r>
      </w:hyperlink>
      <w:r w:rsidR="00625D23" w:rsidRPr="00D26514">
        <w:t>.</w:t>
      </w:r>
    </w:p>
    <w:p w14:paraId="3F882605" w14:textId="30D167B7" w:rsidR="00BE5916" w:rsidRPr="00D26514" w:rsidRDefault="00BE5916" w:rsidP="00BE5916">
      <w:pPr>
        <w:pStyle w:val="BodyText"/>
      </w:pPr>
      <w:r w:rsidRPr="00D26514">
        <w:t xml:space="preserve">Information about the IHE </w:t>
      </w:r>
      <w:r w:rsidR="00684CA7">
        <w:t>Devices</w:t>
      </w:r>
      <w:r w:rsidRPr="00D26514">
        <w:t xml:space="preserve"> </w:t>
      </w:r>
      <w:r w:rsidR="000F613A" w:rsidRPr="00D26514">
        <w:t xml:space="preserve">domain </w:t>
      </w:r>
      <w:r w:rsidR="00503AE1" w:rsidRPr="00D26514">
        <w:t>can</w:t>
      </w:r>
      <w:r w:rsidRPr="00D26514">
        <w:t xml:space="preserve"> be found at</w:t>
      </w:r>
      <w:r w:rsidR="00F0665F" w:rsidRPr="00D26514">
        <w:t xml:space="preserve"> </w:t>
      </w:r>
      <w:hyperlink r:id="rId21" w:history="1">
        <w:r w:rsidR="0015489F" w:rsidRPr="00D26514">
          <w:rPr>
            <w:rStyle w:val="Hyperlink"/>
          </w:rPr>
          <w:t>ihe.net/IHE_Domains</w:t>
        </w:r>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22" w:history="1">
        <w:r w:rsidR="0015489F" w:rsidRPr="00D26514">
          <w:rPr>
            <w:rStyle w:val="Hyperlink"/>
          </w:rPr>
          <w:t>http://ihe.net/IHE_Process</w:t>
        </w:r>
      </w:hyperlink>
      <w:r w:rsidRPr="00D26514">
        <w:t xml:space="preserve"> and </w:t>
      </w:r>
      <w:hyperlink r:id="rId23" w:history="1">
        <w:r w:rsidR="0015489F" w:rsidRPr="00D26514">
          <w:rPr>
            <w:rStyle w:val="Hyperlink"/>
          </w:rPr>
          <w:t>http://ihe.net/Profiles</w:t>
        </w:r>
      </w:hyperlink>
      <w:r w:rsidR="00625D23" w:rsidRPr="00D26514">
        <w:t>.</w:t>
      </w:r>
    </w:p>
    <w:p w14:paraId="335BCE3B" w14:textId="6185C13F" w:rsidR="00AF1EF3" w:rsidRPr="00D26514" w:rsidRDefault="00BE5916" w:rsidP="00BE5916">
      <w:pPr>
        <w:pStyle w:val="BodyText"/>
      </w:pPr>
      <w:r w:rsidRPr="00D26514">
        <w:t xml:space="preserve">The current version of </w:t>
      </w:r>
      <w:r w:rsidR="008F78D2" w:rsidRPr="00D26514">
        <w:t>the IHE</w:t>
      </w:r>
      <w:r w:rsidRPr="00D26514">
        <w:t xml:space="preserve"> </w:t>
      </w:r>
      <w:r w:rsidR="00684CA7">
        <w:t>Devices</w:t>
      </w:r>
      <w:r w:rsidRPr="00D26514">
        <w:t xml:space="preserve">Technical Framework can be found at </w:t>
      </w:r>
      <w:hyperlink r:id="rId24" w:history="1">
        <w:r w:rsidR="0015489F" w:rsidRPr="00D26514">
          <w:rPr>
            <w:rStyle w:val="Hyperlink"/>
          </w:rPr>
          <w:t>http://ihe.net/Technical_Frameworks</w:t>
        </w:r>
      </w:hyperlink>
      <w:r w:rsidR="00625D23" w:rsidRPr="00D26514">
        <w:t>.</w:t>
      </w:r>
    </w:p>
    <w:p w14:paraId="64037D9B" w14:textId="12BE090C" w:rsidR="00E91C15" w:rsidRPr="00EA3BCB" w:rsidRDefault="00625D23" w:rsidP="00BE5916">
      <w:pPr>
        <w:pStyle w:val="BodyText"/>
        <w:rPr>
          <w:i/>
        </w:rPr>
      </w:pPr>
      <w:r w:rsidRPr="00D26514">
        <w:rPr>
          <w:i/>
        </w:rPr>
        <w:t>&lt;Com</w:t>
      </w:r>
      <w:r w:rsidR="0005577A" w:rsidRPr="00EA3BCB">
        <w:rPr>
          <w:i/>
        </w:rPr>
        <w:t xml:space="preserve">ments may be submitted </w:t>
      </w:r>
      <w:r w:rsidR="004D69C3" w:rsidRPr="00EA3BCB">
        <w:rPr>
          <w:i/>
        </w:rPr>
        <w:t>on IHE Technical Framework templates</w:t>
      </w:r>
      <w:r w:rsidR="005672A9" w:rsidRPr="00EA3BCB">
        <w:rPr>
          <w:i/>
        </w:rPr>
        <w:t xml:space="preserve"> any time </w:t>
      </w:r>
      <w:r w:rsidR="004D69C3" w:rsidRPr="00EA3BCB">
        <w:rPr>
          <w:i/>
        </w:rPr>
        <w:t xml:space="preserve">at </w:t>
      </w:r>
      <w:hyperlink r:id="rId25" w:history="1">
        <w:r w:rsidR="00AF1EF3" w:rsidRPr="00EA3BCB">
          <w:rPr>
            <w:rStyle w:val="Hyperlink"/>
            <w:i/>
          </w:rPr>
          <w:t>http://ihe.net/Templates_Public_Comments</w:t>
        </w:r>
      </w:hyperlink>
      <w:r w:rsidRPr="00EA3BCB">
        <w:rPr>
          <w:i/>
        </w:rPr>
        <w:t>.</w:t>
      </w:r>
      <w:r w:rsidR="0015489F" w:rsidRPr="00EA3BCB">
        <w:rPr>
          <w:i/>
        </w:rPr>
        <w:t xml:space="preserve"> </w:t>
      </w:r>
      <w:r w:rsidR="0017698E" w:rsidRPr="00EA3BCB">
        <w:rPr>
          <w:i/>
        </w:rPr>
        <w:t>P</w:t>
      </w:r>
      <w:r w:rsidR="00E91C15" w:rsidRPr="00EA3BCB">
        <w:rPr>
          <w:i/>
        </w:rPr>
        <w:t>lease enter comments/issues as soon as they are found</w:t>
      </w:r>
      <w:r w:rsidR="00887E40" w:rsidRPr="00EA3BCB">
        <w:rPr>
          <w:i/>
        </w:rPr>
        <w:t xml:space="preserve">. </w:t>
      </w:r>
      <w:r w:rsidR="00E91C15" w:rsidRPr="00EA3BCB">
        <w:rPr>
          <w:i/>
        </w:rPr>
        <w:t>Do not wait until a future review cycle is announced</w:t>
      </w:r>
      <w:r w:rsidR="00887E40" w:rsidRPr="00EA3BCB">
        <w:rPr>
          <w:i/>
        </w:rPr>
        <w:t>.</w:t>
      </w:r>
      <w:r w:rsidR="00C80B71" w:rsidRPr="00EA3BCB">
        <w:rPr>
          <w:i/>
        </w:rPr>
        <w:t>&gt;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BB86376" w14:textId="77777777" w:rsidR="00C71CB0" w:rsidRPr="00D26514" w:rsidRDefault="00C71CB0" w:rsidP="00597DB2"/>
    <w:p w14:paraId="3D9FDB0D" w14:textId="15618B2E" w:rsidR="006B1F4E" w:rsidRDefault="00CF508D">
      <w:pPr>
        <w:pStyle w:val="TOC1"/>
        <w:rPr>
          <w:rFonts w:asciiTheme="minorHAnsi" w:eastAsiaTheme="minorEastAsia" w:hAnsiTheme="minorHAnsi" w:cstheme="minorBidi"/>
          <w:noProof/>
          <w:sz w:val="22"/>
          <w:szCs w:val="22"/>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hyperlink w:anchor="_Toc45264872" w:history="1">
        <w:r w:rsidR="006B1F4E" w:rsidRPr="00F73F99">
          <w:rPr>
            <w:rStyle w:val="Hyperlink"/>
            <w:noProof/>
          </w:rPr>
          <w:t>Introduction to this Supplement</w:t>
        </w:r>
        <w:r w:rsidR="006B1F4E">
          <w:rPr>
            <w:noProof/>
            <w:webHidden/>
          </w:rPr>
          <w:tab/>
        </w:r>
        <w:r w:rsidR="006B1F4E">
          <w:rPr>
            <w:noProof/>
            <w:webHidden/>
          </w:rPr>
          <w:fldChar w:fldCharType="begin"/>
        </w:r>
        <w:r w:rsidR="006B1F4E">
          <w:rPr>
            <w:noProof/>
            <w:webHidden/>
          </w:rPr>
          <w:instrText xml:space="preserve"> PAGEREF _Toc45264872 \h </w:instrText>
        </w:r>
        <w:r w:rsidR="006B1F4E">
          <w:rPr>
            <w:noProof/>
            <w:webHidden/>
          </w:rPr>
        </w:r>
        <w:r w:rsidR="006B1F4E">
          <w:rPr>
            <w:noProof/>
            <w:webHidden/>
          </w:rPr>
          <w:fldChar w:fldCharType="separate"/>
        </w:r>
        <w:r w:rsidR="006B1F4E">
          <w:rPr>
            <w:noProof/>
            <w:webHidden/>
          </w:rPr>
          <w:t>8</w:t>
        </w:r>
        <w:r w:rsidR="006B1F4E">
          <w:rPr>
            <w:noProof/>
            <w:webHidden/>
          </w:rPr>
          <w:fldChar w:fldCharType="end"/>
        </w:r>
      </w:hyperlink>
    </w:p>
    <w:p w14:paraId="38A3656A" w14:textId="1FFEF22C" w:rsidR="006B1F4E" w:rsidRDefault="006B1F4E">
      <w:pPr>
        <w:pStyle w:val="TOC2"/>
        <w:rPr>
          <w:rFonts w:asciiTheme="minorHAnsi" w:eastAsiaTheme="minorEastAsia" w:hAnsiTheme="minorHAnsi" w:cstheme="minorBidi"/>
          <w:noProof/>
          <w:sz w:val="22"/>
          <w:szCs w:val="22"/>
        </w:rPr>
      </w:pPr>
      <w:hyperlink w:anchor="_Toc45264873" w:history="1">
        <w:r w:rsidRPr="00F73F99">
          <w:rPr>
            <w:rStyle w:val="Hyperlink"/>
            <w:noProof/>
          </w:rPr>
          <w:t>Open Issues and Questions</w:t>
        </w:r>
        <w:r>
          <w:rPr>
            <w:noProof/>
            <w:webHidden/>
          </w:rPr>
          <w:tab/>
        </w:r>
        <w:r>
          <w:rPr>
            <w:noProof/>
            <w:webHidden/>
          </w:rPr>
          <w:fldChar w:fldCharType="begin"/>
        </w:r>
        <w:r>
          <w:rPr>
            <w:noProof/>
            <w:webHidden/>
          </w:rPr>
          <w:instrText xml:space="preserve"> PAGEREF _Toc45264873 \h </w:instrText>
        </w:r>
        <w:r>
          <w:rPr>
            <w:noProof/>
            <w:webHidden/>
          </w:rPr>
        </w:r>
        <w:r>
          <w:rPr>
            <w:noProof/>
            <w:webHidden/>
          </w:rPr>
          <w:fldChar w:fldCharType="separate"/>
        </w:r>
        <w:r>
          <w:rPr>
            <w:noProof/>
            <w:webHidden/>
          </w:rPr>
          <w:t>9</w:t>
        </w:r>
        <w:r>
          <w:rPr>
            <w:noProof/>
            <w:webHidden/>
          </w:rPr>
          <w:fldChar w:fldCharType="end"/>
        </w:r>
      </w:hyperlink>
    </w:p>
    <w:p w14:paraId="6F767403" w14:textId="7D2CEFE7" w:rsidR="006B1F4E" w:rsidRDefault="006B1F4E">
      <w:pPr>
        <w:pStyle w:val="TOC2"/>
        <w:rPr>
          <w:rFonts w:asciiTheme="minorHAnsi" w:eastAsiaTheme="minorEastAsia" w:hAnsiTheme="minorHAnsi" w:cstheme="minorBidi"/>
          <w:noProof/>
          <w:sz w:val="22"/>
          <w:szCs w:val="22"/>
        </w:rPr>
      </w:pPr>
      <w:hyperlink w:anchor="_Toc45264874" w:history="1">
        <w:r w:rsidRPr="00F73F99">
          <w:rPr>
            <w:rStyle w:val="Hyperlink"/>
            <w:noProof/>
          </w:rPr>
          <w:t>Closed Issues</w:t>
        </w:r>
        <w:r>
          <w:rPr>
            <w:noProof/>
            <w:webHidden/>
          </w:rPr>
          <w:tab/>
        </w:r>
        <w:r>
          <w:rPr>
            <w:noProof/>
            <w:webHidden/>
          </w:rPr>
          <w:fldChar w:fldCharType="begin"/>
        </w:r>
        <w:r>
          <w:rPr>
            <w:noProof/>
            <w:webHidden/>
          </w:rPr>
          <w:instrText xml:space="preserve"> PAGEREF _Toc45264874 \h </w:instrText>
        </w:r>
        <w:r>
          <w:rPr>
            <w:noProof/>
            <w:webHidden/>
          </w:rPr>
        </w:r>
        <w:r>
          <w:rPr>
            <w:noProof/>
            <w:webHidden/>
          </w:rPr>
          <w:fldChar w:fldCharType="separate"/>
        </w:r>
        <w:r>
          <w:rPr>
            <w:noProof/>
            <w:webHidden/>
          </w:rPr>
          <w:t>9</w:t>
        </w:r>
        <w:r>
          <w:rPr>
            <w:noProof/>
            <w:webHidden/>
          </w:rPr>
          <w:fldChar w:fldCharType="end"/>
        </w:r>
      </w:hyperlink>
    </w:p>
    <w:p w14:paraId="2E4D957F" w14:textId="0C4A1015" w:rsidR="006B1F4E" w:rsidRDefault="006B1F4E">
      <w:pPr>
        <w:pStyle w:val="TOC1"/>
        <w:rPr>
          <w:rFonts w:asciiTheme="minorHAnsi" w:eastAsiaTheme="minorEastAsia" w:hAnsiTheme="minorHAnsi" w:cstheme="minorBidi"/>
          <w:noProof/>
          <w:sz w:val="22"/>
          <w:szCs w:val="22"/>
        </w:rPr>
      </w:pPr>
      <w:hyperlink w:anchor="_Toc45264875" w:history="1">
        <w:r w:rsidRPr="00F73F99">
          <w:rPr>
            <w:rStyle w:val="Hyperlink"/>
            <w:noProof/>
          </w:rPr>
          <w:t>IHE Technical Frameworks General Introduction</w:t>
        </w:r>
        <w:r>
          <w:rPr>
            <w:noProof/>
            <w:webHidden/>
          </w:rPr>
          <w:tab/>
        </w:r>
        <w:r>
          <w:rPr>
            <w:noProof/>
            <w:webHidden/>
          </w:rPr>
          <w:fldChar w:fldCharType="begin"/>
        </w:r>
        <w:r>
          <w:rPr>
            <w:noProof/>
            <w:webHidden/>
          </w:rPr>
          <w:instrText xml:space="preserve"> PAGEREF _Toc45264875 \h </w:instrText>
        </w:r>
        <w:r>
          <w:rPr>
            <w:noProof/>
            <w:webHidden/>
          </w:rPr>
        </w:r>
        <w:r>
          <w:rPr>
            <w:noProof/>
            <w:webHidden/>
          </w:rPr>
          <w:fldChar w:fldCharType="separate"/>
        </w:r>
        <w:r>
          <w:rPr>
            <w:noProof/>
            <w:webHidden/>
          </w:rPr>
          <w:t>10</w:t>
        </w:r>
        <w:r>
          <w:rPr>
            <w:noProof/>
            <w:webHidden/>
          </w:rPr>
          <w:fldChar w:fldCharType="end"/>
        </w:r>
      </w:hyperlink>
    </w:p>
    <w:p w14:paraId="716CED18" w14:textId="6B7F26CB" w:rsidR="006B1F4E" w:rsidRDefault="006B1F4E">
      <w:pPr>
        <w:pStyle w:val="TOC1"/>
        <w:rPr>
          <w:rFonts w:asciiTheme="minorHAnsi" w:eastAsiaTheme="minorEastAsia" w:hAnsiTheme="minorHAnsi" w:cstheme="minorBidi"/>
          <w:noProof/>
          <w:sz w:val="22"/>
          <w:szCs w:val="22"/>
        </w:rPr>
      </w:pPr>
      <w:hyperlink w:anchor="_Toc45264876" w:history="1">
        <w:r w:rsidRPr="00F73F99">
          <w:rPr>
            <w:rStyle w:val="Hyperlink"/>
            <w:noProof/>
          </w:rPr>
          <w:t>9</w:t>
        </w:r>
        <w:r>
          <w:rPr>
            <w:rFonts w:asciiTheme="minorHAnsi" w:eastAsiaTheme="minorEastAsia" w:hAnsiTheme="minorHAnsi" w:cstheme="minorBidi"/>
            <w:noProof/>
            <w:sz w:val="22"/>
            <w:szCs w:val="22"/>
          </w:rPr>
          <w:tab/>
        </w:r>
        <w:r w:rsidRPr="00F73F99">
          <w:rPr>
            <w:rStyle w:val="Hyperlink"/>
            <w:noProof/>
          </w:rPr>
          <w:t>Copyright Licenses</w:t>
        </w:r>
        <w:r>
          <w:rPr>
            <w:noProof/>
            <w:webHidden/>
          </w:rPr>
          <w:tab/>
        </w:r>
        <w:r>
          <w:rPr>
            <w:noProof/>
            <w:webHidden/>
          </w:rPr>
          <w:fldChar w:fldCharType="begin"/>
        </w:r>
        <w:r>
          <w:rPr>
            <w:noProof/>
            <w:webHidden/>
          </w:rPr>
          <w:instrText xml:space="preserve"> PAGEREF _Toc45264876 \h </w:instrText>
        </w:r>
        <w:r>
          <w:rPr>
            <w:noProof/>
            <w:webHidden/>
          </w:rPr>
        </w:r>
        <w:r>
          <w:rPr>
            <w:noProof/>
            <w:webHidden/>
          </w:rPr>
          <w:fldChar w:fldCharType="separate"/>
        </w:r>
        <w:r>
          <w:rPr>
            <w:noProof/>
            <w:webHidden/>
          </w:rPr>
          <w:t>10</w:t>
        </w:r>
        <w:r>
          <w:rPr>
            <w:noProof/>
            <w:webHidden/>
          </w:rPr>
          <w:fldChar w:fldCharType="end"/>
        </w:r>
      </w:hyperlink>
    </w:p>
    <w:p w14:paraId="7AD0A841" w14:textId="65E0ED04" w:rsidR="006B1F4E" w:rsidRDefault="006B1F4E">
      <w:pPr>
        <w:pStyle w:val="TOC2"/>
        <w:tabs>
          <w:tab w:val="left" w:pos="1152"/>
        </w:tabs>
        <w:rPr>
          <w:rFonts w:asciiTheme="minorHAnsi" w:eastAsiaTheme="minorEastAsia" w:hAnsiTheme="minorHAnsi" w:cstheme="minorBidi"/>
          <w:noProof/>
          <w:sz w:val="22"/>
          <w:szCs w:val="22"/>
        </w:rPr>
      </w:pPr>
      <w:hyperlink w:anchor="_Toc45264877" w:history="1">
        <w:r w:rsidRPr="00F73F99">
          <w:rPr>
            <w:rStyle w:val="Hyperlink"/>
            <w:noProof/>
          </w:rPr>
          <w:t>9.1</w:t>
        </w:r>
        <w:r>
          <w:rPr>
            <w:rFonts w:asciiTheme="minorHAnsi" w:eastAsiaTheme="minorEastAsia" w:hAnsiTheme="minorHAnsi" w:cstheme="minorBidi"/>
            <w:noProof/>
            <w:sz w:val="22"/>
            <w:szCs w:val="22"/>
          </w:rPr>
          <w:tab/>
        </w:r>
        <w:r w:rsidRPr="00F73F99">
          <w:rPr>
            <w:rStyle w:val="Hyperlink"/>
            <w:noProof/>
          </w:rPr>
          <w:t>Copyright of Base Standards</w:t>
        </w:r>
        <w:r>
          <w:rPr>
            <w:noProof/>
            <w:webHidden/>
          </w:rPr>
          <w:tab/>
        </w:r>
        <w:r>
          <w:rPr>
            <w:noProof/>
            <w:webHidden/>
          </w:rPr>
          <w:fldChar w:fldCharType="begin"/>
        </w:r>
        <w:r>
          <w:rPr>
            <w:noProof/>
            <w:webHidden/>
          </w:rPr>
          <w:instrText xml:space="preserve"> PAGEREF _Toc45264877 \h </w:instrText>
        </w:r>
        <w:r>
          <w:rPr>
            <w:noProof/>
            <w:webHidden/>
          </w:rPr>
        </w:r>
        <w:r>
          <w:rPr>
            <w:noProof/>
            <w:webHidden/>
          </w:rPr>
          <w:fldChar w:fldCharType="separate"/>
        </w:r>
        <w:r>
          <w:rPr>
            <w:noProof/>
            <w:webHidden/>
          </w:rPr>
          <w:t>10</w:t>
        </w:r>
        <w:r>
          <w:rPr>
            <w:noProof/>
            <w:webHidden/>
          </w:rPr>
          <w:fldChar w:fldCharType="end"/>
        </w:r>
      </w:hyperlink>
    </w:p>
    <w:p w14:paraId="31D3AD3E" w14:textId="2F5F3717" w:rsidR="006B1F4E" w:rsidRDefault="006B1F4E">
      <w:pPr>
        <w:pStyle w:val="TOC3"/>
        <w:tabs>
          <w:tab w:val="left" w:pos="1584"/>
        </w:tabs>
        <w:rPr>
          <w:rFonts w:asciiTheme="minorHAnsi" w:eastAsiaTheme="minorEastAsia" w:hAnsiTheme="minorHAnsi" w:cstheme="minorBidi"/>
          <w:noProof/>
          <w:sz w:val="22"/>
          <w:szCs w:val="22"/>
        </w:rPr>
      </w:pPr>
      <w:hyperlink w:anchor="_Toc45264878" w:history="1">
        <w:r w:rsidRPr="00F73F99">
          <w:rPr>
            <w:rStyle w:val="Hyperlink"/>
            <w:noProof/>
          </w:rPr>
          <w:t>9.1.1</w:t>
        </w:r>
        <w:r>
          <w:rPr>
            <w:rFonts w:asciiTheme="minorHAnsi" w:eastAsiaTheme="minorEastAsia" w:hAnsiTheme="minorHAnsi" w:cstheme="minorBidi"/>
            <w:noProof/>
            <w:sz w:val="22"/>
            <w:szCs w:val="22"/>
          </w:rPr>
          <w:tab/>
        </w:r>
        <w:r w:rsidRPr="00F73F99">
          <w:rPr>
            <w:rStyle w:val="Hyperlink"/>
            <w:noProof/>
          </w:rPr>
          <w:t>DICOM (Digital Imaging and Communications in Medicine)</w:t>
        </w:r>
        <w:r>
          <w:rPr>
            <w:noProof/>
            <w:webHidden/>
          </w:rPr>
          <w:tab/>
        </w:r>
        <w:r>
          <w:rPr>
            <w:noProof/>
            <w:webHidden/>
          </w:rPr>
          <w:fldChar w:fldCharType="begin"/>
        </w:r>
        <w:r>
          <w:rPr>
            <w:noProof/>
            <w:webHidden/>
          </w:rPr>
          <w:instrText xml:space="preserve"> PAGEREF _Toc45264878 \h </w:instrText>
        </w:r>
        <w:r>
          <w:rPr>
            <w:noProof/>
            <w:webHidden/>
          </w:rPr>
        </w:r>
        <w:r>
          <w:rPr>
            <w:noProof/>
            <w:webHidden/>
          </w:rPr>
          <w:fldChar w:fldCharType="separate"/>
        </w:r>
        <w:r>
          <w:rPr>
            <w:noProof/>
            <w:webHidden/>
          </w:rPr>
          <w:t>10</w:t>
        </w:r>
        <w:r>
          <w:rPr>
            <w:noProof/>
            <w:webHidden/>
          </w:rPr>
          <w:fldChar w:fldCharType="end"/>
        </w:r>
      </w:hyperlink>
    </w:p>
    <w:p w14:paraId="20A9DF18" w14:textId="50C68472" w:rsidR="006B1F4E" w:rsidRDefault="006B1F4E">
      <w:pPr>
        <w:pStyle w:val="TOC3"/>
        <w:tabs>
          <w:tab w:val="left" w:pos="1584"/>
        </w:tabs>
        <w:rPr>
          <w:rFonts w:asciiTheme="minorHAnsi" w:eastAsiaTheme="minorEastAsia" w:hAnsiTheme="minorHAnsi" w:cstheme="minorBidi"/>
          <w:noProof/>
          <w:sz w:val="22"/>
          <w:szCs w:val="22"/>
        </w:rPr>
      </w:pPr>
      <w:hyperlink w:anchor="_Toc45264879" w:history="1">
        <w:r w:rsidRPr="00F73F99">
          <w:rPr>
            <w:rStyle w:val="Hyperlink"/>
            <w:noProof/>
          </w:rPr>
          <w:t>9.1.2</w:t>
        </w:r>
        <w:r>
          <w:rPr>
            <w:rFonts w:asciiTheme="minorHAnsi" w:eastAsiaTheme="minorEastAsia" w:hAnsiTheme="minorHAnsi" w:cstheme="minorBidi"/>
            <w:noProof/>
            <w:sz w:val="22"/>
            <w:szCs w:val="22"/>
          </w:rPr>
          <w:tab/>
        </w:r>
        <w:r w:rsidRPr="00F73F99">
          <w:rPr>
            <w:rStyle w:val="Hyperlink"/>
            <w:noProof/>
          </w:rPr>
          <w:t>HL7 (Health Level Seven)</w:t>
        </w:r>
        <w:r>
          <w:rPr>
            <w:noProof/>
            <w:webHidden/>
          </w:rPr>
          <w:tab/>
        </w:r>
        <w:r>
          <w:rPr>
            <w:noProof/>
            <w:webHidden/>
          </w:rPr>
          <w:fldChar w:fldCharType="begin"/>
        </w:r>
        <w:r>
          <w:rPr>
            <w:noProof/>
            <w:webHidden/>
          </w:rPr>
          <w:instrText xml:space="preserve"> PAGEREF _Toc45264879 \h </w:instrText>
        </w:r>
        <w:r>
          <w:rPr>
            <w:noProof/>
            <w:webHidden/>
          </w:rPr>
        </w:r>
        <w:r>
          <w:rPr>
            <w:noProof/>
            <w:webHidden/>
          </w:rPr>
          <w:fldChar w:fldCharType="separate"/>
        </w:r>
        <w:r>
          <w:rPr>
            <w:noProof/>
            <w:webHidden/>
          </w:rPr>
          <w:t>10</w:t>
        </w:r>
        <w:r>
          <w:rPr>
            <w:noProof/>
            <w:webHidden/>
          </w:rPr>
          <w:fldChar w:fldCharType="end"/>
        </w:r>
      </w:hyperlink>
    </w:p>
    <w:p w14:paraId="2FE05EB5" w14:textId="7AE5487B" w:rsidR="006B1F4E" w:rsidRDefault="006B1F4E">
      <w:pPr>
        <w:pStyle w:val="TOC3"/>
        <w:tabs>
          <w:tab w:val="left" w:pos="1584"/>
        </w:tabs>
        <w:rPr>
          <w:rFonts w:asciiTheme="minorHAnsi" w:eastAsiaTheme="minorEastAsia" w:hAnsiTheme="minorHAnsi" w:cstheme="minorBidi"/>
          <w:noProof/>
          <w:sz w:val="22"/>
          <w:szCs w:val="22"/>
        </w:rPr>
      </w:pPr>
      <w:hyperlink w:anchor="_Toc45264880" w:history="1">
        <w:r w:rsidRPr="00F73F99">
          <w:rPr>
            <w:rStyle w:val="Hyperlink"/>
            <w:noProof/>
          </w:rPr>
          <w:t>9.1.3</w:t>
        </w:r>
        <w:r>
          <w:rPr>
            <w:rFonts w:asciiTheme="minorHAnsi" w:eastAsiaTheme="minorEastAsia" w:hAnsiTheme="minorHAnsi" w:cstheme="minorBidi"/>
            <w:noProof/>
            <w:sz w:val="22"/>
            <w:szCs w:val="22"/>
          </w:rPr>
          <w:tab/>
        </w:r>
        <w:r w:rsidRPr="00F73F99">
          <w:rPr>
            <w:rStyle w:val="Hyperlink"/>
            <w:noProof/>
          </w:rPr>
          <w:t>LOINC (Logical Observation Identifiers Names and Codes)</w:t>
        </w:r>
        <w:r>
          <w:rPr>
            <w:noProof/>
            <w:webHidden/>
          </w:rPr>
          <w:tab/>
        </w:r>
        <w:r>
          <w:rPr>
            <w:noProof/>
            <w:webHidden/>
          </w:rPr>
          <w:fldChar w:fldCharType="begin"/>
        </w:r>
        <w:r>
          <w:rPr>
            <w:noProof/>
            <w:webHidden/>
          </w:rPr>
          <w:instrText xml:space="preserve"> PAGEREF _Toc45264880 \h </w:instrText>
        </w:r>
        <w:r>
          <w:rPr>
            <w:noProof/>
            <w:webHidden/>
          </w:rPr>
        </w:r>
        <w:r>
          <w:rPr>
            <w:noProof/>
            <w:webHidden/>
          </w:rPr>
          <w:fldChar w:fldCharType="separate"/>
        </w:r>
        <w:r>
          <w:rPr>
            <w:noProof/>
            <w:webHidden/>
          </w:rPr>
          <w:t>11</w:t>
        </w:r>
        <w:r>
          <w:rPr>
            <w:noProof/>
            <w:webHidden/>
          </w:rPr>
          <w:fldChar w:fldCharType="end"/>
        </w:r>
      </w:hyperlink>
    </w:p>
    <w:p w14:paraId="4D9E0811" w14:textId="62E4EE73" w:rsidR="006B1F4E" w:rsidRDefault="006B1F4E">
      <w:pPr>
        <w:pStyle w:val="TOC3"/>
        <w:tabs>
          <w:tab w:val="left" w:pos="1584"/>
        </w:tabs>
        <w:rPr>
          <w:rFonts w:asciiTheme="minorHAnsi" w:eastAsiaTheme="minorEastAsia" w:hAnsiTheme="minorHAnsi" w:cstheme="minorBidi"/>
          <w:noProof/>
          <w:sz w:val="22"/>
          <w:szCs w:val="22"/>
        </w:rPr>
      </w:pPr>
      <w:hyperlink w:anchor="_Toc45264881" w:history="1">
        <w:r w:rsidRPr="00F73F99">
          <w:rPr>
            <w:rStyle w:val="Hyperlink"/>
            <w:noProof/>
          </w:rPr>
          <w:t>9.1.4</w:t>
        </w:r>
        <w:r>
          <w:rPr>
            <w:rFonts w:asciiTheme="minorHAnsi" w:eastAsiaTheme="minorEastAsia" w:hAnsiTheme="minorHAnsi" w:cstheme="minorBidi"/>
            <w:noProof/>
            <w:sz w:val="22"/>
            <w:szCs w:val="22"/>
          </w:rPr>
          <w:tab/>
        </w:r>
        <w:r w:rsidRPr="00F73F99">
          <w:rPr>
            <w:rStyle w:val="Hyperlink"/>
            <w:noProof/>
          </w:rPr>
          <w:t>SNOMED CT (Systematized Nomenclature of Medicine -- Clinical Terms)</w:t>
        </w:r>
        <w:r>
          <w:rPr>
            <w:noProof/>
            <w:webHidden/>
          </w:rPr>
          <w:tab/>
        </w:r>
        <w:r>
          <w:rPr>
            <w:noProof/>
            <w:webHidden/>
          </w:rPr>
          <w:fldChar w:fldCharType="begin"/>
        </w:r>
        <w:r>
          <w:rPr>
            <w:noProof/>
            <w:webHidden/>
          </w:rPr>
          <w:instrText xml:space="preserve"> PAGEREF _Toc45264881 \h </w:instrText>
        </w:r>
        <w:r>
          <w:rPr>
            <w:noProof/>
            <w:webHidden/>
          </w:rPr>
        </w:r>
        <w:r>
          <w:rPr>
            <w:noProof/>
            <w:webHidden/>
          </w:rPr>
          <w:fldChar w:fldCharType="separate"/>
        </w:r>
        <w:r>
          <w:rPr>
            <w:noProof/>
            <w:webHidden/>
          </w:rPr>
          <w:t>11</w:t>
        </w:r>
        <w:r>
          <w:rPr>
            <w:noProof/>
            <w:webHidden/>
          </w:rPr>
          <w:fldChar w:fldCharType="end"/>
        </w:r>
      </w:hyperlink>
    </w:p>
    <w:p w14:paraId="42A84480" w14:textId="1351EA63" w:rsidR="006B1F4E" w:rsidRDefault="006B1F4E">
      <w:pPr>
        <w:pStyle w:val="TOC1"/>
        <w:rPr>
          <w:rFonts w:asciiTheme="minorHAnsi" w:eastAsiaTheme="minorEastAsia" w:hAnsiTheme="minorHAnsi" w:cstheme="minorBidi"/>
          <w:noProof/>
          <w:sz w:val="22"/>
          <w:szCs w:val="22"/>
        </w:rPr>
      </w:pPr>
      <w:hyperlink w:anchor="_Toc45264882" w:history="1">
        <w:r w:rsidRPr="00F73F99">
          <w:rPr>
            <w:rStyle w:val="Hyperlink"/>
            <w:noProof/>
          </w:rPr>
          <w:t>10</w:t>
        </w:r>
        <w:r>
          <w:rPr>
            <w:rFonts w:asciiTheme="minorHAnsi" w:eastAsiaTheme="minorEastAsia" w:hAnsiTheme="minorHAnsi" w:cstheme="minorBidi"/>
            <w:noProof/>
            <w:sz w:val="22"/>
            <w:szCs w:val="22"/>
          </w:rPr>
          <w:tab/>
        </w:r>
        <w:r w:rsidRPr="00F73F99">
          <w:rPr>
            <w:rStyle w:val="Hyperlink"/>
            <w:noProof/>
          </w:rPr>
          <w:t>Trademark</w:t>
        </w:r>
        <w:r>
          <w:rPr>
            <w:noProof/>
            <w:webHidden/>
          </w:rPr>
          <w:tab/>
        </w:r>
        <w:r>
          <w:rPr>
            <w:noProof/>
            <w:webHidden/>
          </w:rPr>
          <w:fldChar w:fldCharType="begin"/>
        </w:r>
        <w:r>
          <w:rPr>
            <w:noProof/>
            <w:webHidden/>
          </w:rPr>
          <w:instrText xml:space="preserve"> PAGEREF _Toc45264882 \h </w:instrText>
        </w:r>
        <w:r>
          <w:rPr>
            <w:noProof/>
            <w:webHidden/>
          </w:rPr>
        </w:r>
        <w:r>
          <w:rPr>
            <w:noProof/>
            <w:webHidden/>
          </w:rPr>
          <w:fldChar w:fldCharType="separate"/>
        </w:r>
        <w:r>
          <w:rPr>
            <w:noProof/>
            <w:webHidden/>
          </w:rPr>
          <w:t>11</w:t>
        </w:r>
        <w:r>
          <w:rPr>
            <w:noProof/>
            <w:webHidden/>
          </w:rPr>
          <w:fldChar w:fldCharType="end"/>
        </w:r>
      </w:hyperlink>
    </w:p>
    <w:p w14:paraId="4C58B18D" w14:textId="12710763" w:rsidR="006B1F4E" w:rsidRDefault="006B1F4E">
      <w:pPr>
        <w:pStyle w:val="TOC1"/>
        <w:rPr>
          <w:rFonts w:asciiTheme="minorHAnsi" w:eastAsiaTheme="minorEastAsia" w:hAnsiTheme="minorHAnsi" w:cstheme="minorBidi"/>
          <w:noProof/>
          <w:sz w:val="22"/>
          <w:szCs w:val="22"/>
        </w:rPr>
      </w:pPr>
      <w:hyperlink w:anchor="_Toc45264883" w:history="1">
        <w:r w:rsidRPr="00F73F99">
          <w:rPr>
            <w:rStyle w:val="Hyperlink"/>
            <w:noProof/>
          </w:rPr>
          <w:t>IHE Technical Frameworks General Introduction Appendices</w:t>
        </w:r>
        <w:r>
          <w:rPr>
            <w:noProof/>
            <w:webHidden/>
          </w:rPr>
          <w:tab/>
        </w:r>
        <w:r>
          <w:rPr>
            <w:noProof/>
            <w:webHidden/>
          </w:rPr>
          <w:fldChar w:fldCharType="begin"/>
        </w:r>
        <w:r>
          <w:rPr>
            <w:noProof/>
            <w:webHidden/>
          </w:rPr>
          <w:instrText xml:space="preserve"> PAGEREF _Toc45264883 \h </w:instrText>
        </w:r>
        <w:r>
          <w:rPr>
            <w:noProof/>
            <w:webHidden/>
          </w:rPr>
        </w:r>
        <w:r>
          <w:rPr>
            <w:noProof/>
            <w:webHidden/>
          </w:rPr>
          <w:fldChar w:fldCharType="separate"/>
        </w:r>
        <w:r>
          <w:rPr>
            <w:noProof/>
            <w:webHidden/>
          </w:rPr>
          <w:t>12</w:t>
        </w:r>
        <w:r>
          <w:rPr>
            <w:noProof/>
            <w:webHidden/>
          </w:rPr>
          <w:fldChar w:fldCharType="end"/>
        </w:r>
      </w:hyperlink>
    </w:p>
    <w:p w14:paraId="01A039E8" w14:textId="219B8C8C" w:rsidR="006B1F4E" w:rsidRDefault="006B1F4E">
      <w:pPr>
        <w:pStyle w:val="TOC1"/>
        <w:rPr>
          <w:rFonts w:asciiTheme="minorHAnsi" w:eastAsiaTheme="minorEastAsia" w:hAnsiTheme="minorHAnsi" w:cstheme="minorBidi"/>
          <w:noProof/>
          <w:sz w:val="22"/>
          <w:szCs w:val="22"/>
        </w:rPr>
      </w:pPr>
      <w:hyperlink w:anchor="_Toc45264884" w:history="1">
        <w:r w:rsidRPr="00F73F99">
          <w:rPr>
            <w:rStyle w:val="Hyperlink"/>
            <w:noProof/>
          </w:rPr>
          <w:t>Appendix A – Actor Summary Definitions</w:t>
        </w:r>
        <w:r>
          <w:rPr>
            <w:noProof/>
            <w:webHidden/>
          </w:rPr>
          <w:tab/>
        </w:r>
        <w:r>
          <w:rPr>
            <w:noProof/>
            <w:webHidden/>
          </w:rPr>
          <w:fldChar w:fldCharType="begin"/>
        </w:r>
        <w:r>
          <w:rPr>
            <w:noProof/>
            <w:webHidden/>
          </w:rPr>
          <w:instrText xml:space="preserve"> PAGEREF _Toc45264884 \h </w:instrText>
        </w:r>
        <w:r>
          <w:rPr>
            <w:noProof/>
            <w:webHidden/>
          </w:rPr>
        </w:r>
        <w:r>
          <w:rPr>
            <w:noProof/>
            <w:webHidden/>
          </w:rPr>
          <w:fldChar w:fldCharType="separate"/>
        </w:r>
        <w:r>
          <w:rPr>
            <w:noProof/>
            <w:webHidden/>
          </w:rPr>
          <w:t>12</w:t>
        </w:r>
        <w:r>
          <w:rPr>
            <w:noProof/>
            <w:webHidden/>
          </w:rPr>
          <w:fldChar w:fldCharType="end"/>
        </w:r>
      </w:hyperlink>
    </w:p>
    <w:p w14:paraId="7ADA17EC" w14:textId="3D196C77" w:rsidR="006B1F4E" w:rsidRDefault="006B1F4E">
      <w:pPr>
        <w:pStyle w:val="TOC1"/>
        <w:rPr>
          <w:rFonts w:asciiTheme="minorHAnsi" w:eastAsiaTheme="minorEastAsia" w:hAnsiTheme="minorHAnsi" w:cstheme="minorBidi"/>
          <w:noProof/>
          <w:sz w:val="22"/>
          <w:szCs w:val="22"/>
        </w:rPr>
      </w:pPr>
      <w:hyperlink w:anchor="_Toc45264885" w:history="1">
        <w:r w:rsidRPr="00F73F99">
          <w:rPr>
            <w:rStyle w:val="Hyperlink"/>
            <w:noProof/>
          </w:rPr>
          <w:t>Appendix B – Transaction Summary Definitions</w:t>
        </w:r>
        <w:r>
          <w:rPr>
            <w:noProof/>
            <w:webHidden/>
          </w:rPr>
          <w:tab/>
        </w:r>
        <w:r>
          <w:rPr>
            <w:noProof/>
            <w:webHidden/>
          </w:rPr>
          <w:fldChar w:fldCharType="begin"/>
        </w:r>
        <w:r>
          <w:rPr>
            <w:noProof/>
            <w:webHidden/>
          </w:rPr>
          <w:instrText xml:space="preserve"> PAGEREF _Toc45264885 \h </w:instrText>
        </w:r>
        <w:r>
          <w:rPr>
            <w:noProof/>
            <w:webHidden/>
          </w:rPr>
        </w:r>
        <w:r>
          <w:rPr>
            <w:noProof/>
            <w:webHidden/>
          </w:rPr>
          <w:fldChar w:fldCharType="separate"/>
        </w:r>
        <w:r>
          <w:rPr>
            <w:noProof/>
            <w:webHidden/>
          </w:rPr>
          <w:t>13</w:t>
        </w:r>
        <w:r>
          <w:rPr>
            <w:noProof/>
            <w:webHidden/>
          </w:rPr>
          <w:fldChar w:fldCharType="end"/>
        </w:r>
      </w:hyperlink>
    </w:p>
    <w:p w14:paraId="1BD4C41B" w14:textId="4224BAC7" w:rsidR="006B1F4E" w:rsidRDefault="006B1F4E">
      <w:pPr>
        <w:pStyle w:val="TOC1"/>
        <w:rPr>
          <w:rFonts w:asciiTheme="minorHAnsi" w:eastAsiaTheme="minorEastAsia" w:hAnsiTheme="minorHAnsi" w:cstheme="minorBidi"/>
          <w:noProof/>
          <w:sz w:val="22"/>
          <w:szCs w:val="22"/>
        </w:rPr>
      </w:pPr>
      <w:hyperlink w:anchor="_Toc45264886" w:history="1">
        <w:r w:rsidRPr="00F73F99">
          <w:rPr>
            <w:rStyle w:val="Hyperlink"/>
            <w:noProof/>
          </w:rPr>
          <w:t>Appendix D – Glossary</w:t>
        </w:r>
        <w:r>
          <w:rPr>
            <w:noProof/>
            <w:webHidden/>
          </w:rPr>
          <w:tab/>
        </w:r>
        <w:r>
          <w:rPr>
            <w:noProof/>
            <w:webHidden/>
          </w:rPr>
          <w:fldChar w:fldCharType="begin"/>
        </w:r>
        <w:r>
          <w:rPr>
            <w:noProof/>
            <w:webHidden/>
          </w:rPr>
          <w:instrText xml:space="preserve"> PAGEREF _Toc45264886 \h </w:instrText>
        </w:r>
        <w:r>
          <w:rPr>
            <w:noProof/>
            <w:webHidden/>
          </w:rPr>
        </w:r>
        <w:r>
          <w:rPr>
            <w:noProof/>
            <w:webHidden/>
          </w:rPr>
          <w:fldChar w:fldCharType="separate"/>
        </w:r>
        <w:r>
          <w:rPr>
            <w:noProof/>
            <w:webHidden/>
          </w:rPr>
          <w:t>13</w:t>
        </w:r>
        <w:r>
          <w:rPr>
            <w:noProof/>
            <w:webHidden/>
          </w:rPr>
          <w:fldChar w:fldCharType="end"/>
        </w:r>
      </w:hyperlink>
    </w:p>
    <w:p w14:paraId="4C73F921" w14:textId="7A85B5B6" w:rsidR="006B1F4E" w:rsidRDefault="006B1F4E">
      <w:pPr>
        <w:pStyle w:val="TOC1"/>
        <w:rPr>
          <w:rFonts w:asciiTheme="minorHAnsi" w:eastAsiaTheme="minorEastAsia" w:hAnsiTheme="minorHAnsi" w:cstheme="minorBidi"/>
          <w:noProof/>
          <w:sz w:val="22"/>
          <w:szCs w:val="22"/>
        </w:rPr>
      </w:pPr>
      <w:hyperlink w:anchor="_Toc45264887" w:history="1">
        <w:r w:rsidRPr="00F73F99">
          <w:rPr>
            <w:rStyle w:val="Hyperlink"/>
            <w:noProof/>
          </w:rPr>
          <w:t>Volume 1 – Profiles</w:t>
        </w:r>
        <w:r>
          <w:rPr>
            <w:noProof/>
            <w:webHidden/>
          </w:rPr>
          <w:tab/>
        </w:r>
        <w:r>
          <w:rPr>
            <w:noProof/>
            <w:webHidden/>
          </w:rPr>
          <w:fldChar w:fldCharType="begin"/>
        </w:r>
        <w:r>
          <w:rPr>
            <w:noProof/>
            <w:webHidden/>
          </w:rPr>
          <w:instrText xml:space="preserve"> PAGEREF _Toc45264887 \h </w:instrText>
        </w:r>
        <w:r>
          <w:rPr>
            <w:noProof/>
            <w:webHidden/>
          </w:rPr>
        </w:r>
        <w:r>
          <w:rPr>
            <w:noProof/>
            <w:webHidden/>
          </w:rPr>
          <w:fldChar w:fldCharType="separate"/>
        </w:r>
        <w:r>
          <w:rPr>
            <w:noProof/>
            <w:webHidden/>
          </w:rPr>
          <w:t>15</w:t>
        </w:r>
        <w:r>
          <w:rPr>
            <w:noProof/>
            <w:webHidden/>
          </w:rPr>
          <w:fldChar w:fldCharType="end"/>
        </w:r>
      </w:hyperlink>
    </w:p>
    <w:p w14:paraId="18293F1B" w14:textId="3F099F85" w:rsidR="006B1F4E" w:rsidRDefault="006B1F4E">
      <w:pPr>
        <w:pStyle w:val="TOC2"/>
        <w:rPr>
          <w:rFonts w:asciiTheme="minorHAnsi" w:eastAsiaTheme="minorEastAsia" w:hAnsiTheme="minorHAnsi" w:cstheme="minorBidi"/>
          <w:noProof/>
          <w:sz w:val="22"/>
          <w:szCs w:val="22"/>
        </w:rPr>
      </w:pPr>
      <w:hyperlink w:anchor="_Toc45264888" w:history="1">
        <w:r w:rsidRPr="00F73F99">
          <w:rPr>
            <w:rStyle w:val="Hyperlink"/>
            <w:noProof/>
          </w:rPr>
          <w:t>&lt;</w:t>
        </w:r>
        <w:r w:rsidRPr="00F73F99">
          <w:rPr>
            <w:rStyle w:val="Hyperlink"/>
            <w:i/>
            <w:noProof/>
          </w:rPr>
          <w:t>Domain-specific additions&gt;</w:t>
        </w:r>
        <w:r>
          <w:rPr>
            <w:noProof/>
            <w:webHidden/>
          </w:rPr>
          <w:tab/>
        </w:r>
        <w:r>
          <w:rPr>
            <w:noProof/>
            <w:webHidden/>
          </w:rPr>
          <w:fldChar w:fldCharType="begin"/>
        </w:r>
        <w:r>
          <w:rPr>
            <w:noProof/>
            <w:webHidden/>
          </w:rPr>
          <w:instrText xml:space="preserve"> PAGEREF _Toc45264888 \h </w:instrText>
        </w:r>
        <w:r>
          <w:rPr>
            <w:noProof/>
            <w:webHidden/>
          </w:rPr>
        </w:r>
        <w:r>
          <w:rPr>
            <w:noProof/>
            <w:webHidden/>
          </w:rPr>
          <w:fldChar w:fldCharType="separate"/>
        </w:r>
        <w:r>
          <w:rPr>
            <w:noProof/>
            <w:webHidden/>
          </w:rPr>
          <w:t>15</w:t>
        </w:r>
        <w:r>
          <w:rPr>
            <w:noProof/>
            <w:webHidden/>
          </w:rPr>
          <w:fldChar w:fldCharType="end"/>
        </w:r>
      </w:hyperlink>
    </w:p>
    <w:p w14:paraId="0166B9AB" w14:textId="41E0E169" w:rsidR="006B1F4E" w:rsidRDefault="006B1F4E">
      <w:pPr>
        <w:pStyle w:val="TOC1"/>
        <w:rPr>
          <w:rFonts w:asciiTheme="minorHAnsi" w:eastAsiaTheme="minorEastAsia" w:hAnsiTheme="minorHAnsi" w:cstheme="minorBidi"/>
          <w:noProof/>
          <w:sz w:val="22"/>
          <w:szCs w:val="22"/>
        </w:rPr>
      </w:pPr>
      <w:hyperlink w:anchor="_Toc45264889" w:history="1">
        <w:r w:rsidRPr="00F73F99">
          <w:rPr>
            <w:rStyle w:val="Hyperlink"/>
            <w:noProof/>
          </w:rPr>
          <w:t>W Service-oriented Device Point-of-care Interoperability – Plug-and-trust (SDPi-P) Profile</w:t>
        </w:r>
        <w:r>
          <w:rPr>
            <w:noProof/>
            <w:webHidden/>
          </w:rPr>
          <w:tab/>
        </w:r>
        <w:r>
          <w:rPr>
            <w:noProof/>
            <w:webHidden/>
          </w:rPr>
          <w:fldChar w:fldCharType="begin"/>
        </w:r>
        <w:r>
          <w:rPr>
            <w:noProof/>
            <w:webHidden/>
          </w:rPr>
          <w:instrText xml:space="preserve"> PAGEREF _Toc45264889 \h </w:instrText>
        </w:r>
        <w:r>
          <w:rPr>
            <w:noProof/>
            <w:webHidden/>
          </w:rPr>
        </w:r>
        <w:r>
          <w:rPr>
            <w:noProof/>
            <w:webHidden/>
          </w:rPr>
          <w:fldChar w:fldCharType="separate"/>
        </w:r>
        <w:r>
          <w:rPr>
            <w:noProof/>
            <w:webHidden/>
          </w:rPr>
          <w:t>16</w:t>
        </w:r>
        <w:r>
          <w:rPr>
            <w:noProof/>
            <w:webHidden/>
          </w:rPr>
          <w:fldChar w:fldCharType="end"/>
        </w:r>
      </w:hyperlink>
    </w:p>
    <w:p w14:paraId="5CED73D7" w14:textId="665BEFC6" w:rsidR="006B1F4E" w:rsidRDefault="006B1F4E">
      <w:pPr>
        <w:pStyle w:val="TOC2"/>
        <w:rPr>
          <w:rFonts w:asciiTheme="minorHAnsi" w:eastAsiaTheme="minorEastAsia" w:hAnsiTheme="minorHAnsi" w:cstheme="minorBidi"/>
          <w:noProof/>
          <w:sz w:val="22"/>
          <w:szCs w:val="22"/>
        </w:rPr>
      </w:pPr>
      <w:hyperlink w:anchor="_Toc45264890" w:history="1">
        <w:r w:rsidRPr="00F73F99">
          <w:rPr>
            <w:rStyle w:val="Hyperlink"/>
            <w:noProof/>
          </w:rPr>
          <w:t>W.1 SDPi-P Actors, Transactions, and Content Modules</w:t>
        </w:r>
        <w:r>
          <w:rPr>
            <w:noProof/>
            <w:webHidden/>
          </w:rPr>
          <w:tab/>
        </w:r>
        <w:r>
          <w:rPr>
            <w:noProof/>
            <w:webHidden/>
          </w:rPr>
          <w:fldChar w:fldCharType="begin"/>
        </w:r>
        <w:r>
          <w:rPr>
            <w:noProof/>
            <w:webHidden/>
          </w:rPr>
          <w:instrText xml:space="preserve"> PAGEREF _Toc45264890 \h </w:instrText>
        </w:r>
        <w:r>
          <w:rPr>
            <w:noProof/>
            <w:webHidden/>
          </w:rPr>
        </w:r>
        <w:r>
          <w:rPr>
            <w:noProof/>
            <w:webHidden/>
          </w:rPr>
          <w:fldChar w:fldCharType="separate"/>
        </w:r>
        <w:r>
          <w:rPr>
            <w:noProof/>
            <w:webHidden/>
          </w:rPr>
          <w:t>16</w:t>
        </w:r>
        <w:r>
          <w:rPr>
            <w:noProof/>
            <w:webHidden/>
          </w:rPr>
          <w:fldChar w:fldCharType="end"/>
        </w:r>
      </w:hyperlink>
    </w:p>
    <w:p w14:paraId="1C81EB15" w14:textId="465B0B78" w:rsidR="006B1F4E" w:rsidRDefault="006B1F4E">
      <w:pPr>
        <w:pStyle w:val="TOC3"/>
        <w:rPr>
          <w:rFonts w:asciiTheme="minorHAnsi" w:eastAsiaTheme="minorEastAsia" w:hAnsiTheme="minorHAnsi" w:cstheme="minorBidi"/>
          <w:noProof/>
          <w:sz w:val="22"/>
          <w:szCs w:val="22"/>
        </w:rPr>
      </w:pPr>
      <w:hyperlink w:anchor="_Toc45264891" w:history="1">
        <w:r w:rsidRPr="00F73F99">
          <w:rPr>
            <w:rStyle w:val="Hyperlink"/>
            <w:bCs/>
            <w:noProof/>
          </w:rPr>
          <w:t>W.1.1 Actor Descriptions and Actor Profile Requirements</w:t>
        </w:r>
        <w:r>
          <w:rPr>
            <w:noProof/>
            <w:webHidden/>
          </w:rPr>
          <w:tab/>
        </w:r>
        <w:r>
          <w:rPr>
            <w:noProof/>
            <w:webHidden/>
          </w:rPr>
          <w:fldChar w:fldCharType="begin"/>
        </w:r>
        <w:r>
          <w:rPr>
            <w:noProof/>
            <w:webHidden/>
          </w:rPr>
          <w:instrText xml:space="preserve"> PAGEREF _Toc45264891 \h </w:instrText>
        </w:r>
        <w:r>
          <w:rPr>
            <w:noProof/>
            <w:webHidden/>
          </w:rPr>
        </w:r>
        <w:r>
          <w:rPr>
            <w:noProof/>
            <w:webHidden/>
          </w:rPr>
          <w:fldChar w:fldCharType="separate"/>
        </w:r>
        <w:r>
          <w:rPr>
            <w:noProof/>
            <w:webHidden/>
          </w:rPr>
          <w:t>19</w:t>
        </w:r>
        <w:r>
          <w:rPr>
            <w:noProof/>
            <w:webHidden/>
          </w:rPr>
          <w:fldChar w:fldCharType="end"/>
        </w:r>
      </w:hyperlink>
    </w:p>
    <w:p w14:paraId="3F2439C1" w14:textId="26D74AF7" w:rsidR="006B1F4E" w:rsidRDefault="006B1F4E">
      <w:pPr>
        <w:pStyle w:val="TOC4"/>
        <w:rPr>
          <w:rFonts w:asciiTheme="minorHAnsi" w:eastAsiaTheme="minorEastAsia" w:hAnsiTheme="minorHAnsi" w:cstheme="minorBidi"/>
          <w:noProof/>
          <w:sz w:val="22"/>
          <w:szCs w:val="22"/>
        </w:rPr>
      </w:pPr>
      <w:hyperlink w:anchor="_Toc45264892" w:history="1">
        <w:r w:rsidRPr="00F73F99">
          <w:rPr>
            <w:rStyle w:val="Hyperlink"/>
            <w:noProof/>
          </w:rPr>
          <w:t>W.1.1.1 &lt;Actor A&gt;</w:t>
        </w:r>
        <w:r>
          <w:rPr>
            <w:noProof/>
            <w:webHidden/>
          </w:rPr>
          <w:tab/>
        </w:r>
        <w:r>
          <w:rPr>
            <w:noProof/>
            <w:webHidden/>
          </w:rPr>
          <w:fldChar w:fldCharType="begin"/>
        </w:r>
        <w:r>
          <w:rPr>
            <w:noProof/>
            <w:webHidden/>
          </w:rPr>
          <w:instrText xml:space="preserve"> PAGEREF _Toc45264892 \h </w:instrText>
        </w:r>
        <w:r>
          <w:rPr>
            <w:noProof/>
            <w:webHidden/>
          </w:rPr>
        </w:r>
        <w:r>
          <w:rPr>
            <w:noProof/>
            <w:webHidden/>
          </w:rPr>
          <w:fldChar w:fldCharType="separate"/>
        </w:r>
        <w:r>
          <w:rPr>
            <w:noProof/>
            <w:webHidden/>
          </w:rPr>
          <w:t>20</w:t>
        </w:r>
        <w:r>
          <w:rPr>
            <w:noProof/>
            <w:webHidden/>
          </w:rPr>
          <w:fldChar w:fldCharType="end"/>
        </w:r>
      </w:hyperlink>
    </w:p>
    <w:p w14:paraId="6BC872A2" w14:textId="0F7A18FE" w:rsidR="006B1F4E" w:rsidRDefault="006B1F4E">
      <w:pPr>
        <w:pStyle w:val="TOC4"/>
        <w:rPr>
          <w:rFonts w:asciiTheme="minorHAnsi" w:eastAsiaTheme="minorEastAsia" w:hAnsiTheme="minorHAnsi" w:cstheme="minorBidi"/>
          <w:noProof/>
          <w:sz w:val="22"/>
          <w:szCs w:val="22"/>
        </w:rPr>
      </w:pPr>
      <w:hyperlink w:anchor="_Toc45264893" w:history="1">
        <w:r w:rsidRPr="00F73F99">
          <w:rPr>
            <w:rStyle w:val="Hyperlink"/>
            <w:noProof/>
          </w:rPr>
          <w:t>W.1.1.2 &lt;Actor B&gt;</w:t>
        </w:r>
        <w:r>
          <w:rPr>
            <w:noProof/>
            <w:webHidden/>
          </w:rPr>
          <w:tab/>
        </w:r>
        <w:r>
          <w:rPr>
            <w:noProof/>
            <w:webHidden/>
          </w:rPr>
          <w:fldChar w:fldCharType="begin"/>
        </w:r>
        <w:r>
          <w:rPr>
            <w:noProof/>
            <w:webHidden/>
          </w:rPr>
          <w:instrText xml:space="preserve"> PAGEREF _Toc45264893 \h </w:instrText>
        </w:r>
        <w:r>
          <w:rPr>
            <w:noProof/>
            <w:webHidden/>
          </w:rPr>
        </w:r>
        <w:r>
          <w:rPr>
            <w:noProof/>
            <w:webHidden/>
          </w:rPr>
          <w:fldChar w:fldCharType="separate"/>
        </w:r>
        <w:r>
          <w:rPr>
            <w:noProof/>
            <w:webHidden/>
          </w:rPr>
          <w:t>20</w:t>
        </w:r>
        <w:r>
          <w:rPr>
            <w:noProof/>
            <w:webHidden/>
          </w:rPr>
          <w:fldChar w:fldCharType="end"/>
        </w:r>
      </w:hyperlink>
    </w:p>
    <w:p w14:paraId="03E2A2AC" w14:textId="6F70A667" w:rsidR="006B1F4E" w:rsidRDefault="006B1F4E">
      <w:pPr>
        <w:pStyle w:val="TOC2"/>
        <w:rPr>
          <w:rFonts w:asciiTheme="minorHAnsi" w:eastAsiaTheme="minorEastAsia" w:hAnsiTheme="minorHAnsi" w:cstheme="minorBidi"/>
          <w:noProof/>
          <w:sz w:val="22"/>
          <w:szCs w:val="22"/>
        </w:rPr>
      </w:pPr>
      <w:hyperlink w:anchor="_Toc45264894" w:history="1">
        <w:r w:rsidRPr="00F73F99">
          <w:rPr>
            <w:rStyle w:val="Hyperlink"/>
            <w:noProof/>
          </w:rPr>
          <w:t>W.2 SDPi-P Actor Options</w:t>
        </w:r>
        <w:r>
          <w:rPr>
            <w:noProof/>
            <w:webHidden/>
          </w:rPr>
          <w:tab/>
        </w:r>
        <w:r>
          <w:rPr>
            <w:noProof/>
            <w:webHidden/>
          </w:rPr>
          <w:fldChar w:fldCharType="begin"/>
        </w:r>
        <w:r>
          <w:rPr>
            <w:noProof/>
            <w:webHidden/>
          </w:rPr>
          <w:instrText xml:space="preserve"> PAGEREF _Toc45264894 \h </w:instrText>
        </w:r>
        <w:r>
          <w:rPr>
            <w:noProof/>
            <w:webHidden/>
          </w:rPr>
        </w:r>
        <w:r>
          <w:rPr>
            <w:noProof/>
            <w:webHidden/>
          </w:rPr>
          <w:fldChar w:fldCharType="separate"/>
        </w:r>
        <w:r>
          <w:rPr>
            <w:noProof/>
            <w:webHidden/>
          </w:rPr>
          <w:t>20</w:t>
        </w:r>
        <w:r>
          <w:rPr>
            <w:noProof/>
            <w:webHidden/>
          </w:rPr>
          <w:fldChar w:fldCharType="end"/>
        </w:r>
      </w:hyperlink>
    </w:p>
    <w:p w14:paraId="288750AA" w14:textId="7295ADB3" w:rsidR="006B1F4E" w:rsidRDefault="006B1F4E">
      <w:pPr>
        <w:pStyle w:val="TOC3"/>
        <w:rPr>
          <w:rFonts w:asciiTheme="minorHAnsi" w:eastAsiaTheme="minorEastAsia" w:hAnsiTheme="minorHAnsi" w:cstheme="minorBidi"/>
          <w:noProof/>
          <w:sz w:val="22"/>
          <w:szCs w:val="22"/>
        </w:rPr>
      </w:pPr>
      <w:hyperlink w:anchor="_Toc45264895" w:history="1">
        <w:r w:rsidRPr="00F73F99">
          <w:rPr>
            <w:rStyle w:val="Hyperlink"/>
            <w:noProof/>
          </w:rPr>
          <w:t>W.2.1 &lt;Option Name&gt;</w:t>
        </w:r>
        <w:r>
          <w:rPr>
            <w:noProof/>
            <w:webHidden/>
          </w:rPr>
          <w:tab/>
        </w:r>
        <w:r>
          <w:rPr>
            <w:noProof/>
            <w:webHidden/>
          </w:rPr>
          <w:fldChar w:fldCharType="begin"/>
        </w:r>
        <w:r>
          <w:rPr>
            <w:noProof/>
            <w:webHidden/>
          </w:rPr>
          <w:instrText xml:space="preserve"> PAGEREF _Toc45264895 \h </w:instrText>
        </w:r>
        <w:r>
          <w:rPr>
            <w:noProof/>
            <w:webHidden/>
          </w:rPr>
        </w:r>
        <w:r>
          <w:rPr>
            <w:noProof/>
            <w:webHidden/>
          </w:rPr>
          <w:fldChar w:fldCharType="separate"/>
        </w:r>
        <w:r>
          <w:rPr>
            <w:noProof/>
            <w:webHidden/>
          </w:rPr>
          <w:t>21</w:t>
        </w:r>
        <w:r>
          <w:rPr>
            <w:noProof/>
            <w:webHidden/>
          </w:rPr>
          <w:fldChar w:fldCharType="end"/>
        </w:r>
      </w:hyperlink>
    </w:p>
    <w:p w14:paraId="6A2E5BBA" w14:textId="3F9A9950" w:rsidR="006B1F4E" w:rsidRDefault="006B1F4E">
      <w:pPr>
        <w:pStyle w:val="TOC2"/>
        <w:rPr>
          <w:rFonts w:asciiTheme="minorHAnsi" w:eastAsiaTheme="minorEastAsia" w:hAnsiTheme="minorHAnsi" w:cstheme="minorBidi"/>
          <w:noProof/>
          <w:sz w:val="22"/>
          <w:szCs w:val="22"/>
        </w:rPr>
      </w:pPr>
      <w:hyperlink w:anchor="_Toc45264896" w:history="1">
        <w:r w:rsidRPr="00F73F99">
          <w:rPr>
            <w:rStyle w:val="Hyperlink"/>
            <w:noProof/>
          </w:rPr>
          <w:t>W.3 SDPi-P Required Actor Groupings</w:t>
        </w:r>
        <w:r>
          <w:rPr>
            <w:noProof/>
            <w:webHidden/>
          </w:rPr>
          <w:tab/>
        </w:r>
        <w:r>
          <w:rPr>
            <w:noProof/>
            <w:webHidden/>
          </w:rPr>
          <w:fldChar w:fldCharType="begin"/>
        </w:r>
        <w:r>
          <w:rPr>
            <w:noProof/>
            <w:webHidden/>
          </w:rPr>
          <w:instrText xml:space="preserve"> PAGEREF _Toc45264896 \h </w:instrText>
        </w:r>
        <w:r>
          <w:rPr>
            <w:noProof/>
            <w:webHidden/>
          </w:rPr>
        </w:r>
        <w:r>
          <w:rPr>
            <w:noProof/>
            <w:webHidden/>
          </w:rPr>
          <w:fldChar w:fldCharType="separate"/>
        </w:r>
        <w:r>
          <w:rPr>
            <w:noProof/>
            <w:webHidden/>
          </w:rPr>
          <w:t>22</w:t>
        </w:r>
        <w:r>
          <w:rPr>
            <w:noProof/>
            <w:webHidden/>
          </w:rPr>
          <w:fldChar w:fldCharType="end"/>
        </w:r>
      </w:hyperlink>
    </w:p>
    <w:p w14:paraId="0F81E3D6" w14:textId="7E3AEDD7" w:rsidR="006B1F4E" w:rsidRDefault="006B1F4E">
      <w:pPr>
        <w:pStyle w:val="TOC2"/>
        <w:rPr>
          <w:rFonts w:asciiTheme="minorHAnsi" w:eastAsiaTheme="minorEastAsia" w:hAnsiTheme="minorHAnsi" w:cstheme="minorBidi"/>
          <w:noProof/>
          <w:sz w:val="22"/>
          <w:szCs w:val="22"/>
        </w:rPr>
      </w:pPr>
      <w:hyperlink w:anchor="_Toc45264897" w:history="1">
        <w:r w:rsidRPr="00F73F99">
          <w:rPr>
            <w:rStyle w:val="Hyperlink"/>
            <w:noProof/>
          </w:rPr>
          <w:t>W.4 SDPi-P Overview</w:t>
        </w:r>
        <w:r>
          <w:rPr>
            <w:noProof/>
            <w:webHidden/>
          </w:rPr>
          <w:tab/>
        </w:r>
        <w:r>
          <w:rPr>
            <w:noProof/>
            <w:webHidden/>
          </w:rPr>
          <w:fldChar w:fldCharType="begin"/>
        </w:r>
        <w:r>
          <w:rPr>
            <w:noProof/>
            <w:webHidden/>
          </w:rPr>
          <w:instrText xml:space="preserve"> PAGEREF _Toc45264897 \h </w:instrText>
        </w:r>
        <w:r>
          <w:rPr>
            <w:noProof/>
            <w:webHidden/>
          </w:rPr>
        </w:r>
        <w:r>
          <w:rPr>
            <w:noProof/>
            <w:webHidden/>
          </w:rPr>
          <w:fldChar w:fldCharType="separate"/>
        </w:r>
        <w:r>
          <w:rPr>
            <w:noProof/>
            <w:webHidden/>
          </w:rPr>
          <w:t>25</w:t>
        </w:r>
        <w:r>
          <w:rPr>
            <w:noProof/>
            <w:webHidden/>
          </w:rPr>
          <w:fldChar w:fldCharType="end"/>
        </w:r>
      </w:hyperlink>
    </w:p>
    <w:p w14:paraId="050E467D" w14:textId="1E76D1DF" w:rsidR="006B1F4E" w:rsidRDefault="006B1F4E">
      <w:pPr>
        <w:pStyle w:val="TOC3"/>
        <w:rPr>
          <w:rFonts w:asciiTheme="minorHAnsi" w:eastAsiaTheme="minorEastAsia" w:hAnsiTheme="minorHAnsi" w:cstheme="minorBidi"/>
          <w:noProof/>
          <w:sz w:val="22"/>
          <w:szCs w:val="22"/>
        </w:rPr>
      </w:pPr>
      <w:hyperlink w:anchor="_Toc45264898" w:history="1">
        <w:r w:rsidRPr="00F73F99">
          <w:rPr>
            <w:rStyle w:val="Hyperlink"/>
            <w:bCs/>
            <w:noProof/>
          </w:rPr>
          <w:t>W.4.1 Concepts</w:t>
        </w:r>
        <w:r>
          <w:rPr>
            <w:noProof/>
            <w:webHidden/>
          </w:rPr>
          <w:tab/>
        </w:r>
        <w:r>
          <w:rPr>
            <w:noProof/>
            <w:webHidden/>
          </w:rPr>
          <w:fldChar w:fldCharType="begin"/>
        </w:r>
        <w:r>
          <w:rPr>
            <w:noProof/>
            <w:webHidden/>
          </w:rPr>
          <w:instrText xml:space="preserve"> PAGEREF _Toc45264898 \h </w:instrText>
        </w:r>
        <w:r>
          <w:rPr>
            <w:noProof/>
            <w:webHidden/>
          </w:rPr>
        </w:r>
        <w:r>
          <w:rPr>
            <w:noProof/>
            <w:webHidden/>
          </w:rPr>
          <w:fldChar w:fldCharType="separate"/>
        </w:r>
        <w:r>
          <w:rPr>
            <w:noProof/>
            <w:webHidden/>
          </w:rPr>
          <w:t>25</w:t>
        </w:r>
        <w:r>
          <w:rPr>
            <w:noProof/>
            <w:webHidden/>
          </w:rPr>
          <w:fldChar w:fldCharType="end"/>
        </w:r>
      </w:hyperlink>
    </w:p>
    <w:p w14:paraId="0FB2D04D" w14:textId="63541FE2" w:rsidR="006B1F4E" w:rsidRDefault="006B1F4E">
      <w:pPr>
        <w:pStyle w:val="TOC3"/>
        <w:rPr>
          <w:rFonts w:asciiTheme="minorHAnsi" w:eastAsiaTheme="minorEastAsia" w:hAnsiTheme="minorHAnsi" w:cstheme="minorBidi"/>
          <w:noProof/>
          <w:sz w:val="22"/>
          <w:szCs w:val="22"/>
        </w:rPr>
      </w:pPr>
      <w:hyperlink w:anchor="_Toc45264899" w:history="1">
        <w:r w:rsidRPr="00F73F99">
          <w:rPr>
            <w:rStyle w:val="Hyperlink"/>
            <w:bCs/>
            <w:noProof/>
          </w:rPr>
          <w:t>W.4.2 Use Cases</w:t>
        </w:r>
        <w:r>
          <w:rPr>
            <w:noProof/>
            <w:webHidden/>
          </w:rPr>
          <w:tab/>
        </w:r>
        <w:r>
          <w:rPr>
            <w:noProof/>
            <w:webHidden/>
          </w:rPr>
          <w:fldChar w:fldCharType="begin"/>
        </w:r>
        <w:r>
          <w:rPr>
            <w:noProof/>
            <w:webHidden/>
          </w:rPr>
          <w:instrText xml:space="preserve"> PAGEREF _Toc45264899 \h </w:instrText>
        </w:r>
        <w:r>
          <w:rPr>
            <w:noProof/>
            <w:webHidden/>
          </w:rPr>
        </w:r>
        <w:r>
          <w:rPr>
            <w:noProof/>
            <w:webHidden/>
          </w:rPr>
          <w:fldChar w:fldCharType="separate"/>
        </w:r>
        <w:r>
          <w:rPr>
            <w:noProof/>
            <w:webHidden/>
          </w:rPr>
          <w:t>25</w:t>
        </w:r>
        <w:r>
          <w:rPr>
            <w:noProof/>
            <w:webHidden/>
          </w:rPr>
          <w:fldChar w:fldCharType="end"/>
        </w:r>
      </w:hyperlink>
    </w:p>
    <w:p w14:paraId="59EDD7DD" w14:textId="629E2D2B" w:rsidR="006B1F4E" w:rsidRDefault="006B1F4E">
      <w:pPr>
        <w:pStyle w:val="TOC4"/>
        <w:rPr>
          <w:rFonts w:asciiTheme="minorHAnsi" w:eastAsiaTheme="minorEastAsia" w:hAnsiTheme="minorHAnsi" w:cstheme="minorBidi"/>
          <w:noProof/>
          <w:sz w:val="22"/>
          <w:szCs w:val="22"/>
        </w:rPr>
      </w:pPr>
      <w:hyperlink w:anchor="_Toc45264900" w:history="1">
        <w:r w:rsidRPr="00F73F99">
          <w:rPr>
            <w:rStyle w:val="Hyperlink"/>
            <w:noProof/>
          </w:rPr>
          <w:t>W.4.2.1 Use Case #1: &lt;simple name&gt;</w:t>
        </w:r>
        <w:r>
          <w:rPr>
            <w:noProof/>
            <w:webHidden/>
          </w:rPr>
          <w:tab/>
        </w:r>
        <w:r>
          <w:rPr>
            <w:noProof/>
            <w:webHidden/>
          </w:rPr>
          <w:fldChar w:fldCharType="begin"/>
        </w:r>
        <w:r>
          <w:rPr>
            <w:noProof/>
            <w:webHidden/>
          </w:rPr>
          <w:instrText xml:space="preserve"> PAGEREF _Toc45264900 \h </w:instrText>
        </w:r>
        <w:r>
          <w:rPr>
            <w:noProof/>
            <w:webHidden/>
          </w:rPr>
        </w:r>
        <w:r>
          <w:rPr>
            <w:noProof/>
            <w:webHidden/>
          </w:rPr>
          <w:fldChar w:fldCharType="separate"/>
        </w:r>
        <w:r>
          <w:rPr>
            <w:noProof/>
            <w:webHidden/>
          </w:rPr>
          <w:t>25</w:t>
        </w:r>
        <w:r>
          <w:rPr>
            <w:noProof/>
            <w:webHidden/>
          </w:rPr>
          <w:fldChar w:fldCharType="end"/>
        </w:r>
      </w:hyperlink>
    </w:p>
    <w:p w14:paraId="147F147A" w14:textId="5BD39023" w:rsidR="006B1F4E" w:rsidRDefault="006B1F4E">
      <w:pPr>
        <w:pStyle w:val="TOC5"/>
        <w:rPr>
          <w:rFonts w:asciiTheme="minorHAnsi" w:eastAsiaTheme="minorEastAsia" w:hAnsiTheme="minorHAnsi" w:cstheme="minorBidi"/>
          <w:noProof/>
          <w:sz w:val="22"/>
          <w:szCs w:val="22"/>
        </w:rPr>
      </w:pPr>
      <w:hyperlink w:anchor="_Toc45264901" w:history="1">
        <w:r w:rsidRPr="00F73F99">
          <w:rPr>
            <w:rStyle w:val="Hyperlink"/>
            <w:noProof/>
          </w:rPr>
          <w:t>W.4.2.1.1 &lt;</w:t>
        </w:r>
        <w:r w:rsidRPr="00F73F99">
          <w:rPr>
            <w:rStyle w:val="Hyperlink"/>
            <w:bCs/>
            <w:noProof/>
          </w:rPr>
          <w:t xml:space="preserve">simple name&gt; </w:t>
        </w:r>
        <w:r w:rsidRPr="00F73F99">
          <w:rPr>
            <w:rStyle w:val="Hyperlink"/>
            <w:noProof/>
          </w:rPr>
          <w:t>Use Case Description</w:t>
        </w:r>
        <w:r>
          <w:rPr>
            <w:noProof/>
            <w:webHidden/>
          </w:rPr>
          <w:tab/>
        </w:r>
        <w:r>
          <w:rPr>
            <w:noProof/>
            <w:webHidden/>
          </w:rPr>
          <w:fldChar w:fldCharType="begin"/>
        </w:r>
        <w:r>
          <w:rPr>
            <w:noProof/>
            <w:webHidden/>
          </w:rPr>
          <w:instrText xml:space="preserve"> PAGEREF _Toc45264901 \h </w:instrText>
        </w:r>
        <w:r>
          <w:rPr>
            <w:noProof/>
            <w:webHidden/>
          </w:rPr>
        </w:r>
        <w:r>
          <w:rPr>
            <w:noProof/>
            <w:webHidden/>
          </w:rPr>
          <w:fldChar w:fldCharType="separate"/>
        </w:r>
        <w:r>
          <w:rPr>
            <w:noProof/>
            <w:webHidden/>
          </w:rPr>
          <w:t>26</w:t>
        </w:r>
        <w:r>
          <w:rPr>
            <w:noProof/>
            <w:webHidden/>
          </w:rPr>
          <w:fldChar w:fldCharType="end"/>
        </w:r>
      </w:hyperlink>
    </w:p>
    <w:p w14:paraId="6A4141F7" w14:textId="2F6363ED" w:rsidR="006B1F4E" w:rsidRDefault="006B1F4E">
      <w:pPr>
        <w:pStyle w:val="TOC5"/>
        <w:rPr>
          <w:rFonts w:asciiTheme="minorHAnsi" w:eastAsiaTheme="minorEastAsia" w:hAnsiTheme="minorHAnsi" w:cstheme="minorBidi"/>
          <w:noProof/>
          <w:sz w:val="22"/>
          <w:szCs w:val="22"/>
        </w:rPr>
      </w:pPr>
      <w:hyperlink w:anchor="_Toc45264902" w:history="1">
        <w:r w:rsidRPr="00F73F99">
          <w:rPr>
            <w:rStyle w:val="Hyperlink"/>
            <w:noProof/>
          </w:rPr>
          <w:t>W.4.2.1.2 &lt;simple name&gt; Process Flow</w:t>
        </w:r>
        <w:r>
          <w:rPr>
            <w:noProof/>
            <w:webHidden/>
          </w:rPr>
          <w:tab/>
        </w:r>
        <w:r>
          <w:rPr>
            <w:noProof/>
            <w:webHidden/>
          </w:rPr>
          <w:fldChar w:fldCharType="begin"/>
        </w:r>
        <w:r>
          <w:rPr>
            <w:noProof/>
            <w:webHidden/>
          </w:rPr>
          <w:instrText xml:space="preserve"> PAGEREF _Toc45264902 \h </w:instrText>
        </w:r>
        <w:r>
          <w:rPr>
            <w:noProof/>
            <w:webHidden/>
          </w:rPr>
        </w:r>
        <w:r>
          <w:rPr>
            <w:noProof/>
            <w:webHidden/>
          </w:rPr>
          <w:fldChar w:fldCharType="separate"/>
        </w:r>
        <w:r>
          <w:rPr>
            <w:noProof/>
            <w:webHidden/>
          </w:rPr>
          <w:t>26</w:t>
        </w:r>
        <w:r>
          <w:rPr>
            <w:noProof/>
            <w:webHidden/>
          </w:rPr>
          <w:fldChar w:fldCharType="end"/>
        </w:r>
      </w:hyperlink>
    </w:p>
    <w:p w14:paraId="648CA307" w14:textId="1C5FFD23" w:rsidR="006B1F4E" w:rsidRDefault="006B1F4E">
      <w:pPr>
        <w:pStyle w:val="TOC2"/>
        <w:rPr>
          <w:rFonts w:asciiTheme="minorHAnsi" w:eastAsiaTheme="minorEastAsia" w:hAnsiTheme="minorHAnsi" w:cstheme="minorBidi"/>
          <w:noProof/>
          <w:sz w:val="22"/>
          <w:szCs w:val="22"/>
        </w:rPr>
      </w:pPr>
      <w:hyperlink w:anchor="_Toc45264903" w:history="1">
        <w:r w:rsidRPr="00F73F99">
          <w:rPr>
            <w:rStyle w:val="Hyperlink"/>
            <w:noProof/>
          </w:rPr>
          <w:t>W.5 SDPi-P Security Considerations</w:t>
        </w:r>
        <w:r>
          <w:rPr>
            <w:noProof/>
            <w:webHidden/>
          </w:rPr>
          <w:tab/>
        </w:r>
        <w:r>
          <w:rPr>
            <w:noProof/>
            <w:webHidden/>
          </w:rPr>
          <w:fldChar w:fldCharType="begin"/>
        </w:r>
        <w:r>
          <w:rPr>
            <w:noProof/>
            <w:webHidden/>
          </w:rPr>
          <w:instrText xml:space="preserve"> PAGEREF _Toc45264903 \h </w:instrText>
        </w:r>
        <w:r>
          <w:rPr>
            <w:noProof/>
            <w:webHidden/>
          </w:rPr>
        </w:r>
        <w:r>
          <w:rPr>
            <w:noProof/>
            <w:webHidden/>
          </w:rPr>
          <w:fldChar w:fldCharType="separate"/>
        </w:r>
        <w:r>
          <w:rPr>
            <w:noProof/>
            <w:webHidden/>
          </w:rPr>
          <w:t>28</w:t>
        </w:r>
        <w:r>
          <w:rPr>
            <w:noProof/>
            <w:webHidden/>
          </w:rPr>
          <w:fldChar w:fldCharType="end"/>
        </w:r>
      </w:hyperlink>
    </w:p>
    <w:p w14:paraId="02573EE1" w14:textId="6DB4C992" w:rsidR="006B1F4E" w:rsidRDefault="006B1F4E">
      <w:pPr>
        <w:pStyle w:val="TOC2"/>
        <w:rPr>
          <w:rFonts w:asciiTheme="minorHAnsi" w:eastAsiaTheme="minorEastAsia" w:hAnsiTheme="minorHAnsi" w:cstheme="minorBidi"/>
          <w:noProof/>
          <w:sz w:val="22"/>
          <w:szCs w:val="22"/>
        </w:rPr>
      </w:pPr>
      <w:hyperlink w:anchor="_Toc45264904" w:history="1">
        <w:r w:rsidRPr="00F73F99">
          <w:rPr>
            <w:rStyle w:val="Hyperlink"/>
            <w:noProof/>
          </w:rPr>
          <w:t>W.6 SDPi-P Cross Profile Considerations</w:t>
        </w:r>
        <w:r>
          <w:rPr>
            <w:noProof/>
            <w:webHidden/>
          </w:rPr>
          <w:tab/>
        </w:r>
        <w:r>
          <w:rPr>
            <w:noProof/>
            <w:webHidden/>
          </w:rPr>
          <w:fldChar w:fldCharType="begin"/>
        </w:r>
        <w:r>
          <w:rPr>
            <w:noProof/>
            <w:webHidden/>
          </w:rPr>
          <w:instrText xml:space="preserve"> PAGEREF _Toc45264904 \h </w:instrText>
        </w:r>
        <w:r>
          <w:rPr>
            <w:noProof/>
            <w:webHidden/>
          </w:rPr>
        </w:r>
        <w:r>
          <w:rPr>
            <w:noProof/>
            <w:webHidden/>
          </w:rPr>
          <w:fldChar w:fldCharType="separate"/>
        </w:r>
        <w:r>
          <w:rPr>
            <w:noProof/>
            <w:webHidden/>
          </w:rPr>
          <w:t>28</w:t>
        </w:r>
        <w:r>
          <w:rPr>
            <w:noProof/>
            <w:webHidden/>
          </w:rPr>
          <w:fldChar w:fldCharType="end"/>
        </w:r>
      </w:hyperlink>
    </w:p>
    <w:p w14:paraId="6813F076" w14:textId="6863D60C" w:rsidR="006B1F4E" w:rsidRDefault="006B1F4E">
      <w:pPr>
        <w:pStyle w:val="TOC2"/>
        <w:rPr>
          <w:rFonts w:asciiTheme="minorHAnsi" w:eastAsiaTheme="minorEastAsia" w:hAnsiTheme="minorHAnsi" w:cstheme="minorBidi"/>
          <w:noProof/>
          <w:sz w:val="22"/>
          <w:szCs w:val="22"/>
        </w:rPr>
      </w:pPr>
      <w:hyperlink w:anchor="_Toc45264905" w:history="1">
        <w:r w:rsidRPr="00F73F99">
          <w:rPr>
            <w:rStyle w:val="Hyperlink"/>
            <w:noProof/>
          </w:rPr>
          <w:t>W.7 SDPi-P Safety Considerations</w:t>
        </w:r>
        <w:r>
          <w:rPr>
            <w:noProof/>
            <w:webHidden/>
          </w:rPr>
          <w:tab/>
        </w:r>
        <w:r>
          <w:rPr>
            <w:noProof/>
            <w:webHidden/>
          </w:rPr>
          <w:fldChar w:fldCharType="begin"/>
        </w:r>
        <w:r>
          <w:rPr>
            <w:noProof/>
            <w:webHidden/>
          </w:rPr>
          <w:instrText xml:space="preserve"> PAGEREF _Toc45264905 \h </w:instrText>
        </w:r>
        <w:r>
          <w:rPr>
            <w:noProof/>
            <w:webHidden/>
          </w:rPr>
        </w:r>
        <w:r>
          <w:rPr>
            <w:noProof/>
            <w:webHidden/>
          </w:rPr>
          <w:fldChar w:fldCharType="separate"/>
        </w:r>
        <w:r>
          <w:rPr>
            <w:noProof/>
            <w:webHidden/>
          </w:rPr>
          <w:t>29</w:t>
        </w:r>
        <w:r>
          <w:rPr>
            <w:noProof/>
            <w:webHidden/>
          </w:rPr>
          <w:fldChar w:fldCharType="end"/>
        </w:r>
      </w:hyperlink>
    </w:p>
    <w:p w14:paraId="5FFCDDF2" w14:textId="00B0F4DA" w:rsidR="006B1F4E" w:rsidRDefault="006B1F4E">
      <w:pPr>
        <w:pStyle w:val="TOC1"/>
        <w:rPr>
          <w:rFonts w:asciiTheme="minorHAnsi" w:eastAsiaTheme="minorEastAsia" w:hAnsiTheme="minorHAnsi" w:cstheme="minorBidi"/>
          <w:noProof/>
          <w:sz w:val="22"/>
          <w:szCs w:val="22"/>
        </w:rPr>
      </w:pPr>
      <w:hyperlink w:anchor="_Toc45264906" w:history="1">
        <w:r w:rsidRPr="00F73F99">
          <w:rPr>
            <w:rStyle w:val="Hyperlink"/>
            <w:noProof/>
          </w:rPr>
          <w:t>X Service-oriented Device Point-of-care Interoperability - Reporting (SDPi-R) Profile</w:t>
        </w:r>
        <w:r>
          <w:rPr>
            <w:noProof/>
            <w:webHidden/>
          </w:rPr>
          <w:tab/>
        </w:r>
        <w:r>
          <w:rPr>
            <w:noProof/>
            <w:webHidden/>
          </w:rPr>
          <w:fldChar w:fldCharType="begin"/>
        </w:r>
        <w:r>
          <w:rPr>
            <w:noProof/>
            <w:webHidden/>
          </w:rPr>
          <w:instrText xml:space="preserve"> PAGEREF _Toc45264906 \h </w:instrText>
        </w:r>
        <w:r>
          <w:rPr>
            <w:noProof/>
            <w:webHidden/>
          </w:rPr>
        </w:r>
        <w:r>
          <w:rPr>
            <w:noProof/>
            <w:webHidden/>
          </w:rPr>
          <w:fldChar w:fldCharType="separate"/>
        </w:r>
        <w:r>
          <w:rPr>
            <w:noProof/>
            <w:webHidden/>
          </w:rPr>
          <w:t>29</w:t>
        </w:r>
        <w:r>
          <w:rPr>
            <w:noProof/>
            <w:webHidden/>
          </w:rPr>
          <w:fldChar w:fldCharType="end"/>
        </w:r>
      </w:hyperlink>
    </w:p>
    <w:p w14:paraId="02DB8028" w14:textId="287B4A0D" w:rsidR="006B1F4E" w:rsidRDefault="006B1F4E">
      <w:pPr>
        <w:pStyle w:val="TOC2"/>
        <w:rPr>
          <w:rFonts w:asciiTheme="minorHAnsi" w:eastAsiaTheme="minorEastAsia" w:hAnsiTheme="minorHAnsi" w:cstheme="minorBidi"/>
          <w:noProof/>
          <w:sz w:val="22"/>
          <w:szCs w:val="22"/>
        </w:rPr>
      </w:pPr>
      <w:hyperlink w:anchor="_Toc45264907" w:history="1">
        <w:r w:rsidRPr="00F73F99">
          <w:rPr>
            <w:rStyle w:val="Hyperlink"/>
            <w:noProof/>
          </w:rPr>
          <w:t>X.1.1 SDPi-R Actors, Transactions, and Content Modules</w:t>
        </w:r>
        <w:r>
          <w:rPr>
            <w:noProof/>
            <w:webHidden/>
          </w:rPr>
          <w:tab/>
        </w:r>
        <w:r>
          <w:rPr>
            <w:noProof/>
            <w:webHidden/>
          </w:rPr>
          <w:fldChar w:fldCharType="begin"/>
        </w:r>
        <w:r>
          <w:rPr>
            <w:noProof/>
            <w:webHidden/>
          </w:rPr>
          <w:instrText xml:space="preserve"> PAGEREF _Toc45264907 \h </w:instrText>
        </w:r>
        <w:r>
          <w:rPr>
            <w:noProof/>
            <w:webHidden/>
          </w:rPr>
        </w:r>
        <w:r>
          <w:rPr>
            <w:noProof/>
            <w:webHidden/>
          </w:rPr>
          <w:fldChar w:fldCharType="separate"/>
        </w:r>
        <w:r>
          <w:rPr>
            <w:noProof/>
            <w:webHidden/>
          </w:rPr>
          <w:t>29</w:t>
        </w:r>
        <w:r>
          <w:rPr>
            <w:noProof/>
            <w:webHidden/>
          </w:rPr>
          <w:fldChar w:fldCharType="end"/>
        </w:r>
      </w:hyperlink>
    </w:p>
    <w:p w14:paraId="39D03FF2" w14:textId="5632C242" w:rsidR="006B1F4E" w:rsidRDefault="006B1F4E">
      <w:pPr>
        <w:pStyle w:val="TOC3"/>
        <w:rPr>
          <w:rFonts w:asciiTheme="minorHAnsi" w:eastAsiaTheme="minorEastAsia" w:hAnsiTheme="minorHAnsi" w:cstheme="minorBidi"/>
          <w:noProof/>
          <w:sz w:val="22"/>
          <w:szCs w:val="22"/>
        </w:rPr>
      </w:pPr>
      <w:hyperlink w:anchor="_Toc45264908" w:history="1">
        <w:r w:rsidRPr="00F73F99">
          <w:rPr>
            <w:rStyle w:val="Hyperlink"/>
            <w:bCs/>
            <w:noProof/>
          </w:rPr>
          <w:t>X.1.1.1 Actor Descriptions and Actor Profile Requirements</w:t>
        </w:r>
        <w:r>
          <w:rPr>
            <w:noProof/>
            <w:webHidden/>
          </w:rPr>
          <w:tab/>
        </w:r>
        <w:r>
          <w:rPr>
            <w:noProof/>
            <w:webHidden/>
          </w:rPr>
          <w:fldChar w:fldCharType="begin"/>
        </w:r>
        <w:r>
          <w:rPr>
            <w:noProof/>
            <w:webHidden/>
          </w:rPr>
          <w:instrText xml:space="preserve"> PAGEREF _Toc45264908 \h </w:instrText>
        </w:r>
        <w:r>
          <w:rPr>
            <w:noProof/>
            <w:webHidden/>
          </w:rPr>
        </w:r>
        <w:r>
          <w:rPr>
            <w:noProof/>
            <w:webHidden/>
          </w:rPr>
          <w:fldChar w:fldCharType="separate"/>
        </w:r>
        <w:r>
          <w:rPr>
            <w:noProof/>
            <w:webHidden/>
          </w:rPr>
          <w:t>29</w:t>
        </w:r>
        <w:r>
          <w:rPr>
            <w:noProof/>
            <w:webHidden/>
          </w:rPr>
          <w:fldChar w:fldCharType="end"/>
        </w:r>
      </w:hyperlink>
    </w:p>
    <w:p w14:paraId="0531F05A" w14:textId="74137AE0" w:rsidR="006B1F4E" w:rsidRDefault="006B1F4E">
      <w:pPr>
        <w:pStyle w:val="TOC2"/>
        <w:rPr>
          <w:rFonts w:asciiTheme="minorHAnsi" w:eastAsiaTheme="minorEastAsia" w:hAnsiTheme="minorHAnsi" w:cstheme="minorBidi"/>
          <w:noProof/>
          <w:sz w:val="22"/>
          <w:szCs w:val="22"/>
        </w:rPr>
      </w:pPr>
      <w:hyperlink w:anchor="_Toc45264909" w:history="1">
        <w:r w:rsidRPr="00F73F99">
          <w:rPr>
            <w:rStyle w:val="Hyperlink"/>
            <w:noProof/>
          </w:rPr>
          <w:t>X.1.2 SDPi-R Actor Options</w:t>
        </w:r>
        <w:r>
          <w:rPr>
            <w:noProof/>
            <w:webHidden/>
          </w:rPr>
          <w:tab/>
        </w:r>
        <w:r>
          <w:rPr>
            <w:noProof/>
            <w:webHidden/>
          </w:rPr>
          <w:fldChar w:fldCharType="begin"/>
        </w:r>
        <w:r>
          <w:rPr>
            <w:noProof/>
            <w:webHidden/>
          </w:rPr>
          <w:instrText xml:space="preserve"> PAGEREF _Toc45264909 \h </w:instrText>
        </w:r>
        <w:r>
          <w:rPr>
            <w:noProof/>
            <w:webHidden/>
          </w:rPr>
        </w:r>
        <w:r>
          <w:rPr>
            <w:noProof/>
            <w:webHidden/>
          </w:rPr>
          <w:fldChar w:fldCharType="separate"/>
        </w:r>
        <w:r>
          <w:rPr>
            <w:noProof/>
            <w:webHidden/>
          </w:rPr>
          <w:t>29</w:t>
        </w:r>
        <w:r>
          <w:rPr>
            <w:noProof/>
            <w:webHidden/>
          </w:rPr>
          <w:fldChar w:fldCharType="end"/>
        </w:r>
      </w:hyperlink>
    </w:p>
    <w:p w14:paraId="67DE511C" w14:textId="4F0FEA41" w:rsidR="006B1F4E" w:rsidRDefault="006B1F4E">
      <w:pPr>
        <w:pStyle w:val="TOC3"/>
        <w:rPr>
          <w:rFonts w:asciiTheme="minorHAnsi" w:eastAsiaTheme="minorEastAsia" w:hAnsiTheme="minorHAnsi" w:cstheme="minorBidi"/>
          <w:noProof/>
          <w:sz w:val="22"/>
          <w:szCs w:val="22"/>
        </w:rPr>
      </w:pPr>
      <w:hyperlink w:anchor="_Toc45264910" w:history="1">
        <w:r w:rsidRPr="00F73F99">
          <w:rPr>
            <w:rStyle w:val="Hyperlink"/>
            <w:noProof/>
          </w:rPr>
          <w:t>X.1.2.1 &lt;Option Name&gt;</w:t>
        </w:r>
        <w:r>
          <w:rPr>
            <w:noProof/>
            <w:webHidden/>
          </w:rPr>
          <w:tab/>
        </w:r>
        <w:r>
          <w:rPr>
            <w:noProof/>
            <w:webHidden/>
          </w:rPr>
          <w:fldChar w:fldCharType="begin"/>
        </w:r>
        <w:r>
          <w:rPr>
            <w:noProof/>
            <w:webHidden/>
          </w:rPr>
          <w:instrText xml:space="preserve"> PAGEREF _Toc45264910 \h </w:instrText>
        </w:r>
        <w:r>
          <w:rPr>
            <w:noProof/>
            <w:webHidden/>
          </w:rPr>
        </w:r>
        <w:r>
          <w:rPr>
            <w:noProof/>
            <w:webHidden/>
          </w:rPr>
          <w:fldChar w:fldCharType="separate"/>
        </w:r>
        <w:r>
          <w:rPr>
            <w:noProof/>
            <w:webHidden/>
          </w:rPr>
          <w:t>29</w:t>
        </w:r>
        <w:r>
          <w:rPr>
            <w:noProof/>
            <w:webHidden/>
          </w:rPr>
          <w:fldChar w:fldCharType="end"/>
        </w:r>
      </w:hyperlink>
    </w:p>
    <w:p w14:paraId="56DA83A6" w14:textId="3699E5EA" w:rsidR="006B1F4E" w:rsidRDefault="006B1F4E">
      <w:pPr>
        <w:pStyle w:val="TOC2"/>
        <w:rPr>
          <w:rFonts w:asciiTheme="minorHAnsi" w:eastAsiaTheme="minorEastAsia" w:hAnsiTheme="minorHAnsi" w:cstheme="minorBidi"/>
          <w:noProof/>
          <w:sz w:val="22"/>
          <w:szCs w:val="22"/>
        </w:rPr>
      </w:pPr>
      <w:hyperlink w:anchor="_Toc45264911" w:history="1">
        <w:r w:rsidRPr="00F73F99">
          <w:rPr>
            <w:rStyle w:val="Hyperlink"/>
            <w:noProof/>
          </w:rPr>
          <w:t>X.1.3 SDPi-R Required Actor Groupings</w:t>
        </w:r>
        <w:r>
          <w:rPr>
            <w:noProof/>
            <w:webHidden/>
          </w:rPr>
          <w:tab/>
        </w:r>
        <w:r>
          <w:rPr>
            <w:noProof/>
            <w:webHidden/>
          </w:rPr>
          <w:fldChar w:fldCharType="begin"/>
        </w:r>
        <w:r>
          <w:rPr>
            <w:noProof/>
            <w:webHidden/>
          </w:rPr>
          <w:instrText xml:space="preserve"> PAGEREF _Toc45264911 \h </w:instrText>
        </w:r>
        <w:r>
          <w:rPr>
            <w:noProof/>
            <w:webHidden/>
          </w:rPr>
        </w:r>
        <w:r>
          <w:rPr>
            <w:noProof/>
            <w:webHidden/>
          </w:rPr>
          <w:fldChar w:fldCharType="separate"/>
        </w:r>
        <w:r>
          <w:rPr>
            <w:noProof/>
            <w:webHidden/>
          </w:rPr>
          <w:t>29</w:t>
        </w:r>
        <w:r>
          <w:rPr>
            <w:noProof/>
            <w:webHidden/>
          </w:rPr>
          <w:fldChar w:fldCharType="end"/>
        </w:r>
      </w:hyperlink>
    </w:p>
    <w:p w14:paraId="17F96766" w14:textId="74A23837" w:rsidR="006B1F4E" w:rsidRDefault="006B1F4E">
      <w:pPr>
        <w:pStyle w:val="TOC2"/>
        <w:rPr>
          <w:rFonts w:asciiTheme="minorHAnsi" w:eastAsiaTheme="minorEastAsia" w:hAnsiTheme="minorHAnsi" w:cstheme="minorBidi"/>
          <w:noProof/>
          <w:sz w:val="22"/>
          <w:szCs w:val="22"/>
        </w:rPr>
      </w:pPr>
      <w:hyperlink w:anchor="_Toc45264912" w:history="1">
        <w:r w:rsidRPr="00F73F99">
          <w:rPr>
            <w:rStyle w:val="Hyperlink"/>
            <w:noProof/>
          </w:rPr>
          <w:t>X.1.4 SDPi-R Overview</w:t>
        </w:r>
        <w:r>
          <w:rPr>
            <w:noProof/>
            <w:webHidden/>
          </w:rPr>
          <w:tab/>
        </w:r>
        <w:r>
          <w:rPr>
            <w:noProof/>
            <w:webHidden/>
          </w:rPr>
          <w:fldChar w:fldCharType="begin"/>
        </w:r>
        <w:r>
          <w:rPr>
            <w:noProof/>
            <w:webHidden/>
          </w:rPr>
          <w:instrText xml:space="preserve"> PAGEREF _Toc45264912 \h </w:instrText>
        </w:r>
        <w:r>
          <w:rPr>
            <w:noProof/>
            <w:webHidden/>
          </w:rPr>
        </w:r>
        <w:r>
          <w:rPr>
            <w:noProof/>
            <w:webHidden/>
          </w:rPr>
          <w:fldChar w:fldCharType="separate"/>
        </w:r>
        <w:r>
          <w:rPr>
            <w:noProof/>
            <w:webHidden/>
          </w:rPr>
          <w:t>29</w:t>
        </w:r>
        <w:r>
          <w:rPr>
            <w:noProof/>
            <w:webHidden/>
          </w:rPr>
          <w:fldChar w:fldCharType="end"/>
        </w:r>
      </w:hyperlink>
    </w:p>
    <w:p w14:paraId="560083B4" w14:textId="79F1EF40" w:rsidR="006B1F4E" w:rsidRDefault="006B1F4E">
      <w:pPr>
        <w:pStyle w:val="TOC3"/>
        <w:rPr>
          <w:rFonts w:asciiTheme="minorHAnsi" w:eastAsiaTheme="minorEastAsia" w:hAnsiTheme="minorHAnsi" w:cstheme="minorBidi"/>
          <w:noProof/>
          <w:sz w:val="22"/>
          <w:szCs w:val="22"/>
        </w:rPr>
      </w:pPr>
      <w:hyperlink w:anchor="_Toc45264913" w:history="1">
        <w:r w:rsidRPr="00F73F99">
          <w:rPr>
            <w:rStyle w:val="Hyperlink"/>
            <w:bCs/>
            <w:noProof/>
          </w:rPr>
          <w:t>X.1.4.1 Concepts</w:t>
        </w:r>
        <w:r>
          <w:rPr>
            <w:noProof/>
            <w:webHidden/>
          </w:rPr>
          <w:tab/>
        </w:r>
        <w:r>
          <w:rPr>
            <w:noProof/>
            <w:webHidden/>
          </w:rPr>
          <w:fldChar w:fldCharType="begin"/>
        </w:r>
        <w:r>
          <w:rPr>
            <w:noProof/>
            <w:webHidden/>
          </w:rPr>
          <w:instrText xml:space="preserve"> PAGEREF _Toc45264913 \h </w:instrText>
        </w:r>
        <w:r>
          <w:rPr>
            <w:noProof/>
            <w:webHidden/>
          </w:rPr>
        </w:r>
        <w:r>
          <w:rPr>
            <w:noProof/>
            <w:webHidden/>
          </w:rPr>
          <w:fldChar w:fldCharType="separate"/>
        </w:r>
        <w:r>
          <w:rPr>
            <w:noProof/>
            <w:webHidden/>
          </w:rPr>
          <w:t>29</w:t>
        </w:r>
        <w:r>
          <w:rPr>
            <w:noProof/>
            <w:webHidden/>
          </w:rPr>
          <w:fldChar w:fldCharType="end"/>
        </w:r>
      </w:hyperlink>
    </w:p>
    <w:p w14:paraId="6CC96D73" w14:textId="40AD91A6" w:rsidR="006B1F4E" w:rsidRDefault="006B1F4E">
      <w:pPr>
        <w:pStyle w:val="TOC3"/>
        <w:rPr>
          <w:rFonts w:asciiTheme="minorHAnsi" w:eastAsiaTheme="minorEastAsia" w:hAnsiTheme="minorHAnsi" w:cstheme="minorBidi"/>
          <w:noProof/>
          <w:sz w:val="22"/>
          <w:szCs w:val="22"/>
        </w:rPr>
      </w:pPr>
      <w:hyperlink w:anchor="_Toc45264914" w:history="1">
        <w:r w:rsidRPr="00F73F99">
          <w:rPr>
            <w:rStyle w:val="Hyperlink"/>
            <w:bCs/>
            <w:noProof/>
          </w:rPr>
          <w:t>X.1.4.2 Use Cases</w:t>
        </w:r>
        <w:r>
          <w:rPr>
            <w:noProof/>
            <w:webHidden/>
          </w:rPr>
          <w:tab/>
        </w:r>
        <w:r>
          <w:rPr>
            <w:noProof/>
            <w:webHidden/>
          </w:rPr>
          <w:fldChar w:fldCharType="begin"/>
        </w:r>
        <w:r>
          <w:rPr>
            <w:noProof/>
            <w:webHidden/>
          </w:rPr>
          <w:instrText xml:space="preserve"> PAGEREF _Toc45264914 \h </w:instrText>
        </w:r>
        <w:r>
          <w:rPr>
            <w:noProof/>
            <w:webHidden/>
          </w:rPr>
        </w:r>
        <w:r>
          <w:rPr>
            <w:noProof/>
            <w:webHidden/>
          </w:rPr>
          <w:fldChar w:fldCharType="separate"/>
        </w:r>
        <w:r>
          <w:rPr>
            <w:noProof/>
            <w:webHidden/>
          </w:rPr>
          <w:t>29</w:t>
        </w:r>
        <w:r>
          <w:rPr>
            <w:noProof/>
            <w:webHidden/>
          </w:rPr>
          <w:fldChar w:fldCharType="end"/>
        </w:r>
      </w:hyperlink>
    </w:p>
    <w:p w14:paraId="0678C58C" w14:textId="67882DD2" w:rsidR="006B1F4E" w:rsidRDefault="006B1F4E">
      <w:pPr>
        <w:pStyle w:val="TOC4"/>
        <w:rPr>
          <w:rFonts w:asciiTheme="minorHAnsi" w:eastAsiaTheme="minorEastAsia" w:hAnsiTheme="minorHAnsi" w:cstheme="minorBidi"/>
          <w:noProof/>
          <w:sz w:val="22"/>
          <w:szCs w:val="22"/>
        </w:rPr>
      </w:pPr>
      <w:hyperlink w:anchor="_Toc45264915" w:history="1">
        <w:r w:rsidRPr="00F73F99">
          <w:rPr>
            <w:rStyle w:val="Hyperlink"/>
            <w:noProof/>
          </w:rPr>
          <w:t>X.1.4.2.1 Use Case #1: &lt;simple name&gt;</w:t>
        </w:r>
        <w:r>
          <w:rPr>
            <w:noProof/>
            <w:webHidden/>
          </w:rPr>
          <w:tab/>
        </w:r>
        <w:r>
          <w:rPr>
            <w:noProof/>
            <w:webHidden/>
          </w:rPr>
          <w:fldChar w:fldCharType="begin"/>
        </w:r>
        <w:r>
          <w:rPr>
            <w:noProof/>
            <w:webHidden/>
          </w:rPr>
          <w:instrText xml:space="preserve"> PAGEREF _Toc45264915 \h </w:instrText>
        </w:r>
        <w:r>
          <w:rPr>
            <w:noProof/>
            <w:webHidden/>
          </w:rPr>
        </w:r>
        <w:r>
          <w:rPr>
            <w:noProof/>
            <w:webHidden/>
          </w:rPr>
          <w:fldChar w:fldCharType="separate"/>
        </w:r>
        <w:r>
          <w:rPr>
            <w:noProof/>
            <w:webHidden/>
          </w:rPr>
          <w:t>30</w:t>
        </w:r>
        <w:r>
          <w:rPr>
            <w:noProof/>
            <w:webHidden/>
          </w:rPr>
          <w:fldChar w:fldCharType="end"/>
        </w:r>
      </w:hyperlink>
    </w:p>
    <w:p w14:paraId="623F4D92" w14:textId="312B6652" w:rsidR="006B1F4E" w:rsidRDefault="006B1F4E">
      <w:pPr>
        <w:pStyle w:val="TOC5"/>
        <w:rPr>
          <w:rFonts w:asciiTheme="minorHAnsi" w:eastAsiaTheme="minorEastAsia" w:hAnsiTheme="minorHAnsi" w:cstheme="minorBidi"/>
          <w:noProof/>
          <w:sz w:val="22"/>
          <w:szCs w:val="22"/>
        </w:rPr>
      </w:pPr>
      <w:hyperlink w:anchor="_Toc45264916" w:history="1">
        <w:r w:rsidRPr="00F73F99">
          <w:rPr>
            <w:rStyle w:val="Hyperlink"/>
            <w:noProof/>
          </w:rPr>
          <w:t>X.1.4.2.1.1 &lt;</w:t>
        </w:r>
        <w:r w:rsidRPr="00F73F99">
          <w:rPr>
            <w:rStyle w:val="Hyperlink"/>
            <w:bCs/>
            <w:noProof/>
          </w:rPr>
          <w:t xml:space="preserve">simple name&gt; </w:t>
        </w:r>
        <w:r w:rsidRPr="00F73F99">
          <w:rPr>
            <w:rStyle w:val="Hyperlink"/>
            <w:noProof/>
          </w:rPr>
          <w:t>Use Case Description</w:t>
        </w:r>
        <w:r>
          <w:rPr>
            <w:noProof/>
            <w:webHidden/>
          </w:rPr>
          <w:tab/>
        </w:r>
        <w:r>
          <w:rPr>
            <w:noProof/>
            <w:webHidden/>
          </w:rPr>
          <w:fldChar w:fldCharType="begin"/>
        </w:r>
        <w:r>
          <w:rPr>
            <w:noProof/>
            <w:webHidden/>
          </w:rPr>
          <w:instrText xml:space="preserve"> PAGEREF _Toc45264916 \h </w:instrText>
        </w:r>
        <w:r>
          <w:rPr>
            <w:noProof/>
            <w:webHidden/>
          </w:rPr>
        </w:r>
        <w:r>
          <w:rPr>
            <w:noProof/>
            <w:webHidden/>
          </w:rPr>
          <w:fldChar w:fldCharType="separate"/>
        </w:r>
        <w:r>
          <w:rPr>
            <w:noProof/>
            <w:webHidden/>
          </w:rPr>
          <w:t>30</w:t>
        </w:r>
        <w:r>
          <w:rPr>
            <w:noProof/>
            <w:webHidden/>
          </w:rPr>
          <w:fldChar w:fldCharType="end"/>
        </w:r>
      </w:hyperlink>
    </w:p>
    <w:p w14:paraId="318FBF58" w14:textId="594E4BA2" w:rsidR="006B1F4E" w:rsidRDefault="006B1F4E">
      <w:pPr>
        <w:pStyle w:val="TOC2"/>
        <w:rPr>
          <w:rFonts w:asciiTheme="minorHAnsi" w:eastAsiaTheme="minorEastAsia" w:hAnsiTheme="minorHAnsi" w:cstheme="minorBidi"/>
          <w:noProof/>
          <w:sz w:val="22"/>
          <w:szCs w:val="22"/>
        </w:rPr>
      </w:pPr>
      <w:hyperlink w:anchor="_Toc45264917" w:history="1">
        <w:r w:rsidRPr="00F73F99">
          <w:rPr>
            <w:rStyle w:val="Hyperlink"/>
            <w:noProof/>
          </w:rPr>
          <w:t>X.1.5 SDPi-R Security Considerations</w:t>
        </w:r>
        <w:r>
          <w:rPr>
            <w:noProof/>
            <w:webHidden/>
          </w:rPr>
          <w:tab/>
        </w:r>
        <w:r>
          <w:rPr>
            <w:noProof/>
            <w:webHidden/>
          </w:rPr>
          <w:fldChar w:fldCharType="begin"/>
        </w:r>
        <w:r>
          <w:rPr>
            <w:noProof/>
            <w:webHidden/>
          </w:rPr>
          <w:instrText xml:space="preserve"> PAGEREF _Toc45264917 \h </w:instrText>
        </w:r>
        <w:r>
          <w:rPr>
            <w:noProof/>
            <w:webHidden/>
          </w:rPr>
        </w:r>
        <w:r>
          <w:rPr>
            <w:noProof/>
            <w:webHidden/>
          </w:rPr>
          <w:fldChar w:fldCharType="separate"/>
        </w:r>
        <w:r>
          <w:rPr>
            <w:noProof/>
            <w:webHidden/>
          </w:rPr>
          <w:t>30</w:t>
        </w:r>
        <w:r>
          <w:rPr>
            <w:noProof/>
            <w:webHidden/>
          </w:rPr>
          <w:fldChar w:fldCharType="end"/>
        </w:r>
      </w:hyperlink>
    </w:p>
    <w:p w14:paraId="72AC5C9F" w14:textId="6269D1D2" w:rsidR="006B1F4E" w:rsidRDefault="006B1F4E">
      <w:pPr>
        <w:pStyle w:val="TOC2"/>
        <w:rPr>
          <w:rFonts w:asciiTheme="minorHAnsi" w:eastAsiaTheme="minorEastAsia" w:hAnsiTheme="minorHAnsi" w:cstheme="minorBidi"/>
          <w:noProof/>
          <w:sz w:val="22"/>
          <w:szCs w:val="22"/>
        </w:rPr>
      </w:pPr>
      <w:hyperlink w:anchor="_Toc45264918" w:history="1">
        <w:r w:rsidRPr="00F73F99">
          <w:rPr>
            <w:rStyle w:val="Hyperlink"/>
            <w:noProof/>
          </w:rPr>
          <w:t>X.1.6 SDPi-R Cross Profile Considerations</w:t>
        </w:r>
        <w:r>
          <w:rPr>
            <w:noProof/>
            <w:webHidden/>
          </w:rPr>
          <w:tab/>
        </w:r>
        <w:r>
          <w:rPr>
            <w:noProof/>
            <w:webHidden/>
          </w:rPr>
          <w:fldChar w:fldCharType="begin"/>
        </w:r>
        <w:r>
          <w:rPr>
            <w:noProof/>
            <w:webHidden/>
          </w:rPr>
          <w:instrText xml:space="preserve"> PAGEREF _Toc45264918 \h </w:instrText>
        </w:r>
        <w:r>
          <w:rPr>
            <w:noProof/>
            <w:webHidden/>
          </w:rPr>
        </w:r>
        <w:r>
          <w:rPr>
            <w:noProof/>
            <w:webHidden/>
          </w:rPr>
          <w:fldChar w:fldCharType="separate"/>
        </w:r>
        <w:r>
          <w:rPr>
            <w:noProof/>
            <w:webHidden/>
          </w:rPr>
          <w:t>30</w:t>
        </w:r>
        <w:r>
          <w:rPr>
            <w:noProof/>
            <w:webHidden/>
          </w:rPr>
          <w:fldChar w:fldCharType="end"/>
        </w:r>
      </w:hyperlink>
    </w:p>
    <w:p w14:paraId="596A2ECE" w14:textId="7D252C97" w:rsidR="006B1F4E" w:rsidRDefault="006B1F4E">
      <w:pPr>
        <w:pStyle w:val="TOC2"/>
        <w:rPr>
          <w:rFonts w:asciiTheme="minorHAnsi" w:eastAsiaTheme="minorEastAsia" w:hAnsiTheme="minorHAnsi" w:cstheme="minorBidi"/>
          <w:noProof/>
          <w:sz w:val="22"/>
          <w:szCs w:val="22"/>
        </w:rPr>
      </w:pPr>
      <w:hyperlink w:anchor="_Toc45264919" w:history="1">
        <w:r w:rsidRPr="00F73F99">
          <w:rPr>
            <w:rStyle w:val="Hyperlink"/>
            <w:noProof/>
          </w:rPr>
          <w:t>X.1.7 SDPi-R Safety Considerations</w:t>
        </w:r>
        <w:r>
          <w:rPr>
            <w:noProof/>
            <w:webHidden/>
          </w:rPr>
          <w:tab/>
        </w:r>
        <w:r>
          <w:rPr>
            <w:noProof/>
            <w:webHidden/>
          </w:rPr>
          <w:fldChar w:fldCharType="begin"/>
        </w:r>
        <w:r>
          <w:rPr>
            <w:noProof/>
            <w:webHidden/>
          </w:rPr>
          <w:instrText xml:space="preserve"> PAGEREF _Toc45264919 \h </w:instrText>
        </w:r>
        <w:r>
          <w:rPr>
            <w:noProof/>
            <w:webHidden/>
          </w:rPr>
        </w:r>
        <w:r>
          <w:rPr>
            <w:noProof/>
            <w:webHidden/>
          </w:rPr>
          <w:fldChar w:fldCharType="separate"/>
        </w:r>
        <w:r>
          <w:rPr>
            <w:noProof/>
            <w:webHidden/>
          </w:rPr>
          <w:t>30</w:t>
        </w:r>
        <w:r>
          <w:rPr>
            <w:noProof/>
            <w:webHidden/>
          </w:rPr>
          <w:fldChar w:fldCharType="end"/>
        </w:r>
      </w:hyperlink>
    </w:p>
    <w:p w14:paraId="5992762B" w14:textId="7733D0B2" w:rsidR="006B1F4E" w:rsidRDefault="006B1F4E">
      <w:pPr>
        <w:pStyle w:val="TOC1"/>
        <w:rPr>
          <w:rFonts w:asciiTheme="minorHAnsi" w:eastAsiaTheme="minorEastAsia" w:hAnsiTheme="minorHAnsi" w:cstheme="minorBidi"/>
          <w:noProof/>
          <w:sz w:val="22"/>
          <w:szCs w:val="22"/>
        </w:rPr>
      </w:pPr>
      <w:hyperlink w:anchor="_Toc45264920" w:history="1">
        <w:r w:rsidRPr="00F73F99">
          <w:rPr>
            <w:rStyle w:val="Hyperlink"/>
            <w:noProof/>
          </w:rPr>
          <w:t>Y Service-oriented Device Point-of-care Interoperability - Alerting (SDPi-A) Profile</w:t>
        </w:r>
        <w:r>
          <w:rPr>
            <w:noProof/>
            <w:webHidden/>
          </w:rPr>
          <w:tab/>
        </w:r>
        <w:r>
          <w:rPr>
            <w:noProof/>
            <w:webHidden/>
          </w:rPr>
          <w:fldChar w:fldCharType="begin"/>
        </w:r>
        <w:r>
          <w:rPr>
            <w:noProof/>
            <w:webHidden/>
          </w:rPr>
          <w:instrText xml:space="preserve"> PAGEREF _Toc45264920 \h </w:instrText>
        </w:r>
        <w:r>
          <w:rPr>
            <w:noProof/>
            <w:webHidden/>
          </w:rPr>
        </w:r>
        <w:r>
          <w:rPr>
            <w:noProof/>
            <w:webHidden/>
          </w:rPr>
          <w:fldChar w:fldCharType="separate"/>
        </w:r>
        <w:r>
          <w:rPr>
            <w:noProof/>
            <w:webHidden/>
          </w:rPr>
          <w:t>30</w:t>
        </w:r>
        <w:r>
          <w:rPr>
            <w:noProof/>
            <w:webHidden/>
          </w:rPr>
          <w:fldChar w:fldCharType="end"/>
        </w:r>
      </w:hyperlink>
    </w:p>
    <w:p w14:paraId="62CC2796" w14:textId="7BC8333A" w:rsidR="006B1F4E" w:rsidRDefault="006B1F4E">
      <w:pPr>
        <w:pStyle w:val="TOC2"/>
        <w:rPr>
          <w:rFonts w:asciiTheme="minorHAnsi" w:eastAsiaTheme="minorEastAsia" w:hAnsiTheme="minorHAnsi" w:cstheme="minorBidi"/>
          <w:noProof/>
          <w:sz w:val="22"/>
          <w:szCs w:val="22"/>
        </w:rPr>
      </w:pPr>
      <w:hyperlink w:anchor="_Toc45264921" w:history="1">
        <w:r w:rsidRPr="00F73F99">
          <w:rPr>
            <w:rStyle w:val="Hyperlink"/>
            <w:noProof/>
          </w:rPr>
          <w:t>Y.1.1 SDPi-A Actors, Transactions, and Content Modules</w:t>
        </w:r>
        <w:r>
          <w:rPr>
            <w:noProof/>
            <w:webHidden/>
          </w:rPr>
          <w:tab/>
        </w:r>
        <w:r>
          <w:rPr>
            <w:noProof/>
            <w:webHidden/>
          </w:rPr>
          <w:fldChar w:fldCharType="begin"/>
        </w:r>
        <w:r>
          <w:rPr>
            <w:noProof/>
            <w:webHidden/>
          </w:rPr>
          <w:instrText xml:space="preserve"> PAGEREF _Toc45264921 \h </w:instrText>
        </w:r>
        <w:r>
          <w:rPr>
            <w:noProof/>
            <w:webHidden/>
          </w:rPr>
        </w:r>
        <w:r>
          <w:rPr>
            <w:noProof/>
            <w:webHidden/>
          </w:rPr>
          <w:fldChar w:fldCharType="separate"/>
        </w:r>
        <w:r>
          <w:rPr>
            <w:noProof/>
            <w:webHidden/>
          </w:rPr>
          <w:t>30</w:t>
        </w:r>
        <w:r>
          <w:rPr>
            <w:noProof/>
            <w:webHidden/>
          </w:rPr>
          <w:fldChar w:fldCharType="end"/>
        </w:r>
      </w:hyperlink>
    </w:p>
    <w:p w14:paraId="4D1788C6" w14:textId="52CAA999" w:rsidR="006B1F4E" w:rsidRDefault="006B1F4E">
      <w:pPr>
        <w:pStyle w:val="TOC3"/>
        <w:rPr>
          <w:rFonts w:asciiTheme="minorHAnsi" w:eastAsiaTheme="minorEastAsia" w:hAnsiTheme="minorHAnsi" w:cstheme="minorBidi"/>
          <w:noProof/>
          <w:sz w:val="22"/>
          <w:szCs w:val="22"/>
        </w:rPr>
      </w:pPr>
      <w:hyperlink w:anchor="_Toc45264922" w:history="1">
        <w:r w:rsidRPr="00F73F99">
          <w:rPr>
            <w:rStyle w:val="Hyperlink"/>
            <w:bCs/>
            <w:noProof/>
          </w:rPr>
          <w:t>Y.1.1.1 Actor Descriptions and Actor Profile Requirements</w:t>
        </w:r>
        <w:r>
          <w:rPr>
            <w:noProof/>
            <w:webHidden/>
          </w:rPr>
          <w:tab/>
        </w:r>
        <w:r>
          <w:rPr>
            <w:noProof/>
            <w:webHidden/>
          </w:rPr>
          <w:fldChar w:fldCharType="begin"/>
        </w:r>
        <w:r>
          <w:rPr>
            <w:noProof/>
            <w:webHidden/>
          </w:rPr>
          <w:instrText xml:space="preserve"> PAGEREF _Toc45264922 \h </w:instrText>
        </w:r>
        <w:r>
          <w:rPr>
            <w:noProof/>
            <w:webHidden/>
          </w:rPr>
        </w:r>
        <w:r>
          <w:rPr>
            <w:noProof/>
            <w:webHidden/>
          </w:rPr>
          <w:fldChar w:fldCharType="separate"/>
        </w:r>
        <w:r>
          <w:rPr>
            <w:noProof/>
            <w:webHidden/>
          </w:rPr>
          <w:t>30</w:t>
        </w:r>
        <w:r>
          <w:rPr>
            <w:noProof/>
            <w:webHidden/>
          </w:rPr>
          <w:fldChar w:fldCharType="end"/>
        </w:r>
      </w:hyperlink>
    </w:p>
    <w:p w14:paraId="1AE6E142" w14:textId="2BB2E37E" w:rsidR="006B1F4E" w:rsidRDefault="006B1F4E">
      <w:pPr>
        <w:pStyle w:val="TOC2"/>
        <w:rPr>
          <w:rFonts w:asciiTheme="minorHAnsi" w:eastAsiaTheme="minorEastAsia" w:hAnsiTheme="minorHAnsi" w:cstheme="minorBidi"/>
          <w:noProof/>
          <w:sz w:val="22"/>
          <w:szCs w:val="22"/>
        </w:rPr>
      </w:pPr>
      <w:hyperlink w:anchor="_Toc45264923" w:history="1">
        <w:r w:rsidRPr="00F73F99">
          <w:rPr>
            <w:rStyle w:val="Hyperlink"/>
            <w:noProof/>
          </w:rPr>
          <w:t>Y.1.2 SDPi-A Actor Options</w:t>
        </w:r>
        <w:r>
          <w:rPr>
            <w:noProof/>
            <w:webHidden/>
          </w:rPr>
          <w:tab/>
        </w:r>
        <w:r>
          <w:rPr>
            <w:noProof/>
            <w:webHidden/>
          </w:rPr>
          <w:fldChar w:fldCharType="begin"/>
        </w:r>
        <w:r>
          <w:rPr>
            <w:noProof/>
            <w:webHidden/>
          </w:rPr>
          <w:instrText xml:space="preserve"> PAGEREF _Toc45264923 \h </w:instrText>
        </w:r>
        <w:r>
          <w:rPr>
            <w:noProof/>
            <w:webHidden/>
          </w:rPr>
        </w:r>
        <w:r>
          <w:rPr>
            <w:noProof/>
            <w:webHidden/>
          </w:rPr>
          <w:fldChar w:fldCharType="separate"/>
        </w:r>
        <w:r>
          <w:rPr>
            <w:noProof/>
            <w:webHidden/>
          </w:rPr>
          <w:t>30</w:t>
        </w:r>
        <w:r>
          <w:rPr>
            <w:noProof/>
            <w:webHidden/>
          </w:rPr>
          <w:fldChar w:fldCharType="end"/>
        </w:r>
      </w:hyperlink>
    </w:p>
    <w:p w14:paraId="265C65D6" w14:textId="24D80874" w:rsidR="006B1F4E" w:rsidRDefault="006B1F4E">
      <w:pPr>
        <w:pStyle w:val="TOC3"/>
        <w:rPr>
          <w:rFonts w:asciiTheme="minorHAnsi" w:eastAsiaTheme="minorEastAsia" w:hAnsiTheme="minorHAnsi" w:cstheme="minorBidi"/>
          <w:noProof/>
          <w:sz w:val="22"/>
          <w:szCs w:val="22"/>
        </w:rPr>
      </w:pPr>
      <w:hyperlink w:anchor="_Toc45264924" w:history="1">
        <w:r w:rsidRPr="00F73F99">
          <w:rPr>
            <w:rStyle w:val="Hyperlink"/>
            <w:noProof/>
          </w:rPr>
          <w:t>Y.1.2.1 &lt;Option Name&gt;</w:t>
        </w:r>
        <w:r>
          <w:rPr>
            <w:noProof/>
            <w:webHidden/>
          </w:rPr>
          <w:tab/>
        </w:r>
        <w:r>
          <w:rPr>
            <w:noProof/>
            <w:webHidden/>
          </w:rPr>
          <w:fldChar w:fldCharType="begin"/>
        </w:r>
        <w:r>
          <w:rPr>
            <w:noProof/>
            <w:webHidden/>
          </w:rPr>
          <w:instrText xml:space="preserve"> PAGEREF _Toc45264924 \h </w:instrText>
        </w:r>
        <w:r>
          <w:rPr>
            <w:noProof/>
            <w:webHidden/>
          </w:rPr>
        </w:r>
        <w:r>
          <w:rPr>
            <w:noProof/>
            <w:webHidden/>
          </w:rPr>
          <w:fldChar w:fldCharType="separate"/>
        </w:r>
        <w:r>
          <w:rPr>
            <w:noProof/>
            <w:webHidden/>
          </w:rPr>
          <w:t>30</w:t>
        </w:r>
        <w:r>
          <w:rPr>
            <w:noProof/>
            <w:webHidden/>
          </w:rPr>
          <w:fldChar w:fldCharType="end"/>
        </w:r>
      </w:hyperlink>
    </w:p>
    <w:p w14:paraId="41BB99CF" w14:textId="148D6D12" w:rsidR="006B1F4E" w:rsidRDefault="006B1F4E">
      <w:pPr>
        <w:pStyle w:val="TOC2"/>
        <w:rPr>
          <w:rFonts w:asciiTheme="minorHAnsi" w:eastAsiaTheme="minorEastAsia" w:hAnsiTheme="minorHAnsi" w:cstheme="minorBidi"/>
          <w:noProof/>
          <w:sz w:val="22"/>
          <w:szCs w:val="22"/>
        </w:rPr>
      </w:pPr>
      <w:hyperlink w:anchor="_Toc45264925" w:history="1">
        <w:r w:rsidRPr="00F73F99">
          <w:rPr>
            <w:rStyle w:val="Hyperlink"/>
            <w:noProof/>
          </w:rPr>
          <w:t>Y.1.3 SDPi-A Required Actor Groupings</w:t>
        </w:r>
        <w:r>
          <w:rPr>
            <w:noProof/>
            <w:webHidden/>
          </w:rPr>
          <w:tab/>
        </w:r>
        <w:r>
          <w:rPr>
            <w:noProof/>
            <w:webHidden/>
          </w:rPr>
          <w:fldChar w:fldCharType="begin"/>
        </w:r>
        <w:r>
          <w:rPr>
            <w:noProof/>
            <w:webHidden/>
          </w:rPr>
          <w:instrText xml:space="preserve"> PAGEREF _Toc45264925 \h </w:instrText>
        </w:r>
        <w:r>
          <w:rPr>
            <w:noProof/>
            <w:webHidden/>
          </w:rPr>
        </w:r>
        <w:r>
          <w:rPr>
            <w:noProof/>
            <w:webHidden/>
          </w:rPr>
          <w:fldChar w:fldCharType="separate"/>
        </w:r>
        <w:r>
          <w:rPr>
            <w:noProof/>
            <w:webHidden/>
          </w:rPr>
          <w:t>30</w:t>
        </w:r>
        <w:r>
          <w:rPr>
            <w:noProof/>
            <w:webHidden/>
          </w:rPr>
          <w:fldChar w:fldCharType="end"/>
        </w:r>
      </w:hyperlink>
    </w:p>
    <w:p w14:paraId="55087696" w14:textId="1F0DE3A3" w:rsidR="006B1F4E" w:rsidRDefault="006B1F4E">
      <w:pPr>
        <w:pStyle w:val="TOC2"/>
        <w:rPr>
          <w:rFonts w:asciiTheme="minorHAnsi" w:eastAsiaTheme="minorEastAsia" w:hAnsiTheme="minorHAnsi" w:cstheme="minorBidi"/>
          <w:noProof/>
          <w:sz w:val="22"/>
          <w:szCs w:val="22"/>
        </w:rPr>
      </w:pPr>
      <w:hyperlink w:anchor="_Toc45264926" w:history="1">
        <w:r w:rsidRPr="00F73F99">
          <w:rPr>
            <w:rStyle w:val="Hyperlink"/>
            <w:noProof/>
          </w:rPr>
          <w:t>Y.1.4 SDPi-A Overview</w:t>
        </w:r>
        <w:r>
          <w:rPr>
            <w:noProof/>
            <w:webHidden/>
          </w:rPr>
          <w:tab/>
        </w:r>
        <w:r>
          <w:rPr>
            <w:noProof/>
            <w:webHidden/>
          </w:rPr>
          <w:fldChar w:fldCharType="begin"/>
        </w:r>
        <w:r>
          <w:rPr>
            <w:noProof/>
            <w:webHidden/>
          </w:rPr>
          <w:instrText xml:space="preserve"> PAGEREF _Toc45264926 \h </w:instrText>
        </w:r>
        <w:r>
          <w:rPr>
            <w:noProof/>
            <w:webHidden/>
          </w:rPr>
        </w:r>
        <w:r>
          <w:rPr>
            <w:noProof/>
            <w:webHidden/>
          </w:rPr>
          <w:fldChar w:fldCharType="separate"/>
        </w:r>
        <w:r>
          <w:rPr>
            <w:noProof/>
            <w:webHidden/>
          </w:rPr>
          <w:t>30</w:t>
        </w:r>
        <w:r>
          <w:rPr>
            <w:noProof/>
            <w:webHidden/>
          </w:rPr>
          <w:fldChar w:fldCharType="end"/>
        </w:r>
      </w:hyperlink>
    </w:p>
    <w:p w14:paraId="40BA30E8" w14:textId="74FA0E24" w:rsidR="006B1F4E" w:rsidRDefault="006B1F4E">
      <w:pPr>
        <w:pStyle w:val="TOC3"/>
        <w:rPr>
          <w:rFonts w:asciiTheme="minorHAnsi" w:eastAsiaTheme="minorEastAsia" w:hAnsiTheme="minorHAnsi" w:cstheme="minorBidi"/>
          <w:noProof/>
          <w:sz w:val="22"/>
          <w:szCs w:val="22"/>
        </w:rPr>
      </w:pPr>
      <w:hyperlink w:anchor="_Toc45264927" w:history="1">
        <w:r w:rsidRPr="00F73F99">
          <w:rPr>
            <w:rStyle w:val="Hyperlink"/>
            <w:bCs/>
            <w:noProof/>
          </w:rPr>
          <w:t>Y.1.4.1 Concepts</w:t>
        </w:r>
        <w:r>
          <w:rPr>
            <w:noProof/>
            <w:webHidden/>
          </w:rPr>
          <w:tab/>
        </w:r>
        <w:r>
          <w:rPr>
            <w:noProof/>
            <w:webHidden/>
          </w:rPr>
          <w:fldChar w:fldCharType="begin"/>
        </w:r>
        <w:r>
          <w:rPr>
            <w:noProof/>
            <w:webHidden/>
          </w:rPr>
          <w:instrText xml:space="preserve"> PAGEREF _Toc45264927 \h </w:instrText>
        </w:r>
        <w:r>
          <w:rPr>
            <w:noProof/>
            <w:webHidden/>
          </w:rPr>
        </w:r>
        <w:r>
          <w:rPr>
            <w:noProof/>
            <w:webHidden/>
          </w:rPr>
          <w:fldChar w:fldCharType="separate"/>
        </w:r>
        <w:r>
          <w:rPr>
            <w:noProof/>
            <w:webHidden/>
          </w:rPr>
          <w:t>30</w:t>
        </w:r>
        <w:r>
          <w:rPr>
            <w:noProof/>
            <w:webHidden/>
          </w:rPr>
          <w:fldChar w:fldCharType="end"/>
        </w:r>
      </w:hyperlink>
    </w:p>
    <w:p w14:paraId="41F31B02" w14:textId="4F1150E0" w:rsidR="006B1F4E" w:rsidRDefault="006B1F4E">
      <w:pPr>
        <w:pStyle w:val="TOC3"/>
        <w:rPr>
          <w:rFonts w:asciiTheme="minorHAnsi" w:eastAsiaTheme="minorEastAsia" w:hAnsiTheme="minorHAnsi" w:cstheme="minorBidi"/>
          <w:noProof/>
          <w:sz w:val="22"/>
          <w:szCs w:val="22"/>
        </w:rPr>
      </w:pPr>
      <w:hyperlink w:anchor="_Toc45264928" w:history="1">
        <w:r w:rsidRPr="00F73F99">
          <w:rPr>
            <w:rStyle w:val="Hyperlink"/>
            <w:bCs/>
            <w:noProof/>
          </w:rPr>
          <w:t>Y.1.4.2 Use Cases</w:t>
        </w:r>
        <w:r>
          <w:rPr>
            <w:noProof/>
            <w:webHidden/>
          </w:rPr>
          <w:tab/>
        </w:r>
        <w:r>
          <w:rPr>
            <w:noProof/>
            <w:webHidden/>
          </w:rPr>
          <w:fldChar w:fldCharType="begin"/>
        </w:r>
        <w:r>
          <w:rPr>
            <w:noProof/>
            <w:webHidden/>
          </w:rPr>
          <w:instrText xml:space="preserve"> PAGEREF _Toc45264928 \h </w:instrText>
        </w:r>
        <w:r>
          <w:rPr>
            <w:noProof/>
            <w:webHidden/>
          </w:rPr>
        </w:r>
        <w:r>
          <w:rPr>
            <w:noProof/>
            <w:webHidden/>
          </w:rPr>
          <w:fldChar w:fldCharType="separate"/>
        </w:r>
        <w:r>
          <w:rPr>
            <w:noProof/>
            <w:webHidden/>
          </w:rPr>
          <w:t>30</w:t>
        </w:r>
        <w:r>
          <w:rPr>
            <w:noProof/>
            <w:webHidden/>
          </w:rPr>
          <w:fldChar w:fldCharType="end"/>
        </w:r>
      </w:hyperlink>
    </w:p>
    <w:p w14:paraId="265FF6B1" w14:textId="6D119D6A" w:rsidR="006B1F4E" w:rsidRDefault="006B1F4E">
      <w:pPr>
        <w:pStyle w:val="TOC4"/>
        <w:rPr>
          <w:rFonts w:asciiTheme="minorHAnsi" w:eastAsiaTheme="minorEastAsia" w:hAnsiTheme="minorHAnsi" w:cstheme="minorBidi"/>
          <w:noProof/>
          <w:sz w:val="22"/>
          <w:szCs w:val="22"/>
        </w:rPr>
      </w:pPr>
      <w:hyperlink w:anchor="_Toc45264929" w:history="1">
        <w:r w:rsidRPr="00F73F99">
          <w:rPr>
            <w:rStyle w:val="Hyperlink"/>
            <w:noProof/>
          </w:rPr>
          <w:t>Y.1.4.2.1 Use Case #1: &lt;simple name&gt;</w:t>
        </w:r>
        <w:r>
          <w:rPr>
            <w:noProof/>
            <w:webHidden/>
          </w:rPr>
          <w:tab/>
        </w:r>
        <w:r>
          <w:rPr>
            <w:noProof/>
            <w:webHidden/>
          </w:rPr>
          <w:fldChar w:fldCharType="begin"/>
        </w:r>
        <w:r>
          <w:rPr>
            <w:noProof/>
            <w:webHidden/>
          </w:rPr>
          <w:instrText xml:space="preserve"> PAGEREF _Toc45264929 \h </w:instrText>
        </w:r>
        <w:r>
          <w:rPr>
            <w:noProof/>
            <w:webHidden/>
          </w:rPr>
        </w:r>
        <w:r>
          <w:rPr>
            <w:noProof/>
            <w:webHidden/>
          </w:rPr>
          <w:fldChar w:fldCharType="separate"/>
        </w:r>
        <w:r>
          <w:rPr>
            <w:noProof/>
            <w:webHidden/>
          </w:rPr>
          <w:t>30</w:t>
        </w:r>
        <w:r>
          <w:rPr>
            <w:noProof/>
            <w:webHidden/>
          </w:rPr>
          <w:fldChar w:fldCharType="end"/>
        </w:r>
      </w:hyperlink>
    </w:p>
    <w:p w14:paraId="4A87AB68" w14:textId="1DEC3D49" w:rsidR="006B1F4E" w:rsidRDefault="006B1F4E">
      <w:pPr>
        <w:pStyle w:val="TOC5"/>
        <w:rPr>
          <w:rFonts w:asciiTheme="minorHAnsi" w:eastAsiaTheme="minorEastAsia" w:hAnsiTheme="minorHAnsi" w:cstheme="minorBidi"/>
          <w:noProof/>
          <w:sz w:val="22"/>
          <w:szCs w:val="22"/>
        </w:rPr>
      </w:pPr>
      <w:hyperlink w:anchor="_Toc45264930" w:history="1">
        <w:r w:rsidRPr="00F73F99">
          <w:rPr>
            <w:rStyle w:val="Hyperlink"/>
            <w:noProof/>
          </w:rPr>
          <w:t>Y.1.4.2.1.1 &lt;</w:t>
        </w:r>
        <w:r w:rsidRPr="00F73F99">
          <w:rPr>
            <w:rStyle w:val="Hyperlink"/>
            <w:bCs/>
            <w:noProof/>
          </w:rPr>
          <w:t xml:space="preserve">simple name&gt; </w:t>
        </w:r>
        <w:r w:rsidRPr="00F73F99">
          <w:rPr>
            <w:rStyle w:val="Hyperlink"/>
            <w:noProof/>
          </w:rPr>
          <w:t>Use Case Description</w:t>
        </w:r>
        <w:r>
          <w:rPr>
            <w:noProof/>
            <w:webHidden/>
          </w:rPr>
          <w:tab/>
        </w:r>
        <w:r>
          <w:rPr>
            <w:noProof/>
            <w:webHidden/>
          </w:rPr>
          <w:fldChar w:fldCharType="begin"/>
        </w:r>
        <w:r>
          <w:rPr>
            <w:noProof/>
            <w:webHidden/>
          </w:rPr>
          <w:instrText xml:space="preserve"> PAGEREF _Toc45264930 \h </w:instrText>
        </w:r>
        <w:r>
          <w:rPr>
            <w:noProof/>
            <w:webHidden/>
          </w:rPr>
        </w:r>
        <w:r>
          <w:rPr>
            <w:noProof/>
            <w:webHidden/>
          </w:rPr>
          <w:fldChar w:fldCharType="separate"/>
        </w:r>
        <w:r>
          <w:rPr>
            <w:noProof/>
            <w:webHidden/>
          </w:rPr>
          <w:t>30</w:t>
        </w:r>
        <w:r>
          <w:rPr>
            <w:noProof/>
            <w:webHidden/>
          </w:rPr>
          <w:fldChar w:fldCharType="end"/>
        </w:r>
      </w:hyperlink>
    </w:p>
    <w:p w14:paraId="51C79D15" w14:textId="0087EBE1" w:rsidR="006B1F4E" w:rsidRDefault="006B1F4E">
      <w:pPr>
        <w:pStyle w:val="TOC2"/>
        <w:rPr>
          <w:rFonts w:asciiTheme="minorHAnsi" w:eastAsiaTheme="minorEastAsia" w:hAnsiTheme="minorHAnsi" w:cstheme="minorBidi"/>
          <w:noProof/>
          <w:sz w:val="22"/>
          <w:szCs w:val="22"/>
        </w:rPr>
      </w:pPr>
      <w:hyperlink w:anchor="_Toc45264931" w:history="1">
        <w:r w:rsidRPr="00F73F99">
          <w:rPr>
            <w:rStyle w:val="Hyperlink"/>
            <w:noProof/>
          </w:rPr>
          <w:t>Y.1.5 SDPi-A Security Considerations</w:t>
        </w:r>
        <w:r>
          <w:rPr>
            <w:noProof/>
            <w:webHidden/>
          </w:rPr>
          <w:tab/>
        </w:r>
        <w:r>
          <w:rPr>
            <w:noProof/>
            <w:webHidden/>
          </w:rPr>
          <w:fldChar w:fldCharType="begin"/>
        </w:r>
        <w:r>
          <w:rPr>
            <w:noProof/>
            <w:webHidden/>
          </w:rPr>
          <w:instrText xml:space="preserve"> PAGEREF _Toc45264931 \h </w:instrText>
        </w:r>
        <w:r>
          <w:rPr>
            <w:noProof/>
            <w:webHidden/>
          </w:rPr>
        </w:r>
        <w:r>
          <w:rPr>
            <w:noProof/>
            <w:webHidden/>
          </w:rPr>
          <w:fldChar w:fldCharType="separate"/>
        </w:r>
        <w:r>
          <w:rPr>
            <w:noProof/>
            <w:webHidden/>
          </w:rPr>
          <w:t>30</w:t>
        </w:r>
        <w:r>
          <w:rPr>
            <w:noProof/>
            <w:webHidden/>
          </w:rPr>
          <w:fldChar w:fldCharType="end"/>
        </w:r>
      </w:hyperlink>
    </w:p>
    <w:p w14:paraId="71E20279" w14:textId="1034F4FF" w:rsidR="006B1F4E" w:rsidRDefault="006B1F4E">
      <w:pPr>
        <w:pStyle w:val="TOC2"/>
        <w:rPr>
          <w:rFonts w:asciiTheme="minorHAnsi" w:eastAsiaTheme="minorEastAsia" w:hAnsiTheme="minorHAnsi" w:cstheme="minorBidi"/>
          <w:noProof/>
          <w:sz w:val="22"/>
          <w:szCs w:val="22"/>
        </w:rPr>
      </w:pPr>
      <w:hyperlink w:anchor="_Toc45264932" w:history="1">
        <w:r w:rsidRPr="00F73F99">
          <w:rPr>
            <w:rStyle w:val="Hyperlink"/>
            <w:noProof/>
          </w:rPr>
          <w:t>Y.1.6 SDPi-A Cross Profile Considerations</w:t>
        </w:r>
        <w:r>
          <w:rPr>
            <w:noProof/>
            <w:webHidden/>
          </w:rPr>
          <w:tab/>
        </w:r>
        <w:r>
          <w:rPr>
            <w:noProof/>
            <w:webHidden/>
          </w:rPr>
          <w:fldChar w:fldCharType="begin"/>
        </w:r>
        <w:r>
          <w:rPr>
            <w:noProof/>
            <w:webHidden/>
          </w:rPr>
          <w:instrText xml:space="preserve"> PAGEREF _Toc45264932 \h </w:instrText>
        </w:r>
        <w:r>
          <w:rPr>
            <w:noProof/>
            <w:webHidden/>
          </w:rPr>
        </w:r>
        <w:r>
          <w:rPr>
            <w:noProof/>
            <w:webHidden/>
          </w:rPr>
          <w:fldChar w:fldCharType="separate"/>
        </w:r>
        <w:r>
          <w:rPr>
            <w:noProof/>
            <w:webHidden/>
          </w:rPr>
          <w:t>30</w:t>
        </w:r>
        <w:r>
          <w:rPr>
            <w:noProof/>
            <w:webHidden/>
          </w:rPr>
          <w:fldChar w:fldCharType="end"/>
        </w:r>
      </w:hyperlink>
    </w:p>
    <w:p w14:paraId="0685BF9E" w14:textId="27ED1F4A" w:rsidR="006B1F4E" w:rsidRDefault="006B1F4E">
      <w:pPr>
        <w:pStyle w:val="TOC2"/>
        <w:rPr>
          <w:rFonts w:asciiTheme="minorHAnsi" w:eastAsiaTheme="minorEastAsia" w:hAnsiTheme="minorHAnsi" w:cstheme="minorBidi"/>
          <w:noProof/>
          <w:sz w:val="22"/>
          <w:szCs w:val="22"/>
        </w:rPr>
      </w:pPr>
      <w:hyperlink w:anchor="_Toc45264933" w:history="1">
        <w:r w:rsidRPr="00F73F99">
          <w:rPr>
            <w:rStyle w:val="Hyperlink"/>
            <w:noProof/>
          </w:rPr>
          <w:t xml:space="preserve">Y.1.7 SDPi-A Safety </w:t>
        </w:r>
        <w:r w:rsidRPr="00F73F99">
          <w:rPr>
            <w:rStyle w:val="Hyperlink"/>
            <w:noProof/>
          </w:rPr>
          <w:t>C</w:t>
        </w:r>
        <w:r w:rsidRPr="00F73F99">
          <w:rPr>
            <w:rStyle w:val="Hyperlink"/>
            <w:noProof/>
          </w:rPr>
          <w:t>onsiderations</w:t>
        </w:r>
        <w:r>
          <w:rPr>
            <w:noProof/>
            <w:webHidden/>
          </w:rPr>
          <w:tab/>
        </w:r>
        <w:r>
          <w:rPr>
            <w:noProof/>
            <w:webHidden/>
          </w:rPr>
          <w:fldChar w:fldCharType="begin"/>
        </w:r>
        <w:r>
          <w:rPr>
            <w:noProof/>
            <w:webHidden/>
          </w:rPr>
          <w:instrText xml:space="preserve"> PAGEREF _Toc45264933 \h </w:instrText>
        </w:r>
        <w:r>
          <w:rPr>
            <w:noProof/>
            <w:webHidden/>
          </w:rPr>
        </w:r>
        <w:r>
          <w:rPr>
            <w:noProof/>
            <w:webHidden/>
          </w:rPr>
          <w:fldChar w:fldCharType="separate"/>
        </w:r>
        <w:r>
          <w:rPr>
            <w:noProof/>
            <w:webHidden/>
          </w:rPr>
          <w:t>30</w:t>
        </w:r>
        <w:r>
          <w:rPr>
            <w:noProof/>
            <w:webHidden/>
          </w:rPr>
          <w:fldChar w:fldCharType="end"/>
        </w:r>
      </w:hyperlink>
    </w:p>
    <w:p w14:paraId="5414B3FD" w14:textId="49CD8893" w:rsidR="006B1F4E" w:rsidRDefault="006B1F4E">
      <w:pPr>
        <w:pStyle w:val="TOC1"/>
        <w:rPr>
          <w:rFonts w:asciiTheme="minorHAnsi" w:eastAsiaTheme="minorEastAsia" w:hAnsiTheme="minorHAnsi" w:cstheme="minorBidi"/>
          <w:noProof/>
          <w:sz w:val="22"/>
          <w:szCs w:val="22"/>
        </w:rPr>
      </w:pPr>
      <w:hyperlink w:anchor="_Toc45264934" w:history="1">
        <w:r w:rsidRPr="00F73F99">
          <w:rPr>
            <w:rStyle w:val="Hyperlink"/>
            <w:noProof/>
          </w:rPr>
          <w:t>Z Service-oriented Device Point-of-care Interoperability – external Control (SDPi-xC) Profile</w:t>
        </w:r>
        <w:r>
          <w:rPr>
            <w:noProof/>
            <w:webHidden/>
          </w:rPr>
          <w:tab/>
        </w:r>
        <w:r>
          <w:rPr>
            <w:noProof/>
            <w:webHidden/>
          </w:rPr>
          <w:fldChar w:fldCharType="begin"/>
        </w:r>
        <w:r>
          <w:rPr>
            <w:noProof/>
            <w:webHidden/>
          </w:rPr>
          <w:instrText xml:space="preserve"> PAGEREF _Toc45264934 \h </w:instrText>
        </w:r>
        <w:r>
          <w:rPr>
            <w:noProof/>
            <w:webHidden/>
          </w:rPr>
        </w:r>
        <w:r>
          <w:rPr>
            <w:noProof/>
            <w:webHidden/>
          </w:rPr>
          <w:fldChar w:fldCharType="separate"/>
        </w:r>
        <w:r>
          <w:rPr>
            <w:noProof/>
            <w:webHidden/>
          </w:rPr>
          <w:t>31</w:t>
        </w:r>
        <w:r>
          <w:rPr>
            <w:noProof/>
            <w:webHidden/>
          </w:rPr>
          <w:fldChar w:fldCharType="end"/>
        </w:r>
      </w:hyperlink>
    </w:p>
    <w:p w14:paraId="3949D577" w14:textId="36FA013B" w:rsidR="006B1F4E" w:rsidRDefault="006B1F4E">
      <w:pPr>
        <w:pStyle w:val="TOC2"/>
        <w:rPr>
          <w:rFonts w:asciiTheme="minorHAnsi" w:eastAsiaTheme="minorEastAsia" w:hAnsiTheme="minorHAnsi" w:cstheme="minorBidi"/>
          <w:noProof/>
          <w:sz w:val="22"/>
          <w:szCs w:val="22"/>
        </w:rPr>
      </w:pPr>
      <w:hyperlink w:anchor="_Toc45264935" w:history="1">
        <w:r w:rsidR="001F3B0B">
          <w:rPr>
            <w:rStyle w:val="Hyperlink"/>
            <w:noProof/>
          </w:rPr>
          <w:t>Z.</w:t>
        </w:r>
        <w:r w:rsidRPr="00F73F99">
          <w:rPr>
            <w:rStyle w:val="Hyperlink"/>
            <w:noProof/>
          </w:rPr>
          <w:t>1 SDPi-xC Actors, Transactions, and Content Modules</w:t>
        </w:r>
        <w:r>
          <w:rPr>
            <w:noProof/>
            <w:webHidden/>
          </w:rPr>
          <w:tab/>
        </w:r>
        <w:r>
          <w:rPr>
            <w:noProof/>
            <w:webHidden/>
          </w:rPr>
          <w:fldChar w:fldCharType="begin"/>
        </w:r>
        <w:r>
          <w:rPr>
            <w:noProof/>
            <w:webHidden/>
          </w:rPr>
          <w:instrText xml:space="preserve"> PAGEREF _Toc45264935 \h </w:instrText>
        </w:r>
        <w:r>
          <w:rPr>
            <w:noProof/>
            <w:webHidden/>
          </w:rPr>
        </w:r>
        <w:r>
          <w:rPr>
            <w:noProof/>
            <w:webHidden/>
          </w:rPr>
          <w:fldChar w:fldCharType="separate"/>
        </w:r>
        <w:r>
          <w:rPr>
            <w:noProof/>
            <w:webHidden/>
          </w:rPr>
          <w:t>31</w:t>
        </w:r>
        <w:r>
          <w:rPr>
            <w:noProof/>
            <w:webHidden/>
          </w:rPr>
          <w:fldChar w:fldCharType="end"/>
        </w:r>
      </w:hyperlink>
    </w:p>
    <w:p w14:paraId="608F06ED" w14:textId="258B8D82" w:rsidR="006B1F4E" w:rsidRDefault="006B1F4E">
      <w:pPr>
        <w:pStyle w:val="TOC3"/>
        <w:rPr>
          <w:rFonts w:asciiTheme="minorHAnsi" w:eastAsiaTheme="minorEastAsia" w:hAnsiTheme="minorHAnsi" w:cstheme="minorBidi"/>
          <w:noProof/>
          <w:sz w:val="22"/>
          <w:szCs w:val="22"/>
        </w:rPr>
      </w:pPr>
      <w:hyperlink w:anchor="_Toc45264936" w:history="1">
        <w:r w:rsidR="001F3B0B">
          <w:rPr>
            <w:rStyle w:val="Hyperlink"/>
            <w:bCs/>
            <w:noProof/>
          </w:rPr>
          <w:t>Z.</w:t>
        </w:r>
        <w:r w:rsidRPr="00F73F99">
          <w:rPr>
            <w:rStyle w:val="Hyperlink"/>
            <w:bCs/>
            <w:noProof/>
          </w:rPr>
          <w:t>1.1 Actor Descriptions and Actor Profile Requirements</w:t>
        </w:r>
        <w:r>
          <w:rPr>
            <w:noProof/>
            <w:webHidden/>
          </w:rPr>
          <w:tab/>
        </w:r>
        <w:r>
          <w:rPr>
            <w:noProof/>
            <w:webHidden/>
          </w:rPr>
          <w:fldChar w:fldCharType="begin"/>
        </w:r>
        <w:r>
          <w:rPr>
            <w:noProof/>
            <w:webHidden/>
          </w:rPr>
          <w:instrText xml:space="preserve"> PAGEREF _Toc45264936 \h </w:instrText>
        </w:r>
        <w:r>
          <w:rPr>
            <w:noProof/>
            <w:webHidden/>
          </w:rPr>
        </w:r>
        <w:r>
          <w:rPr>
            <w:noProof/>
            <w:webHidden/>
          </w:rPr>
          <w:fldChar w:fldCharType="separate"/>
        </w:r>
        <w:r>
          <w:rPr>
            <w:noProof/>
            <w:webHidden/>
          </w:rPr>
          <w:t>31</w:t>
        </w:r>
        <w:r>
          <w:rPr>
            <w:noProof/>
            <w:webHidden/>
          </w:rPr>
          <w:fldChar w:fldCharType="end"/>
        </w:r>
      </w:hyperlink>
    </w:p>
    <w:p w14:paraId="6A09A3FD" w14:textId="76EBD5C9" w:rsidR="006B1F4E" w:rsidRDefault="006B1F4E">
      <w:pPr>
        <w:pStyle w:val="TOC2"/>
        <w:rPr>
          <w:rFonts w:asciiTheme="minorHAnsi" w:eastAsiaTheme="minorEastAsia" w:hAnsiTheme="minorHAnsi" w:cstheme="minorBidi"/>
          <w:noProof/>
          <w:sz w:val="22"/>
          <w:szCs w:val="22"/>
        </w:rPr>
      </w:pPr>
      <w:hyperlink w:anchor="_Toc45264937" w:history="1">
        <w:r w:rsidR="001F3B0B">
          <w:rPr>
            <w:rStyle w:val="Hyperlink"/>
            <w:noProof/>
          </w:rPr>
          <w:t>Z.</w:t>
        </w:r>
        <w:r w:rsidRPr="00F73F99">
          <w:rPr>
            <w:rStyle w:val="Hyperlink"/>
            <w:noProof/>
          </w:rPr>
          <w:t>2 SDPi-xC Actor Options</w:t>
        </w:r>
        <w:r>
          <w:rPr>
            <w:noProof/>
            <w:webHidden/>
          </w:rPr>
          <w:tab/>
        </w:r>
        <w:r>
          <w:rPr>
            <w:noProof/>
            <w:webHidden/>
          </w:rPr>
          <w:fldChar w:fldCharType="begin"/>
        </w:r>
        <w:r>
          <w:rPr>
            <w:noProof/>
            <w:webHidden/>
          </w:rPr>
          <w:instrText xml:space="preserve"> PAGEREF _Toc45264937 \h </w:instrText>
        </w:r>
        <w:r>
          <w:rPr>
            <w:noProof/>
            <w:webHidden/>
          </w:rPr>
        </w:r>
        <w:r>
          <w:rPr>
            <w:noProof/>
            <w:webHidden/>
          </w:rPr>
          <w:fldChar w:fldCharType="separate"/>
        </w:r>
        <w:r>
          <w:rPr>
            <w:noProof/>
            <w:webHidden/>
          </w:rPr>
          <w:t>31</w:t>
        </w:r>
        <w:r>
          <w:rPr>
            <w:noProof/>
            <w:webHidden/>
          </w:rPr>
          <w:fldChar w:fldCharType="end"/>
        </w:r>
      </w:hyperlink>
    </w:p>
    <w:p w14:paraId="0EE4FE59" w14:textId="447A76D6" w:rsidR="006B1F4E" w:rsidRDefault="006B1F4E">
      <w:pPr>
        <w:pStyle w:val="TOC3"/>
        <w:rPr>
          <w:rFonts w:asciiTheme="minorHAnsi" w:eastAsiaTheme="minorEastAsia" w:hAnsiTheme="minorHAnsi" w:cstheme="minorBidi"/>
          <w:noProof/>
          <w:sz w:val="22"/>
          <w:szCs w:val="22"/>
        </w:rPr>
      </w:pPr>
      <w:hyperlink w:anchor="_Toc45264938" w:history="1">
        <w:r w:rsidR="001F3B0B">
          <w:rPr>
            <w:rStyle w:val="Hyperlink"/>
            <w:noProof/>
          </w:rPr>
          <w:t>Z.</w:t>
        </w:r>
        <w:r w:rsidRPr="00F73F99">
          <w:rPr>
            <w:rStyle w:val="Hyperlink"/>
            <w:noProof/>
          </w:rPr>
          <w:t>2.1 &lt;Option Name&gt;</w:t>
        </w:r>
        <w:r>
          <w:rPr>
            <w:noProof/>
            <w:webHidden/>
          </w:rPr>
          <w:tab/>
        </w:r>
        <w:r>
          <w:rPr>
            <w:noProof/>
            <w:webHidden/>
          </w:rPr>
          <w:fldChar w:fldCharType="begin"/>
        </w:r>
        <w:r>
          <w:rPr>
            <w:noProof/>
            <w:webHidden/>
          </w:rPr>
          <w:instrText xml:space="preserve"> PAGEREF _Toc45264938 \h </w:instrText>
        </w:r>
        <w:r>
          <w:rPr>
            <w:noProof/>
            <w:webHidden/>
          </w:rPr>
        </w:r>
        <w:r>
          <w:rPr>
            <w:noProof/>
            <w:webHidden/>
          </w:rPr>
          <w:fldChar w:fldCharType="separate"/>
        </w:r>
        <w:r>
          <w:rPr>
            <w:noProof/>
            <w:webHidden/>
          </w:rPr>
          <w:t>31</w:t>
        </w:r>
        <w:r>
          <w:rPr>
            <w:noProof/>
            <w:webHidden/>
          </w:rPr>
          <w:fldChar w:fldCharType="end"/>
        </w:r>
      </w:hyperlink>
    </w:p>
    <w:p w14:paraId="01FE6338" w14:textId="5D16C53D" w:rsidR="006B1F4E" w:rsidRDefault="006B1F4E">
      <w:pPr>
        <w:pStyle w:val="TOC2"/>
        <w:rPr>
          <w:rFonts w:asciiTheme="minorHAnsi" w:eastAsiaTheme="minorEastAsia" w:hAnsiTheme="minorHAnsi" w:cstheme="minorBidi"/>
          <w:noProof/>
          <w:sz w:val="22"/>
          <w:szCs w:val="22"/>
        </w:rPr>
      </w:pPr>
      <w:hyperlink w:anchor="_Toc45264939" w:history="1">
        <w:r w:rsidR="001F3B0B">
          <w:rPr>
            <w:rStyle w:val="Hyperlink"/>
            <w:noProof/>
          </w:rPr>
          <w:t>Z.</w:t>
        </w:r>
        <w:r w:rsidRPr="00F73F99">
          <w:rPr>
            <w:rStyle w:val="Hyperlink"/>
            <w:noProof/>
          </w:rPr>
          <w:t>3 SDPi-xC Required Actor Groupings</w:t>
        </w:r>
        <w:r>
          <w:rPr>
            <w:noProof/>
            <w:webHidden/>
          </w:rPr>
          <w:tab/>
        </w:r>
        <w:r>
          <w:rPr>
            <w:noProof/>
            <w:webHidden/>
          </w:rPr>
          <w:fldChar w:fldCharType="begin"/>
        </w:r>
        <w:r>
          <w:rPr>
            <w:noProof/>
            <w:webHidden/>
          </w:rPr>
          <w:instrText xml:space="preserve"> PAGEREF _Toc45264939 \h </w:instrText>
        </w:r>
        <w:r>
          <w:rPr>
            <w:noProof/>
            <w:webHidden/>
          </w:rPr>
        </w:r>
        <w:r>
          <w:rPr>
            <w:noProof/>
            <w:webHidden/>
          </w:rPr>
          <w:fldChar w:fldCharType="separate"/>
        </w:r>
        <w:r>
          <w:rPr>
            <w:noProof/>
            <w:webHidden/>
          </w:rPr>
          <w:t>31</w:t>
        </w:r>
        <w:r>
          <w:rPr>
            <w:noProof/>
            <w:webHidden/>
          </w:rPr>
          <w:fldChar w:fldCharType="end"/>
        </w:r>
      </w:hyperlink>
    </w:p>
    <w:p w14:paraId="17310861" w14:textId="192F0C3B" w:rsidR="006B1F4E" w:rsidRDefault="006B1F4E">
      <w:pPr>
        <w:pStyle w:val="TOC2"/>
        <w:rPr>
          <w:rFonts w:asciiTheme="minorHAnsi" w:eastAsiaTheme="minorEastAsia" w:hAnsiTheme="minorHAnsi" w:cstheme="minorBidi"/>
          <w:noProof/>
          <w:sz w:val="22"/>
          <w:szCs w:val="22"/>
        </w:rPr>
      </w:pPr>
      <w:hyperlink w:anchor="_Toc45264940" w:history="1">
        <w:r w:rsidR="001F3B0B">
          <w:rPr>
            <w:rStyle w:val="Hyperlink"/>
            <w:noProof/>
          </w:rPr>
          <w:t>Z.</w:t>
        </w:r>
        <w:r w:rsidRPr="00F73F99">
          <w:rPr>
            <w:rStyle w:val="Hyperlink"/>
            <w:noProof/>
          </w:rPr>
          <w:t>4 SDPi-xC Overview</w:t>
        </w:r>
        <w:r>
          <w:rPr>
            <w:noProof/>
            <w:webHidden/>
          </w:rPr>
          <w:tab/>
        </w:r>
        <w:r>
          <w:rPr>
            <w:noProof/>
            <w:webHidden/>
          </w:rPr>
          <w:fldChar w:fldCharType="begin"/>
        </w:r>
        <w:r>
          <w:rPr>
            <w:noProof/>
            <w:webHidden/>
          </w:rPr>
          <w:instrText xml:space="preserve"> PAGEREF _Toc45264940 \h </w:instrText>
        </w:r>
        <w:r>
          <w:rPr>
            <w:noProof/>
            <w:webHidden/>
          </w:rPr>
        </w:r>
        <w:r>
          <w:rPr>
            <w:noProof/>
            <w:webHidden/>
          </w:rPr>
          <w:fldChar w:fldCharType="separate"/>
        </w:r>
        <w:r>
          <w:rPr>
            <w:noProof/>
            <w:webHidden/>
          </w:rPr>
          <w:t>31</w:t>
        </w:r>
        <w:r>
          <w:rPr>
            <w:noProof/>
            <w:webHidden/>
          </w:rPr>
          <w:fldChar w:fldCharType="end"/>
        </w:r>
      </w:hyperlink>
    </w:p>
    <w:p w14:paraId="4F1B2B16" w14:textId="1E3C3CED" w:rsidR="006B1F4E" w:rsidRDefault="006B1F4E">
      <w:pPr>
        <w:pStyle w:val="TOC3"/>
        <w:rPr>
          <w:rFonts w:asciiTheme="minorHAnsi" w:eastAsiaTheme="minorEastAsia" w:hAnsiTheme="minorHAnsi" w:cstheme="minorBidi"/>
          <w:noProof/>
          <w:sz w:val="22"/>
          <w:szCs w:val="22"/>
        </w:rPr>
      </w:pPr>
      <w:hyperlink w:anchor="_Toc45264941" w:history="1">
        <w:r w:rsidR="001F3B0B">
          <w:rPr>
            <w:rStyle w:val="Hyperlink"/>
            <w:bCs/>
            <w:noProof/>
          </w:rPr>
          <w:t>Z.</w:t>
        </w:r>
        <w:r w:rsidRPr="00F73F99">
          <w:rPr>
            <w:rStyle w:val="Hyperlink"/>
            <w:bCs/>
            <w:noProof/>
          </w:rPr>
          <w:t>4.1 Concepts</w:t>
        </w:r>
        <w:r>
          <w:rPr>
            <w:noProof/>
            <w:webHidden/>
          </w:rPr>
          <w:tab/>
        </w:r>
        <w:r>
          <w:rPr>
            <w:noProof/>
            <w:webHidden/>
          </w:rPr>
          <w:fldChar w:fldCharType="begin"/>
        </w:r>
        <w:r>
          <w:rPr>
            <w:noProof/>
            <w:webHidden/>
          </w:rPr>
          <w:instrText xml:space="preserve"> PAGEREF _Toc45264941 \h </w:instrText>
        </w:r>
        <w:r>
          <w:rPr>
            <w:noProof/>
            <w:webHidden/>
          </w:rPr>
        </w:r>
        <w:r>
          <w:rPr>
            <w:noProof/>
            <w:webHidden/>
          </w:rPr>
          <w:fldChar w:fldCharType="separate"/>
        </w:r>
        <w:r>
          <w:rPr>
            <w:noProof/>
            <w:webHidden/>
          </w:rPr>
          <w:t>31</w:t>
        </w:r>
        <w:r>
          <w:rPr>
            <w:noProof/>
            <w:webHidden/>
          </w:rPr>
          <w:fldChar w:fldCharType="end"/>
        </w:r>
      </w:hyperlink>
    </w:p>
    <w:p w14:paraId="6050BE29" w14:textId="1F08BD53" w:rsidR="006B1F4E" w:rsidRDefault="006B1F4E">
      <w:pPr>
        <w:pStyle w:val="TOC3"/>
        <w:rPr>
          <w:rFonts w:asciiTheme="minorHAnsi" w:eastAsiaTheme="minorEastAsia" w:hAnsiTheme="minorHAnsi" w:cstheme="minorBidi"/>
          <w:noProof/>
          <w:sz w:val="22"/>
          <w:szCs w:val="22"/>
        </w:rPr>
      </w:pPr>
      <w:hyperlink w:anchor="_Toc45264942" w:history="1">
        <w:r w:rsidR="001F3B0B">
          <w:rPr>
            <w:rStyle w:val="Hyperlink"/>
            <w:bCs/>
            <w:noProof/>
          </w:rPr>
          <w:t>Z.</w:t>
        </w:r>
        <w:r w:rsidRPr="00F73F99">
          <w:rPr>
            <w:rStyle w:val="Hyperlink"/>
            <w:bCs/>
            <w:noProof/>
          </w:rPr>
          <w:t>4.2 Use Cases</w:t>
        </w:r>
        <w:r>
          <w:rPr>
            <w:noProof/>
            <w:webHidden/>
          </w:rPr>
          <w:tab/>
        </w:r>
        <w:r>
          <w:rPr>
            <w:noProof/>
            <w:webHidden/>
          </w:rPr>
          <w:fldChar w:fldCharType="begin"/>
        </w:r>
        <w:r>
          <w:rPr>
            <w:noProof/>
            <w:webHidden/>
          </w:rPr>
          <w:instrText xml:space="preserve"> PAGEREF _Toc45264942 \h </w:instrText>
        </w:r>
        <w:r>
          <w:rPr>
            <w:noProof/>
            <w:webHidden/>
          </w:rPr>
        </w:r>
        <w:r>
          <w:rPr>
            <w:noProof/>
            <w:webHidden/>
          </w:rPr>
          <w:fldChar w:fldCharType="separate"/>
        </w:r>
        <w:r>
          <w:rPr>
            <w:noProof/>
            <w:webHidden/>
          </w:rPr>
          <w:t>31</w:t>
        </w:r>
        <w:r>
          <w:rPr>
            <w:noProof/>
            <w:webHidden/>
          </w:rPr>
          <w:fldChar w:fldCharType="end"/>
        </w:r>
      </w:hyperlink>
    </w:p>
    <w:p w14:paraId="149C1C90" w14:textId="053C92E0" w:rsidR="006B1F4E" w:rsidRDefault="006B1F4E">
      <w:pPr>
        <w:pStyle w:val="TOC4"/>
        <w:rPr>
          <w:rFonts w:asciiTheme="minorHAnsi" w:eastAsiaTheme="minorEastAsia" w:hAnsiTheme="minorHAnsi" w:cstheme="minorBidi"/>
          <w:noProof/>
          <w:sz w:val="22"/>
          <w:szCs w:val="22"/>
        </w:rPr>
      </w:pPr>
      <w:hyperlink w:anchor="_Toc45264943" w:history="1">
        <w:r w:rsidR="001F3B0B">
          <w:rPr>
            <w:rStyle w:val="Hyperlink"/>
            <w:noProof/>
          </w:rPr>
          <w:t>Z.</w:t>
        </w:r>
        <w:r w:rsidRPr="00F73F99">
          <w:rPr>
            <w:rStyle w:val="Hyperlink"/>
            <w:noProof/>
          </w:rPr>
          <w:t>4.2.1 Use Case #1: &lt;simple name&gt;</w:t>
        </w:r>
        <w:r>
          <w:rPr>
            <w:noProof/>
            <w:webHidden/>
          </w:rPr>
          <w:tab/>
        </w:r>
        <w:r>
          <w:rPr>
            <w:noProof/>
            <w:webHidden/>
          </w:rPr>
          <w:fldChar w:fldCharType="begin"/>
        </w:r>
        <w:r>
          <w:rPr>
            <w:noProof/>
            <w:webHidden/>
          </w:rPr>
          <w:instrText xml:space="preserve"> PAGEREF _Toc45264943 \h </w:instrText>
        </w:r>
        <w:r>
          <w:rPr>
            <w:noProof/>
            <w:webHidden/>
          </w:rPr>
        </w:r>
        <w:r>
          <w:rPr>
            <w:noProof/>
            <w:webHidden/>
          </w:rPr>
          <w:fldChar w:fldCharType="separate"/>
        </w:r>
        <w:r>
          <w:rPr>
            <w:noProof/>
            <w:webHidden/>
          </w:rPr>
          <w:t>31</w:t>
        </w:r>
        <w:r>
          <w:rPr>
            <w:noProof/>
            <w:webHidden/>
          </w:rPr>
          <w:fldChar w:fldCharType="end"/>
        </w:r>
      </w:hyperlink>
    </w:p>
    <w:p w14:paraId="440088D8" w14:textId="1D471D88" w:rsidR="006B1F4E" w:rsidRDefault="006B1F4E">
      <w:pPr>
        <w:pStyle w:val="TOC5"/>
        <w:rPr>
          <w:rFonts w:asciiTheme="minorHAnsi" w:eastAsiaTheme="minorEastAsia" w:hAnsiTheme="minorHAnsi" w:cstheme="minorBidi"/>
          <w:noProof/>
          <w:sz w:val="22"/>
          <w:szCs w:val="22"/>
        </w:rPr>
      </w:pPr>
      <w:hyperlink w:anchor="_Toc45264944" w:history="1">
        <w:r w:rsidR="001F3B0B">
          <w:rPr>
            <w:rStyle w:val="Hyperlink"/>
            <w:noProof/>
          </w:rPr>
          <w:t>Z.</w:t>
        </w:r>
        <w:r w:rsidRPr="00F73F99">
          <w:rPr>
            <w:rStyle w:val="Hyperlink"/>
            <w:noProof/>
          </w:rPr>
          <w:t>4.2.1.1 &lt;</w:t>
        </w:r>
        <w:r w:rsidRPr="00F73F99">
          <w:rPr>
            <w:rStyle w:val="Hyperlink"/>
            <w:bCs/>
            <w:noProof/>
          </w:rPr>
          <w:t xml:space="preserve">simple name&gt; </w:t>
        </w:r>
        <w:r w:rsidRPr="00F73F99">
          <w:rPr>
            <w:rStyle w:val="Hyperlink"/>
            <w:noProof/>
          </w:rPr>
          <w:t>Use Case Description</w:t>
        </w:r>
        <w:r>
          <w:rPr>
            <w:noProof/>
            <w:webHidden/>
          </w:rPr>
          <w:tab/>
        </w:r>
        <w:r>
          <w:rPr>
            <w:noProof/>
            <w:webHidden/>
          </w:rPr>
          <w:fldChar w:fldCharType="begin"/>
        </w:r>
        <w:r>
          <w:rPr>
            <w:noProof/>
            <w:webHidden/>
          </w:rPr>
          <w:instrText xml:space="preserve"> PAGEREF _Toc45264944 \h </w:instrText>
        </w:r>
        <w:r>
          <w:rPr>
            <w:noProof/>
            <w:webHidden/>
          </w:rPr>
        </w:r>
        <w:r>
          <w:rPr>
            <w:noProof/>
            <w:webHidden/>
          </w:rPr>
          <w:fldChar w:fldCharType="separate"/>
        </w:r>
        <w:r>
          <w:rPr>
            <w:noProof/>
            <w:webHidden/>
          </w:rPr>
          <w:t>31</w:t>
        </w:r>
        <w:r>
          <w:rPr>
            <w:noProof/>
            <w:webHidden/>
          </w:rPr>
          <w:fldChar w:fldCharType="end"/>
        </w:r>
      </w:hyperlink>
    </w:p>
    <w:p w14:paraId="638E99B6" w14:textId="00F0A730" w:rsidR="006B1F4E" w:rsidRDefault="006B1F4E">
      <w:pPr>
        <w:pStyle w:val="TOC2"/>
        <w:rPr>
          <w:rFonts w:asciiTheme="minorHAnsi" w:eastAsiaTheme="minorEastAsia" w:hAnsiTheme="minorHAnsi" w:cstheme="minorBidi"/>
          <w:noProof/>
          <w:sz w:val="22"/>
          <w:szCs w:val="22"/>
        </w:rPr>
      </w:pPr>
      <w:hyperlink w:anchor="_Toc45264945" w:history="1">
        <w:r w:rsidR="001F3B0B">
          <w:rPr>
            <w:rStyle w:val="Hyperlink"/>
            <w:noProof/>
          </w:rPr>
          <w:t>Z.</w:t>
        </w:r>
        <w:r w:rsidRPr="00F73F99">
          <w:rPr>
            <w:rStyle w:val="Hyperlink"/>
            <w:noProof/>
          </w:rPr>
          <w:t>5 SDPi-xC Security Considerations</w:t>
        </w:r>
        <w:r>
          <w:rPr>
            <w:noProof/>
            <w:webHidden/>
          </w:rPr>
          <w:tab/>
        </w:r>
        <w:r>
          <w:rPr>
            <w:noProof/>
            <w:webHidden/>
          </w:rPr>
          <w:fldChar w:fldCharType="begin"/>
        </w:r>
        <w:r>
          <w:rPr>
            <w:noProof/>
            <w:webHidden/>
          </w:rPr>
          <w:instrText xml:space="preserve"> PAGEREF _Toc45264945 \h </w:instrText>
        </w:r>
        <w:r>
          <w:rPr>
            <w:noProof/>
            <w:webHidden/>
          </w:rPr>
        </w:r>
        <w:r>
          <w:rPr>
            <w:noProof/>
            <w:webHidden/>
          </w:rPr>
          <w:fldChar w:fldCharType="separate"/>
        </w:r>
        <w:r>
          <w:rPr>
            <w:noProof/>
            <w:webHidden/>
          </w:rPr>
          <w:t>31</w:t>
        </w:r>
        <w:r>
          <w:rPr>
            <w:noProof/>
            <w:webHidden/>
          </w:rPr>
          <w:fldChar w:fldCharType="end"/>
        </w:r>
      </w:hyperlink>
    </w:p>
    <w:p w14:paraId="70ABD3C0" w14:textId="68AD7C97" w:rsidR="006B1F4E" w:rsidRDefault="006B1F4E">
      <w:pPr>
        <w:pStyle w:val="TOC2"/>
        <w:rPr>
          <w:rFonts w:asciiTheme="minorHAnsi" w:eastAsiaTheme="minorEastAsia" w:hAnsiTheme="minorHAnsi" w:cstheme="minorBidi"/>
          <w:noProof/>
          <w:sz w:val="22"/>
          <w:szCs w:val="22"/>
        </w:rPr>
      </w:pPr>
      <w:hyperlink w:anchor="_Toc45264946" w:history="1">
        <w:r w:rsidR="001F3B0B">
          <w:rPr>
            <w:rStyle w:val="Hyperlink"/>
            <w:noProof/>
          </w:rPr>
          <w:t>Z.</w:t>
        </w:r>
        <w:r w:rsidRPr="00F73F99">
          <w:rPr>
            <w:rStyle w:val="Hyperlink"/>
            <w:noProof/>
          </w:rPr>
          <w:t>6 SDPi-xC Cross Profile Considerations</w:t>
        </w:r>
        <w:r>
          <w:rPr>
            <w:noProof/>
            <w:webHidden/>
          </w:rPr>
          <w:tab/>
        </w:r>
        <w:r>
          <w:rPr>
            <w:noProof/>
            <w:webHidden/>
          </w:rPr>
          <w:fldChar w:fldCharType="begin"/>
        </w:r>
        <w:r>
          <w:rPr>
            <w:noProof/>
            <w:webHidden/>
          </w:rPr>
          <w:instrText xml:space="preserve"> PAGEREF _Toc45264946 \h </w:instrText>
        </w:r>
        <w:r>
          <w:rPr>
            <w:noProof/>
            <w:webHidden/>
          </w:rPr>
        </w:r>
        <w:r>
          <w:rPr>
            <w:noProof/>
            <w:webHidden/>
          </w:rPr>
          <w:fldChar w:fldCharType="separate"/>
        </w:r>
        <w:r>
          <w:rPr>
            <w:noProof/>
            <w:webHidden/>
          </w:rPr>
          <w:t>31</w:t>
        </w:r>
        <w:r>
          <w:rPr>
            <w:noProof/>
            <w:webHidden/>
          </w:rPr>
          <w:fldChar w:fldCharType="end"/>
        </w:r>
      </w:hyperlink>
    </w:p>
    <w:p w14:paraId="0AE75787" w14:textId="067CDEB2" w:rsidR="006B1F4E" w:rsidRDefault="006B1F4E">
      <w:pPr>
        <w:pStyle w:val="TOC2"/>
        <w:rPr>
          <w:rFonts w:asciiTheme="minorHAnsi" w:eastAsiaTheme="minorEastAsia" w:hAnsiTheme="minorHAnsi" w:cstheme="minorBidi"/>
          <w:noProof/>
          <w:sz w:val="22"/>
          <w:szCs w:val="22"/>
        </w:rPr>
      </w:pPr>
      <w:hyperlink w:anchor="_Toc45264947" w:history="1">
        <w:r w:rsidR="001F3B0B">
          <w:rPr>
            <w:rStyle w:val="Hyperlink"/>
            <w:noProof/>
          </w:rPr>
          <w:t>Z.</w:t>
        </w:r>
        <w:r w:rsidRPr="00F73F99">
          <w:rPr>
            <w:rStyle w:val="Hyperlink"/>
            <w:noProof/>
          </w:rPr>
          <w:t>7 SDPi-xC Safety Considerations</w:t>
        </w:r>
        <w:r>
          <w:rPr>
            <w:noProof/>
            <w:webHidden/>
          </w:rPr>
          <w:tab/>
        </w:r>
        <w:r>
          <w:rPr>
            <w:noProof/>
            <w:webHidden/>
          </w:rPr>
          <w:fldChar w:fldCharType="begin"/>
        </w:r>
        <w:r>
          <w:rPr>
            <w:noProof/>
            <w:webHidden/>
          </w:rPr>
          <w:instrText xml:space="preserve"> PAGEREF _Toc45264947 \h </w:instrText>
        </w:r>
        <w:r>
          <w:rPr>
            <w:noProof/>
            <w:webHidden/>
          </w:rPr>
        </w:r>
        <w:r>
          <w:rPr>
            <w:noProof/>
            <w:webHidden/>
          </w:rPr>
          <w:fldChar w:fldCharType="separate"/>
        </w:r>
        <w:r>
          <w:rPr>
            <w:noProof/>
            <w:webHidden/>
          </w:rPr>
          <w:t>31</w:t>
        </w:r>
        <w:r>
          <w:rPr>
            <w:noProof/>
            <w:webHidden/>
          </w:rPr>
          <w:fldChar w:fldCharType="end"/>
        </w:r>
      </w:hyperlink>
    </w:p>
    <w:p w14:paraId="6815835F" w14:textId="47AF747F" w:rsidR="006B1F4E" w:rsidRDefault="006B1F4E">
      <w:pPr>
        <w:pStyle w:val="TOC1"/>
        <w:rPr>
          <w:rFonts w:asciiTheme="minorHAnsi" w:eastAsiaTheme="minorEastAsia" w:hAnsiTheme="minorHAnsi" w:cstheme="minorBidi"/>
          <w:noProof/>
          <w:sz w:val="22"/>
          <w:szCs w:val="22"/>
        </w:rPr>
      </w:pPr>
      <w:hyperlink w:anchor="_Toc45264948" w:history="1">
        <w:r w:rsidRPr="00F73F99">
          <w:rPr>
            <w:rStyle w:val="Hyperlink"/>
            <w:noProof/>
          </w:rPr>
          <w:t>Appendices to Volume 1</w:t>
        </w:r>
        <w:r>
          <w:rPr>
            <w:noProof/>
            <w:webHidden/>
          </w:rPr>
          <w:tab/>
        </w:r>
        <w:r>
          <w:rPr>
            <w:noProof/>
            <w:webHidden/>
          </w:rPr>
          <w:fldChar w:fldCharType="begin"/>
        </w:r>
        <w:r>
          <w:rPr>
            <w:noProof/>
            <w:webHidden/>
          </w:rPr>
          <w:instrText xml:space="preserve"> PAGEREF _Toc45264948 \h </w:instrText>
        </w:r>
        <w:r>
          <w:rPr>
            <w:noProof/>
            <w:webHidden/>
          </w:rPr>
        </w:r>
        <w:r>
          <w:rPr>
            <w:noProof/>
            <w:webHidden/>
          </w:rPr>
          <w:fldChar w:fldCharType="separate"/>
        </w:r>
        <w:r>
          <w:rPr>
            <w:noProof/>
            <w:webHidden/>
          </w:rPr>
          <w:t>32</w:t>
        </w:r>
        <w:r>
          <w:rPr>
            <w:noProof/>
            <w:webHidden/>
          </w:rPr>
          <w:fldChar w:fldCharType="end"/>
        </w:r>
      </w:hyperlink>
    </w:p>
    <w:p w14:paraId="1C5DCF98" w14:textId="51582007" w:rsidR="006B1F4E" w:rsidRDefault="006B1F4E">
      <w:pPr>
        <w:pStyle w:val="TOC1"/>
        <w:rPr>
          <w:rFonts w:asciiTheme="minorHAnsi" w:eastAsiaTheme="minorEastAsia" w:hAnsiTheme="minorHAnsi" w:cstheme="minorBidi"/>
          <w:noProof/>
          <w:sz w:val="22"/>
          <w:szCs w:val="22"/>
        </w:rPr>
      </w:pPr>
      <w:hyperlink w:anchor="_Toc45264949" w:history="1">
        <w:r w:rsidRPr="00F73F99">
          <w:rPr>
            <w:rStyle w:val="Hyperlink"/>
            <w:noProof/>
          </w:rPr>
          <w:t>Appendix A – &lt;Appendix Title&gt;</w:t>
        </w:r>
        <w:r>
          <w:rPr>
            <w:noProof/>
            <w:webHidden/>
          </w:rPr>
          <w:tab/>
        </w:r>
        <w:r>
          <w:rPr>
            <w:noProof/>
            <w:webHidden/>
          </w:rPr>
          <w:fldChar w:fldCharType="begin"/>
        </w:r>
        <w:r>
          <w:rPr>
            <w:noProof/>
            <w:webHidden/>
          </w:rPr>
          <w:instrText xml:space="preserve"> PAGEREF _Toc45264949 \h </w:instrText>
        </w:r>
        <w:r>
          <w:rPr>
            <w:noProof/>
            <w:webHidden/>
          </w:rPr>
        </w:r>
        <w:r>
          <w:rPr>
            <w:noProof/>
            <w:webHidden/>
          </w:rPr>
          <w:fldChar w:fldCharType="separate"/>
        </w:r>
        <w:r>
          <w:rPr>
            <w:noProof/>
            <w:webHidden/>
          </w:rPr>
          <w:t>33</w:t>
        </w:r>
        <w:r>
          <w:rPr>
            <w:noProof/>
            <w:webHidden/>
          </w:rPr>
          <w:fldChar w:fldCharType="end"/>
        </w:r>
      </w:hyperlink>
    </w:p>
    <w:p w14:paraId="55F1CC44" w14:textId="3A320489" w:rsidR="006B1F4E" w:rsidRDefault="006B1F4E">
      <w:pPr>
        <w:pStyle w:val="TOC2"/>
        <w:rPr>
          <w:rFonts w:asciiTheme="minorHAnsi" w:eastAsiaTheme="minorEastAsia" w:hAnsiTheme="minorHAnsi" w:cstheme="minorBidi"/>
          <w:noProof/>
          <w:sz w:val="22"/>
          <w:szCs w:val="22"/>
        </w:rPr>
      </w:pPr>
      <w:hyperlink w:anchor="_Toc45264950" w:history="1">
        <w:r w:rsidRPr="00F73F99">
          <w:rPr>
            <w:rStyle w:val="Hyperlink"/>
            <w:noProof/>
          </w:rPr>
          <w:t>A.1 &lt;Title&gt;</w:t>
        </w:r>
        <w:r>
          <w:rPr>
            <w:noProof/>
            <w:webHidden/>
          </w:rPr>
          <w:tab/>
        </w:r>
        <w:r>
          <w:rPr>
            <w:noProof/>
            <w:webHidden/>
          </w:rPr>
          <w:fldChar w:fldCharType="begin"/>
        </w:r>
        <w:r>
          <w:rPr>
            <w:noProof/>
            <w:webHidden/>
          </w:rPr>
          <w:instrText xml:space="preserve"> PAGEREF _Toc45264950 \h </w:instrText>
        </w:r>
        <w:r>
          <w:rPr>
            <w:noProof/>
            <w:webHidden/>
          </w:rPr>
        </w:r>
        <w:r>
          <w:rPr>
            <w:noProof/>
            <w:webHidden/>
          </w:rPr>
          <w:fldChar w:fldCharType="separate"/>
        </w:r>
        <w:r>
          <w:rPr>
            <w:noProof/>
            <w:webHidden/>
          </w:rPr>
          <w:t>33</w:t>
        </w:r>
        <w:r>
          <w:rPr>
            <w:noProof/>
            <w:webHidden/>
          </w:rPr>
          <w:fldChar w:fldCharType="end"/>
        </w:r>
      </w:hyperlink>
    </w:p>
    <w:p w14:paraId="38362292" w14:textId="4678C5E8" w:rsidR="006B1F4E" w:rsidRDefault="006B1F4E">
      <w:pPr>
        <w:pStyle w:val="TOC3"/>
        <w:rPr>
          <w:rFonts w:asciiTheme="minorHAnsi" w:eastAsiaTheme="minorEastAsia" w:hAnsiTheme="minorHAnsi" w:cstheme="minorBidi"/>
          <w:noProof/>
          <w:sz w:val="22"/>
          <w:szCs w:val="22"/>
        </w:rPr>
      </w:pPr>
      <w:hyperlink w:anchor="_Toc45264951" w:history="1">
        <w:r w:rsidRPr="00F73F99">
          <w:rPr>
            <w:rStyle w:val="Hyperlink"/>
            <w:noProof/>
          </w:rPr>
          <w:t>A.1.1 &lt;Title&gt;</w:t>
        </w:r>
        <w:r>
          <w:rPr>
            <w:noProof/>
            <w:webHidden/>
          </w:rPr>
          <w:tab/>
        </w:r>
        <w:r>
          <w:rPr>
            <w:noProof/>
            <w:webHidden/>
          </w:rPr>
          <w:fldChar w:fldCharType="begin"/>
        </w:r>
        <w:r>
          <w:rPr>
            <w:noProof/>
            <w:webHidden/>
          </w:rPr>
          <w:instrText xml:space="preserve"> PAGEREF _Toc45264951 \h </w:instrText>
        </w:r>
        <w:r>
          <w:rPr>
            <w:noProof/>
            <w:webHidden/>
          </w:rPr>
        </w:r>
        <w:r>
          <w:rPr>
            <w:noProof/>
            <w:webHidden/>
          </w:rPr>
          <w:fldChar w:fldCharType="separate"/>
        </w:r>
        <w:r>
          <w:rPr>
            <w:noProof/>
            <w:webHidden/>
          </w:rPr>
          <w:t>33</w:t>
        </w:r>
        <w:r>
          <w:rPr>
            <w:noProof/>
            <w:webHidden/>
          </w:rPr>
          <w:fldChar w:fldCharType="end"/>
        </w:r>
      </w:hyperlink>
    </w:p>
    <w:p w14:paraId="0FD91B07" w14:textId="2AA307AB" w:rsidR="006B1F4E" w:rsidRDefault="006B1F4E">
      <w:pPr>
        <w:pStyle w:val="TOC1"/>
        <w:rPr>
          <w:rFonts w:asciiTheme="minorHAnsi" w:eastAsiaTheme="minorEastAsia" w:hAnsiTheme="minorHAnsi" w:cstheme="minorBidi"/>
          <w:noProof/>
          <w:sz w:val="22"/>
          <w:szCs w:val="22"/>
        </w:rPr>
      </w:pPr>
      <w:hyperlink w:anchor="_Toc45264952" w:history="1">
        <w:r w:rsidRPr="00F73F99">
          <w:rPr>
            <w:rStyle w:val="Hyperlink"/>
            <w:noProof/>
          </w:rPr>
          <w:t>Appendix B – &lt;Appendix Title&gt;</w:t>
        </w:r>
        <w:r>
          <w:rPr>
            <w:noProof/>
            <w:webHidden/>
          </w:rPr>
          <w:tab/>
        </w:r>
        <w:r>
          <w:rPr>
            <w:noProof/>
            <w:webHidden/>
          </w:rPr>
          <w:fldChar w:fldCharType="begin"/>
        </w:r>
        <w:r>
          <w:rPr>
            <w:noProof/>
            <w:webHidden/>
          </w:rPr>
          <w:instrText xml:space="preserve"> PAGEREF _Toc45264952 \h </w:instrText>
        </w:r>
        <w:r>
          <w:rPr>
            <w:noProof/>
            <w:webHidden/>
          </w:rPr>
        </w:r>
        <w:r>
          <w:rPr>
            <w:noProof/>
            <w:webHidden/>
          </w:rPr>
          <w:fldChar w:fldCharType="separate"/>
        </w:r>
        <w:r>
          <w:rPr>
            <w:noProof/>
            <w:webHidden/>
          </w:rPr>
          <w:t>34</w:t>
        </w:r>
        <w:r>
          <w:rPr>
            <w:noProof/>
            <w:webHidden/>
          </w:rPr>
          <w:fldChar w:fldCharType="end"/>
        </w:r>
      </w:hyperlink>
    </w:p>
    <w:p w14:paraId="16EE82CF" w14:textId="2291915F" w:rsidR="006B1F4E" w:rsidRDefault="006B1F4E">
      <w:pPr>
        <w:pStyle w:val="TOC2"/>
        <w:rPr>
          <w:rFonts w:asciiTheme="minorHAnsi" w:eastAsiaTheme="minorEastAsia" w:hAnsiTheme="minorHAnsi" w:cstheme="minorBidi"/>
          <w:noProof/>
          <w:sz w:val="22"/>
          <w:szCs w:val="22"/>
        </w:rPr>
      </w:pPr>
      <w:hyperlink w:anchor="_Toc45264953" w:history="1">
        <w:r w:rsidRPr="00F73F99">
          <w:rPr>
            <w:rStyle w:val="Hyperlink"/>
            <w:noProof/>
          </w:rPr>
          <w:t>B.1 &lt;Title&gt;</w:t>
        </w:r>
        <w:r>
          <w:rPr>
            <w:noProof/>
            <w:webHidden/>
          </w:rPr>
          <w:tab/>
        </w:r>
        <w:r>
          <w:rPr>
            <w:noProof/>
            <w:webHidden/>
          </w:rPr>
          <w:fldChar w:fldCharType="begin"/>
        </w:r>
        <w:r>
          <w:rPr>
            <w:noProof/>
            <w:webHidden/>
          </w:rPr>
          <w:instrText xml:space="preserve"> PAGEREF _Toc45264953 \h </w:instrText>
        </w:r>
        <w:r>
          <w:rPr>
            <w:noProof/>
            <w:webHidden/>
          </w:rPr>
        </w:r>
        <w:r>
          <w:rPr>
            <w:noProof/>
            <w:webHidden/>
          </w:rPr>
          <w:fldChar w:fldCharType="separate"/>
        </w:r>
        <w:r>
          <w:rPr>
            <w:noProof/>
            <w:webHidden/>
          </w:rPr>
          <w:t>34</w:t>
        </w:r>
        <w:r>
          <w:rPr>
            <w:noProof/>
            <w:webHidden/>
          </w:rPr>
          <w:fldChar w:fldCharType="end"/>
        </w:r>
      </w:hyperlink>
    </w:p>
    <w:p w14:paraId="571CF991" w14:textId="3D342D4D" w:rsidR="006B1F4E" w:rsidRDefault="006B1F4E">
      <w:pPr>
        <w:pStyle w:val="TOC3"/>
        <w:rPr>
          <w:rFonts w:asciiTheme="minorHAnsi" w:eastAsiaTheme="minorEastAsia" w:hAnsiTheme="minorHAnsi" w:cstheme="minorBidi"/>
          <w:noProof/>
          <w:sz w:val="22"/>
          <w:szCs w:val="22"/>
        </w:rPr>
      </w:pPr>
      <w:hyperlink w:anchor="_Toc45264954" w:history="1">
        <w:r w:rsidRPr="00F73F99">
          <w:rPr>
            <w:rStyle w:val="Hyperlink"/>
            <w:noProof/>
          </w:rPr>
          <w:t>B.1.1 &lt;Title&gt;</w:t>
        </w:r>
        <w:r>
          <w:rPr>
            <w:noProof/>
            <w:webHidden/>
          </w:rPr>
          <w:tab/>
        </w:r>
        <w:r>
          <w:rPr>
            <w:noProof/>
            <w:webHidden/>
          </w:rPr>
          <w:fldChar w:fldCharType="begin"/>
        </w:r>
        <w:r>
          <w:rPr>
            <w:noProof/>
            <w:webHidden/>
          </w:rPr>
          <w:instrText xml:space="preserve"> PAGEREF _Toc45264954 \h </w:instrText>
        </w:r>
        <w:r>
          <w:rPr>
            <w:noProof/>
            <w:webHidden/>
          </w:rPr>
        </w:r>
        <w:r>
          <w:rPr>
            <w:noProof/>
            <w:webHidden/>
          </w:rPr>
          <w:fldChar w:fldCharType="separate"/>
        </w:r>
        <w:r>
          <w:rPr>
            <w:noProof/>
            <w:webHidden/>
          </w:rPr>
          <w:t>34</w:t>
        </w:r>
        <w:r>
          <w:rPr>
            <w:noProof/>
            <w:webHidden/>
          </w:rPr>
          <w:fldChar w:fldCharType="end"/>
        </w:r>
      </w:hyperlink>
    </w:p>
    <w:p w14:paraId="0D9F1CA0" w14:textId="41F88A36" w:rsidR="006B1F4E" w:rsidRDefault="006B1F4E">
      <w:pPr>
        <w:pStyle w:val="TOC1"/>
        <w:rPr>
          <w:rFonts w:asciiTheme="minorHAnsi" w:eastAsiaTheme="minorEastAsia" w:hAnsiTheme="minorHAnsi" w:cstheme="minorBidi"/>
          <w:noProof/>
          <w:sz w:val="22"/>
          <w:szCs w:val="22"/>
        </w:rPr>
      </w:pPr>
      <w:hyperlink w:anchor="_Toc45264955" w:history="1">
        <w:r w:rsidRPr="00F73F99">
          <w:rPr>
            <w:rStyle w:val="Hyperlink"/>
            <w:noProof/>
          </w:rPr>
          <w:t>Volume 2 – Transactions</w:t>
        </w:r>
        <w:r>
          <w:rPr>
            <w:noProof/>
            <w:webHidden/>
          </w:rPr>
          <w:tab/>
        </w:r>
        <w:r>
          <w:rPr>
            <w:noProof/>
            <w:webHidden/>
          </w:rPr>
          <w:fldChar w:fldCharType="begin"/>
        </w:r>
        <w:r>
          <w:rPr>
            <w:noProof/>
            <w:webHidden/>
          </w:rPr>
          <w:instrText xml:space="preserve"> PAGEREF _Toc45264955 \h </w:instrText>
        </w:r>
        <w:r>
          <w:rPr>
            <w:noProof/>
            <w:webHidden/>
          </w:rPr>
        </w:r>
        <w:r>
          <w:rPr>
            <w:noProof/>
            <w:webHidden/>
          </w:rPr>
          <w:fldChar w:fldCharType="separate"/>
        </w:r>
        <w:r>
          <w:rPr>
            <w:noProof/>
            <w:webHidden/>
          </w:rPr>
          <w:t>35</w:t>
        </w:r>
        <w:r>
          <w:rPr>
            <w:noProof/>
            <w:webHidden/>
          </w:rPr>
          <w:fldChar w:fldCharType="end"/>
        </w:r>
      </w:hyperlink>
    </w:p>
    <w:p w14:paraId="2C19DDA6" w14:textId="1FCB03F5" w:rsidR="006B1F4E" w:rsidRDefault="006B1F4E">
      <w:pPr>
        <w:pStyle w:val="TOC2"/>
        <w:rPr>
          <w:rFonts w:asciiTheme="minorHAnsi" w:eastAsiaTheme="minorEastAsia" w:hAnsiTheme="minorHAnsi" w:cstheme="minorBidi"/>
          <w:noProof/>
          <w:sz w:val="22"/>
          <w:szCs w:val="22"/>
        </w:rPr>
      </w:pPr>
      <w:hyperlink w:anchor="_Toc45264956" w:history="1">
        <w:r w:rsidRPr="00F73F99">
          <w:rPr>
            <w:rStyle w:val="Hyperlink"/>
            <w:noProof/>
          </w:rPr>
          <w:t>3.21 Discover Network Topology [DEV-21]</w:t>
        </w:r>
        <w:r>
          <w:rPr>
            <w:noProof/>
            <w:webHidden/>
          </w:rPr>
          <w:tab/>
        </w:r>
        <w:r>
          <w:rPr>
            <w:noProof/>
            <w:webHidden/>
          </w:rPr>
          <w:fldChar w:fldCharType="begin"/>
        </w:r>
        <w:r>
          <w:rPr>
            <w:noProof/>
            <w:webHidden/>
          </w:rPr>
          <w:instrText xml:space="preserve"> PAGEREF _Toc45264956 \h </w:instrText>
        </w:r>
        <w:r>
          <w:rPr>
            <w:noProof/>
            <w:webHidden/>
          </w:rPr>
        </w:r>
        <w:r>
          <w:rPr>
            <w:noProof/>
            <w:webHidden/>
          </w:rPr>
          <w:fldChar w:fldCharType="separate"/>
        </w:r>
        <w:r>
          <w:rPr>
            <w:noProof/>
            <w:webHidden/>
          </w:rPr>
          <w:t>35</w:t>
        </w:r>
        <w:r>
          <w:rPr>
            <w:noProof/>
            <w:webHidden/>
          </w:rPr>
          <w:fldChar w:fldCharType="end"/>
        </w:r>
      </w:hyperlink>
    </w:p>
    <w:p w14:paraId="7758F3A1" w14:textId="67D0BBAD" w:rsidR="006B1F4E" w:rsidRDefault="006B1F4E">
      <w:pPr>
        <w:pStyle w:val="TOC3"/>
        <w:rPr>
          <w:rFonts w:asciiTheme="minorHAnsi" w:eastAsiaTheme="minorEastAsia" w:hAnsiTheme="minorHAnsi" w:cstheme="minorBidi"/>
          <w:noProof/>
          <w:sz w:val="22"/>
          <w:szCs w:val="22"/>
        </w:rPr>
      </w:pPr>
      <w:hyperlink w:anchor="_Toc45264957" w:history="1">
        <w:r w:rsidRPr="00F73F99">
          <w:rPr>
            <w:rStyle w:val="Hyperlink"/>
            <w:noProof/>
          </w:rPr>
          <w:t>3.21.1 Scope</w:t>
        </w:r>
        <w:r>
          <w:rPr>
            <w:noProof/>
            <w:webHidden/>
          </w:rPr>
          <w:tab/>
        </w:r>
        <w:r>
          <w:rPr>
            <w:noProof/>
            <w:webHidden/>
          </w:rPr>
          <w:fldChar w:fldCharType="begin"/>
        </w:r>
        <w:r>
          <w:rPr>
            <w:noProof/>
            <w:webHidden/>
          </w:rPr>
          <w:instrText xml:space="preserve"> PAGEREF _Toc45264957 \h </w:instrText>
        </w:r>
        <w:r>
          <w:rPr>
            <w:noProof/>
            <w:webHidden/>
          </w:rPr>
        </w:r>
        <w:r>
          <w:rPr>
            <w:noProof/>
            <w:webHidden/>
          </w:rPr>
          <w:fldChar w:fldCharType="separate"/>
        </w:r>
        <w:r>
          <w:rPr>
            <w:noProof/>
            <w:webHidden/>
          </w:rPr>
          <w:t>35</w:t>
        </w:r>
        <w:r>
          <w:rPr>
            <w:noProof/>
            <w:webHidden/>
          </w:rPr>
          <w:fldChar w:fldCharType="end"/>
        </w:r>
      </w:hyperlink>
    </w:p>
    <w:p w14:paraId="2A876EE3" w14:textId="74BCA4BB" w:rsidR="006B1F4E" w:rsidRDefault="006B1F4E">
      <w:pPr>
        <w:pStyle w:val="TOC3"/>
        <w:rPr>
          <w:rFonts w:asciiTheme="minorHAnsi" w:eastAsiaTheme="minorEastAsia" w:hAnsiTheme="minorHAnsi" w:cstheme="minorBidi"/>
          <w:noProof/>
          <w:sz w:val="22"/>
          <w:szCs w:val="22"/>
        </w:rPr>
      </w:pPr>
      <w:hyperlink w:anchor="_Toc45264958" w:history="1">
        <w:r w:rsidRPr="00F73F99">
          <w:rPr>
            <w:rStyle w:val="Hyperlink"/>
            <w:noProof/>
          </w:rPr>
          <w:t>3.21.2 Actor Roles</w:t>
        </w:r>
        <w:r>
          <w:rPr>
            <w:noProof/>
            <w:webHidden/>
          </w:rPr>
          <w:tab/>
        </w:r>
        <w:r>
          <w:rPr>
            <w:noProof/>
            <w:webHidden/>
          </w:rPr>
          <w:fldChar w:fldCharType="begin"/>
        </w:r>
        <w:r>
          <w:rPr>
            <w:noProof/>
            <w:webHidden/>
          </w:rPr>
          <w:instrText xml:space="preserve"> PAGEREF _Toc45264958 \h </w:instrText>
        </w:r>
        <w:r>
          <w:rPr>
            <w:noProof/>
            <w:webHidden/>
          </w:rPr>
        </w:r>
        <w:r>
          <w:rPr>
            <w:noProof/>
            <w:webHidden/>
          </w:rPr>
          <w:fldChar w:fldCharType="separate"/>
        </w:r>
        <w:r>
          <w:rPr>
            <w:noProof/>
            <w:webHidden/>
          </w:rPr>
          <w:t>35</w:t>
        </w:r>
        <w:r>
          <w:rPr>
            <w:noProof/>
            <w:webHidden/>
          </w:rPr>
          <w:fldChar w:fldCharType="end"/>
        </w:r>
      </w:hyperlink>
    </w:p>
    <w:p w14:paraId="28B5B6A2" w14:textId="747D5AFF" w:rsidR="006B1F4E" w:rsidRDefault="006B1F4E">
      <w:pPr>
        <w:pStyle w:val="TOC3"/>
        <w:rPr>
          <w:rFonts w:asciiTheme="minorHAnsi" w:eastAsiaTheme="minorEastAsia" w:hAnsiTheme="minorHAnsi" w:cstheme="minorBidi"/>
          <w:noProof/>
          <w:sz w:val="22"/>
          <w:szCs w:val="22"/>
        </w:rPr>
      </w:pPr>
      <w:hyperlink w:anchor="_Toc45264959" w:history="1">
        <w:r w:rsidRPr="00F73F99">
          <w:rPr>
            <w:rStyle w:val="Hyperlink"/>
            <w:noProof/>
          </w:rPr>
          <w:t>3.21.3 Referenced Standards</w:t>
        </w:r>
        <w:r>
          <w:rPr>
            <w:noProof/>
            <w:webHidden/>
          </w:rPr>
          <w:tab/>
        </w:r>
        <w:r>
          <w:rPr>
            <w:noProof/>
            <w:webHidden/>
          </w:rPr>
          <w:fldChar w:fldCharType="begin"/>
        </w:r>
        <w:r>
          <w:rPr>
            <w:noProof/>
            <w:webHidden/>
          </w:rPr>
          <w:instrText xml:space="preserve"> PAGEREF _Toc45264959 \h </w:instrText>
        </w:r>
        <w:r>
          <w:rPr>
            <w:noProof/>
            <w:webHidden/>
          </w:rPr>
        </w:r>
        <w:r>
          <w:rPr>
            <w:noProof/>
            <w:webHidden/>
          </w:rPr>
          <w:fldChar w:fldCharType="separate"/>
        </w:r>
        <w:r>
          <w:rPr>
            <w:noProof/>
            <w:webHidden/>
          </w:rPr>
          <w:t>36</w:t>
        </w:r>
        <w:r>
          <w:rPr>
            <w:noProof/>
            <w:webHidden/>
          </w:rPr>
          <w:fldChar w:fldCharType="end"/>
        </w:r>
      </w:hyperlink>
    </w:p>
    <w:p w14:paraId="5E2C3938" w14:textId="3DC23043" w:rsidR="006B1F4E" w:rsidRDefault="006B1F4E">
      <w:pPr>
        <w:pStyle w:val="TOC3"/>
        <w:rPr>
          <w:rFonts w:asciiTheme="minorHAnsi" w:eastAsiaTheme="minorEastAsia" w:hAnsiTheme="minorHAnsi" w:cstheme="minorBidi"/>
          <w:noProof/>
          <w:sz w:val="22"/>
          <w:szCs w:val="22"/>
        </w:rPr>
      </w:pPr>
      <w:hyperlink w:anchor="_Toc45264960" w:history="1">
        <w:r w:rsidRPr="00F73F99">
          <w:rPr>
            <w:rStyle w:val="Hyperlink"/>
            <w:noProof/>
          </w:rPr>
          <w:t>3.21.4 Messages</w:t>
        </w:r>
        <w:r>
          <w:rPr>
            <w:noProof/>
            <w:webHidden/>
          </w:rPr>
          <w:tab/>
        </w:r>
        <w:r>
          <w:rPr>
            <w:noProof/>
            <w:webHidden/>
          </w:rPr>
          <w:fldChar w:fldCharType="begin"/>
        </w:r>
        <w:r>
          <w:rPr>
            <w:noProof/>
            <w:webHidden/>
          </w:rPr>
          <w:instrText xml:space="preserve"> PAGEREF _Toc45264960 \h </w:instrText>
        </w:r>
        <w:r>
          <w:rPr>
            <w:noProof/>
            <w:webHidden/>
          </w:rPr>
        </w:r>
        <w:r>
          <w:rPr>
            <w:noProof/>
            <w:webHidden/>
          </w:rPr>
          <w:fldChar w:fldCharType="separate"/>
        </w:r>
        <w:r>
          <w:rPr>
            <w:noProof/>
            <w:webHidden/>
          </w:rPr>
          <w:t>36</w:t>
        </w:r>
        <w:r>
          <w:rPr>
            <w:noProof/>
            <w:webHidden/>
          </w:rPr>
          <w:fldChar w:fldCharType="end"/>
        </w:r>
      </w:hyperlink>
    </w:p>
    <w:p w14:paraId="619C0769" w14:textId="25D61CD2" w:rsidR="006B1F4E" w:rsidRDefault="006B1F4E">
      <w:pPr>
        <w:pStyle w:val="TOC4"/>
        <w:rPr>
          <w:rFonts w:asciiTheme="minorHAnsi" w:eastAsiaTheme="minorEastAsia" w:hAnsiTheme="minorHAnsi" w:cstheme="minorBidi"/>
          <w:noProof/>
          <w:sz w:val="22"/>
          <w:szCs w:val="22"/>
        </w:rPr>
      </w:pPr>
      <w:hyperlink w:anchor="_Toc45264961" w:history="1">
        <w:r w:rsidRPr="00F73F99">
          <w:rPr>
            <w:rStyle w:val="Hyperlink"/>
            <w:noProof/>
          </w:rPr>
          <w:t>3.21.4.1 &lt;Message 1 Name&gt;</w:t>
        </w:r>
        <w:r>
          <w:rPr>
            <w:noProof/>
            <w:webHidden/>
          </w:rPr>
          <w:tab/>
        </w:r>
        <w:r>
          <w:rPr>
            <w:noProof/>
            <w:webHidden/>
          </w:rPr>
          <w:fldChar w:fldCharType="begin"/>
        </w:r>
        <w:r>
          <w:rPr>
            <w:noProof/>
            <w:webHidden/>
          </w:rPr>
          <w:instrText xml:space="preserve"> PAGEREF _Toc45264961 \h </w:instrText>
        </w:r>
        <w:r>
          <w:rPr>
            <w:noProof/>
            <w:webHidden/>
          </w:rPr>
        </w:r>
        <w:r>
          <w:rPr>
            <w:noProof/>
            <w:webHidden/>
          </w:rPr>
          <w:fldChar w:fldCharType="separate"/>
        </w:r>
        <w:r>
          <w:rPr>
            <w:noProof/>
            <w:webHidden/>
          </w:rPr>
          <w:t>37</w:t>
        </w:r>
        <w:r>
          <w:rPr>
            <w:noProof/>
            <w:webHidden/>
          </w:rPr>
          <w:fldChar w:fldCharType="end"/>
        </w:r>
      </w:hyperlink>
    </w:p>
    <w:p w14:paraId="39D540D4" w14:textId="72E918BC" w:rsidR="006B1F4E" w:rsidRDefault="006B1F4E">
      <w:pPr>
        <w:pStyle w:val="TOC5"/>
        <w:rPr>
          <w:rFonts w:asciiTheme="minorHAnsi" w:eastAsiaTheme="minorEastAsia" w:hAnsiTheme="minorHAnsi" w:cstheme="minorBidi"/>
          <w:noProof/>
          <w:sz w:val="22"/>
          <w:szCs w:val="22"/>
        </w:rPr>
      </w:pPr>
      <w:hyperlink w:anchor="_Toc45264962" w:history="1">
        <w:r w:rsidRPr="00F73F99">
          <w:rPr>
            <w:rStyle w:val="Hyperlink"/>
            <w:noProof/>
          </w:rPr>
          <w:t>3.21.4.1.1 Trigger Events</w:t>
        </w:r>
        <w:r>
          <w:rPr>
            <w:noProof/>
            <w:webHidden/>
          </w:rPr>
          <w:tab/>
        </w:r>
        <w:r>
          <w:rPr>
            <w:noProof/>
            <w:webHidden/>
          </w:rPr>
          <w:fldChar w:fldCharType="begin"/>
        </w:r>
        <w:r>
          <w:rPr>
            <w:noProof/>
            <w:webHidden/>
          </w:rPr>
          <w:instrText xml:space="preserve"> PAGEREF _Toc45264962 \h </w:instrText>
        </w:r>
        <w:r>
          <w:rPr>
            <w:noProof/>
            <w:webHidden/>
          </w:rPr>
        </w:r>
        <w:r>
          <w:rPr>
            <w:noProof/>
            <w:webHidden/>
          </w:rPr>
          <w:fldChar w:fldCharType="separate"/>
        </w:r>
        <w:r>
          <w:rPr>
            <w:noProof/>
            <w:webHidden/>
          </w:rPr>
          <w:t>37</w:t>
        </w:r>
        <w:r>
          <w:rPr>
            <w:noProof/>
            <w:webHidden/>
          </w:rPr>
          <w:fldChar w:fldCharType="end"/>
        </w:r>
      </w:hyperlink>
    </w:p>
    <w:p w14:paraId="4524DE41" w14:textId="44CEBB8F" w:rsidR="006B1F4E" w:rsidRDefault="006B1F4E">
      <w:pPr>
        <w:pStyle w:val="TOC5"/>
        <w:rPr>
          <w:rFonts w:asciiTheme="minorHAnsi" w:eastAsiaTheme="minorEastAsia" w:hAnsiTheme="minorHAnsi" w:cstheme="minorBidi"/>
          <w:noProof/>
          <w:sz w:val="22"/>
          <w:szCs w:val="22"/>
        </w:rPr>
      </w:pPr>
      <w:hyperlink w:anchor="_Toc45264963" w:history="1">
        <w:r w:rsidRPr="00F73F99">
          <w:rPr>
            <w:rStyle w:val="Hyperlink"/>
            <w:noProof/>
          </w:rPr>
          <w:t>3.21.4.1.2 Message Semantics</w:t>
        </w:r>
        <w:r>
          <w:rPr>
            <w:noProof/>
            <w:webHidden/>
          </w:rPr>
          <w:tab/>
        </w:r>
        <w:r>
          <w:rPr>
            <w:noProof/>
            <w:webHidden/>
          </w:rPr>
          <w:fldChar w:fldCharType="begin"/>
        </w:r>
        <w:r>
          <w:rPr>
            <w:noProof/>
            <w:webHidden/>
          </w:rPr>
          <w:instrText xml:space="preserve"> PAGEREF _Toc45264963 \h </w:instrText>
        </w:r>
        <w:r>
          <w:rPr>
            <w:noProof/>
            <w:webHidden/>
          </w:rPr>
        </w:r>
        <w:r>
          <w:rPr>
            <w:noProof/>
            <w:webHidden/>
          </w:rPr>
          <w:fldChar w:fldCharType="separate"/>
        </w:r>
        <w:r>
          <w:rPr>
            <w:noProof/>
            <w:webHidden/>
          </w:rPr>
          <w:t>37</w:t>
        </w:r>
        <w:r>
          <w:rPr>
            <w:noProof/>
            <w:webHidden/>
          </w:rPr>
          <w:fldChar w:fldCharType="end"/>
        </w:r>
      </w:hyperlink>
    </w:p>
    <w:p w14:paraId="326F4A44" w14:textId="281DC903" w:rsidR="006B1F4E" w:rsidRDefault="006B1F4E">
      <w:pPr>
        <w:pStyle w:val="TOC5"/>
        <w:rPr>
          <w:rFonts w:asciiTheme="minorHAnsi" w:eastAsiaTheme="minorEastAsia" w:hAnsiTheme="minorHAnsi" w:cstheme="minorBidi"/>
          <w:noProof/>
          <w:sz w:val="22"/>
          <w:szCs w:val="22"/>
        </w:rPr>
      </w:pPr>
      <w:hyperlink w:anchor="_Toc45264964" w:history="1">
        <w:r w:rsidRPr="00F73F99">
          <w:rPr>
            <w:rStyle w:val="Hyperlink"/>
            <w:noProof/>
          </w:rPr>
          <w:t>3.21.4.1.3 Expected Actions</w:t>
        </w:r>
        <w:r>
          <w:rPr>
            <w:noProof/>
            <w:webHidden/>
          </w:rPr>
          <w:tab/>
        </w:r>
        <w:r>
          <w:rPr>
            <w:noProof/>
            <w:webHidden/>
          </w:rPr>
          <w:fldChar w:fldCharType="begin"/>
        </w:r>
        <w:r>
          <w:rPr>
            <w:noProof/>
            <w:webHidden/>
          </w:rPr>
          <w:instrText xml:space="preserve"> PAGEREF _Toc45264964 \h </w:instrText>
        </w:r>
        <w:r>
          <w:rPr>
            <w:noProof/>
            <w:webHidden/>
          </w:rPr>
        </w:r>
        <w:r>
          <w:rPr>
            <w:noProof/>
            <w:webHidden/>
          </w:rPr>
          <w:fldChar w:fldCharType="separate"/>
        </w:r>
        <w:r>
          <w:rPr>
            <w:noProof/>
            <w:webHidden/>
          </w:rPr>
          <w:t>37</w:t>
        </w:r>
        <w:r>
          <w:rPr>
            <w:noProof/>
            <w:webHidden/>
          </w:rPr>
          <w:fldChar w:fldCharType="end"/>
        </w:r>
      </w:hyperlink>
    </w:p>
    <w:p w14:paraId="7280E6B2" w14:textId="1A32FBFC" w:rsidR="006B1F4E" w:rsidRDefault="006B1F4E">
      <w:pPr>
        <w:pStyle w:val="TOC4"/>
        <w:rPr>
          <w:rFonts w:asciiTheme="minorHAnsi" w:eastAsiaTheme="minorEastAsia" w:hAnsiTheme="minorHAnsi" w:cstheme="minorBidi"/>
          <w:noProof/>
          <w:sz w:val="22"/>
          <w:szCs w:val="22"/>
        </w:rPr>
      </w:pPr>
      <w:hyperlink w:anchor="_Toc45264965" w:history="1">
        <w:r w:rsidRPr="00F73F99">
          <w:rPr>
            <w:rStyle w:val="Hyperlink"/>
            <w:noProof/>
          </w:rPr>
          <w:t>3.21.4.2 &lt;Message 2 Name&gt;</w:t>
        </w:r>
        <w:r>
          <w:rPr>
            <w:noProof/>
            <w:webHidden/>
          </w:rPr>
          <w:tab/>
        </w:r>
        <w:r>
          <w:rPr>
            <w:noProof/>
            <w:webHidden/>
          </w:rPr>
          <w:fldChar w:fldCharType="begin"/>
        </w:r>
        <w:r>
          <w:rPr>
            <w:noProof/>
            <w:webHidden/>
          </w:rPr>
          <w:instrText xml:space="preserve"> PAGEREF _Toc45264965 \h </w:instrText>
        </w:r>
        <w:r>
          <w:rPr>
            <w:noProof/>
            <w:webHidden/>
          </w:rPr>
        </w:r>
        <w:r>
          <w:rPr>
            <w:noProof/>
            <w:webHidden/>
          </w:rPr>
          <w:fldChar w:fldCharType="separate"/>
        </w:r>
        <w:r>
          <w:rPr>
            <w:noProof/>
            <w:webHidden/>
          </w:rPr>
          <w:t>38</w:t>
        </w:r>
        <w:r>
          <w:rPr>
            <w:noProof/>
            <w:webHidden/>
          </w:rPr>
          <w:fldChar w:fldCharType="end"/>
        </w:r>
      </w:hyperlink>
    </w:p>
    <w:p w14:paraId="561F2C41" w14:textId="076C0B91" w:rsidR="006B1F4E" w:rsidRDefault="006B1F4E">
      <w:pPr>
        <w:pStyle w:val="TOC5"/>
        <w:rPr>
          <w:rFonts w:asciiTheme="minorHAnsi" w:eastAsiaTheme="minorEastAsia" w:hAnsiTheme="minorHAnsi" w:cstheme="minorBidi"/>
          <w:noProof/>
          <w:sz w:val="22"/>
          <w:szCs w:val="22"/>
        </w:rPr>
      </w:pPr>
      <w:hyperlink w:anchor="_Toc45264966" w:history="1">
        <w:r w:rsidRPr="00F73F99">
          <w:rPr>
            <w:rStyle w:val="Hyperlink"/>
            <w:noProof/>
          </w:rPr>
          <w:t>3.21.4.2.1 Trigger Events</w:t>
        </w:r>
        <w:r>
          <w:rPr>
            <w:noProof/>
            <w:webHidden/>
          </w:rPr>
          <w:tab/>
        </w:r>
        <w:r>
          <w:rPr>
            <w:noProof/>
            <w:webHidden/>
          </w:rPr>
          <w:fldChar w:fldCharType="begin"/>
        </w:r>
        <w:r>
          <w:rPr>
            <w:noProof/>
            <w:webHidden/>
          </w:rPr>
          <w:instrText xml:space="preserve"> PAGEREF _Toc45264966 \h </w:instrText>
        </w:r>
        <w:r>
          <w:rPr>
            <w:noProof/>
            <w:webHidden/>
          </w:rPr>
        </w:r>
        <w:r>
          <w:rPr>
            <w:noProof/>
            <w:webHidden/>
          </w:rPr>
          <w:fldChar w:fldCharType="separate"/>
        </w:r>
        <w:r>
          <w:rPr>
            <w:noProof/>
            <w:webHidden/>
          </w:rPr>
          <w:t>38</w:t>
        </w:r>
        <w:r>
          <w:rPr>
            <w:noProof/>
            <w:webHidden/>
          </w:rPr>
          <w:fldChar w:fldCharType="end"/>
        </w:r>
      </w:hyperlink>
    </w:p>
    <w:p w14:paraId="04F1A18B" w14:textId="45FA6DCD" w:rsidR="006B1F4E" w:rsidRDefault="006B1F4E">
      <w:pPr>
        <w:pStyle w:val="TOC5"/>
        <w:rPr>
          <w:rFonts w:asciiTheme="minorHAnsi" w:eastAsiaTheme="minorEastAsia" w:hAnsiTheme="minorHAnsi" w:cstheme="minorBidi"/>
          <w:noProof/>
          <w:sz w:val="22"/>
          <w:szCs w:val="22"/>
        </w:rPr>
      </w:pPr>
      <w:hyperlink w:anchor="_Toc45264967" w:history="1">
        <w:r w:rsidRPr="00F73F99">
          <w:rPr>
            <w:rStyle w:val="Hyperlink"/>
            <w:noProof/>
          </w:rPr>
          <w:t>3.21.4.2.2 Message Semantics</w:t>
        </w:r>
        <w:r>
          <w:rPr>
            <w:noProof/>
            <w:webHidden/>
          </w:rPr>
          <w:tab/>
        </w:r>
        <w:r>
          <w:rPr>
            <w:noProof/>
            <w:webHidden/>
          </w:rPr>
          <w:fldChar w:fldCharType="begin"/>
        </w:r>
        <w:r>
          <w:rPr>
            <w:noProof/>
            <w:webHidden/>
          </w:rPr>
          <w:instrText xml:space="preserve"> PAGEREF _Toc45264967 \h </w:instrText>
        </w:r>
        <w:r>
          <w:rPr>
            <w:noProof/>
            <w:webHidden/>
          </w:rPr>
        </w:r>
        <w:r>
          <w:rPr>
            <w:noProof/>
            <w:webHidden/>
          </w:rPr>
          <w:fldChar w:fldCharType="separate"/>
        </w:r>
        <w:r>
          <w:rPr>
            <w:noProof/>
            <w:webHidden/>
          </w:rPr>
          <w:t>38</w:t>
        </w:r>
        <w:r>
          <w:rPr>
            <w:noProof/>
            <w:webHidden/>
          </w:rPr>
          <w:fldChar w:fldCharType="end"/>
        </w:r>
      </w:hyperlink>
    </w:p>
    <w:p w14:paraId="44CF0280" w14:textId="414C2FC5" w:rsidR="006B1F4E" w:rsidRDefault="006B1F4E">
      <w:pPr>
        <w:pStyle w:val="TOC5"/>
        <w:rPr>
          <w:rFonts w:asciiTheme="minorHAnsi" w:eastAsiaTheme="minorEastAsia" w:hAnsiTheme="minorHAnsi" w:cstheme="minorBidi"/>
          <w:noProof/>
          <w:sz w:val="22"/>
          <w:szCs w:val="22"/>
        </w:rPr>
      </w:pPr>
      <w:hyperlink w:anchor="_Toc45264968" w:history="1">
        <w:r w:rsidRPr="00F73F99">
          <w:rPr>
            <w:rStyle w:val="Hyperlink"/>
            <w:noProof/>
          </w:rPr>
          <w:t>3.21.4.2.3 Expected Actions</w:t>
        </w:r>
        <w:r>
          <w:rPr>
            <w:noProof/>
            <w:webHidden/>
          </w:rPr>
          <w:tab/>
        </w:r>
        <w:r>
          <w:rPr>
            <w:noProof/>
            <w:webHidden/>
          </w:rPr>
          <w:fldChar w:fldCharType="begin"/>
        </w:r>
        <w:r>
          <w:rPr>
            <w:noProof/>
            <w:webHidden/>
          </w:rPr>
          <w:instrText xml:space="preserve"> PAGEREF _Toc45264968 \h </w:instrText>
        </w:r>
        <w:r>
          <w:rPr>
            <w:noProof/>
            <w:webHidden/>
          </w:rPr>
        </w:r>
        <w:r>
          <w:rPr>
            <w:noProof/>
            <w:webHidden/>
          </w:rPr>
          <w:fldChar w:fldCharType="separate"/>
        </w:r>
        <w:r>
          <w:rPr>
            <w:noProof/>
            <w:webHidden/>
          </w:rPr>
          <w:t>38</w:t>
        </w:r>
        <w:r>
          <w:rPr>
            <w:noProof/>
            <w:webHidden/>
          </w:rPr>
          <w:fldChar w:fldCharType="end"/>
        </w:r>
      </w:hyperlink>
    </w:p>
    <w:p w14:paraId="549FBA65" w14:textId="30AB90DB" w:rsidR="006B1F4E" w:rsidRDefault="006B1F4E">
      <w:pPr>
        <w:pStyle w:val="TOC3"/>
        <w:rPr>
          <w:rFonts w:asciiTheme="minorHAnsi" w:eastAsiaTheme="minorEastAsia" w:hAnsiTheme="minorHAnsi" w:cstheme="minorBidi"/>
          <w:noProof/>
          <w:sz w:val="22"/>
          <w:szCs w:val="22"/>
        </w:rPr>
      </w:pPr>
      <w:hyperlink w:anchor="_Toc45264969" w:history="1">
        <w:r w:rsidRPr="00F73F99">
          <w:rPr>
            <w:rStyle w:val="Hyperlink"/>
            <w:noProof/>
          </w:rPr>
          <w:t>3.21.5 Protocol Requirements</w:t>
        </w:r>
        <w:r>
          <w:rPr>
            <w:noProof/>
            <w:webHidden/>
          </w:rPr>
          <w:tab/>
        </w:r>
        <w:r>
          <w:rPr>
            <w:noProof/>
            <w:webHidden/>
          </w:rPr>
          <w:fldChar w:fldCharType="begin"/>
        </w:r>
        <w:r>
          <w:rPr>
            <w:noProof/>
            <w:webHidden/>
          </w:rPr>
          <w:instrText xml:space="preserve"> PAGEREF _Toc45264969 \h </w:instrText>
        </w:r>
        <w:r>
          <w:rPr>
            <w:noProof/>
            <w:webHidden/>
          </w:rPr>
        </w:r>
        <w:r>
          <w:rPr>
            <w:noProof/>
            <w:webHidden/>
          </w:rPr>
          <w:fldChar w:fldCharType="separate"/>
        </w:r>
        <w:r>
          <w:rPr>
            <w:noProof/>
            <w:webHidden/>
          </w:rPr>
          <w:t>39</w:t>
        </w:r>
        <w:r>
          <w:rPr>
            <w:noProof/>
            <w:webHidden/>
          </w:rPr>
          <w:fldChar w:fldCharType="end"/>
        </w:r>
      </w:hyperlink>
    </w:p>
    <w:p w14:paraId="0EBEA2FD" w14:textId="4832CE92" w:rsidR="006B1F4E" w:rsidRDefault="006B1F4E">
      <w:pPr>
        <w:pStyle w:val="TOC3"/>
        <w:rPr>
          <w:rFonts w:asciiTheme="minorHAnsi" w:eastAsiaTheme="minorEastAsia" w:hAnsiTheme="minorHAnsi" w:cstheme="minorBidi"/>
          <w:noProof/>
          <w:sz w:val="22"/>
          <w:szCs w:val="22"/>
        </w:rPr>
      </w:pPr>
      <w:hyperlink w:anchor="_Toc45264970" w:history="1">
        <w:r w:rsidRPr="00F73F99">
          <w:rPr>
            <w:rStyle w:val="Hyperlink"/>
            <w:noProof/>
          </w:rPr>
          <w:t>3.21.6 Security Considerations</w:t>
        </w:r>
        <w:r>
          <w:rPr>
            <w:noProof/>
            <w:webHidden/>
          </w:rPr>
          <w:tab/>
        </w:r>
        <w:r>
          <w:rPr>
            <w:noProof/>
            <w:webHidden/>
          </w:rPr>
          <w:fldChar w:fldCharType="begin"/>
        </w:r>
        <w:r>
          <w:rPr>
            <w:noProof/>
            <w:webHidden/>
          </w:rPr>
          <w:instrText xml:space="preserve"> PAGEREF _Toc45264970 \h </w:instrText>
        </w:r>
        <w:r>
          <w:rPr>
            <w:noProof/>
            <w:webHidden/>
          </w:rPr>
        </w:r>
        <w:r>
          <w:rPr>
            <w:noProof/>
            <w:webHidden/>
          </w:rPr>
          <w:fldChar w:fldCharType="separate"/>
        </w:r>
        <w:r>
          <w:rPr>
            <w:noProof/>
            <w:webHidden/>
          </w:rPr>
          <w:t>39</w:t>
        </w:r>
        <w:r>
          <w:rPr>
            <w:noProof/>
            <w:webHidden/>
          </w:rPr>
          <w:fldChar w:fldCharType="end"/>
        </w:r>
      </w:hyperlink>
    </w:p>
    <w:p w14:paraId="427F85C6" w14:textId="6BA5DD11" w:rsidR="006B1F4E" w:rsidRDefault="006B1F4E">
      <w:pPr>
        <w:pStyle w:val="TOC4"/>
        <w:rPr>
          <w:rFonts w:asciiTheme="minorHAnsi" w:eastAsiaTheme="minorEastAsia" w:hAnsiTheme="minorHAnsi" w:cstheme="minorBidi"/>
          <w:noProof/>
          <w:sz w:val="22"/>
          <w:szCs w:val="22"/>
        </w:rPr>
      </w:pPr>
      <w:hyperlink w:anchor="_Toc45264971" w:history="1">
        <w:r w:rsidRPr="00F73F99">
          <w:rPr>
            <w:rStyle w:val="Hyperlink"/>
            <w:noProof/>
          </w:rPr>
          <w:t>3.21.6.1 Security Audit Considerations</w:t>
        </w:r>
        <w:r>
          <w:rPr>
            <w:noProof/>
            <w:webHidden/>
          </w:rPr>
          <w:tab/>
        </w:r>
        <w:r>
          <w:rPr>
            <w:noProof/>
            <w:webHidden/>
          </w:rPr>
          <w:fldChar w:fldCharType="begin"/>
        </w:r>
        <w:r>
          <w:rPr>
            <w:noProof/>
            <w:webHidden/>
          </w:rPr>
          <w:instrText xml:space="preserve"> PAGEREF _Toc45264971 \h </w:instrText>
        </w:r>
        <w:r>
          <w:rPr>
            <w:noProof/>
            <w:webHidden/>
          </w:rPr>
        </w:r>
        <w:r>
          <w:rPr>
            <w:noProof/>
            <w:webHidden/>
          </w:rPr>
          <w:fldChar w:fldCharType="separate"/>
        </w:r>
        <w:r>
          <w:rPr>
            <w:noProof/>
            <w:webHidden/>
          </w:rPr>
          <w:t>39</w:t>
        </w:r>
        <w:r>
          <w:rPr>
            <w:noProof/>
            <w:webHidden/>
          </w:rPr>
          <w:fldChar w:fldCharType="end"/>
        </w:r>
      </w:hyperlink>
    </w:p>
    <w:p w14:paraId="313BC9CF" w14:textId="67911663" w:rsidR="006B1F4E" w:rsidRDefault="006B1F4E">
      <w:pPr>
        <w:pStyle w:val="TOC5"/>
        <w:rPr>
          <w:rFonts w:asciiTheme="minorHAnsi" w:eastAsiaTheme="minorEastAsia" w:hAnsiTheme="minorHAnsi" w:cstheme="minorBidi"/>
          <w:noProof/>
          <w:sz w:val="22"/>
          <w:szCs w:val="22"/>
        </w:rPr>
      </w:pPr>
      <w:hyperlink w:anchor="_Toc45264972" w:history="1">
        <w:r w:rsidRPr="00F73F99">
          <w:rPr>
            <w:rStyle w:val="Hyperlink"/>
            <w:noProof/>
          </w:rPr>
          <w:t>3.21.6.(z) &lt;Actor&gt; Specific Security Considerations</w:t>
        </w:r>
        <w:r>
          <w:rPr>
            <w:noProof/>
            <w:webHidden/>
          </w:rPr>
          <w:tab/>
        </w:r>
        <w:r>
          <w:rPr>
            <w:noProof/>
            <w:webHidden/>
          </w:rPr>
          <w:fldChar w:fldCharType="begin"/>
        </w:r>
        <w:r>
          <w:rPr>
            <w:noProof/>
            <w:webHidden/>
          </w:rPr>
          <w:instrText xml:space="preserve"> PAGEREF _Toc45264972 \h </w:instrText>
        </w:r>
        <w:r>
          <w:rPr>
            <w:noProof/>
            <w:webHidden/>
          </w:rPr>
        </w:r>
        <w:r>
          <w:rPr>
            <w:noProof/>
            <w:webHidden/>
          </w:rPr>
          <w:fldChar w:fldCharType="separate"/>
        </w:r>
        <w:r>
          <w:rPr>
            <w:noProof/>
            <w:webHidden/>
          </w:rPr>
          <w:t>39</w:t>
        </w:r>
        <w:r>
          <w:rPr>
            <w:noProof/>
            <w:webHidden/>
          </w:rPr>
          <w:fldChar w:fldCharType="end"/>
        </w:r>
      </w:hyperlink>
    </w:p>
    <w:p w14:paraId="5DB9CB9C" w14:textId="6343EDFC" w:rsidR="006B1F4E" w:rsidRDefault="006B1F4E">
      <w:pPr>
        <w:pStyle w:val="TOC1"/>
        <w:rPr>
          <w:rFonts w:asciiTheme="minorHAnsi" w:eastAsiaTheme="minorEastAsia" w:hAnsiTheme="minorHAnsi" w:cstheme="minorBidi"/>
          <w:noProof/>
          <w:sz w:val="22"/>
          <w:szCs w:val="22"/>
        </w:rPr>
      </w:pPr>
      <w:hyperlink w:anchor="_Toc45264973" w:history="1">
        <w:r w:rsidRPr="00F73F99">
          <w:rPr>
            <w:rStyle w:val="Hyperlink"/>
            <w:noProof/>
          </w:rPr>
          <w:t>Appendices to Volume 2</w:t>
        </w:r>
        <w:r>
          <w:rPr>
            <w:noProof/>
            <w:webHidden/>
          </w:rPr>
          <w:tab/>
        </w:r>
        <w:r>
          <w:rPr>
            <w:noProof/>
            <w:webHidden/>
          </w:rPr>
          <w:fldChar w:fldCharType="begin"/>
        </w:r>
        <w:r>
          <w:rPr>
            <w:noProof/>
            <w:webHidden/>
          </w:rPr>
          <w:instrText xml:space="preserve"> PAGEREF _Toc45264973 \h </w:instrText>
        </w:r>
        <w:r>
          <w:rPr>
            <w:noProof/>
            <w:webHidden/>
          </w:rPr>
        </w:r>
        <w:r>
          <w:rPr>
            <w:noProof/>
            <w:webHidden/>
          </w:rPr>
          <w:fldChar w:fldCharType="separate"/>
        </w:r>
        <w:r>
          <w:rPr>
            <w:noProof/>
            <w:webHidden/>
          </w:rPr>
          <w:t>40</w:t>
        </w:r>
        <w:r>
          <w:rPr>
            <w:noProof/>
            <w:webHidden/>
          </w:rPr>
          <w:fldChar w:fldCharType="end"/>
        </w:r>
      </w:hyperlink>
    </w:p>
    <w:p w14:paraId="3BC50F77" w14:textId="00EB0469" w:rsidR="006B1F4E" w:rsidRDefault="006B1F4E">
      <w:pPr>
        <w:pStyle w:val="TOC1"/>
        <w:rPr>
          <w:rFonts w:asciiTheme="minorHAnsi" w:eastAsiaTheme="minorEastAsia" w:hAnsiTheme="minorHAnsi" w:cstheme="minorBidi"/>
          <w:noProof/>
          <w:sz w:val="22"/>
          <w:szCs w:val="22"/>
        </w:rPr>
      </w:pPr>
      <w:hyperlink w:anchor="_Toc45264974" w:history="1">
        <w:r w:rsidRPr="00F73F99">
          <w:rPr>
            <w:rStyle w:val="Hyperlink"/>
            <w:noProof/>
          </w:rPr>
          <w:t>Appendix A – &lt;Appendix Title&gt;</w:t>
        </w:r>
        <w:r>
          <w:rPr>
            <w:noProof/>
            <w:webHidden/>
          </w:rPr>
          <w:tab/>
        </w:r>
        <w:r>
          <w:rPr>
            <w:noProof/>
            <w:webHidden/>
          </w:rPr>
          <w:fldChar w:fldCharType="begin"/>
        </w:r>
        <w:r>
          <w:rPr>
            <w:noProof/>
            <w:webHidden/>
          </w:rPr>
          <w:instrText xml:space="preserve"> PAGEREF _Toc45264974 \h </w:instrText>
        </w:r>
        <w:r>
          <w:rPr>
            <w:noProof/>
            <w:webHidden/>
          </w:rPr>
        </w:r>
        <w:r>
          <w:rPr>
            <w:noProof/>
            <w:webHidden/>
          </w:rPr>
          <w:fldChar w:fldCharType="separate"/>
        </w:r>
        <w:r>
          <w:rPr>
            <w:noProof/>
            <w:webHidden/>
          </w:rPr>
          <w:t>41</w:t>
        </w:r>
        <w:r>
          <w:rPr>
            <w:noProof/>
            <w:webHidden/>
          </w:rPr>
          <w:fldChar w:fldCharType="end"/>
        </w:r>
      </w:hyperlink>
    </w:p>
    <w:p w14:paraId="11EF225F" w14:textId="14B0A29B" w:rsidR="006B1F4E" w:rsidRDefault="006B1F4E">
      <w:pPr>
        <w:pStyle w:val="TOC2"/>
        <w:rPr>
          <w:rFonts w:asciiTheme="minorHAnsi" w:eastAsiaTheme="minorEastAsia" w:hAnsiTheme="minorHAnsi" w:cstheme="minorBidi"/>
          <w:noProof/>
          <w:sz w:val="22"/>
          <w:szCs w:val="22"/>
        </w:rPr>
      </w:pPr>
      <w:hyperlink w:anchor="_Toc45264975" w:history="1">
        <w:r w:rsidRPr="00F73F99">
          <w:rPr>
            <w:rStyle w:val="Hyperlink"/>
            <w:noProof/>
          </w:rPr>
          <w:t>A.1 &lt;Title&gt;</w:t>
        </w:r>
        <w:r>
          <w:rPr>
            <w:noProof/>
            <w:webHidden/>
          </w:rPr>
          <w:tab/>
        </w:r>
        <w:r>
          <w:rPr>
            <w:noProof/>
            <w:webHidden/>
          </w:rPr>
          <w:fldChar w:fldCharType="begin"/>
        </w:r>
        <w:r>
          <w:rPr>
            <w:noProof/>
            <w:webHidden/>
          </w:rPr>
          <w:instrText xml:space="preserve"> PAGEREF _Toc45264975 \h </w:instrText>
        </w:r>
        <w:r>
          <w:rPr>
            <w:noProof/>
            <w:webHidden/>
          </w:rPr>
        </w:r>
        <w:r>
          <w:rPr>
            <w:noProof/>
            <w:webHidden/>
          </w:rPr>
          <w:fldChar w:fldCharType="separate"/>
        </w:r>
        <w:r>
          <w:rPr>
            <w:noProof/>
            <w:webHidden/>
          </w:rPr>
          <w:t>41</w:t>
        </w:r>
        <w:r>
          <w:rPr>
            <w:noProof/>
            <w:webHidden/>
          </w:rPr>
          <w:fldChar w:fldCharType="end"/>
        </w:r>
      </w:hyperlink>
    </w:p>
    <w:p w14:paraId="1E065DB2" w14:textId="5036B63A" w:rsidR="006B1F4E" w:rsidRDefault="006B1F4E">
      <w:pPr>
        <w:pStyle w:val="TOC3"/>
        <w:rPr>
          <w:rFonts w:asciiTheme="minorHAnsi" w:eastAsiaTheme="minorEastAsia" w:hAnsiTheme="minorHAnsi" w:cstheme="minorBidi"/>
          <w:noProof/>
          <w:sz w:val="22"/>
          <w:szCs w:val="22"/>
        </w:rPr>
      </w:pPr>
      <w:hyperlink w:anchor="_Toc45264976" w:history="1">
        <w:r w:rsidRPr="00F73F99">
          <w:rPr>
            <w:rStyle w:val="Hyperlink"/>
            <w:noProof/>
          </w:rPr>
          <w:t>A.1.1 &lt;Title&gt;</w:t>
        </w:r>
        <w:r>
          <w:rPr>
            <w:noProof/>
            <w:webHidden/>
          </w:rPr>
          <w:tab/>
        </w:r>
        <w:r>
          <w:rPr>
            <w:noProof/>
            <w:webHidden/>
          </w:rPr>
          <w:fldChar w:fldCharType="begin"/>
        </w:r>
        <w:r>
          <w:rPr>
            <w:noProof/>
            <w:webHidden/>
          </w:rPr>
          <w:instrText xml:space="preserve"> PAGEREF _Toc45264976 \h </w:instrText>
        </w:r>
        <w:r>
          <w:rPr>
            <w:noProof/>
            <w:webHidden/>
          </w:rPr>
        </w:r>
        <w:r>
          <w:rPr>
            <w:noProof/>
            <w:webHidden/>
          </w:rPr>
          <w:fldChar w:fldCharType="separate"/>
        </w:r>
        <w:r>
          <w:rPr>
            <w:noProof/>
            <w:webHidden/>
          </w:rPr>
          <w:t>41</w:t>
        </w:r>
        <w:r>
          <w:rPr>
            <w:noProof/>
            <w:webHidden/>
          </w:rPr>
          <w:fldChar w:fldCharType="end"/>
        </w:r>
      </w:hyperlink>
    </w:p>
    <w:p w14:paraId="75453E91" w14:textId="53A2B797" w:rsidR="006B1F4E" w:rsidRDefault="006B1F4E">
      <w:pPr>
        <w:pStyle w:val="TOC1"/>
        <w:rPr>
          <w:rFonts w:asciiTheme="minorHAnsi" w:eastAsiaTheme="minorEastAsia" w:hAnsiTheme="minorHAnsi" w:cstheme="minorBidi"/>
          <w:noProof/>
          <w:sz w:val="22"/>
          <w:szCs w:val="22"/>
        </w:rPr>
      </w:pPr>
      <w:hyperlink w:anchor="_Toc45264977" w:history="1">
        <w:r w:rsidRPr="00F73F99">
          <w:rPr>
            <w:rStyle w:val="Hyperlink"/>
            <w:noProof/>
          </w:rPr>
          <w:t>Appendix B – &lt;Appendix Title&gt;</w:t>
        </w:r>
        <w:r>
          <w:rPr>
            <w:noProof/>
            <w:webHidden/>
          </w:rPr>
          <w:tab/>
        </w:r>
        <w:r>
          <w:rPr>
            <w:noProof/>
            <w:webHidden/>
          </w:rPr>
          <w:fldChar w:fldCharType="begin"/>
        </w:r>
        <w:r>
          <w:rPr>
            <w:noProof/>
            <w:webHidden/>
          </w:rPr>
          <w:instrText xml:space="preserve"> PAGEREF _Toc45264977 \h </w:instrText>
        </w:r>
        <w:r>
          <w:rPr>
            <w:noProof/>
            <w:webHidden/>
          </w:rPr>
        </w:r>
        <w:r>
          <w:rPr>
            <w:noProof/>
            <w:webHidden/>
          </w:rPr>
          <w:fldChar w:fldCharType="separate"/>
        </w:r>
        <w:r>
          <w:rPr>
            <w:noProof/>
            <w:webHidden/>
          </w:rPr>
          <w:t>42</w:t>
        </w:r>
        <w:r>
          <w:rPr>
            <w:noProof/>
            <w:webHidden/>
          </w:rPr>
          <w:fldChar w:fldCharType="end"/>
        </w:r>
      </w:hyperlink>
    </w:p>
    <w:p w14:paraId="7C7E36C2" w14:textId="5AB7DD7E" w:rsidR="006B1F4E" w:rsidRDefault="006B1F4E">
      <w:pPr>
        <w:pStyle w:val="TOC2"/>
        <w:rPr>
          <w:rFonts w:asciiTheme="minorHAnsi" w:eastAsiaTheme="minorEastAsia" w:hAnsiTheme="minorHAnsi" w:cstheme="minorBidi"/>
          <w:noProof/>
          <w:sz w:val="22"/>
          <w:szCs w:val="22"/>
        </w:rPr>
      </w:pPr>
      <w:hyperlink w:anchor="_Toc45264978" w:history="1">
        <w:r w:rsidRPr="00F73F99">
          <w:rPr>
            <w:rStyle w:val="Hyperlink"/>
            <w:noProof/>
          </w:rPr>
          <w:t>B.1 &lt;Title&gt;</w:t>
        </w:r>
        <w:r>
          <w:rPr>
            <w:noProof/>
            <w:webHidden/>
          </w:rPr>
          <w:tab/>
        </w:r>
        <w:r>
          <w:rPr>
            <w:noProof/>
            <w:webHidden/>
          </w:rPr>
          <w:fldChar w:fldCharType="begin"/>
        </w:r>
        <w:r>
          <w:rPr>
            <w:noProof/>
            <w:webHidden/>
          </w:rPr>
          <w:instrText xml:space="preserve"> PAGEREF _Toc45264978 \h </w:instrText>
        </w:r>
        <w:r>
          <w:rPr>
            <w:noProof/>
            <w:webHidden/>
          </w:rPr>
        </w:r>
        <w:r>
          <w:rPr>
            <w:noProof/>
            <w:webHidden/>
          </w:rPr>
          <w:fldChar w:fldCharType="separate"/>
        </w:r>
        <w:r>
          <w:rPr>
            <w:noProof/>
            <w:webHidden/>
          </w:rPr>
          <w:t>42</w:t>
        </w:r>
        <w:r>
          <w:rPr>
            <w:noProof/>
            <w:webHidden/>
          </w:rPr>
          <w:fldChar w:fldCharType="end"/>
        </w:r>
      </w:hyperlink>
    </w:p>
    <w:p w14:paraId="1107BADF" w14:textId="5AFFA354" w:rsidR="006B1F4E" w:rsidRDefault="006B1F4E">
      <w:pPr>
        <w:pStyle w:val="TOC3"/>
        <w:rPr>
          <w:rFonts w:asciiTheme="minorHAnsi" w:eastAsiaTheme="minorEastAsia" w:hAnsiTheme="minorHAnsi" w:cstheme="minorBidi"/>
          <w:noProof/>
          <w:sz w:val="22"/>
          <w:szCs w:val="22"/>
        </w:rPr>
      </w:pPr>
      <w:hyperlink w:anchor="_Toc45264979" w:history="1">
        <w:r w:rsidRPr="00F73F99">
          <w:rPr>
            <w:rStyle w:val="Hyperlink"/>
            <w:noProof/>
          </w:rPr>
          <w:t>B.1.1 &lt;Title&gt;</w:t>
        </w:r>
        <w:r>
          <w:rPr>
            <w:noProof/>
            <w:webHidden/>
          </w:rPr>
          <w:tab/>
        </w:r>
        <w:r>
          <w:rPr>
            <w:noProof/>
            <w:webHidden/>
          </w:rPr>
          <w:fldChar w:fldCharType="begin"/>
        </w:r>
        <w:r>
          <w:rPr>
            <w:noProof/>
            <w:webHidden/>
          </w:rPr>
          <w:instrText xml:space="preserve"> PAGEREF _Toc45264979 \h </w:instrText>
        </w:r>
        <w:r>
          <w:rPr>
            <w:noProof/>
            <w:webHidden/>
          </w:rPr>
        </w:r>
        <w:r>
          <w:rPr>
            <w:noProof/>
            <w:webHidden/>
          </w:rPr>
          <w:fldChar w:fldCharType="separate"/>
        </w:r>
        <w:r>
          <w:rPr>
            <w:noProof/>
            <w:webHidden/>
          </w:rPr>
          <w:t>42</w:t>
        </w:r>
        <w:r>
          <w:rPr>
            <w:noProof/>
            <w:webHidden/>
          </w:rPr>
          <w:fldChar w:fldCharType="end"/>
        </w:r>
      </w:hyperlink>
    </w:p>
    <w:p w14:paraId="7098C35E" w14:textId="2F80A52C" w:rsidR="006B1F4E" w:rsidRDefault="006B1F4E">
      <w:pPr>
        <w:pStyle w:val="TOC1"/>
        <w:rPr>
          <w:rFonts w:asciiTheme="minorHAnsi" w:eastAsiaTheme="minorEastAsia" w:hAnsiTheme="minorHAnsi" w:cstheme="minorBidi"/>
          <w:noProof/>
          <w:sz w:val="22"/>
          <w:szCs w:val="22"/>
        </w:rPr>
      </w:pPr>
      <w:hyperlink w:anchor="_Toc45264980" w:history="1">
        <w:r w:rsidRPr="00F73F99">
          <w:rPr>
            <w:rStyle w:val="Hyperlink"/>
            <w:noProof/>
          </w:rPr>
          <w:t>Namespace Additions for Volume 2</w:t>
        </w:r>
        <w:r>
          <w:rPr>
            <w:noProof/>
            <w:webHidden/>
          </w:rPr>
          <w:tab/>
        </w:r>
        <w:r>
          <w:rPr>
            <w:noProof/>
            <w:webHidden/>
          </w:rPr>
          <w:fldChar w:fldCharType="begin"/>
        </w:r>
        <w:r>
          <w:rPr>
            <w:noProof/>
            <w:webHidden/>
          </w:rPr>
          <w:instrText xml:space="preserve"> PAGEREF _Toc45264980 \h </w:instrText>
        </w:r>
        <w:r>
          <w:rPr>
            <w:noProof/>
            <w:webHidden/>
          </w:rPr>
        </w:r>
        <w:r>
          <w:rPr>
            <w:noProof/>
            <w:webHidden/>
          </w:rPr>
          <w:fldChar w:fldCharType="separate"/>
        </w:r>
        <w:r>
          <w:rPr>
            <w:noProof/>
            <w:webHidden/>
          </w:rPr>
          <w:t>43</w:t>
        </w:r>
        <w:r>
          <w:rPr>
            <w:noProof/>
            <w:webHidden/>
          </w:rPr>
          <w:fldChar w:fldCharType="end"/>
        </w:r>
      </w:hyperlink>
    </w:p>
    <w:p w14:paraId="2F8BDC7E" w14:textId="59BF2BA5" w:rsidR="006B1F4E" w:rsidRDefault="006B1F4E">
      <w:pPr>
        <w:pStyle w:val="TOC1"/>
        <w:rPr>
          <w:rFonts w:asciiTheme="minorHAnsi" w:eastAsiaTheme="minorEastAsia" w:hAnsiTheme="minorHAnsi" w:cstheme="minorBidi"/>
          <w:noProof/>
          <w:sz w:val="22"/>
          <w:szCs w:val="22"/>
        </w:rPr>
      </w:pPr>
      <w:hyperlink w:anchor="_Toc45264981" w:history="1">
        <w:r w:rsidRPr="00F73F99">
          <w:rPr>
            <w:rStyle w:val="Hyperlink"/>
            <w:noProof/>
          </w:rPr>
          <w:t>Volume 3 – Content Modules</w:t>
        </w:r>
        <w:r>
          <w:rPr>
            <w:noProof/>
            <w:webHidden/>
          </w:rPr>
          <w:tab/>
        </w:r>
        <w:r>
          <w:rPr>
            <w:noProof/>
            <w:webHidden/>
          </w:rPr>
          <w:fldChar w:fldCharType="begin"/>
        </w:r>
        <w:r>
          <w:rPr>
            <w:noProof/>
            <w:webHidden/>
          </w:rPr>
          <w:instrText xml:space="preserve"> PAGEREF _Toc45264981 \h </w:instrText>
        </w:r>
        <w:r>
          <w:rPr>
            <w:noProof/>
            <w:webHidden/>
          </w:rPr>
        </w:r>
        <w:r>
          <w:rPr>
            <w:noProof/>
            <w:webHidden/>
          </w:rPr>
          <w:fldChar w:fldCharType="separate"/>
        </w:r>
        <w:r>
          <w:rPr>
            <w:noProof/>
            <w:webHidden/>
          </w:rPr>
          <w:t>44</w:t>
        </w:r>
        <w:r>
          <w:rPr>
            <w:noProof/>
            <w:webHidden/>
          </w:rPr>
          <w:fldChar w:fldCharType="end"/>
        </w:r>
      </w:hyperlink>
    </w:p>
    <w:p w14:paraId="2396A49E" w14:textId="13C1FF29" w:rsidR="006B1F4E" w:rsidRDefault="006B1F4E">
      <w:pPr>
        <w:pStyle w:val="TOC1"/>
        <w:rPr>
          <w:rFonts w:asciiTheme="minorHAnsi" w:eastAsiaTheme="minorEastAsia" w:hAnsiTheme="minorHAnsi" w:cstheme="minorBidi"/>
          <w:noProof/>
          <w:sz w:val="22"/>
          <w:szCs w:val="22"/>
        </w:rPr>
      </w:pPr>
      <w:hyperlink w:anchor="_Toc45264982" w:history="1">
        <w:r w:rsidRPr="00F73F99">
          <w:rPr>
            <w:rStyle w:val="Hyperlink"/>
            <w:bCs/>
            <w:noProof/>
          </w:rPr>
          <w:t>5 IHE Namespaces, Concept Domains and Vocabularies</w:t>
        </w:r>
        <w:r>
          <w:rPr>
            <w:noProof/>
            <w:webHidden/>
          </w:rPr>
          <w:tab/>
        </w:r>
        <w:r>
          <w:rPr>
            <w:noProof/>
            <w:webHidden/>
          </w:rPr>
          <w:fldChar w:fldCharType="begin"/>
        </w:r>
        <w:r>
          <w:rPr>
            <w:noProof/>
            <w:webHidden/>
          </w:rPr>
          <w:instrText xml:space="preserve"> PAGEREF _Toc45264982 \h </w:instrText>
        </w:r>
        <w:r>
          <w:rPr>
            <w:noProof/>
            <w:webHidden/>
          </w:rPr>
        </w:r>
        <w:r>
          <w:rPr>
            <w:noProof/>
            <w:webHidden/>
          </w:rPr>
          <w:fldChar w:fldCharType="separate"/>
        </w:r>
        <w:r>
          <w:rPr>
            <w:noProof/>
            <w:webHidden/>
          </w:rPr>
          <w:t>45</w:t>
        </w:r>
        <w:r>
          <w:rPr>
            <w:noProof/>
            <w:webHidden/>
          </w:rPr>
          <w:fldChar w:fldCharType="end"/>
        </w:r>
      </w:hyperlink>
    </w:p>
    <w:p w14:paraId="653608E1" w14:textId="635D3C05" w:rsidR="006B1F4E" w:rsidRDefault="006B1F4E">
      <w:pPr>
        <w:pStyle w:val="TOC2"/>
        <w:rPr>
          <w:rFonts w:asciiTheme="minorHAnsi" w:eastAsiaTheme="minorEastAsia" w:hAnsiTheme="minorHAnsi" w:cstheme="minorBidi"/>
          <w:noProof/>
          <w:sz w:val="22"/>
          <w:szCs w:val="22"/>
        </w:rPr>
      </w:pPr>
      <w:hyperlink w:anchor="_Toc45264983" w:history="1">
        <w:r w:rsidRPr="00F73F99">
          <w:rPr>
            <w:rStyle w:val="Hyperlink"/>
            <w:noProof/>
          </w:rPr>
          <w:t>5.1 IHE Devices Namespaces</w:t>
        </w:r>
        <w:r>
          <w:rPr>
            <w:noProof/>
            <w:webHidden/>
          </w:rPr>
          <w:tab/>
        </w:r>
        <w:r>
          <w:rPr>
            <w:noProof/>
            <w:webHidden/>
          </w:rPr>
          <w:fldChar w:fldCharType="begin"/>
        </w:r>
        <w:r>
          <w:rPr>
            <w:noProof/>
            <w:webHidden/>
          </w:rPr>
          <w:instrText xml:space="preserve"> PAGEREF _Toc45264983 \h </w:instrText>
        </w:r>
        <w:r>
          <w:rPr>
            <w:noProof/>
            <w:webHidden/>
          </w:rPr>
        </w:r>
        <w:r>
          <w:rPr>
            <w:noProof/>
            <w:webHidden/>
          </w:rPr>
          <w:fldChar w:fldCharType="separate"/>
        </w:r>
        <w:r>
          <w:rPr>
            <w:noProof/>
            <w:webHidden/>
          </w:rPr>
          <w:t>45</w:t>
        </w:r>
        <w:r>
          <w:rPr>
            <w:noProof/>
            <w:webHidden/>
          </w:rPr>
          <w:fldChar w:fldCharType="end"/>
        </w:r>
      </w:hyperlink>
    </w:p>
    <w:p w14:paraId="64FF8484" w14:textId="4EF6D525" w:rsidR="006B1F4E" w:rsidRDefault="006B1F4E">
      <w:pPr>
        <w:pStyle w:val="TOC2"/>
        <w:rPr>
          <w:rFonts w:asciiTheme="minorHAnsi" w:eastAsiaTheme="minorEastAsia" w:hAnsiTheme="minorHAnsi" w:cstheme="minorBidi"/>
          <w:noProof/>
          <w:sz w:val="22"/>
          <w:szCs w:val="22"/>
        </w:rPr>
      </w:pPr>
      <w:hyperlink w:anchor="_Toc45264984" w:history="1">
        <w:r w:rsidRPr="00F73F99">
          <w:rPr>
            <w:rStyle w:val="Hyperlink"/>
            <w:noProof/>
          </w:rPr>
          <w:t>5.2 IHE Devices Concept Domains</w:t>
        </w:r>
        <w:r>
          <w:rPr>
            <w:noProof/>
            <w:webHidden/>
          </w:rPr>
          <w:tab/>
        </w:r>
        <w:r>
          <w:rPr>
            <w:noProof/>
            <w:webHidden/>
          </w:rPr>
          <w:fldChar w:fldCharType="begin"/>
        </w:r>
        <w:r>
          <w:rPr>
            <w:noProof/>
            <w:webHidden/>
          </w:rPr>
          <w:instrText xml:space="preserve"> PAGEREF _Toc45264984 \h </w:instrText>
        </w:r>
        <w:r>
          <w:rPr>
            <w:noProof/>
            <w:webHidden/>
          </w:rPr>
        </w:r>
        <w:r>
          <w:rPr>
            <w:noProof/>
            <w:webHidden/>
          </w:rPr>
          <w:fldChar w:fldCharType="separate"/>
        </w:r>
        <w:r>
          <w:rPr>
            <w:noProof/>
            <w:webHidden/>
          </w:rPr>
          <w:t>45</w:t>
        </w:r>
        <w:r>
          <w:rPr>
            <w:noProof/>
            <w:webHidden/>
          </w:rPr>
          <w:fldChar w:fldCharType="end"/>
        </w:r>
      </w:hyperlink>
    </w:p>
    <w:p w14:paraId="398BA18E" w14:textId="7A8E404E" w:rsidR="006B1F4E" w:rsidRDefault="006B1F4E">
      <w:pPr>
        <w:pStyle w:val="TOC2"/>
        <w:rPr>
          <w:rFonts w:asciiTheme="minorHAnsi" w:eastAsiaTheme="minorEastAsia" w:hAnsiTheme="minorHAnsi" w:cstheme="minorBidi"/>
          <w:noProof/>
          <w:sz w:val="22"/>
          <w:szCs w:val="22"/>
        </w:rPr>
      </w:pPr>
      <w:hyperlink w:anchor="_Toc45264985" w:history="1">
        <w:r w:rsidRPr="00F73F99">
          <w:rPr>
            <w:rStyle w:val="Hyperlink"/>
            <w:noProof/>
          </w:rPr>
          <w:t>5.3 IHE Devices Format Codes and Vocabularies</w:t>
        </w:r>
        <w:r>
          <w:rPr>
            <w:noProof/>
            <w:webHidden/>
          </w:rPr>
          <w:tab/>
        </w:r>
        <w:r>
          <w:rPr>
            <w:noProof/>
            <w:webHidden/>
          </w:rPr>
          <w:fldChar w:fldCharType="begin"/>
        </w:r>
        <w:r>
          <w:rPr>
            <w:noProof/>
            <w:webHidden/>
          </w:rPr>
          <w:instrText xml:space="preserve"> PAGEREF _Toc45264985 \h </w:instrText>
        </w:r>
        <w:r>
          <w:rPr>
            <w:noProof/>
            <w:webHidden/>
          </w:rPr>
        </w:r>
        <w:r>
          <w:rPr>
            <w:noProof/>
            <w:webHidden/>
          </w:rPr>
          <w:fldChar w:fldCharType="separate"/>
        </w:r>
        <w:r>
          <w:rPr>
            <w:noProof/>
            <w:webHidden/>
          </w:rPr>
          <w:t>46</w:t>
        </w:r>
        <w:r>
          <w:rPr>
            <w:noProof/>
            <w:webHidden/>
          </w:rPr>
          <w:fldChar w:fldCharType="end"/>
        </w:r>
      </w:hyperlink>
    </w:p>
    <w:p w14:paraId="3CC1AA1D" w14:textId="4901DBE0" w:rsidR="006B1F4E" w:rsidRDefault="006B1F4E">
      <w:pPr>
        <w:pStyle w:val="TOC3"/>
        <w:rPr>
          <w:rFonts w:asciiTheme="minorHAnsi" w:eastAsiaTheme="minorEastAsia" w:hAnsiTheme="minorHAnsi" w:cstheme="minorBidi"/>
          <w:noProof/>
          <w:sz w:val="22"/>
          <w:szCs w:val="22"/>
        </w:rPr>
      </w:pPr>
      <w:hyperlink w:anchor="_Toc45264986" w:history="1">
        <w:r w:rsidRPr="00F73F99">
          <w:rPr>
            <w:rStyle w:val="Hyperlink"/>
            <w:noProof/>
          </w:rPr>
          <w:t>5.3.1 IHE Format Codes</w:t>
        </w:r>
        <w:r>
          <w:rPr>
            <w:noProof/>
            <w:webHidden/>
          </w:rPr>
          <w:tab/>
        </w:r>
        <w:r>
          <w:rPr>
            <w:noProof/>
            <w:webHidden/>
          </w:rPr>
          <w:fldChar w:fldCharType="begin"/>
        </w:r>
        <w:r>
          <w:rPr>
            <w:noProof/>
            <w:webHidden/>
          </w:rPr>
          <w:instrText xml:space="preserve"> PAGEREF _Toc45264986 \h </w:instrText>
        </w:r>
        <w:r>
          <w:rPr>
            <w:noProof/>
            <w:webHidden/>
          </w:rPr>
        </w:r>
        <w:r>
          <w:rPr>
            <w:noProof/>
            <w:webHidden/>
          </w:rPr>
          <w:fldChar w:fldCharType="separate"/>
        </w:r>
        <w:r>
          <w:rPr>
            <w:noProof/>
            <w:webHidden/>
          </w:rPr>
          <w:t>46</w:t>
        </w:r>
        <w:r>
          <w:rPr>
            <w:noProof/>
            <w:webHidden/>
          </w:rPr>
          <w:fldChar w:fldCharType="end"/>
        </w:r>
      </w:hyperlink>
    </w:p>
    <w:p w14:paraId="6CA7F918" w14:textId="5BC838FE" w:rsidR="006B1F4E" w:rsidRDefault="006B1F4E">
      <w:pPr>
        <w:pStyle w:val="TOC3"/>
        <w:rPr>
          <w:rFonts w:asciiTheme="minorHAnsi" w:eastAsiaTheme="minorEastAsia" w:hAnsiTheme="minorHAnsi" w:cstheme="minorBidi"/>
          <w:noProof/>
          <w:sz w:val="22"/>
          <w:szCs w:val="22"/>
        </w:rPr>
      </w:pPr>
      <w:hyperlink w:anchor="_Toc45264987" w:history="1">
        <w:r w:rsidRPr="00F73F99">
          <w:rPr>
            <w:rStyle w:val="Hyperlink"/>
            <w:noProof/>
          </w:rPr>
          <w:t>5.3.2 IHEActCode Vocabulary</w:t>
        </w:r>
        <w:r>
          <w:rPr>
            <w:noProof/>
            <w:webHidden/>
          </w:rPr>
          <w:tab/>
        </w:r>
        <w:r>
          <w:rPr>
            <w:noProof/>
            <w:webHidden/>
          </w:rPr>
          <w:fldChar w:fldCharType="begin"/>
        </w:r>
        <w:r>
          <w:rPr>
            <w:noProof/>
            <w:webHidden/>
          </w:rPr>
          <w:instrText xml:space="preserve"> PAGEREF _Toc45264987 \h </w:instrText>
        </w:r>
        <w:r>
          <w:rPr>
            <w:noProof/>
            <w:webHidden/>
          </w:rPr>
        </w:r>
        <w:r>
          <w:rPr>
            <w:noProof/>
            <w:webHidden/>
          </w:rPr>
          <w:fldChar w:fldCharType="separate"/>
        </w:r>
        <w:r>
          <w:rPr>
            <w:noProof/>
            <w:webHidden/>
          </w:rPr>
          <w:t>46</w:t>
        </w:r>
        <w:r>
          <w:rPr>
            <w:noProof/>
            <w:webHidden/>
          </w:rPr>
          <w:fldChar w:fldCharType="end"/>
        </w:r>
      </w:hyperlink>
    </w:p>
    <w:p w14:paraId="030BF067" w14:textId="6F57B7C8" w:rsidR="006B1F4E" w:rsidRDefault="006B1F4E">
      <w:pPr>
        <w:pStyle w:val="TOC3"/>
        <w:rPr>
          <w:rFonts w:asciiTheme="minorHAnsi" w:eastAsiaTheme="minorEastAsia" w:hAnsiTheme="minorHAnsi" w:cstheme="minorBidi"/>
          <w:noProof/>
          <w:sz w:val="22"/>
          <w:szCs w:val="22"/>
        </w:rPr>
      </w:pPr>
      <w:hyperlink w:anchor="_Toc45264988" w:history="1">
        <w:r w:rsidRPr="00F73F99">
          <w:rPr>
            <w:rStyle w:val="Hyperlink"/>
            <w:noProof/>
          </w:rPr>
          <w:t>5.3.3 IHERoleCode Vocabulary</w:t>
        </w:r>
        <w:r>
          <w:rPr>
            <w:noProof/>
            <w:webHidden/>
          </w:rPr>
          <w:tab/>
        </w:r>
        <w:r>
          <w:rPr>
            <w:noProof/>
            <w:webHidden/>
          </w:rPr>
          <w:fldChar w:fldCharType="begin"/>
        </w:r>
        <w:r>
          <w:rPr>
            <w:noProof/>
            <w:webHidden/>
          </w:rPr>
          <w:instrText xml:space="preserve"> PAGEREF _Toc45264988 \h </w:instrText>
        </w:r>
        <w:r>
          <w:rPr>
            <w:noProof/>
            <w:webHidden/>
          </w:rPr>
        </w:r>
        <w:r>
          <w:rPr>
            <w:noProof/>
            <w:webHidden/>
          </w:rPr>
          <w:fldChar w:fldCharType="separate"/>
        </w:r>
        <w:r>
          <w:rPr>
            <w:noProof/>
            <w:webHidden/>
          </w:rPr>
          <w:t>47</w:t>
        </w:r>
        <w:r>
          <w:rPr>
            <w:noProof/>
            <w:webHidden/>
          </w:rPr>
          <w:fldChar w:fldCharType="end"/>
        </w:r>
      </w:hyperlink>
    </w:p>
    <w:p w14:paraId="7C125B6F" w14:textId="05F8F1DB" w:rsidR="006B1F4E" w:rsidRDefault="006B1F4E">
      <w:pPr>
        <w:pStyle w:val="TOC1"/>
        <w:rPr>
          <w:rFonts w:asciiTheme="minorHAnsi" w:eastAsiaTheme="minorEastAsia" w:hAnsiTheme="minorHAnsi" w:cstheme="minorBidi"/>
          <w:noProof/>
          <w:sz w:val="22"/>
          <w:szCs w:val="22"/>
        </w:rPr>
      </w:pPr>
      <w:hyperlink w:anchor="_Toc45264989" w:history="1">
        <w:r w:rsidRPr="00F73F99">
          <w:rPr>
            <w:rStyle w:val="Hyperlink"/>
            <w:bCs/>
            <w:noProof/>
          </w:rPr>
          <w:t>6 DEV HL7 V3 CDA Content Modules</w:t>
        </w:r>
        <w:r>
          <w:rPr>
            <w:noProof/>
            <w:webHidden/>
          </w:rPr>
          <w:tab/>
        </w:r>
        <w:r>
          <w:rPr>
            <w:noProof/>
            <w:webHidden/>
          </w:rPr>
          <w:fldChar w:fldCharType="begin"/>
        </w:r>
        <w:r>
          <w:rPr>
            <w:noProof/>
            <w:webHidden/>
          </w:rPr>
          <w:instrText xml:space="preserve"> PAGEREF _Toc45264989 \h </w:instrText>
        </w:r>
        <w:r>
          <w:rPr>
            <w:noProof/>
            <w:webHidden/>
          </w:rPr>
        </w:r>
        <w:r>
          <w:rPr>
            <w:noProof/>
            <w:webHidden/>
          </w:rPr>
          <w:fldChar w:fldCharType="separate"/>
        </w:r>
        <w:r>
          <w:rPr>
            <w:noProof/>
            <w:webHidden/>
          </w:rPr>
          <w:t>48</w:t>
        </w:r>
        <w:r>
          <w:rPr>
            <w:noProof/>
            <w:webHidden/>
          </w:rPr>
          <w:fldChar w:fldCharType="end"/>
        </w:r>
      </w:hyperlink>
    </w:p>
    <w:p w14:paraId="674A9E1F" w14:textId="5A289A56" w:rsidR="006B1F4E" w:rsidRDefault="006B1F4E">
      <w:pPr>
        <w:pStyle w:val="TOC1"/>
        <w:rPr>
          <w:rFonts w:asciiTheme="minorHAnsi" w:eastAsiaTheme="minorEastAsia" w:hAnsiTheme="minorHAnsi" w:cstheme="minorBidi"/>
          <w:noProof/>
          <w:sz w:val="22"/>
          <w:szCs w:val="22"/>
        </w:rPr>
      </w:pPr>
      <w:hyperlink w:anchor="_Toc45264990" w:history="1">
        <w:r w:rsidRPr="00F73F99">
          <w:rPr>
            <w:rStyle w:val="Hyperlink"/>
            <w:bCs/>
            <w:noProof/>
          </w:rPr>
          <w:t>7 DEV DICOM Content Definitions</w:t>
        </w:r>
        <w:r>
          <w:rPr>
            <w:noProof/>
            <w:webHidden/>
          </w:rPr>
          <w:tab/>
        </w:r>
        <w:r>
          <w:rPr>
            <w:noProof/>
            <w:webHidden/>
          </w:rPr>
          <w:fldChar w:fldCharType="begin"/>
        </w:r>
        <w:r>
          <w:rPr>
            <w:noProof/>
            <w:webHidden/>
          </w:rPr>
          <w:instrText xml:space="preserve"> PAGEREF _Toc45264990 \h </w:instrText>
        </w:r>
        <w:r>
          <w:rPr>
            <w:noProof/>
            <w:webHidden/>
          </w:rPr>
        </w:r>
        <w:r>
          <w:rPr>
            <w:noProof/>
            <w:webHidden/>
          </w:rPr>
          <w:fldChar w:fldCharType="separate"/>
        </w:r>
        <w:r>
          <w:rPr>
            <w:noProof/>
            <w:webHidden/>
          </w:rPr>
          <w:t>49</w:t>
        </w:r>
        <w:r>
          <w:rPr>
            <w:noProof/>
            <w:webHidden/>
          </w:rPr>
          <w:fldChar w:fldCharType="end"/>
        </w:r>
      </w:hyperlink>
    </w:p>
    <w:p w14:paraId="34A0F24A" w14:textId="5AA4C38E" w:rsidR="006B1F4E" w:rsidRDefault="006B1F4E">
      <w:pPr>
        <w:pStyle w:val="TOC1"/>
        <w:rPr>
          <w:rFonts w:asciiTheme="minorHAnsi" w:eastAsiaTheme="minorEastAsia" w:hAnsiTheme="minorHAnsi" w:cstheme="minorBidi"/>
          <w:noProof/>
          <w:sz w:val="22"/>
          <w:szCs w:val="22"/>
        </w:rPr>
      </w:pPr>
      <w:hyperlink w:anchor="_Toc45264991" w:history="1">
        <w:r w:rsidRPr="00F73F99">
          <w:rPr>
            <w:rStyle w:val="Hyperlink"/>
            <w:bCs/>
            <w:noProof/>
          </w:rPr>
          <w:t>8</w:t>
        </w:r>
        <w:r>
          <w:rPr>
            <w:rFonts w:asciiTheme="minorHAnsi" w:eastAsiaTheme="minorEastAsia" w:hAnsiTheme="minorHAnsi" w:cstheme="minorBidi"/>
            <w:noProof/>
            <w:sz w:val="22"/>
            <w:szCs w:val="22"/>
          </w:rPr>
          <w:tab/>
        </w:r>
        <w:r w:rsidRPr="00F73F99">
          <w:rPr>
            <w:rStyle w:val="Hyperlink"/>
            <w:bCs/>
            <w:noProof/>
          </w:rPr>
          <w:t>DEV Semantic Content Modules</w:t>
        </w:r>
        <w:r>
          <w:rPr>
            <w:noProof/>
            <w:webHidden/>
          </w:rPr>
          <w:tab/>
        </w:r>
        <w:r>
          <w:rPr>
            <w:noProof/>
            <w:webHidden/>
          </w:rPr>
          <w:fldChar w:fldCharType="begin"/>
        </w:r>
        <w:r>
          <w:rPr>
            <w:noProof/>
            <w:webHidden/>
          </w:rPr>
          <w:instrText xml:space="preserve"> PAGEREF _Toc45264991 \h </w:instrText>
        </w:r>
        <w:r>
          <w:rPr>
            <w:noProof/>
            <w:webHidden/>
          </w:rPr>
        </w:r>
        <w:r>
          <w:rPr>
            <w:noProof/>
            <w:webHidden/>
          </w:rPr>
          <w:fldChar w:fldCharType="separate"/>
        </w:r>
        <w:r>
          <w:rPr>
            <w:noProof/>
            <w:webHidden/>
          </w:rPr>
          <w:t>50</w:t>
        </w:r>
        <w:r>
          <w:rPr>
            <w:noProof/>
            <w:webHidden/>
          </w:rPr>
          <w:fldChar w:fldCharType="end"/>
        </w:r>
      </w:hyperlink>
    </w:p>
    <w:p w14:paraId="1D7BD15C" w14:textId="440A5114" w:rsidR="006B1F4E" w:rsidRDefault="006B1F4E">
      <w:pPr>
        <w:pStyle w:val="TOC2"/>
        <w:tabs>
          <w:tab w:val="left" w:pos="1152"/>
        </w:tabs>
        <w:rPr>
          <w:rFonts w:asciiTheme="minorHAnsi" w:eastAsiaTheme="minorEastAsia" w:hAnsiTheme="minorHAnsi" w:cstheme="minorBidi"/>
          <w:noProof/>
          <w:sz w:val="22"/>
          <w:szCs w:val="22"/>
        </w:rPr>
      </w:pPr>
      <w:hyperlink w:anchor="_Toc45264992" w:history="1">
        <w:r w:rsidRPr="00F73F99">
          <w:rPr>
            <w:rStyle w:val="Hyperlink"/>
            <w:noProof/>
          </w:rPr>
          <w:t>8.1</w:t>
        </w:r>
        <w:r>
          <w:rPr>
            <w:rFonts w:asciiTheme="minorHAnsi" w:eastAsiaTheme="minorEastAsia" w:hAnsiTheme="minorHAnsi" w:cstheme="minorBidi"/>
            <w:noProof/>
            <w:sz w:val="22"/>
            <w:szCs w:val="22"/>
          </w:rPr>
          <w:tab/>
        </w:r>
        <w:r w:rsidRPr="00F73F99">
          <w:rPr>
            <w:rStyle w:val="Hyperlink"/>
            <w:noProof/>
          </w:rPr>
          <w:t>Overview of device semantic content</w:t>
        </w:r>
        <w:r>
          <w:rPr>
            <w:noProof/>
            <w:webHidden/>
          </w:rPr>
          <w:tab/>
        </w:r>
        <w:r>
          <w:rPr>
            <w:noProof/>
            <w:webHidden/>
          </w:rPr>
          <w:fldChar w:fldCharType="begin"/>
        </w:r>
        <w:r>
          <w:rPr>
            <w:noProof/>
            <w:webHidden/>
          </w:rPr>
          <w:instrText xml:space="preserve"> PAGEREF _Toc45264992 \h </w:instrText>
        </w:r>
        <w:r>
          <w:rPr>
            <w:noProof/>
            <w:webHidden/>
          </w:rPr>
        </w:r>
        <w:r>
          <w:rPr>
            <w:noProof/>
            <w:webHidden/>
          </w:rPr>
          <w:fldChar w:fldCharType="separate"/>
        </w:r>
        <w:r>
          <w:rPr>
            <w:noProof/>
            <w:webHidden/>
          </w:rPr>
          <w:t>50</w:t>
        </w:r>
        <w:r>
          <w:rPr>
            <w:noProof/>
            <w:webHidden/>
          </w:rPr>
          <w:fldChar w:fldCharType="end"/>
        </w:r>
      </w:hyperlink>
    </w:p>
    <w:p w14:paraId="321B6D0C" w14:textId="23EEEA1C" w:rsidR="006B1F4E" w:rsidRDefault="006B1F4E">
      <w:pPr>
        <w:pStyle w:val="TOC2"/>
        <w:tabs>
          <w:tab w:val="left" w:pos="1152"/>
        </w:tabs>
        <w:rPr>
          <w:rFonts w:asciiTheme="minorHAnsi" w:eastAsiaTheme="minorEastAsia" w:hAnsiTheme="minorHAnsi" w:cstheme="minorBidi"/>
          <w:noProof/>
          <w:sz w:val="22"/>
          <w:szCs w:val="22"/>
        </w:rPr>
      </w:pPr>
      <w:hyperlink w:anchor="_Toc45264993" w:history="1">
        <w:r w:rsidRPr="00F73F99">
          <w:rPr>
            <w:rStyle w:val="Hyperlink"/>
            <w:noProof/>
          </w:rPr>
          <w:t>8.2</w:t>
        </w:r>
        <w:r>
          <w:rPr>
            <w:rFonts w:asciiTheme="minorHAnsi" w:eastAsiaTheme="minorEastAsia" w:hAnsiTheme="minorHAnsi" w:cstheme="minorBidi"/>
            <w:noProof/>
            <w:sz w:val="22"/>
            <w:szCs w:val="22"/>
          </w:rPr>
          <w:tab/>
        </w:r>
        <w:r w:rsidRPr="00F73F99">
          <w:rPr>
            <w:rStyle w:val="Hyperlink"/>
            <w:noProof/>
          </w:rPr>
          <w:t>General device content considerations</w:t>
        </w:r>
        <w:r>
          <w:rPr>
            <w:noProof/>
            <w:webHidden/>
          </w:rPr>
          <w:tab/>
        </w:r>
        <w:r>
          <w:rPr>
            <w:noProof/>
            <w:webHidden/>
          </w:rPr>
          <w:fldChar w:fldCharType="begin"/>
        </w:r>
        <w:r>
          <w:rPr>
            <w:noProof/>
            <w:webHidden/>
          </w:rPr>
          <w:instrText xml:space="preserve"> PAGEREF _Toc45264993 \h </w:instrText>
        </w:r>
        <w:r>
          <w:rPr>
            <w:noProof/>
            <w:webHidden/>
          </w:rPr>
        </w:r>
        <w:r>
          <w:rPr>
            <w:noProof/>
            <w:webHidden/>
          </w:rPr>
          <w:fldChar w:fldCharType="separate"/>
        </w:r>
        <w:r>
          <w:rPr>
            <w:noProof/>
            <w:webHidden/>
          </w:rPr>
          <w:t>50</w:t>
        </w:r>
        <w:r>
          <w:rPr>
            <w:noProof/>
            <w:webHidden/>
          </w:rPr>
          <w:fldChar w:fldCharType="end"/>
        </w:r>
      </w:hyperlink>
    </w:p>
    <w:p w14:paraId="613328CB" w14:textId="2C457C45" w:rsidR="006B1F4E" w:rsidRDefault="006B1F4E">
      <w:pPr>
        <w:pStyle w:val="TOC3"/>
        <w:tabs>
          <w:tab w:val="left" w:pos="1584"/>
        </w:tabs>
        <w:rPr>
          <w:rFonts w:asciiTheme="minorHAnsi" w:eastAsiaTheme="minorEastAsia" w:hAnsiTheme="minorHAnsi" w:cstheme="minorBidi"/>
          <w:noProof/>
          <w:sz w:val="22"/>
          <w:szCs w:val="22"/>
        </w:rPr>
      </w:pPr>
      <w:hyperlink w:anchor="_Toc45264994" w:history="1">
        <w:r w:rsidRPr="00F73F99">
          <w:rPr>
            <w:rStyle w:val="Hyperlink"/>
            <w:noProof/>
          </w:rPr>
          <w:t>8.2.1</w:t>
        </w:r>
        <w:r>
          <w:rPr>
            <w:rFonts w:asciiTheme="minorHAnsi" w:eastAsiaTheme="minorEastAsia" w:hAnsiTheme="minorHAnsi" w:cstheme="minorBidi"/>
            <w:noProof/>
            <w:sz w:val="22"/>
            <w:szCs w:val="22"/>
          </w:rPr>
          <w:tab/>
        </w:r>
        <w:r w:rsidRPr="00F73F99">
          <w:rPr>
            <w:rStyle w:val="Hyperlink"/>
            <w:noProof/>
          </w:rPr>
          <w:t>Overvie</w:t>
        </w:r>
        <w:r w:rsidRPr="00F73F99">
          <w:rPr>
            <w:rStyle w:val="Hyperlink"/>
            <w:noProof/>
          </w:rPr>
          <w:t>w</w:t>
        </w:r>
        <w:r w:rsidRPr="00F73F99">
          <w:rPr>
            <w:rStyle w:val="Hyperlink"/>
            <w:noProof/>
          </w:rPr>
          <w:t xml:space="preserve"> of SDC/BICEPS semantic content</w:t>
        </w:r>
        <w:r>
          <w:rPr>
            <w:noProof/>
            <w:webHidden/>
          </w:rPr>
          <w:tab/>
        </w:r>
        <w:r>
          <w:rPr>
            <w:noProof/>
            <w:webHidden/>
          </w:rPr>
          <w:fldChar w:fldCharType="begin"/>
        </w:r>
        <w:r>
          <w:rPr>
            <w:noProof/>
            <w:webHidden/>
          </w:rPr>
          <w:instrText xml:space="preserve"> PAGEREF _Toc45264994 \h </w:instrText>
        </w:r>
        <w:r>
          <w:rPr>
            <w:noProof/>
            <w:webHidden/>
          </w:rPr>
        </w:r>
        <w:r>
          <w:rPr>
            <w:noProof/>
            <w:webHidden/>
          </w:rPr>
          <w:fldChar w:fldCharType="separate"/>
        </w:r>
        <w:r>
          <w:rPr>
            <w:noProof/>
            <w:webHidden/>
          </w:rPr>
          <w:t>50</w:t>
        </w:r>
        <w:r>
          <w:rPr>
            <w:noProof/>
            <w:webHidden/>
          </w:rPr>
          <w:fldChar w:fldCharType="end"/>
        </w:r>
      </w:hyperlink>
    </w:p>
    <w:p w14:paraId="02B0DFDF" w14:textId="56534903" w:rsidR="006B1F4E" w:rsidRDefault="006B1F4E">
      <w:pPr>
        <w:pStyle w:val="TOC2"/>
        <w:tabs>
          <w:tab w:val="left" w:pos="1152"/>
        </w:tabs>
        <w:rPr>
          <w:rFonts w:asciiTheme="minorHAnsi" w:eastAsiaTheme="minorEastAsia" w:hAnsiTheme="minorHAnsi" w:cstheme="minorBidi"/>
          <w:noProof/>
          <w:sz w:val="22"/>
          <w:szCs w:val="22"/>
        </w:rPr>
      </w:pPr>
      <w:hyperlink w:anchor="_Toc45264995" w:history="1">
        <w:r w:rsidRPr="00F73F99">
          <w:rPr>
            <w:rStyle w:val="Hyperlink"/>
            <w:noProof/>
          </w:rPr>
          <w:t>8.3</w:t>
        </w:r>
        <w:r>
          <w:rPr>
            <w:rFonts w:asciiTheme="minorHAnsi" w:eastAsiaTheme="minorEastAsia" w:hAnsiTheme="minorHAnsi" w:cstheme="minorBidi"/>
            <w:noProof/>
            <w:sz w:val="22"/>
            <w:szCs w:val="22"/>
          </w:rPr>
          <w:tab/>
        </w:r>
        <w:r w:rsidRPr="00F73F99">
          <w:rPr>
            <w:rStyle w:val="Hyperlink"/>
            <w:noProof/>
          </w:rPr>
          <w:t>Device specialization content modules</w:t>
        </w:r>
        <w:r>
          <w:rPr>
            <w:noProof/>
            <w:webHidden/>
          </w:rPr>
          <w:tab/>
        </w:r>
        <w:r>
          <w:rPr>
            <w:noProof/>
            <w:webHidden/>
          </w:rPr>
          <w:fldChar w:fldCharType="begin"/>
        </w:r>
        <w:r>
          <w:rPr>
            <w:noProof/>
            <w:webHidden/>
          </w:rPr>
          <w:instrText xml:space="preserve"> PAGEREF _Toc45264995 \h </w:instrText>
        </w:r>
        <w:r>
          <w:rPr>
            <w:noProof/>
            <w:webHidden/>
          </w:rPr>
        </w:r>
        <w:r>
          <w:rPr>
            <w:noProof/>
            <w:webHidden/>
          </w:rPr>
          <w:fldChar w:fldCharType="separate"/>
        </w:r>
        <w:r>
          <w:rPr>
            <w:noProof/>
            <w:webHidden/>
          </w:rPr>
          <w:t>50</w:t>
        </w:r>
        <w:r>
          <w:rPr>
            <w:noProof/>
            <w:webHidden/>
          </w:rPr>
          <w:fldChar w:fldCharType="end"/>
        </w:r>
      </w:hyperlink>
    </w:p>
    <w:p w14:paraId="5689259C" w14:textId="45CD0E0E" w:rsidR="006B1F4E" w:rsidRDefault="006B1F4E">
      <w:pPr>
        <w:pStyle w:val="TOC3"/>
        <w:tabs>
          <w:tab w:val="left" w:pos="1584"/>
        </w:tabs>
        <w:rPr>
          <w:rFonts w:asciiTheme="minorHAnsi" w:eastAsiaTheme="minorEastAsia" w:hAnsiTheme="minorHAnsi" w:cstheme="minorBidi"/>
          <w:noProof/>
          <w:sz w:val="22"/>
          <w:szCs w:val="22"/>
        </w:rPr>
      </w:pPr>
      <w:hyperlink w:anchor="_Toc45264996" w:history="1">
        <w:r w:rsidRPr="00F73F99">
          <w:rPr>
            <w:rStyle w:val="Hyperlink"/>
            <w:noProof/>
          </w:rPr>
          <w:t>8.3.1</w:t>
        </w:r>
        <w:r>
          <w:rPr>
            <w:rFonts w:asciiTheme="minorHAnsi" w:eastAsiaTheme="minorEastAsia" w:hAnsiTheme="minorHAnsi" w:cstheme="minorBidi"/>
            <w:noProof/>
            <w:sz w:val="22"/>
            <w:szCs w:val="22"/>
          </w:rPr>
          <w:tab/>
        </w:r>
        <w:r w:rsidRPr="00F73F99">
          <w:rPr>
            <w:rStyle w:val="Hyperlink"/>
            <w:noProof/>
          </w:rPr>
          <w:t>Device:  Infusion Pump</w:t>
        </w:r>
        <w:r>
          <w:rPr>
            <w:noProof/>
            <w:webHidden/>
          </w:rPr>
          <w:tab/>
        </w:r>
        <w:r>
          <w:rPr>
            <w:noProof/>
            <w:webHidden/>
          </w:rPr>
          <w:fldChar w:fldCharType="begin"/>
        </w:r>
        <w:r>
          <w:rPr>
            <w:noProof/>
            <w:webHidden/>
          </w:rPr>
          <w:instrText xml:space="preserve"> PAGEREF _Toc45264996 \h </w:instrText>
        </w:r>
        <w:r>
          <w:rPr>
            <w:noProof/>
            <w:webHidden/>
          </w:rPr>
        </w:r>
        <w:r>
          <w:rPr>
            <w:noProof/>
            <w:webHidden/>
          </w:rPr>
          <w:fldChar w:fldCharType="separate"/>
        </w:r>
        <w:r>
          <w:rPr>
            <w:noProof/>
            <w:webHidden/>
          </w:rPr>
          <w:t>50</w:t>
        </w:r>
        <w:r>
          <w:rPr>
            <w:noProof/>
            <w:webHidden/>
          </w:rPr>
          <w:fldChar w:fldCharType="end"/>
        </w:r>
      </w:hyperlink>
    </w:p>
    <w:p w14:paraId="6674A2F8" w14:textId="337AAA26" w:rsidR="006B1F4E" w:rsidRDefault="006B1F4E">
      <w:pPr>
        <w:pStyle w:val="TOC4"/>
        <w:rPr>
          <w:rFonts w:asciiTheme="minorHAnsi" w:eastAsiaTheme="minorEastAsia" w:hAnsiTheme="minorHAnsi" w:cstheme="minorBidi"/>
          <w:noProof/>
          <w:sz w:val="22"/>
          <w:szCs w:val="22"/>
        </w:rPr>
      </w:pPr>
      <w:hyperlink w:anchor="_Toc45264997" w:history="1">
        <w:r w:rsidRPr="00F73F99">
          <w:rPr>
            <w:rStyle w:val="Hyperlink"/>
            <w:noProof/>
          </w:rPr>
          <w:t>8.3.1.4  SDC/BICEPS content module</w:t>
        </w:r>
        <w:r>
          <w:rPr>
            <w:noProof/>
            <w:webHidden/>
          </w:rPr>
          <w:tab/>
        </w:r>
        <w:r>
          <w:rPr>
            <w:noProof/>
            <w:webHidden/>
          </w:rPr>
          <w:fldChar w:fldCharType="begin"/>
        </w:r>
        <w:r>
          <w:rPr>
            <w:noProof/>
            <w:webHidden/>
          </w:rPr>
          <w:instrText xml:space="preserve"> PAGEREF _Toc45264997 \h </w:instrText>
        </w:r>
        <w:r>
          <w:rPr>
            <w:noProof/>
            <w:webHidden/>
          </w:rPr>
        </w:r>
        <w:r>
          <w:rPr>
            <w:noProof/>
            <w:webHidden/>
          </w:rPr>
          <w:fldChar w:fldCharType="separate"/>
        </w:r>
        <w:r>
          <w:rPr>
            <w:noProof/>
            <w:webHidden/>
          </w:rPr>
          <w:t>50</w:t>
        </w:r>
        <w:r>
          <w:rPr>
            <w:noProof/>
            <w:webHidden/>
          </w:rPr>
          <w:fldChar w:fldCharType="end"/>
        </w:r>
      </w:hyperlink>
    </w:p>
    <w:p w14:paraId="239CF803" w14:textId="166BBEFA" w:rsidR="006B1F4E" w:rsidRDefault="006B1F4E">
      <w:pPr>
        <w:pStyle w:val="TOC3"/>
        <w:tabs>
          <w:tab w:val="left" w:pos="1584"/>
        </w:tabs>
        <w:rPr>
          <w:rFonts w:asciiTheme="minorHAnsi" w:eastAsiaTheme="minorEastAsia" w:hAnsiTheme="minorHAnsi" w:cstheme="minorBidi"/>
          <w:noProof/>
          <w:sz w:val="22"/>
          <w:szCs w:val="22"/>
        </w:rPr>
      </w:pPr>
      <w:hyperlink w:anchor="_Toc45264998" w:history="1">
        <w:r w:rsidRPr="00F73F99">
          <w:rPr>
            <w:rStyle w:val="Hyperlink"/>
            <w:noProof/>
          </w:rPr>
          <w:t>8.3.2</w:t>
        </w:r>
        <w:r>
          <w:rPr>
            <w:rFonts w:asciiTheme="minorHAnsi" w:eastAsiaTheme="minorEastAsia" w:hAnsiTheme="minorHAnsi" w:cstheme="minorBidi"/>
            <w:noProof/>
            <w:sz w:val="22"/>
            <w:szCs w:val="22"/>
          </w:rPr>
          <w:tab/>
        </w:r>
        <w:r w:rsidRPr="00F73F99">
          <w:rPr>
            <w:rStyle w:val="Hyperlink"/>
            <w:noProof/>
          </w:rPr>
          <w:t>Device:  Ventilator</w:t>
        </w:r>
        <w:r>
          <w:rPr>
            <w:noProof/>
            <w:webHidden/>
          </w:rPr>
          <w:tab/>
        </w:r>
        <w:r>
          <w:rPr>
            <w:noProof/>
            <w:webHidden/>
          </w:rPr>
          <w:fldChar w:fldCharType="begin"/>
        </w:r>
        <w:r>
          <w:rPr>
            <w:noProof/>
            <w:webHidden/>
          </w:rPr>
          <w:instrText xml:space="preserve"> PAGEREF _Toc45264998 \h </w:instrText>
        </w:r>
        <w:r>
          <w:rPr>
            <w:noProof/>
            <w:webHidden/>
          </w:rPr>
        </w:r>
        <w:r>
          <w:rPr>
            <w:noProof/>
            <w:webHidden/>
          </w:rPr>
          <w:fldChar w:fldCharType="separate"/>
        </w:r>
        <w:r>
          <w:rPr>
            <w:noProof/>
            <w:webHidden/>
          </w:rPr>
          <w:t>50</w:t>
        </w:r>
        <w:r>
          <w:rPr>
            <w:noProof/>
            <w:webHidden/>
          </w:rPr>
          <w:fldChar w:fldCharType="end"/>
        </w:r>
      </w:hyperlink>
    </w:p>
    <w:p w14:paraId="57E33E7D" w14:textId="470EF4C0" w:rsidR="006B1F4E" w:rsidRDefault="006B1F4E">
      <w:pPr>
        <w:pStyle w:val="TOC4"/>
        <w:rPr>
          <w:rFonts w:asciiTheme="minorHAnsi" w:eastAsiaTheme="minorEastAsia" w:hAnsiTheme="minorHAnsi" w:cstheme="minorBidi"/>
          <w:noProof/>
          <w:sz w:val="22"/>
          <w:szCs w:val="22"/>
        </w:rPr>
      </w:pPr>
      <w:hyperlink w:anchor="_Toc45264999" w:history="1">
        <w:r w:rsidRPr="00F73F99">
          <w:rPr>
            <w:rStyle w:val="Hyperlink"/>
            <w:noProof/>
          </w:rPr>
          <w:t>8.3.2.4  SDC/BICEPS content module</w:t>
        </w:r>
        <w:r>
          <w:rPr>
            <w:noProof/>
            <w:webHidden/>
          </w:rPr>
          <w:tab/>
        </w:r>
        <w:r>
          <w:rPr>
            <w:noProof/>
            <w:webHidden/>
          </w:rPr>
          <w:fldChar w:fldCharType="begin"/>
        </w:r>
        <w:r>
          <w:rPr>
            <w:noProof/>
            <w:webHidden/>
          </w:rPr>
          <w:instrText xml:space="preserve"> PAGEREF _Toc45264999 \h </w:instrText>
        </w:r>
        <w:r>
          <w:rPr>
            <w:noProof/>
            <w:webHidden/>
          </w:rPr>
        </w:r>
        <w:r>
          <w:rPr>
            <w:noProof/>
            <w:webHidden/>
          </w:rPr>
          <w:fldChar w:fldCharType="separate"/>
        </w:r>
        <w:r>
          <w:rPr>
            <w:noProof/>
            <w:webHidden/>
          </w:rPr>
          <w:t>50</w:t>
        </w:r>
        <w:r>
          <w:rPr>
            <w:noProof/>
            <w:webHidden/>
          </w:rPr>
          <w:fldChar w:fldCharType="end"/>
        </w:r>
      </w:hyperlink>
    </w:p>
    <w:p w14:paraId="43E1327A" w14:textId="5FA5C396" w:rsidR="006B1F4E" w:rsidRDefault="006B1F4E">
      <w:pPr>
        <w:pStyle w:val="TOC3"/>
        <w:tabs>
          <w:tab w:val="left" w:pos="1584"/>
        </w:tabs>
        <w:rPr>
          <w:rFonts w:asciiTheme="minorHAnsi" w:eastAsiaTheme="minorEastAsia" w:hAnsiTheme="minorHAnsi" w:cstheme="minorBidi"/>
          <w:noProof/>
          <w:sz w:val="22"/>
          <w:szCs w:val="22"/>
        </w:rPr>
      </w:pPr>
      <w:hyperlink w:anchor="_Toc45265000" w:history="1">
        <w:r w:rsidRPr="00F73F99">
          <w:rPr>
            <w:rStyle w:val="Hyperlink"/>
            <w:noProof/>
          </w:rPr>
          <w:t>8.3.3</w:t>
        </w:r>
        <w:r>
          <w:rPr>
            <w:rFonts w:asciiTheme="minorHAnsi" w:eastAsiaTheme="minorEastAsia" w:hAnsiTheme="minorHAnsi" w:cstheme="minorBidi"/>
            <w:noProof/>
            <w:sz w:val="22"/>
            <w:szCs w:val="22"/>
          </w:rPr>
          <w:tab/>
        </w:r>
        <w:r w:rsidRPr="00F73F99">
          <w:rPr>
            <w:rStyle w:val="Hyperlink"/>
            <w:noProof/>
          </w:rPr>
          <w:t>Device:  Physiologic monitor</w:t>
        </w:r>
        <w:r>
          <w:rPr>
            <w:noProof/>
            <w:webHidden/>
          </w:rPr>
          <w:tab/>
        </w:r>
        <w:r>
          <w:rPr>
            <w:noProof/>
            <w:webHidden/>
          </w:rPr>
          <w:fldChar w:fldCharType="begin"/>
        </w:r>
        <w:r>
          <w:rPr>
            <w:noProof/>
            <w:webHidden/>
          </w:rPr>
          <w:instrText xml:space="preserve"> PAGEREF _Toc45265000 \h </w:instrText>
        </w:r>
        <w:r>
          <w:rPr>
            <w:noProof/>
            <w:webHidden/>
          </w:rPr>
        </w:r>
        <w:r>
          <w:rPr>
            <w:noProof/>
            <w:webHidden/>
          </w:rPr>
          <w:fldChar w:fldCharType="separate"/>
        </w:r>
        <w:r>
          <w:rPr>
            <w:noProof/>
            <w:webHidden/>
          </w:rPr>
          <w:t>50</w:t>
        </w:r>
        <w:r>
          <w:rPr>
            <w:noProof/>
            <w:webHidden/>
          </w:rPr>
          <w:fldChar w:fldCharType="end"/>
        </w:r>
      </w:hyperlink>
    </w:p>
    <w:p w14:paraId="315A4FD5" w14:textId="2C9F92DD" w:rsidR="006B1F4E" w:rsidRDefault="006B1F4E">
      <w:pPr>
        <w:pStyle w:val="TOC4"/>
        <w:rPr>
          <w:rFonts w:asciiTheme="minorHAnsi" w:eastAsiaTheme="minorEastAsia" w:hAnsiTheme="minorHAnsi" w:cstheme="minorBidi"/>
          <w:noProof/>
          <w:sz w:val="22"/>
          <w:szCs w:val="22"/>
        </w:rPr>
      </w:pPr>
      <w:hyperlink w:anchor="_Toc45265001" w:history="1">
        <w:r w:rsidRPr="00F73F99">
          <w:rPr>
            <w:rStyle w:val="Hyperlink"/>
            <w:noProof/>
          </w:rPr>
          <w:t>8.3.3.4  SDC/BICEPS content module</w:t>
        </w:r>
        <w:r>
          <w:rPr>
            <w:noProof/>
            <w:webHidden/>
          </w:rPr>
          <w:tab/>
        </w:r>
        <w:r>
          <w:rPr>
            <w:noProof/>
            <w:webHidden/>
          </w:rPr>
          <w:fldChar w:fldCharType="begin"/>
        </w:r>
        <w:r>
          <w:rPr>
            <w:noProof/>
            <w:webHidden/>
          </w:rPr>
          <w:instrText xml:space="preserve"> PAGEREF _Toc45265001 \h </w:instrText>
        </w:r>
        <w:r>
          <w:rPr>
            <w:noProof/>
            <w:webHidden/>
          </w:rPr>
        </w:r>
        <w:r>
          <w:rPr>
            <w:noProof/>
            <w:webHidden/>
          </w:rPr>
          <w:fldChar w:fldCharType="separate"/>
        </w:r>
        <w:r>
          <w:rPr>
            <w:noProof/>
            <w:webHidden/>
          </w:rPr>
          <w:t>50</w:t>
        </w:r>
        <w:r>
          <w:rPr>
            <w:noProof/>
            <w:webHidden/>
          </w:rPr>
          <w:fldChar w:fldCharType="end"/>
        </w:r>
      </w:hyperlink>
    </w:p>
    <w:p w14:paraId="70B56C3A" w14:textId="25AA9C2D" w:rsidR="006B1F4E" w:rsidRDefault="006B1F4E">
      <w:pPr>
        <w:pStyle w:val="TOC1"/>
        <w:rPr>
          <w:rFonts w:asciiTheme="minorHAnsi" w:eastAsiaTheme="minorEastAsia" w:hAnsiTheme="minorHAnsi" w:cstheme="minorBidi"/>
          <w:noProof/>
          <w:sz w:val="22"/>
          <w:szCs w:val="22"/>
        </w:rPr>
      </w:pPr>
      <w:hyperlink w:anchor="_Toc45265002" w:history="1">
        <w:r w:rsidRPr="00F73F99">
          <w:rPr>
            <w:rStyle w:val="Hyperlink"/>
            <w:noProof/>
          </w:rPr>
          <w:t>Appendices to Volume 3</w:t>
        </w:r>
        <w:r>
          <w:rPr>
            <w:noProof/>
            <w:webHidden/>
          </w:rPr>
          <w:tab/>
        </w:r>
        <w:r>
          <w:rPr>
            <w:noProof/>
            <w:webHidden/>
          </w:rPr>
          <w:fldChar w:fldCharType="begin"/>
        </w:r>
        <w:r>
          <w:rPr>
            <w:noProof/>
            <w:webHidden/>
          </w:rPr>
          <w:instrText xml:space="preserve"> PAGEREF _Toc45265002 \h </w:instrText>
        </w:r>
        <w:r>
          <w:rPr>
            <w:noProof/>
            <w:webHidden/>
          </w:rPr>
        </w:r>
        <w:r>
          <w:rPr>
            <w:noProof/>
            <w:webHidden/>
          </w:rPr>
          <w:fldChar w:fldCharType="separate"/>
        </w:r>
        <w:r>
          <w:rPr>
            <w:noProof/>
            <w:webHidden/>
          </w:rPr>
          <w:t>51</w:t>
        </w:r>
        <w:r>
          <w:rPr>
            <w:noProof/>
            <w:webHidden/>
          </w:rPr>
          <w:fldChar w:fldCharType="end"/>
        </w:r>
      </w:hyperlink>
    </w:p>
    <w:p w14:paraId="7B05E2B4" w14:textId="582937F4" w:rsidR="006B1F4E" w:rsidRDefault="006B1F4E">
      <w:pPr>
        <w:pStyle w:val="TOC1"/>
        <w:rPr>
          <w:rFonts w:asciiTheme="minorHAnsi" w:eastAsiaTheme="minorEastAsia" w:hAnsiTheme="minorHAnsi" w:cstheme="minorBidi"/>
          <w:noProof/>
          <w:sz w:val="22"/>
          <w:szCs w:val="22"/>
        </w:rPr>
      </w:pPr>
      <w:hyperlink w:anchor="_Toc45265003" w:history="1">
        <w:r w:rsidRPr="00F73F99">
          <w:rPr>
            <w:rStyle w:val="Hyperlink"/>
            <w:noProof/>
          </w:rPr>
          <w:t>Appendix A – &lt;Appendix Title&gt;</w:t>
        </w:r>
        <w:r>
          <w:rPr>
            <w:noProof/>
            <w:webHidden/>
          </w:rPr>
          <w:tab/>
        </w:r>
        <w:r>
          <w:rPr>
            <w:noProof/>
            <w:webHidden/>
          </w:rPr>
          <w:fldChar w:fldCharType="begin"/>
        </w:r>
        <w:r>
          <w:rPr>
            <w:noProof/>
            <w:webHidden/>
          </w:rPr>
          <w:instrText xml:space="preserve"> PAGEREF _Toc45265003 \h </w:instrText>
        </w:r>
        <w:r>
          <w:rPr>
            <w:noProof/>
            <w:webHidden/>
          </w:rPr>
        </w:r>
        <w:r>
          <w:rPr>
            <w:noProof/>
            <w:webHidden/>
          </w:rPr>
          <w:fldChar w:fldCharType="separate"/>
        </w:r>
        <w:r>
          <w:rPr>
            <w:noProof/>
            <w:webHidden/>
          </w:rPr>
          <w:t>52</w:t>
        </w:r>
        <w:r>
          <w:rPr>
            <w:noProof/>
            <w:webHidden/>
          </w:rPr>
          <w:fldChar w:fldCharType="end"/>
        </w:r>
      </w:hyperlink>
    </w:p>
    <w:p w14:paraId="2BD71A7D" w14:textId="78B044A2" w:rsidR="006B1F4E" w:rsidRDefault="006B1F4E">
      <w:pPr>
        <w:pStyle w:val="TOC2"/>
        <w:rPr>
          <w:rFonts w:asciiTheme="minorHAnsi" w:eastAsiaTheme="minorEastAsia" w:hAnsiTheme="minorHAnsi" w:cstheme="minorBidi"/>
          <w:noProof/>
          <w:sz w:val="22"/>
          <w:szCs w:val="22"/>
        </w:rPr>
      </w:pPr>
      <w:hyperlink w:anchor="_Toc45265004" w:history="1">
        <w:r w:rsidRPr="00F73F99">
          <w:rPr>
            <w:rStyle w:val="Hyperlink"/>
            <w:noProof/>
          </w:rPr>
          <w:t>A.1 &lt;Title&gt;</w:t>
        </w:r>
        <w:r>
          <w:rPr>
            <w:noProof/>
            <w:webHidden/>
          </w:rPr>
          <w:tab/>
        </w:r>
        <w:r>
          <w:rPr>
            <w:noProof/>
            <w:webHidden/>
          </w:rPr>
          <w:fldChar w:fldCharType="begin"/>
        </w:r>
        <w:r>
          <w:rPr>
            <w:noProof/>
            <w:webHidden/>
          </w:rPr>
          <w:instrText xml:space="preserve"> PAGEREF _Toc45265004 \h </w:instrText>
        </w:r>
        <w:r>
          <w:rPr>
            <w:noProof/>
            <w:webHidden/>
          </w:rPr>
        </w:r>
        <w:r>
          <w:rPr>
            <w:noProof/>
            <w:webHidden/>
          </w:rPr>
          <w:fldChar w:fldCharType="separate"/>
        </w:r>
        <w:r>
          <w:rPr>
            <w:noProof/>
            <w:webHidden/>
          </w:rPr>
          <w:t>52</w:t>
        </w:r>
        <w:r>
          <w:rPr>
            <w:noProof/>
            <w:webHidden/>
          </w:rPr>
          <w:fldChar w:fldCharType="end"/>
        </w:r>
      </w:hyperlink>
    </w:p>
    <w:p w14:paraId="761FF411" w14:textId="78A87CDE" w:rsidR="006B1F4E" w:rsidRDefault="006B1F4E">
      <w:pPr>
        <w:pStyle w:val="TOC3"/>
        <w:rPr>
          <w:rFonts w:asciiTheme="minorHAnsi" w:eastAsiaTheme="minorEastAsia" w:hAnsiTheme="minorHAnsi" w:cstheme="minorBidi"/>
          <w:noProof/>
          <w:sz w:val="22"/>
          <w:szCs w:val="22"/>
        </w:rPr>
      </w:pPr>
      <w:hyperlink w:anchor="_Toc45265005" w:history="1">
        <w:r w:rsidRPr="00F73F99">
          <w:rPr>
            <w:rStyle w:val="Hyperlink"/>
            <w:noProof/>
          </w:rPr>
          <w:t>A.1.1 &lt;Title&gt;</w:t>
        </w:r>
        <w:r>
          <w:rPr>
            <w:noProof/>
            <w:webHidden/>
          </w:rPr>
          <w:tab/>
        </w:r>
        <w:r>
          <w:rPr>
            <w:noProof/>
            <w:webHidden/>
          </w:rPr>
          <w:fldChar w:fldCharType="begin"/>
        </w:r>
        <w:r>
          <w:rPr>
            <w:noProof/>
            <w:webHidden/>
          </w:rPr>
          <w:instrText xml:space="preserve"> PAGEREF _Toc45265005 \h </w:instrText>
        </w:r>
        <w:r>
          <w:rPr>
            <w:noProof/>
            <w:webHidden/>
          </w:rPr>
        </w:r>
        <w:r>
          <w:rPr>
            <w:noProof/>
            <w:webHidden/>
          </w:rPr>
          <w:fldChar w:fldCharType="separate"/>
        </w:r>
        <w:r>
          <w:rPr>
            <w:noProof/>
            <w:webHidden/>
          </w:rPr>
          <w:t>52</w:t>
        </w:r>
        <w:r>
          <w:rPr>
            <w:noProof/>
            <w:webHidden/>
          </w:rPr>
          <w:fldChar w:fldCharType="end"/>
        </w:r>
      </w:hyperlink>
    </w:p>
    <w:p w14:paraId="42E31508" w14:textId="49B6FA5F" w:rsidR="006B1F4E" w:rsidRDefault="006B1F4E">
      <w:pPr>
        <w:pStyle w:val="TOC1"/>
        <w:rPr>
          <w:rFonts w:asciiTheme="minorHAnsi" w:eastAsiaTheme="minorEastAsia" w:hAnsiTheme="minorHAnsi" w:cstheme="minorBidi"/>
          <w:noProof/>
          <w:sz w:val="22"/>
          <w:szCs w:val="22"/>
        </w:rPr>
      </w:pPr>
      <w:hyperlink w:anchor="_Toc45265006" w:history="1">
        <w:r w:rsidRPr="00F73F99">
          <w:rPr>
            <w:rStyle w:val="Hyperlink"/>
            <w:bCs/>
            <w:noProof/>
          </w:rPr>
          <w:t>Appendix B – &lt;Appendix Title&gt;</w:t>
        </w:r>
        <w:r>
          <w:rPr>
            <w:noProof/>
            <w:webHidden/>
          </w:rPr>
          <w:tab/>
        </w:r>
        <w:r>
          <w:rPr>
            <w:noProof/>
            <w:webHidden/>
          </w:rPr>
          <w:fldChar w:fldCharType="begin"/>
        </w:r>
        <w:r>
          <w:rPr>
            <w:noProof/>
            <w:webHidden/>
          </w:rPr>
          <w:instrText xml:space="preserve"> PAGEREF _Toc45265006 \h </w:instrText>
        </w:r>
        <w:r>
          <w:rPr>
            <w:noProof/>
            <w:webHidden/>
          </w:rPr>
        </w:r>
        <w:r>
          <w:rPr>
            <w:noProof/>
            <w:webHidden/>
          </w:rPr>
          <w:fldChar w:fldCharType="separate"/>
        </w:r>
        <w:r>
          <w:rPr>
            <w:noProof/>
            <w:webHidden/>
          </w:rPr>
          <w:t>53</w:t>
        </w:r>
        <w:r>
          <w:rPr>
            <w:noProof/>
            <w:webHidden/>
          </w:rPr>
          <w:fldChar w:fldCharType="end"/>
        </w:r>
      </w:hyperlink>
    </w:p>
    <w:p w14:paraId="1CAA9A44" w14:textId="049F22C2" w:rsidR="006B1F4E" w:rsidRDefault="006B1F4E">
      <w:pPr>
        <w:pStyle w:val="TOC2"/>
        <w:rPr>
          <w:rFonts w:asciiTheme="minorHAnsi" w:eastAsiaTheme="minorEastAsia" w:hAnsiTheme="minorHAnsi" w:cstheme="minorBidi"/>
          <w:noProof/>
          <w:sz w:val="22"/>
          <w:szCs w:val="22"/>
        </w:rPr>
      </w:pPr>
      <w:hyperlink w:anchor="_Toc45265007" w:history="1">
        <w:r w:rsidRPr="00F73F99">
          <w:rPr>
            <w:rStyle w:val="Hyperlink"/>
            <w:noProof/>
          </w:rPr>
          <w:t>B.1 &lt;Title&gt;</w:t>
        </w:r>
        <w:r>
          <w:rPr>
            <w:noProof/>
            <w:webHidden/>
          </w:rPr>
          <w:tab/>
        </w:r>
        <w:r>
          <w:rPr>
            <w:noProof/>
            <w:webHidden/>
          </w:rPr>
          <w:fldChar w:fldCharType="begin"/>
        </w:r>
        <w:r>
          <w:rPr>
            <w:noProof/>
            <w:webHidden/>
          </w:rPr>
          <w:instrText xml:space="preserve"> PAGEREF _Toc45265007 \h </w:instrText>
        </w:r>
        <w:r>
          <w:rPr>
            <w:noProof/>
            <w:webHidden/>
          </w:rPr>
        </w:r>
        <w:r>
          <w:rPr>
            <w:noProof/>
            <w:webHidden/>
          </w:rPr>
          <w:fldChar w:fldCharType="separate"/>
        </w:r>
        <w:r>
          <w:rPr>
            <w:noProof/>
            <w:webHidden/>
          </w:rPr>
          <w:t>53</w:t>
        </w:r>
        <w:r>
          <w:rPr>
            <w:noProof/>
            <w:webHidden/>
          </w:rPr>
          <w:fldChar w:fldCharType="end"/>
        </w:r>
      </w:hyperlink>
    </w:p>
    <w:p w14:paraId="57ECEBAF" w14:textId="16C06788" w:rsidR="006B1F4E" w:rsidRDefault="006B1F4E">
      <w:pPr>
        <w:pStyle w:val="TOC3"/>
        <w:rPr>
          <w:rFonts w:asciiTheme="minorHAnsi" w:eastAsiaTheme="minorEastAsia" w:hAnsiTheme="minorHAnsi" w:cstheme="minorBidi"/>
          <w:noProof/>
          <w:sz w:val="22"/>
          <w:szCs w:val="22"/>
        </w:rPr>
      </w:pPr>
      <w:hyperlink w:anchor="_Toc45265008" w:history="1">
        <w:r w:rsidRPr="00F73F99">
          <w:rPr>
            <w:rStyle w:val="Hyperlink"/>
            <w:noProof/>
          </w:rPr>
          <w:t>B.1.1 &lt;Title&gt;</w:t>
        </w:r>
        <w:r>
          <w:rPr>
            <w:noProof/>
            <w:webHidden/>
          </w:rPr>
          <w:tab/>
        </w:r>
        <w:r>
          <w:rPr>
            <w:noProof/>
            <w:webHidden/>
          </w:rPr>
          <w:fldChar w:fldCharType="begin"/>
        </w:r>
        <w:r>
          <w:rPr>
            <w:noProof/>
            <w:webHidden/>
          </w:rPr>
          <w:instrText xml:space="preserve"> PAGEREF _Toc45265008 \h </w:instrText>
        </w:r>
        <w:r>
          <w:rPr>
            <w:noProof/>
            <w:webHidden/>
          </w:rPr>
        </w:r>
        <w:r>
          <w:rPr>
            <w:noProof/>
            <w:webHidden/>
          </w:rPr>
          <w:fldChar w:fldCharType="separate"/>
        </w:r>
        <w:r>
          <w:rPr>
            <w:noProof/>
            <w:webHidden/>
          </w:rPr>
          <w:t>53</w:t>
        </w:r>
        <w:r>
          <w:rPr>
            <w:noProof/>
            <w:webHidden/>
          </w:rPr>
          <w:fldChar w:fldCharType="end"/>
        </w:r>
      </w:hyperlink>
    </w:p>
    <w:p w14:paraId="371A6F44" w14:textId="46F00F54" w:rsidR="006B1F4E" w:rsidRDefault="006B1F4E">
      <w:pPr>
        <w:pStyle w:val="TOC1"/>
        <w:rPr>
          <w:rFonts w:asciiTheme="minorHAnsi" w:eastAsiaTheme="minorEastAsia" w:hAnsiTheme="minorHAnsi" w:cstheme="minorBidi"/>
          <w:noProof/>
          <w:sz w:val="22"/>
          <w:szCs w:val="22"/>
        </w:rPr>
      </w:pPr>
      <w:hyperlink w:anchor="_Toc45265009" w:history="1">
        <w:r w:rsidRPr="00F73F99">
          <w:rPr>
            <w:rStyle w:val="Hyperlink"/>
            <w:noProof/>
          </w:rPr>
          <w:t>Volume 4 – National Extensions</w:t>
        </w:r>
        <w:r>
          <w:rPr>
            <w:noProof/>
            <w:webHidden/>
          </w:rPr>
          <w:tab/>
        </w:r>
        <w:r>
          <w:rPr>
            <w:noProof/>
            <w:webHidden/>
          </w:rPr>
          <w:fldChar w:fldCharType="begin"/>
        </w:r>
        <w:r>
          <w:rPr>
            <w:noProof/>
            <w:webHidden/>
          </w:rPr>
          <w:instrText xml:space="preserve"> PAGEREF _Toc45265009 \h </w:instrText>
        </w:r>
        <w:r>
          <w:rPr>
            <w:noProof/>
            <w:webHidden/>
          </w:rPr>
        </w:r>
        <w:r>
          <w:rPr>
            <w:noProof/>
            <w:webHidden/>
          </w:rPr>
          <w:fldChar w:fldCharType="separate"/>
        </w:r>
        <w:r>
          <w:rPr>
            <w:noProof/>
            <w:webHidden/>
          </w:rPr>
          <w:t>54</w:t>
        </w:r>
        <w:r>
          <w:rPr>
            <w:noProof/>
            <w:webHidden/>
          </w:rPr>
          <w:fldChar w:fldCharType="end"/>
        </w:r>
      </w:hyperlink>
    </w:p>
    <w:p w14:paraId="0C2B639D" w14:textId="06288C73" w:rsidR="006B1F4E" w:rsidRDefault="006B1F4E">
      <w:pPr>
        <w:pStyle w:val="TOC1"/>
        <w:rPr>
          <w:rFonts w:asciiTheme="minorHAnsi" w:eastAsiaTheme="minorEastAsia" w:hAnsiTheme="minorHAnsi" w:cstheme="minorBidi"/>
          <w:noProof/>
          <w:sz w:val="22"/>
          <w:szCs w:val="22"/>
        </w:rPr>
      </w:pPr>
      <w:hyperlink w:anchor="_Toc45265010" w:history="1">
        <w:r w:rsidRPr="00F73F99">
          <w:rPr>
            <w:rStyle w:val="Hyperlink"/>
            <w:noProof/>
          </w:rPr>
          <w:t>3</w:t>
        </w:r>
        <w:r>
          <w:rPr>
            <w:rFonts w:asciiTheme="minorHAnsi" w:eastAsiaTheme="minorEastAsia" w:hAnsiTheme="minorHAnsi" w:cstheme="minorBidi"/>
            <w:noProof/>
            <w:sz w:val="22"/>
            <w:szCs w:val="22"/>
          </w:rPr>
          <w:tab/>
        </w:r>
        <w:r w:rsidRPr="00F73F99">
          <w:rPr>
            <w:rStyle w:val="Hyperlink"/>
            <w:noProof/>
          </w:rPr>
          <w:t>National Extensions for &lt;Country Name or IHE Organization&gt;</w:t>
        </w:r>
        <w:r>
          <w:rPr>
            <w:noProof/>
            <w:webHidden/>
          </w:rPr>
          <w:tab/>
        </w:r>
        <w:r>
          <w:rPr>
            <w:noProof/>
            <w:webHidden/>
          </w:rPr>
          <w:fldChar w:fldCharType="begin"/>
        </w:r>
        <w:r>
          <w:rPr>
            <w:noProof/>
            <w:webHidden/>
          </w:rPr>
          <w:instrText xml:space="preserve"> PAGEREF _Toc45265010 \h </w:instrText>
        </w:r>
        <w:r>
          <w:rPr>
            <w:noProof/>
            <w:webHidden/>
          </w:rPr>
        </w:r>
        <w:r>
          <w:rPr>
            <w:noProof/>
            <w:webHidden/>
          </w:rPr>
          <w:fldChar w:fldCharType="separate"/>
        </w:r>
        <w:r>
          <w:rPr>
            <w:noProof/>
            <w:webHidden/>
          </w:rPr>
          <w:t>55</w:t>
        </w:r>
        <w:r>
          <w:rPr>
            <w:noProof/>
            <w:webHidden/>
          </w:rPr>
          <w:fldChar w:fldCharType="end"/>
        </w:r>
      </w:hyperlink>
    </w:p>
    <w:p w14:paraId="779944B1" w14:textId="2F0592A2" w:rsidR="006B1F4E" w:rsidRDefault="006B1F4E">
      <w:pPr>
        <w:pStyle w:val="TOC2"/>
        <w:tabs>
          <w:tab w:val="left" w:pos="1152"/>
        </w:tabs>
        <w:rPr>
          <w:rFonts w:asciiTheme="minorHAnsi" w:eastAsiaTheme="minorEastAsia" w:hAnsiTheme="minorHAnsi" w:cstheme="minorBidi"/>
          <w:noProof/>
          <w:sz w:val="22"/>
          <w:szCs w:val="22"/>
        </w:rPr>
      </w:pPr>
      <w:hyperlink w:anchor="_Toc45265011" w:history="1">
        <w:r w:rsidRPr="00F73F99">
          <w:rPr>
            <w:rStyle w:val="Hyperlink"/>
            <w:noProof/>
          </w:rPr>
          <w:t>3.1</w:t>
        </w:r>
        <w:r>
          <w:rPr>
            <w:rFonts w:asciiTheme="minorHAnsi" w:eastAsiaTheme="minorEastAsia" w:hAnsiTheme="minorHAnsi" w:cstheme="minorBidi"/>
            <w:noProof/>
            <w:sz w:val="22"/>
            <w:szCs w:val="22"/>
          </w:rPr>
          <w:tab/>
        </w:r>
        <w:r w:rsidRPr="00F73F99">
          <w:rPr>
            <w:rStyle w:val="Hyperlink"/>
            <w:noProof/>
          </w:rPr>
          <w:t>Comments</w:t>
        </w:r>
        <w:r>
          <w:rPr>
            <w:noProof/>
            <w:webHidden/>
          </w:rPr>
          <w:tab/>
        </w:r>
        <w:r>
          <w:rPr>
            <w:noProof/>
            <w:webHidden/>
          </w:rPr>
          <w:fldChar w:fldCharType="begin"/>
        </w:r>
        <w:r>
          <w:rPr>
            <w:noProof/>
            <w:webHidden/>
          </w:rPr>
          <w:instrText xml:space="preserve"> PAGEREF _Toc45265011 \h </w:instrText>
        </w:r>
        <w:r>
          <w:rPr>
            <w:noProof/>
            <w:webHidden/>
          </w:rPr>
        </w:r>
        <w:r>
          <w:rPr>
            <w:noProof/>
            <w:webHidden/>
          </w:rPr>
          <w:fldChar w:fldCharType="separate"/>
        </w:r>
        <w:r>
          <w:rPr>
            <w:noProof/>
            <w:webHidden/>
          </w:rPr>
          <w:t>55</w:t>
        </w:r>
        <w:r>
          <w:rPr>
            <w:noProof/>
            <w:webHidden/>
          </w:rPr>
          <w:fldChar w:fldCharType="end"/>
        </w:r>
      </w:hyperlink>
    </w:p>
    <w:p w14:paraId="4DED1F27" w14:textId="0CC963BB" w:rsidR="006B1F4E" w:rsidRDefault="006B1F4E">
      <w:pPr>
        <w:pStyle w:val="TOC2"/>
        <w:tabs>
          <w:tab w:val="left" w:pos="1152"/>
        </w:tabs>
        <w:rPr>
          <w:rFonts w:asciiTheme="minorHAnsi" w:eastAsiaTheme="minorEastAsia" w:hAnsiTheme="minorHAnsi" w:cstheme="minorBidi"/>
          <w:noProof/>
          <w:sz w:val="22"/>
          <w:szCs w:val="22"/>
        </w:rPr>
      </w:pPr>
      <w:hyperlink w:anchor="_Toc45265012" w:history="1">
        <w:r w:rsidRPr="00F73F99">
          <w:rPr>
            <w:rStyle w:val="Hyperlink"/>
            <w:noProof/>
          </w:rPr>
          <w:t>3.2</w:t>
        </w:r>
        <w:r>
          <w:rPr>
            <w:rFonts w:asciiTheme="minorHAnsi" w:eastAsiaTheme="minorEastAsia" w:hAnsiTheme="minorHAnsi" w:cstheme="minorBidi"/>
            <w:noProof/>
            <w:sz w:val="22"/>
            <w:szCs w:val="22"/>
          </w:rPr>
          <w:tab/>
        </w:r>
        <w:r w:rsidRPr="00F73F99">
          <w:rPr>
            <w:rStyle w:val="Hyperlink"/>
            <w:noProof/>
          </w:rPr>
          <w:t>IHE &lt;Country Name&gt; Scope of Changes</w:t>
        </w:r>
        <w:r>
          <w:rPr>
            <w:noProof/>
            <w:webHidden/>
          </w:rPr>
          <w:tab/>
        </w:r>
        <w:r>
          <w:rPr>
            <w:noProof/>
            <w:webHidden/>
          </w:rPr>
          <w:fldChar w:fldCharType="begin"/>
        </w:r>
        <w:r>
          <w:rPr>
            <w:noProof/>
            <w:webHidden/>
          </w:rPr>
          <w:instrText xml:space="preserve"> PAGEREF _Toc45265012 \h </w:instrText>
        </w:r>
        <w:r>
          <w:rPr>
            <w:noProof/>
            <w:webHidden/>
          </w:rPr>
        </w:r>
        <w:r>
          <w:rPr>
            <w:noProof/>
            <w:webHidden/>
          </w:rPr>
          <w:fldChar w:fldCharType="separate"/>
        </w:r>
        <w:r>
          <w:rPr>
            <w:noProof/>
            <w:webHidden/>
          </w:rPr>
          <w:t>55</w:t>
        </w:r>
        <w:r>
          <w:rPr>
            <w:noProof/>
            <w:webHidden/>
          </w:rPr>
          <w:fldChar w:fldCharType="end"/>
        </w:r>
      </w:hyperlink>
    </w:p>
    <w:p w14:paraId="1CD107E4" w14:textId="544FCCBF" w:rsidR="006B1F4E" w:rsidRDefault="006B1F4E">
      <w:pPr>
        <w:pStyle w:val="TOC2"/>
        <w:tabs>
          <w:tab w:val="left" w:pos="1152"/>
        </w:tabs>
        <w:rPr>
          <w:rFonts w:asciiTheme="minorHAnsi" w:eastAsiaTheme="minorEastAsia" w:hAnsiTheme="minorHAnsi" w:cstheme="minorBidi"/>
          <w:noProof/>
          <w:sz w:val="22"/>
          <w:szCs w:val="22"/>
        </w:rPr>
      </w:pPr>
      <w:hyperlink w:anchor="_Toc45265013" w:history="1">
        <w:r w:rsidRPr="00F73F99">
          <w:rPr>
            <w:rStyle w:val="Hyperlink"/>
            <w:noProof/>
          </w:rPr>
          <w:t>3.3</w:t>
        </w:r>
        <w:r>
          <w:rPr>
            <w:rFonts w:asciiTheme="minorHAnsi" w:eastAsiaTheme="minorEastAsia" w:hAnsiTheme="minorHAnsi" w:cstheme="minorBidi"/>
            <w:noProof/>
            <w:sz w:val="22"/>
            <w:szCs w:val="22"/>
          </w:rPr>
          <w:tab/>
        </w:r>
        <w:r w:rsidRPr="00F73F99">
          <w:rPr>
            <w:rStyle w:val="Hyperlink"/>
            <w:noProof/>
          </w:rPr>
          <w:t>&lt;Profile Name&gt; &lt;(Profile Acronym)&gt;</w:t>
        </w:r>
        <w:r>
          <w:rPr>
            <w:noProof/>
            <w:webHidden/>
          </w:rPr>
          <w:tab/>
        </w:r>
        <w:r>
          <w:rPr>
            <w:noProof/>
            <w:webHidden/>
          </w:rPr>
          <w:fldChar w:fldCharType="begin"/>
        </w:r>
        <w:r>
          <w:rPr>
            <w:noProof/>
            <w:webHidden/>
          </w:rPr>
          <w:instrText xml:space="preserve"> PAGEREF _Toc45265013 \h </w:instrText>
        </w:r>
        <w:r>
          <w:rPr>
            <w:noProof/>
            <w:webHidden/>
          </w:rPr>
        </w:r>
        <w:r>
          <w:rPr>
            <w:noProof/>
            <w:webHidden/>
          </w:rPr>
          <w:fldChar w:fldCharType="separate"/>
        </w:r>
        <w:r>
          <w:rPr>
            <w:noProof/>
            <w:webHidden/>
          </w:rPr>
          <w:t>56</w:t>
        </w:r>
        <w:r>
          <w:rPr>
            <w:noProof/>
            <w:webHidden/>
          </w:rPr>
          <w:fldChar w:fldCharType="end"/>
        </w:r>
      </w:hyperlink>
    </w:p>
    <w:p w14:paraId="1A287ED0" w14:textId="66164530" w:rsidR="006B1F4E" w:rsidRDefault="006B1F4E">
      <w:pPr>
        <w:pStyle w:val="TOC3"/>
        <w:tabs>
          <w:tab w:val="left" w:pos="1584"/>
        </w:tabs>
        <w:rPr>
          <w:rFonts w:asciiTheme="minorHAnsi" w:eastAsiaTheme="minorEastAsia" w:hAnsiTheme="minorHAnsi" w:cstheme="minorBidi"/>
          <w:noProof/>
          <w:sz w:val="22"/>
          <w:szCs w:val="22"/>
        </w:rPr>
      </w:pPr>
      <w:hyperlink w:anchor="_Toc45265014" w:history="1">
        <w:r w:rsidRPr="00F73F99">
          <w:rPr>
            <w:rStyle w:val="Hyperlink"/>
            <w:noProof/>
          </w:rPr>
          <w:t>3.3.1</w:t>
        </w:r>
        <w:r>
          <w:rPr>
            <w:rFonts w:asciiTheme="minorHAnsi" w:eastAsiaTheme="minorEastAsia" w:hAnsiTheme="minorHAnsi" w:cstheme="minorBidi"/>
            <w:noProof/>
            <w:sz w:val="22"/>
            <w:szCs w:val="22"/>
          </w:rPr>
          <w:tab/>
        </w:r>
        <w:r w:rsidRPr="00F73F99">
          <w:rPr>
            <w:rStyle w:val="Hyperlink"/>
            <w:noProof/>
          </w:rPr>
          <w:t>&lt;Profile Acronym&gt; Value Set Binding for &lt;Country Name or IHE Organization&gt; Realm Concept Domains</w:t>
        </w:r>
        <w:r>
          <w:rPr>
            <w:noProof/>
            <w:webHidden/>
          </w:rPr>
          <w:tab/>
        </w:r>
        <w:r>
          <w:rPr>
            <w:noProof/>
            <w:webHidden/>
          </w:rPr>
          <w:fldChar w:fldCharType="begin"/>
        </w:r>
        <w:r>
          <w:rPr>
            <w:noProof/>
            <w:webHidden/>
          </w:rPr>
          <w:instrText xml:space="preserve"> PAGEREF _Toc45265014 \h </w:instrText>
        </w:r>
        <w:r>
          <w:rPr>
            <w:noProof/>
            <w:webHidden/>
          </w:rPr>
        </w:r>
        <w:r>
          <w:rPr>
            <w:noProof/>
            <w:webHidden/>
          </w:rPr>
          <w:fldChar w:fldCharType="separate"/>
        </w:r>
        <w:r>
          <w:rPr>
            <w:noProof/>
            <w:webHidden/>
          </w:rPr>
          <w:t>56</w:t>
        </w:r>
        <w:r>
          <w:rPr>
            <w:noProof/>
            <w:webHidden/>
          </w:rPr>
          <w:fldChar w:fldCharType="end"/>
        </w:r>
      </w:hyperlink>
    </w:p>
    <w:p w14:paraId="1E95A1E5" w14:textId="28C7EB93" w:rsidR="006B1F4E" w:rsidRDefault="006B1F4E">
      <w:pPr>
        <w:pStyle w:val="TOC3"/>
        <w:tabs>
          <w:tab w:val="left" w:pos="1584"/>
        </w:tabs>
        <w:rPr>
          <w:rFonts w:asciiTheme="minorHAnsi" w:eastAsiaTheme="minorEastAsia" w:hAnsiTheme="minorHAnsi" w:cstheme="minorBidi"/>
          <w:noProof/>
          <w:sz w:val="22"/>
          <w:szCs w:val="22"/>
        </w:rPr>
      </w:pPr>
      <w:hyperlink w:anchor="_Toc45265015" w:history="1">
        <w:r w:rsidRPr="00F73F99">
          <w:rPr>
            <w:rStyle w:val="Hyperlink"/>
            <w:noProof/>
          </w:rPr>
          <w:t>3.3.2</w:t>
        </w:r>
        <w:r>
          <w:rPr>
            <w:rFonts w:asciiTheme="minorHAnsi" w:eastAsiaTheme="minorEastAsia" w:hAnsiTheme="minorHAnsi" w:cstheme="minorBidi"/>
            <w:noProof/>
            <w:sz w:val="22"/>
            <w:szCs w:val="22"/>
          </w:rPr>
          <w:tab/>
        </w:r>
        <w:r w:rsidRPr="00F73F99">
          <w:rPr>
            <w:rStyle w:val="Hyperlink"/>
            <w:noProof/>
          </w:rPr>
          <w:t>&lt;Profile Acronym&gt; &lt;Type of Change&gt;</w:t>
        </w:r>
        <w:r>
          <w:rPr>
            <w:noProof/>
            <w:webHidden/>
          </w:rPr>
          <w:tab/>
        </w:r>
        <w:r>
          <w:rPr>
            <w:noProof/>
            <w:webHidden/>
          </w:rPr>
          <w:fldChar w:fldCharType="begin"/>
        </w:r>
        <w:r>
          <w:rPr>
            <w:noProof/>
            <w:webHidden/>
          </w:rPr>
          <w:instrText xml:space="preserve"> PAGEREF _Toc45265015 \h </w:instrText>
        </w:r>
        <w:r>
          <w:rPr>
            <w:noProof/>
            <w:webHidden/>
          </w:rPr>
        </w:r>
        <w:r>
          <w:rPr>
            <w:noProof/>
            <w:webHidden/>
          </w:rPr>
          <w:fldChar w:fldCharType="separate"/>
        </w:r>
        <w:r>
          <w:rPr>
            <w:noProof/>
            <w:webHidden/>
          </w:rPr>
          <w:t>56</w:t>
        </w:r>
        <w:r>
          <w:rPr>
            <w:noProof/>
            <w:webHidden/>
          </w:rPr>
          <w:fldChar w:fldCharType="end"/>
        </w:r>
      </w:hyperlink>
    </w:p>
    <w:p w14:paraId="6D7087BC" w14:textId="61896D47" w:rsidR="006B1F4E" w:rsidRDefault="006B1F4E">
      <w:pPr>
        <w:pStyle w:val="TOC1"/>
        <w:rPr>
          <w:rFonts w:asciiTheme="minorHAnsi" w:eastAsiaTheme="minorEastAsia" w:hAnsiTheme="minorHAnsi" w:cstheme="minorBidi"/>
          <w:noProof/>
          <w:sz w:val="22"/>
          <w:szCs w:val="22"/>
        </w:rPr>
      </w:pPr>
      <w:hyperlink w:anchor="_Toc45265016" w:history="1">
        <w:r w:rsidRPr="00F73F99">
          <w:rPr>
            <w:rStyle w:val="Hyperlink"/>
            <w:noProof/>
          </w:rPr>
          <w:t>4</w:t>
        </w:r>
        <w:r>
          <w:rPr>
            <w:rFonts w:asciiTheme="minorHAnsi" w:eastAsiaTheme="minorEastAsia" w:hAnsiTheme="minorHAnsi" w:cstheme="minorBidi"/>
            <w:noProof/>
            <w:sz w:val="22"/>
            <w:szCs w:val="22"/>
          </w:rPr>
          <w:tab/>
        </w:r>
        <w:r w:rsidRPr="00F73F99">
          <w:rPr>
            <w:rStyle w:val="Hyperlink"/>
            <w:noProof/>
          </w:rPr>
          <w:t>National Extensions for &lt;Country Name or IHE Organization&gt;</w:t>
        </w:r>
        <w:r>
          <w:rPr>
            <w:noProof/>
            <w:webHidden/>
          </w:rPr>
          <w:tab/>
        </w:r>
        <w:r>
          <w:rPr>
            <w:noProof/>
            <w:webHidden/>
          </w:rPr>
          <w:fldChar w:fldCharType="begin"/>
        </w:r>
        <w:r>
          <w:rPr>
            <w:noProof/>
            <w:webHidden/>
          </w:rPr>
          <w:instrText xml:space="preserve"> PAGEREF _Toc45265016 \h </w:instrText>
        </w:r>
        <w:r>
          <w:rPr>
            <w:noProof/>
            <w:webHidden/>
          </w:rPr>
        </w:r>
        <w:r>
          <w:rPr>
            <w:noProof/>
            <w:webHidden/>
          </w:rPr>
          <w:fldChar w:fldCharType="separate"/>
        </w:r>
        <w:r>
          <w:rPr>
            <w:noProof/>
            <w:webHidden/>
          </w:rPr>
          <w:t>57</w:t>
        </w:r>
        <w:r>
          <w:rPr>
            <w:noProof/>
            <w:webHidden/>
          </w:rPr>
          <w:fldChar w:fldCharType="end"/>
        </w:r>
      </w:hyperlink>
    </w:p>
    <w:p w14:paraId="11142452" w14:textId="54E508D7" w:rsidR="006B1F4E" w:rsidRDefault="006B1F4E">
      <w:pPr>
        <w:pStyle w:val="TOC1"/>
        <w:rPr>
          <w:rFonts w:asciiTheme="minorHAnsi" w:eastAsiaTheme="minorEastAsia" w:hAnsiTheme="minorHAnsi" w:cstheme="minorBidi"/>
          <w:noProof/>
          <w:sz w:val="22"/>
          <w:szCs w:val="22"/>
        </w:rPr>
      </w:pPr>
      <w:hyperlink w:anchor="_Toc45265017" w:history="1">
        <w:r w:rsidRPr="00F73F99">
          <w:rPr>
            <w:rStyle w:val="Hyperlink"/>
            <w:noProof/>
          </w:rPr>
          <w:t>Appendices to Volume 4</w:t>
        </w:r>
        <w:r>
          <w:rPr>
            <w:noProof/>
            <w:webHidden/>
          </w:rPr>
          <w:tab/>
        </w:r>
        <w:r>
          <w:rPr>
            <w:noProof/>
            <w:webHidden/>
          </w:rPr>
          <w:fldChar w:fldCharType="begin"/>
        </w:r>
        <w:r>
          <w:rPr>
            <w:noProof/>
            <w:webHidden/>
          </w:rPr>
          <w:instrText xml:space="preserve"> PAGEREF _Toc45265017 \h </w:instrText>
        </w:r>
        <w:r>
          <w:rPr>
            <w:noProof/>
            <w:webHidden/>
          </w:rPr>
        </w:r>
        <w:r>
          <w:rPr>
            <w:noProof/>
            <w:webHidden/>
          </w:rPr>
          <w:fldChar w:fldCharType="separate"/>
        </w:r>
        <w:r>
          <w:rPr>
            <w:noProof/>
            <w:webHidden/>
          </w:rPr>
          <w:t>58</w:t>
        </w:r>
        <w:r>
          <w:rPr>
            <w:noProof/>
            <w:webHidden/>
          </w:rPr>
          <w:fldChar w:fldCharType="end"/>
        </w:r>
      </w:hyperlink>
    </w:p>
    <w:p w14:paraId="4CC21C5B" w14:textId="208376A0" w:rsidR="006B1F4E" w:rsidRDefault="006B1F4E">
      <w:pPr>
        <w:pStyle w:val="TOC1"/>
        <w:rPr>
          <w:rFonts w:asciiTheme="minorHAnsi" w:eastAsiaTheme="minorEastAsia" w:hAnsiTheme="minorHAnsi" w:cstheme="minorBidi"/>
          <w:noProof/>
          <w:sz w:val="22"/>
          <w:szCs w:val="22"/>
        </w:rPr>
      </w:pPr>
      <w:hyperlink w:anchor="_Toc45265018" w:history="1">
        <w:r w:rsidRPr="00F73F99">
          <w:rPr>
            <w:rStyle w:val="Hyperlink"/>
            <w:noProof/>
          </w:rPr>
          <w:t>Appendix A – &lt;Appendix Title&gt;</w:t>
        </w:r>
        <w:r>
          <w:rPr>
            <w:noProof/>
            <w:webHidden/>
          </w:rPr>
          <w:tab/>
        </w:r>
        <w:r>
          <w:rPr>
            <w:noProof/>
            <w:webHidden/>
          </w:rPr>
          <w:fldChar w:fldCharType="begin"/>
        </w:r>
        <w:r>
          <w:rPr>
            <w:noProof/>
            <w:webHidden/>
          </w:rPr>
          <w:instrText xml:space="preserve"> PAGEREF _Toc45265018 \h </w:instrText>
        </w:r>
        <w:r>
          <w:rPr>
            <w:noProof/>
            <w:webHidden/>
          </w:rPr>
        </w:r>
        <w:r>
          <w:rPr>
            <w:noProof/>
            <w:webHidden/>
          </w:rPr>
          <w:fldChar w:fldCharType="separate"/>
        </w:r>
        <w:r>
          <w:rPr>
            <w:noProof/>
            <w:webHidden/>
          </w:rPr>
          <w:t>59</w:t>
        </w:r>
        <w:r>
          <w:rPr>
            <w:noProof/>
            <w:webHidden/>
          </w:rPr>
          <w:fldChar w:fldCharType="end"/>
        </w:r>
      </w:hyperlink>
    </w:p>
    <w:p w14:paraId="4DC69C3C" w14:textId="214E3DE0" w:rsidR="006B1F4E" w:rsidRDefault="006B1F4E">
      <w:pPr>
        <w:pStyle w:val="TOC2"/>
        <w:rPr>
          <w:rFonts w:asciiTheme="minorHAnsi" w:eastAsiaTheme="minorEastAsia" w:hAnsiTheme="minorHAnsi" w:cstheme="minorBidi"/>
          <w:noProof/>
          <w:sz w:val="22"/>
          <w:szCs w:val="22"/>
        </w:rPr>
      </w:pPr>
      <w:hyperlink w:anchor="_Toc45265019" w:history="1">
        <w:r w:rsidRPr="00F73F99">
          <w:rPr>
            <w:rStyle w:val="Hyperlink"/>
            <w:noProof/>
          </w:rPr>
          <w:t>A.1 &lt;Title&gt;</w:t>
        </w:r>
        <w:r>
          <w:rPr>
            <w:noProof/>
            <w:webHidden/>
          </w:rPr>
          <w:tab/>
        </w:r>
        <w:r>
          <w:rPr>
            <w:noProof/>
            <w:webHidden/>
          </w:rPr>
          <w:fldChar w:fldCharType="begin"/>
        </w:r>
        <w:r>
          <w:rPr>
            <w:noProof/>
            <w:webHidden/>
          </w:rPr>
          <w:instrText xml:space="preserve"> PAGEREF _Toc45265019 \h </w:instrText>
        </w:r>
        <w:r>
          <w:rPr>
            <w:noProof/>
            <w:webHidden/>
          </w:rPr>
        </w:r>
        <w:r>
          <w:rPr>
            <w:noProof/>
            <w:webHidden/>
          </w:rPr>
          <w:fldChar w:fldCharType="separate"/>
        </w:r>
        <w:r>
          <w:rPr>
            <w:noProof/>
            <w:webHidden/>
          </w:rPr>
          <w:t>59</w:t>
        </w:r>
        <w:r>
          <w:rPr>
            <w:noProof/>
            <w:webHidden/>
          </w:rPr>
          <w:fldChar w:fldCharType="end"/>
        </w:r>
      </w:hyperlink>
    </w:p>
    <w:p w14:paraId="57648715" w14:textId="0FB6F0FF" w:rsidR="006B1F4E" w:rsidRDefault="006B1F4E">
      <w:pPr>
        <w:pStyle w:val="TOC3"/>
        <w:rPr>
          <w:rFonts w:asciiTheme="minorHAnsi" w:eastAsiaTheme="minorEastAsia" w:hAnsiTheme="minorHAnsi" w:cstheme="minorBidi"/>
          <w:noProof/>
          <w:sz w:val="22"/>
          <w:szCs w:val="22"/>
        </w:rPr>
      </w:pPr>
      <w:hyperlink w:anchor="_Toc45265020" w:history="1">
        <w:r w:rsidRPr="00F73F99">
          <w:rPr>
            <w:rStyle w:val="Hyperlink"/>
            <w:noProof/>
          </w:rPr>
          <w:t>A.1.1 &lt;Title&gt;</w:t>
        </w:r>
        <w:r>
          <w:rPr>
            <w:noProof/>
            <w:webHidden/>
          </w:rPr>
          <w:tab/>
        </w:r>
        <w:r>
          <w:rPr>
            <w:noProof/>
            <w:webHidden/>
          </w:rPr>
          <w:fldChar w:fldCharType="begin"/>
        </w:r>
        <w:r>
          <w:rPr>
            <w:noProof/>
            <w:webHidden/>
          </w:rPr>
          <w:instrText xml:space="preserve"> PAGEREF _Toc45265020 \h </w:instrText>
        </w:r>
        <w:r>
          <w:rPr>
            <w:noProof/>
            <w:webHidden/>
          </w:rPr>
        </w:r>
        <w:r>
          <w:rPr>
            <w:noProof/>
            <w:webHidden/>
          </w:rPr>
          <w:fldChar w:fldCharType="separate"/>
        </w:r>
        <w:r>
          <w:rPr>
            <w:noProof/>
            <w:webHidden/>
          </w:rPr>
          <w:t>59</w:t>
        </w:r>
        <w:r>
          <w:rPr>
            <w:noProof/>
            <w:webHidden/>
          </w:rPr>
          <w:fldChar w:fldCharType="end"/>
        </w:r>
      </w:hyperlink>
    </w:p>
    <w:p w14:paraId="469F0FF0" w14:textId="17DC63FD" w:rsidR="006B1F4E" w:rsidRDefault="006B1F4E">
      <w:pPr>
        <w:pStyle w:val="TOC1"/>
        <w:rPr>
          <w:rFonts w:asciiTheme="minorHAnsi" w:eastAsiaTheme="minorEastAsia" w:hAnsiTheme="minorHAnsi" w:cstheme="minorBidi"/>
          <w:noProof/>
          <w:sz w:val="22"/>
          <w:szCs w:val="22"/>
        </w:rPr>
      </w:pPr>
      <w:hyperlink w:anchor="_Toc45265021" w:history="1">
        <w:r w:rsidRPr="00F73F99">
          <w:rPr>
            <w:rStyle w:val="Hyperlink"/>
            <w:noProof/>
          </w:rPr>
          <w:t>Appendix B – &lt;Appendix Title&gt;</w:t>
        </w:r>
        <w:r>
          <w:rPr>
            <w:noProof/>
            <w:webHidden/>
          </w:rPr>
          <w:tab/>
        </w:r>
        <w:r>
          <w:rPr>
            <w:noProof/>
            <w:webHidden/>
          </w:rPr>
          <w:fldChar w:fldCharType="begin"/>
        </w:r>
        <w:r>
          <w:rPr>
            <w:noProof/>
            <w:webHidden/>
          </w:rPr>
          <w:instrText xml:space="preserve"> PAGEREF _Toc45265021 \h </w:instrText>
        </w:r>
        <w:r>
          <w:rPr>
            <w:noProof/>
            <w:webHidden/>
          </w:rPr>
        </w:r>
        <w:r>
          <w:rPr>
            <w:noProof/>
            <w:webHidden/>
          </w:rPr>
          <w:fldChar w:fldCharType="separate"/>
        </w:r>
        <w:r>
          <w:rPr>
            <w:noProof/>
            <w:webHidden/>
          </w:rPr>
          <w:t>60</w:t>
        </w:r>
        <w:r>
          <w:rPr>
            <w:noProof/>
            <w:webHidden/>
          </w:rPr>
          <w:fldChar w:fldCharType="end"/>
        </w:r>
      </w:hyperlink>
    </w:p>
    <w:p w14:paraId="5F3345D3" w14:textId="0AA79AC6" w:rsidR="006B1F4E" w:rsidRDefault="006B1F4E">
      <w:pPr>
        <w:pStyle w:val="TOC2"/>
        <w:rPr>
          <w:rFonts w:asciiTheme="minorHAnsi" w:eastAsiaTheme="minorEastAsia" w:hAnsiTheme="minorHAnsi" w:cstheme="minorBidi"/>
          <w:noProof/>
          <w:sz w:val="22"/>
          <w:szCs w:val="22"/>
        </w:rPr>
      </w:pPr>
      <w:hyperlink w:anchor="_Toc45265022" w:history="1">
        <w:r w:rsidRPr="00F73F99">
          <w:rPr>
            <w:rStyle w:val="Hyperlink"/>
            <w:noProof/>
          </w:rPr>
          <w:t>B.1 &lt;Title&gt;</w:t>
        </w:r>
        <w:r>
          <w:rPr>
            <w:noProof/>
            <w:webHidden/>
          </w:rPr>
          <w:tab/>
        </w:r>
        <w:r>
          <w:rPr>
            <w:noProof/>
            <w:webHidden/>
          </w:rPr>
          <w:fldChar w:fldCharType="begin"/>
        </w:r>
        <w:r>
          <w:rPr>
            <w:noProof/>
            <w:webHidden/>
          </w:rPr>
          <w:instrText xml:space="preserve"> PAGEREF _Toc45265022 \h </w:instrText>
        </w:r>
        <w:r>
          <w:rPr>
            <w:noProof/>
            <w:webHidden/>
          </w:rPr>
        </w:r>
        <w:r>
          <w:rPr>
            <w:noProof/>
            <w:webHidden/>
          </w:rPr>
          <w:fldChar w:fldCharType="separate"/>
        </w:r>
        <w:r>
          <w:rPr>
            <w:noProof/>
            <w:webHidden/>
          </w:rPr>
          <w:t>60</w:t>
        </w:r>
        <w:r>
          <w:rPr>
            <w:noProof/>
            <w:webHidden/>
          </w:rPr>
          <w:fldChar w:fldCharType="end"/>
        </w:r>
      </w:hyperlink>
    </w:p>
    <w:p w14:paraId="4D0A8F1C" w14:textId="23CC3FF2" w:rsidR="006B1F4E" w:rsidRDefault="006B1F4E">
      <w:pPr>
        <w:pStyle w:val="TOC3"/>
        <w:rPr>
          <w:rFonts w:asciiTheme="minorHAnsi" w:eastAsiaTheme="minorEastAsia" w:hAnsiTheme="minorHAnsi" w:cstheme="minorBidi"/>
          <w:noProof/>
          <w:sz w:val="22"/>
          <w:szCs w:val="22"/>
        </w:rPr>
      </w:pPr>
      <w:hyperlink w:anchor="_Toc45265023" w:history="1">
        <w:r w:rsidRPr="00F73F99">
          <w:rPr>
            <w:rStyle w:val="Hyperlink"/>
            <w:noProof/>
          </w:rPr>
          <w:t>B.1.1 &lt;Title&gt;</w:t>
        </w:r>
        <w:r>
          <w:rPr>
            <w:noProof/>
            <w:webHidden/>
          </w:rPr>
          <w:tab/>
        </w:r>
        <w:r>
          <w:rPr>
            <w:noProof/>
            <w:webHidden/>
          </w:rPr>
          <w:fldChar w:fldCharType="begin"/>
        </w:r>
        <w:r>
          <w:rPr>
            <w:noProof/>
            <w:webHidden/>
          </w:rPr>
          <w:instrText xml:space="preserve"> PAGEREF _Toc45265023 \h </w:instrText>
        </w:r>
        <w:r>
          <w:rPr>
            <w:noProof/>
            <w:webHidden/>
          </w:rPr>
        </w:r>
        <w:r>
          <w:rPr>
            <w:noProof/>
            <w:webHidden/>
          </w:rPr>
          <w:fldChar w:fldCharType="separate"/>
        </w:r>
        <w:r>
          <w:rPr>
            <w:noProof/>
            <w:webHidden/>
          </w:rPr>
          <w:t>60</w:t>
        </w:r>
        <w:r>
          <w:rPr>
            <w:noProof/>
            <w:webHidden/>
          </w:rPr>
          <w:fldChar w:fldCharType="end"/>
        </w:r>
      </w:hyperlink>
    </w:p>
    <w:p w14:paraId="1D253A37" w14:textId="29210EBF" w:rsidR="00CF283F" w:rsidRPr="00D26514" w:rsidRDefault="00CF508D" w:rsidP="003A60B7">
      <w:pPr>
        <w:pStyle w:val="Heading1"/>
        <w:numPr>
          <w:ilvl w:val="0"/>
          <w:numId w:val="0"/>
        </w:numPr>
        <w:rPr>
          <w:noProof w:val="0"/>
        </w:rPr>
      </w:pPr>
      <w:r w:rsidRPr="00D26514">
        <w:rPr>
          <w:b w:val="0"/>
        </w:rPr>
        <w:lastRenderedPageBreak/>
        <w:fldChar w:fldCharType="end"/>
      </w:r>
      <w:bookmarkStart w:id="1" w:name="_Toc201058865"/>
      <w:bookmarkStart w:id="2" w:name="_Toc201058970"/>
      <w:bookmarkStart w:id="3" w:name="_Toc504625752"/>
      <w:bookmarkStart w:id="4" w:name="_Toc530206505"/>
      <w:bookmarkStart w:id="5" w:name="_Toc1388425"/>
      <w:bookmarkStart w:id="6" w:name="_Toc1388579"/>
      <w:bookmarkStart w:id="7" w:name="_Toc1456606"/>
      <w:bookmarkStart w:id="8" w:name="_Toc37034630"/>
      <w:bookmarkStart w:id="9" w:name="_Toc38846108"/>
      <w:bookmarkStart w:id="10" w:name="_Toc345074640"/>
      <w:bookmarkStart w:id="11" w:name="_Toc18414898"/>
      <w:bookmarkStart w:id="12" w:name="_Toc45264872"/>
      <w:bookmarkEnd w:id="1"/>
      <w:bookmarkEnd w:id="2"/>
      <w:r w:rsidR="00CF283F" w:rsidRPr="00D26514">
        <w:rPr>
          <w:noProof w:val="0"/>
        </w:rPr>
        <w:t>Introduction</w:t>
      </w:r>
      <w:bookmarkEnd w:id="3"/>
      <w:bookmarkEnd w:id="4"/>
      <w:bookmarkEnd w:id="5"/>
      <w:bookmarkEnd w:id="6"/>
      <w:bookmarkEnd w:id="7"/>
      <w:bookmarkEnd w:id="8"/>
      <w:bookmarkEnd w:id="9"/>
      <w:r w:rsidR="00167DB7" w:rsidRPr="00D26514">
        <w:rPr>
          <w:noProof w:val="0"/>
        </w:rPr>
        <w:t xml:space="preserve"> to this Supplement</w:t>
      </w:r>
      <w:bookmarkEnd w:id="10"/>
      <w:bookmarkEnd w:id="11"/>
      <w:bookmarkEnd w:id="12"/>
    </w:p>
    <w:p w14:paraId="38370E19" w14:textId="7641DA49" w:rsidR="00876FF1" w:rsidRDefault="00876FF1" w:rsidP="00EA3BCB">
      <w:pPr>
        <w:pStyle w:val="BodyText"/>
        <w:rPr>
          <w:i/>
        </w:rPr>
      </w:pPr>
      <w:r w:rsidRPr="00D26514">
        <w:t>&lt;</w:t>
      </w:r>
      <w:r w:rsidRPr="00AF5B2B">
        <w:rPr>
          <w:i/>
          <w:highlight w:val="yellow"/>
        </w:rPr>
        <w:t xml:space="preserve">If this </w:t>
      </w:r>
      <w:r w:rsidR="00FC7C29" w:rsidRPr="00AF5B2B">
        <w:rPr>
          <w:i/>
          <w:highlight w:val="yellow"/>
        </w:rPr>
        <w:t>is a FHIR based profile</w:t>
      </w:r>
      <w:r w:rsidRPr="00AF5B2B">
        <w:rPr>
          <w:i/>
          <w:highlight w:val="yellow"/>
        </w:rPr>
        <w:t>, include the following box</w:t>
      </w:r>
      <w:r w:rsidR="00577AB2">
        <w:rPr>
          <w:i/>
          <w:highlight w:val="yellow"/>
        </w:rPr>
        <w:t>ed in text</w:t>
      </w:r>
      <w:r w:rsidR="00FC7C29" w:rsidRPr="00AF5B2B">
        <w:rPr>
          <w:i/>
          <w:highlight w:val="yellow"/>
        </w:rPr>
        <w:t xml:space="preserve"> and complete the table within</w:t>
      </w:r>
      <w:r w:rsidR="00BF4143" w:rsidRPr="00AF5B2B">
        <w:rPr>
          <w:i/>
          <w:highlight w:val="yellow"/>
        </w:rPr>
        <w:t>;</w:t>
      </w:r>
      <w:r w:rsidRPr="00AF5B2B">
        <w:rPr>
          <w:i/>
          <w:highlight w:val="yellow"/>
        </w:rPr>
        <w:t xml:space="preserve"> otherwise</w:t>
      </w:r>
      <w:r w:rsidR="00BF4143" w:rsidRPr="00AF5B2B">
        <w:rPr>
          <w:i/>
          <w:highlight w:val="yellow"/>
        </w:rPr>
        <w:t>,</w:t>
      </w:r>
      <w:r w:rsidRPr="00AF5B2B">
        <w:rPr>
          <w:i/>
          <w:highlight w:val="yellow"/>
        </w:rPr>
        <w:t xml:space="preserve"> delete </w:t>
      </w:r>
      <w:r w:rsidR="00A228F8">
        <w:rPr>
          <w:i/>
          <w:highlight w:val="yellow"/>
        </w:rPr>
        <w:t xml:space="preserve">the text in its </w:t>
      </w:r>
      <w:commentRangeStart w:id="13"/>
      <w:r w:rsidR="00A228F8">
        <w:rPr>
          <w:i/>
          <w:highlight w:val="yellow"/>
        </w:rPr>
        <w:t>entirety</w:t>
      </w:r>
      <w:commentRangeEnd w:id="13"/>
      <w:r w:rsidR="00E00639">
        <w:rPr>
          <w:rStyle w:val="CommentReference"/>
        </w:rPr>
        <w:commentReference w:id="13"/>
      </w:r>
      <w:r w:rsidRPr="00AF5B2B">
        <w:rPr>
          <w:i/>
          <w:highlight w:val="yellow"/>
        </w:rPr>
        <w:t>.</w:t>
      </w:r>
      <w:r w:rsidRPr="00D26514">
        <w:rPr>
          <w:i/>
        </w:rPr>
        <w:t>&gt;</w:t>
      </w:r>
    </w:p>
    <w:p w14:paraId="7AF91B5A" w14:textId="01907D38" w:rsidR="003E2B22" w:rsidRPr="00AF5B2B" w:rsidRDefault="00404E7E">
      <w:pPr>
        <w:pStyle w:val="BodyText"/>
      </w:pPr>
      <w:r>
        <w:rPr>
          <w:noProof/>
        </w:rPr>
        <mc:AlternateContent>
          <mc:Choice Requires="wps">
            <w:drawing>
              <wp:anchor distT="0" distB="0" distL="114300" distR="114300" simplePos="0" relativeHeight="251662848" behindDoc="0" locked="0" layoutInCell="1" allowOverlap="1" wp14:anchorId="408A43D5" wp14:editId="50145C82">
                <wp:simplePos x="0" y="0"/>
                <wp:positionH relativeFrom="margin">
                  <wp:align>center</wp:align>
                </wp:positionH>
                <wp:positionV relativeFrom="paragraph">
                  <wp:posOffset>157480</wp:posOffset>
                </wp:positionV>
                <wp:extent cx="6248400" cy="4238625"/>
                <wp:effectExtent l="19050" t="19050" r="38100" b="47625"/>
                <wp:wrapNone/>
                <wp:docPr id="6" name="Rectangle 6"/>
                <wp:cNvGraphicFramePr/>
                <a:graphic xmlns:a="http://schemas.openxmlformats.org/drawingml/2006/main">
                  <a:graphicData uri="http://schemas.microsoft.com/office/word/2010/wordprocessingShape">
                    <wps:wsp>
                      <wps:cNvSpPr/>
                      <wps:spPr>
                        <a:xfrm>
                          <a:off x="0" y="0"/>
                          <a:ext cx="6248400" cy="4238625"/>
                        </a:xfrm>
                        <a:prstGeom prst="rect">
                          <a:avLst/>
                        </a:prstGeom>
                        <a:noFill/>
                        <a:ln w="508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FF9EDC" id="Rectangle 6" o:spid="_x0000_s1026" style="position:absolute;margin-left:0;margin-top:12.4pt;width:492pt;height:333.75pt;z-index:2516628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" filled="f" strokecolor="black [3213]" strokeweight="4pt">
                <w10:wrap anchorx="margin"/>
              </v:rect>
            </w:pict>
          </mc:Fallback>
        </mc:AlternateContent>
      </w:r>
    </w:p>
    <w:p w14:paraId="1BB5CD82" w14:textId="1EB785B0" w:rsidR="00FE462E" w:rsidRDefault="00FE462E" w:rsidP="00FE462E">
      <w:r>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21B1EE62" w14:textId="05B118E5" w:rsidR="003E2B22" w:rsidRPr="003871B3" w:rsidRDefault="00BA06B2" w:rsidP="00AF5B2B">
      <w:r>
        <w:t>Product implementations and site deployments may need to be updated in order for them to remain interoperable and conformant with an updated IHE profile.</w:t>
      </w:r>
    </w:p>
    <w:p w14:paraId="4212DBA0" w14:textId="01669EE3" w:rsidR="003E2B22" w:rsidRDefault="003E2B22" w:rsidP="00AF5B2B">
      <w:r w:rsidRPr="003871B3">
        <w:t xml:space="preserve">This </w:t>
      </w:r>
      <w:r>
        <w:t>&lt;profile acronym&gt; Profile</w:t>
      </w:r>
      <w:r w:rsidRPr="003871B3">
        <w:t xml:space="preserve"> </w:t>
      </w:r>
      <w:r>
        <w:t xml:space="preserve">(or This Technical Framework Supplement) </w:t>
      </w:r>
      <w:r w:rsidR="00BA06B2">
        <w:t>is based on Release 4 of the emerging HL7</w:t>
      </w:r>
      <w:r w:rsidR="00BA06B2" w:rsidRPr="003E7CB2">
        <w:rPr>
          <w:vertAlign w:val="superscript"/>
        </w:rPr>
        <w:t>®</w:t>
      </w:r>
      <w:r w:rsidR="00BA06B2">
        <w:rPr>
          <w:rStyle w:val="FootnoteReference"/>
        </w:rPr>
        <w:footnoteReference w:id="2"/>
      </w:r>
      <w:r w:rsidR="00BA06B2">
        <w:t xml:space="preserve"> FHIR</w:t>
      </w:r>
      <w:r w:rsidR="00BA06B2" w:rsidRPr="003E7CB2">
        <w:rPr>
          <w:vertAlign w:val="superscript"/>
        </w:rPr>
        <w:t>®</w:t>
      </w:r>
      <w:r w:rsidR="00BA06B2">
        <w:rPr>
          <w:rStyle w:val="FootnoteReference"/>
        </w:rPr>
        <w:footnoteReference w:id="3"/>
      </w:r>
      <w:r w:rsidR="00BA06B2">
        <w:t xml:space="preserve"> specification. HL7 describes FHIR Change Management and Versioning at </w:t>
      </w:r>
      <w:hyperlink r:id="rId26" w:history="1">
        <w:r w:rsidR="00BA06B2">
          <w:rPr>
            <w:rStyle w:val="Hyperlink"/>
          </w:rPr>
          <w:t>https://www.hl7.org/fhir/versions.html</w:t>
        </w:r>
      </w:hyperlink>
      <w:r w:rsidR="00BA06B2">
        <w:t>.</w:t>
      </w:r>
    </w:p>
    <w:p w14:paraId="7D98F1A9" w14:textId="77777777" w:rsidR="00BA06B2" w:rsidRDefault="00BA06B2" w:rsidP="00BA06B2">
      <w:r>
        <w:t xml:space="preserve">HL7 provides a rating of the maturity of FHIR content based on the FHIR Maturity Model (FMM): level 0 (draft) through N (Normative). See </w:t>
      </w:r>
      <w:hyperlink r:id="rId27" w:anchor="maturity" w:history="1">
        <w:r>
          <w:rPr>
            <w:rStyle w:val="Hyperlink"/>
          </w:rPr>
          <w:t>http://hl7.org/fhir/versions.html#maturity</w:t>
        </w:r>
      </w:hyperlink>
      <w:r>
        <w:t xml:space="preserve">. </w:t>
      </w:r>
    </w:p>
    <w:p w14:paraId="6F7BD834" w14:textId="77777777" w:rsidR="00BA06B2" w:rsidRPr="00981943" w:rsidRDefault="00BA06B2" w:rsidP="00BA06B2">
      <w:pPr>
        <w:pStyle w:val="BodyText"/>
      </w:pPr>
      <w:r>
        <w:t>The FMM levels for FHIR content used in this profile are:</w:t>
      </w:r>
    </w:p>
    <w:p w14:paraId="53D6AEBE" w14:textId="40754B8B" w:rsidR="003E2B22" w:rsidRPr="00AF5B2B" w:rsidRDefault="003E2B22">
      <w:pPr>
        <w:pStyle w:val="BodyText"/>
      </w:pPr>
    </w:p>
    <w:tbl>
      <w:tblPr>
        <w:tblStyle w:val="TableGrid"/>
        <w:tblW w:w="0" w:type="auto"/>
        <w:jc w:val="center"/>
        <w:tblLook w:val="04A0" w:firstRow="1" w:lastRow="0" w:firstColumn="1" w:lastColumn="0" w:noHBand="0" w:noVBand="1"/>
      </w:tblPr>
      <w:tblGrid>
        <w:gridCol w:w="3170"/>
        <w:gridCol w:w="1870"/>
      </w:tblGrid>
      <w:tr w:rsidR="003E2B22" w:rsidRPr="00FC2641" w14:paraId="7574FA3D" w14:textId="77777777" w:rsidTr="003E2B22">
        <w:trPr>
          <w:jc w:val="center"/>
        </w:trPr>
        <w:tc>
          <w:tcPr>
            <w:tcW w:w="3170" w:type="dxa"/>
            <w:shd w:val="clear" w:color="auto" w:fill="D9D9D9" w:themeFill="background1" w:themeFillShade="D9"/>
          </w:tcPr>
          <w:p w14:paraId="6CFB6DDC" w14:textId="77777777" w:rsidR="003E2B22" w:rsidRDefault="003E2B22" w:rsidP="003E2B22">
            <w:pPr>
              <w:pStyle w:val="TableEntryHeader"/>
            </w:pPr>
            <w:r>
              <w:t>FHIR Content</w:t>
            </w:r>
          </w:p>
          <w:p w14:paraId="04B28956" w14:textId="77777777" w:rsidR="003E2B22" w:rsidRPr="00FC2641" w:rsidRDefault="003E2B22" w:rsidP="003E2B22">
            <w:pPr>
              <w:pStyle w:val="TableEntryHeader"/>
            </w:pPr>
            <w:r w:rsidRPr="00EA3BCB">
              <w:rPr>
                <w:sz w:val="16"/>
                <w:szCs w:val="16"/>
              </w:rPr>
              <w:t>(Resources, ValueSets, etc</w:t>
            </w:r>
            <w:r>
              <w:t>.</w:t>
            </w:r>
          </w:p>
        </w:tc>
        <w:tc>
          <w:tcPr>
            <w:tcW w:w="1870" w:type="dxa"/>
            <w:shd w:val="clear" w:color="auto" w:fill="D9D9D9" w:themeFill="background1" w:themeFillShade="D9"/>
          </w:tcPr>
          <w:p w14:paraId="504B57D2" w14:textId="77777777" w:rsidR="003E2B22" w:rsidRPr="00FC2641" w:rsidRDefault="003E2B22" w:rsidP="003E2B22">
            <w:pPr>
              <w:pStyle w:val="TableEntryHeader"/>
            </w:pPr>
            <w:r>
              <w:t>FMM Level</w:t>
            </w:r>
          </w:p>
        </w:tc>
      </w:tr>
      <w:tr w:rsidR="003E2B22" w:rsidRPr="005D01C5" w14:paraId="3A18589A" w14:textId="77777777" w:rsidTr="003E2B22">
        <w:trPr>
          <w:jc w:val="center"/>
        </w:trPr>
        <w:tc>
          <w:tcPr>
            <w:tcW w:w="3170" w:type="dxa"/>
          </w:tcPr>
          <w:p w14:paraId="23B0E608" w14:textId="77777777" w:rsidR="003E2B22" w:rsidRPr="005D01C5" w:rsidRDefault="003E2B22" w:rsidP="003E2B22">
            <w:pPr>
              <w:pStyle w:val="TableEntry"/>
            </w:pPr>
          </w:p>
        </w:tc>
        <w:tc>
          <w:tcPr>
            <w:tcW w:w="1870" w:type="dxa"/>
          </w:tcPr>
          <w:p w14:paraId="54757BB9" w14:textId="77777777" w:rsidR="003E2B22" w:rsidRPr="005D01C5" w:rsidRDefault="003E2B22" w:rsidP="003E2B22">
            <w:pPr>
              <w:pStyle w:val="TableEntry"/>
            </w:pPr>
          </w:p>
        </w:tc>
      </w:tr>
      <w:tr w:rsidR="003E2B22" w:rsidRPr="005D01C5" w14:paraId="4CDE32DE" w14:textId="77777777" w:rsidTr="003E2B22">
        <w:trPr>
          <w:jc w:val="center"/>
        </w:trPr>
        <w:tc>
          <w:tcPr>
            <w:tcW w:w="3170" w:type="dxa"/>
          </w:tcPr>
          <w:p w14:paraId="530BD11A" w14:textId="77777777" w:rsidR="003E2B22" w:rsidRPr="005D01C5" w:rsidRDefault="003E2B22" w:rsidP="003E2B22">
            <w:pPr>
              <w:pStyle w:val="TableEntry"/>
            </w:pPr>
          </w:p>
        </w:tc>
        <w:tc>
          <w:tcPr>
            <w:tcW w:w="1870" w:type="dxa"/>
          </w:tcPr>
          <w:p w14:paraId="0761C564" w14:textId="77777777" w:rsidR="003E2B22" w:rsidRPr="005D01C5" w:rsidRDefault="003E2B22" w:rsidP="003E2B22">
            <w:pPr>
              <w:pStyle w:val="TableEntry"/>
            </w:pPr>
          </w:p>
        </w:tc>
      </w:tr>
      <w:tr w:rsidR="003E2B22" w:rsidRPr="00EA3BCB" w14:paraId="257D29EA" w14:textId="77777777" w:rsidTr="003E2B22">
        <w:trPr>
          <w:jc w:val="center"/>
        </w:trPr>
        <w:tc>
          <w:tcPr>
            <w:tcW w:w="3170" w:type="dxa"/>
          </w:tcPr>
          <w:p w14:paraId="03524891" w14:textId="284037F7" w:rsidR="003E2B22" w:rsidRPr="00EA3BCB" w:rsidRDefault="003E2B22" w:rsidP="003E2B22">
            <w:pPr>
              <w:pStyle w:val="TableEntry"/>
              <w:rPr>
                <w:i/>
                <w:iCs/>
              </w:rPr>
            </w:pPr>
            <w:r w:rsidRPr="00EA3BCB">
              <w:rPr>
                <w:i/>
                <w:iCs/>
              </w:rPr>
              <w:t>&lt;e.g.</w:t>
            </w:r>
            <w:r w:rsidR="000D7D70">
              <w:rPr>
                <w:i/>
                <w:iCs/>
              </w:rPr>
              <w:t>,</w:t>
            </w:r>
            <w:r w:rsidRPr="00EA3BCB">
              <w:rPr>
                <w:i/>
                <w:iCs/>
              </w:rPr>
              <w:t xml:space="preserve"> Communication</w:t>
            </w:r>
          </w:p>
        </w:tc>
        <w:tc>
          <w:tcPr>
            <w:tcW w:w="1870" w:type="dxa"/>
          </w:tcPr>
          <w:p w14:paraId="06B694F5" w14:textId="77777777" w:rsidR="003E2B22" w:rsidRPr="00EA3BCB" w:rsidRDefault="003E2B22" w:rsidP="003E2B22">
            <w:pPr>
              <w:pStyle w:val="TableEntry"/>
              <w:rPr>
                <w:i/>
                <w:iCs/>
              </w:rPr>
            </w:pPr>
            <w:r w:rsidRPr="00EA3BCB">
              <w:rPr>
                <w:i/>
                <w:iCs/>
              </w:rPr>
              <w:t>2&gt;</w:t>
            </w:r>
          </w:p>
        </w:tc>
      </w:tr>
    </w:tbl>
    <w:p w14:paraId="6EDFE10B" w14:textId="7AFC6CC4" w:rsidR="003E2B22" w:rsidRPr="00AF5B2B" w:rsidRDefault="003E2B22">
      <w:pPr>
        <w:pStyle w:val="BodyText"/>
      </w:pPr>
    </w:p>
    <w:p w14:paraId="40E5872D" w14:textId="77777777" w:rsidR="003E2B22" w:rsidRPr="00AF5B2B" w:rsidRDefault="003E2B22">
      <w:pPr>
        <w:pStyle w:val="BodyText"/>
      </w:pPr>
    </w:p>
    <w:p w14:paraId="117366CA" w14:textId="77777777" w:rsidR="00CE0F8B" w:rsidRDefault="00CE0F8B" w:rsidP="00EA3BCB">
      <w:pPr>
        <w:pStyle w:val="BodyText"/>
      </w:pPr>
    </w:p>
    <w:p w14:paraId="737EE768" w14:textId="19F529F0" w:rsidR="003C3FFB" w:rsidRDefault="00684CA7" w:rsidP="00EA3BCB">
      <w:pPr>
        <w:pStyle w:val="BodyText"/>
      </w:pPr>
      <w:r>
        <w:t xml:space="preserve">This IHE Devices Technical Framework supplement introduces a new </w:t>
      </w:r>
      <w:r w:rsidRPr="00172D11">
        <w:rPr>
          <w:i/>
          <w:iCs/>
        </w:rPr>
        <w:t>family of interoperability profiles</w:t>
      </w:r>
      <w:r>
        <w:t>, Service-oriented Device Point-of-care Interoperability (SDPi), that comprise (4) separate profiles:</w:t>
      </w:r>
    </w:p>
    <w:p w14:paraId="6D569D99" w14:textId="34401B8B" w:rsidR="00684CA7" w:rsidRDefault="00684CA7" w:rsidP="00FE2B6D">
      <w:pPr>
        <w:pStyle w:val="BodyText"/>
        <w:numPr>
          <w:ilvl w:val="0"/>
          <w:numId w:val="18"/>
        </w:numPr>
      </w:pPr>
      <w:r>
        <w:t>SDPi-Plug-and-trust (</w:t>
      </w:r>
      <w:r w:rsidRPr="00172D11">
        <w:rPr>
          <w:b/>
          <w:bCs/>
        </w:rPr>
        <w:t>SDPi-P</w:t>
      </w:r>
      <w:r>
        <w:t>) Profile</w:t>
      </w:r>
    </w:p>
    <w:p w14:paraId="1A6D6177" w14:textId="644F44E6" w:rsidR="00684CA7" w:rsidRDefault="00684CA7" w:rsidP="00FE2B6D">
      <w:pPr>
        <w:pStyle w:val="BodyText"/>
        <w:numPr>
          <w:ilvl w:val="0"/>
          <w:numId w:val="18"/>
        </w:numPr>
      </w:pPr>
      <w:r>
        <w:t>SDPi-Reporting (</w:t>
      </w:r>
      <w:r w:rsidRPr="00172D11">
        <w:rPr>
          <w:b/>
          <w:bCs/>
        </w:rPr>
        <w:t>SDPi-R</w:t>
      </w:r>
      <w:r>
        <w:t>) Profile</w:t>
      </w:r>
    </w:p>
    <w:p w14:paraId="50131C05" w14:textId="1E408719" w:rsidR="00684CA7" w:rsidRDefault="00684CA7" w:rsidP="00FE2B6D">
      <w:pPr>
        <w:pStyle w:val="BodyText"/>
        <w:numPr>
          <w:ilvl w:val="0"/>
          <w:numId w:val="18"/>
        </w:numPr>
      </w:pPr>
      <w:r>
        <w:lastRenderedPageBreak/>
        <w:t>SDPi-Alerting (</w:t>
      </w:r>
      <w:r w:rsidRPr="00172D11">
        <w:rPr>
          <w:b/>
          <w:bCs/>
        </w:rPr>
        <w:t>SDPi-A</w:t>
      </w:r>
      <w:r>
        <w:t>) Profile</w:t>
      </w:r>
    </w:p>
    <w:p w14:paraId="2C8B953D" w14:textId="457F50B3" w:rsidR="00684CA7" w:rsidRDefault="00684CA7" w:rsidP="00FE2B6D">
      <w:pPr>
        <w:pStyle w:val="BodyText"/>
        <w:numPr>
          <w:ilvl w:val="0"/>
          <w:numId w:val="18"/>
        </w:numPr>
      </w:pPr>
      <w:r>
        <w:t>SDPi-external Control (</w:t>
      </w:r>
      <w:r w:rsidRPr="00172D11">
        <w:rPr>
          <w:b/>
          <w:bCs/>
        </w:rPr>
        <w:t>SDPi-xC</w:t>
      </w:r>
      <w:r>
        <w:t>) Profile</w:t>
      </w:r>
    </w:p>
    <w:p w14:paraId="4047B73F" w14:textId="6D4E05A6" w:rsidR="00684CA7" w:rsidRDefault="00684CA7" w:rsidP="00684CA7">
      <w:pPr>
        <w:pStyle w:val="BodyText"/>
      </w:pPr>
      <w:r>
        <w:t>To that end, the supplement includes updates to all (3) IHE DEV TF volumes, including:</w:t>
      </w:r>
    </w:p>
    <w:p w14:paraId="653B9555" w14:textId="04C6A59A" w:rsidR="00684CA7" w:rsidRPr="00172D11" w:rsidRDefault="00684CA7" w:rsidP="00684CA7">
      <w:pPr>
        <w:pStyle w:val="BodyText"/>
        <w:ind w:left="720"/>
        <w:rPr>
          <w:b/>
          <w:bCs/>
        </w:rPr>
      </w:pPr>
      <w:r w:rsidRPr="00172D11">
        <w:rPr>
          <w:b/>
          <w:bCs/>
        </w:rPr>
        <w:t>TF-1  Integration Profiles</w:t>
      </w:r>
    </w:p>
    <w:p w14:paraId="53CBAEC1" w14:textId="14B09ACD" w:rsidR="00684CA7" w:rsidRDefault="00395C31" w:rsidP="00FE2B6D">
      <w:pPr>
        <w:pStyle w:val="BodyText"/>
        <w:numPr>
          <w:ilvl w:val="0"/>
          <w:numId w:val="19"/>
        </w:numPr>
      </w:pPr>
      <w:r>
        <w:t>General overview of the SDPi architectural approach &amp; integrated set of profiles</w:t>
      </w:r>
    </w:p>
    <w:p w14:paraId="562F684A" w14:textId="7F8FA918" w:rsidR="00395C31" w:rsidRDefault="00395C31" w:rsidP="00FE2B6D">
      <w:pPr>
        <w:pStyle w:val="BodyText"/>
        <w:numPr>
          <w:ilvl w:val="0"/>
          <w:numId w:val="19"/>
        </w:numPr>
      </w:pPr>
      <w:r>
        <w:t>Profile specific sections</w:t>
      </w:r>
    </w:p>
    <w:p w14:paraId="4556FB39" w14:textId="0F568568" w:rsidR="00395C31" w:rsidRDefault="00395C31" w:rsidP="00FE2B6D">
      <w:pPr>
        <w:pStyle w:val="BodyText"/>
        <w:numPr>
          <w:ilvl w:val="0"/>
          <w:numId w:val="19"/>
        </w:numPr>
      </w:pPr>
      <w:r>
        <w:t xml:space="preserve">Related appendices, for example the integration of this family of SDPi profiles with other </w:t>
      </w:r>
      <w:r w:rsidR="003E221E">
        <w:t>sources of requirements, or the application of Service Oriented Architecture (SOA) to these profiles</w:t>
      </w:r>
    </w:p>
    <w:p w14:paraId="12A34E75" w14:textId="1FE3CF8C" w:rsidR="00684CA7" w:rsidRPr="00172D11" w:rsidRDefault="00684CA7" w:rsidP="00684CA7">
      <w:pPr>
        <w:pStyle w:val="BodyText"/>
        <w:ind w:left="720"/>
        <w:rPr>
          <w:b/>
          <w:bCs/>
        </w:rPr>
      </w:pPr>
      <w:r w:rsidRPr="00172D11">
        <w:rPr>
          <w:b/>
          <w:bCs/>
        </w:rPr>
        <w:t>TF-2  Transactions</w:t>
      </w:r>
    </w:p>
    <w:p w14:paraId="019DE589" w14:textId="23C4296A" w:rsidR="00172D11" w:rsidRDefault="003E221E" w:rsidP="00FE2B6D">
      <w:pPr>
        <w:pStyle w:val="BodyText"/>
        <w:numPr>
          <w:ilvl w:val="0"/>
          <w:numId w:val="19"/>
        </w:numPr>
      </w:pPr>
      <w:r>
        <w:t>Extensive new set of transactions based on ISO/IEEE 11073 Service-oriented Device Connectivity (SDC) medical device interoperability standards.</w:t>
      </w:r>
    </w:p>
    <w:p w14:paraId="37759715" w14:textId="603E70BE" w:rsidR="003E221E" w:rsidRDefault="003E221E" w:rsidP="00FE2B6D">
      <w:pPr>
        <w:pStyle w:val="BodyText"/>
        <w:numPr>
          <w:ilvl w:val="0"/>
          <w:numId w:val="19"/>
        </w:numPr>
      </w:pPr>
      <w:r>
        <w:t xml:space="preserve">Related appendices, for example the specialized use of </w:t>
      </w:r>
    </w:p>
    <w:p w14:paraId="4F91656B" w14:textId="54BE6107" w:rsidR="00684CA7" w:rsidRPr="00172D11" w:rsidRDefault="00684CA7" w:rsidP="00684CA7">
      <w:pPr>
        <w:pStyle w:val="BodyText"/>
        <w:ind w:left="720"/>
        <w:rPr>
          <w:b/>
          <w:bCs/>
        </w:rPr>
      </w:pPr>
      <w:r w:rsidRPr="00172D11">
        <w:rPr>
          <w:b/>
          <w:bCs/>
        </w:rPr>
        <w:t>TF-3  Content Modules</w:t>
      </w:r>
    </w:p>
    <w:p w14:paraId="269D2C9A" w14:textId="25A1BCE9" w:rsidR="00172D11" w:rsidRPr="00D26514" w:rsidRDefault="003E221E" w:rsidP="00FE2B6D">
      <w:pPr>
        <w:pStyle w:val="BodyText"/>
        <w:numPr>
          <w:ilvl w:val="0"/>
          <w:numId w:val="19"/>
        </w:numPr>
      </w:pPr>
      <w:r>
        <w:t>New content covering the application of ISO/IEEE 11073 SDC semantic standards to device content modules, with a primary focus on specifications related to the ISO/IEEE 11073-10207 BICEPS standard.</w:t>
      </w:r>
    </w:p>
    <w:p w14:paraId="1F11D9E8" w14:textId="5CEB46AA" w:rsidR="00CE0F8B" w:rsidRDefault="00CE0F8B" w:rsidP="00CE0F8B">
      <w:pPr>
        <w:pStyle w:val="BodyText"/>
      </w:pPr>
      <w:bookmarkStart w:id="14" w:name="_Toc18414899"/>
      <w:bookmarkStart w:id="15" w:name="_Toc345074641"/>
    </w:p>
    <w:p w14:paraId="75F9AA9D" w14:textId="0477BF7A" w:rsidR="00CF283F" w:rsidRPr="00D26514" w:rsidRDefault="00CF283F" w:rsidP="008616CB">
      <w:pPr>
        <w:pStyle w:val="Heading2"/>
        <w:numPr>
          <w:ilvl w:val="0"/>
          <w:numId w:val="0"/>
        </w:numPr>
        <w:rPr>
          <w:noProof w:val="0"/>
        </w:rPr>
      </w:pPr>
      <w:bookmarkStart w:id="16" w:name="_Toc18414904"/>
      <w:bookmarkStart w:id="17" w:name="_Toc45264873"/>
      <w:bookmarkEnd w:id="14"/>
      <w:r w:rsidRPr="00D26514">
        <w:rPr>
          <w:noProof w:val="0"/>
        </w:rPr>
        <w:t>Open Issues and Questions</w:t>
      </w:r>
      <w:bookmarkEnd w:id="15"/>
      <w:bookmarkEnd w:id="16"/>
      <w:bookmarkEnd w:id="17"/>
    </w:p>
    <w:p w14:paraId="0613310A" w14:textId="77777777" w:rsidR="00CF283F" w:rsidRPr="00D26514" w:rsidRDefault="00CF283F" w:rsidP="00B92EA1">
      <w:pPr>
        <w:pStyle w:val="AuthorInstructions"/>
      </w:pPr>
      <w:r w:rsidRPr="00D26514">
        <w:t xml:space="preserve">&lt;List </w:t>
      </w:r>
      <w:r w:rsidR="00701B3A" w:rsidRPr="00D26514">
        <w:t xml:space="preserve">the </w:t>
      </w:r>
      <w:commentRangeStart w:id="18"/>
      <w:r w:rsidRPr="00D26514">
        <w:t>open issues/</w:t>
      </w:r>
      <w:r w:rsidR="008E0275" w:rsidRPr="00D26514">
        <w:t xml:space="preserve">questions </w:t>
      </w:r>
      <w:commentRangeEnd w:id="18"/>
      <w:r w:rsidR="003E221E">
        <w:rPr>
          <w:rStyle w:val="CommentReference"/>
          <w:i w:val="0"/>
        </w:rPr>
        <w:commentReference w:id="18"/>
      </w:r>
      <w:r w:rsidR="008E0275" w:rsidRPr="00D26514">
        <w:t>that</w:t>
      </w:r>
      <w:r w:rsidRPr="00D26514">
        <w:t xml:space="preserve"> nee</w:t>
      </w:r>
      <w:r w:rsidR="004F5211" w:rsidRPr="00D26514">
        <w:t>d to be addressed</w:t>
      </w:r>
      <w:r w:rsidR="009D125C" w:rsidRPr="00D26514">
        <w:t>.</w:t>
      </w:r>
      <w:r w:rsidR="009F5CF4" w:rsidRPr="00D26514">
        <w:t xml:space="preserve"> These are particularly useful for highlighting problematic issues and/or specifically soliciting public comments.</w:t>
      </w:r>
      <w:r w:rsidRPr="00D26514">
        <w:t>&gt;</w:t>
      </w:r>
    </w:p>
    <w:p w14:paraId="294D049B" w14:textId="77777777" w:rsidR="00CF283F" w:rsidRPr="00D26514" w:rsidRDefault="00CF283F" w:rsidP="008616CB">
      <w:pPr>
        <w:pStyle w:val="Heading2"/>
        <w:numPr>
          <w:ilvl w:val="0"/>
          <w:numId w:val="0"/>
        </w:numPr>
        <w:rPr>
          <w:noProof w:val="0"/>
        </w:rPr>
      </w:pPr>
      <w:bookmarkStart w:id="19" w:name="_Toc345074642"/>
      <w:bookmarkStart w:id="20" w:name="_Toc18414905"/>
      <w:bookmarkStart w:id="21" w:name="_Toc473170357"/>
      <w:bookmarkStart w:id="22" w:name="_Toc504625754"/>
      <w:bookmarkStart w:id="23" w:name="_Toc45264874"/>
      <w:r w:rsidRPr="00D26514">
        <w:rPr>
          <w:noProof w:val="0"/>
        </w:rPr>
        <w:t>Closed Issues</w:t>
      </w:r>
      <w:bookmarkEnd w:id="19"/>
      <w:bookmarkEnd w:id="20"/>
      <w:bookmarkEnd w:id="23"/>
    </w:p>
    <w:p w14:paraId="0AB67C16" w14:textId="07F5A7F5" w:rsidR="00CF283F" w:rsidRPr="00D26514" w:rsidRDefault="00CF283F" w:rsidP="00B92EA1">
      <w:pPr>
        <w:pStyle w:val="AuthorInstructions"/>
      </w:pPr>
      <w:r w:rsidRPr="00D26514">
        <w:t xml:space="preserve">&lt;List </w:t>
      </w:r>
      <w:r w:rsidR="00701B3A" w:rsidRPr="00D26514">
        <w:t>the</w:t>
      </w:r>
      <w:r w:rsidRPr="00D26514">
        <w:t xml:space="preserve"> closed issues/questio</w:t>
      </w:r>
      <w:r w:rsidR="001F7A35" w:rsidRPr="00D26514">
        <w:t>ns with their resolutions</w:t>
      </w:r>
      <w:r w:rsidR="009F5CF4" w:rsidRPr="00D26514">
        <w:t>. These are particularly useful for recording the rationale for closed issues to forestall unnecessary rehashing in the future and/or to make it easier to identify when a closed issue should be re-opened due to new information.</w:t>
      </w:r>
      <w:r w:rsidRPr="00D26514">
        <w:t>&gt;</w:t>
      </w:r>
    </w:p>
    <w:p w14:paraId="15C3204D" w14:textId="77777777" w:rsidR="00CF283F" w:rsidRPr="00D26514" w:rsidRDefault="00CF283F" w:rsidP="00147F29">
      <w:pPr>
        <w:pStyle w:val="BodyText"/>
      </w:pPr>
    </w:p>
    <w:p w14:paraId="4FDCC03C" w14:textId="64AE4C67" w:rsidR="00077DF6" w:rsidRDefault="00077DF6" w:rsidP="00BB76BC">
      <w:pPr>
        <w:pStyle w:val="Heading1"/>
        <w:numPr>
          <w:ilvl w:val="0"/>
          <w:numId w:val="0"/>
        </w:numPr>
        <w:rPr>
          <w:noProof w:val="0"/>
        </w:rPr>
      </w:pPr>
      <w:bookmarkStart w:id="24" w:name="_Toc345074643"/>
      <w:bookmarkStart w:id="25" w:name="_Toc18414906"/>
      <w:bookmarkStart w:id="26" w:name="_Toc45264875"/>
      <w:r>
        <w:rPr>
          <w:noProof w:val="0"/>
        </w:rPr>
        <w:lastRenderedPageBreak/>
        <w:t>IHE Technical Frameworks General Introduction</w:t>
      </w:r>
      <w:bookmarkEnd w:id="26"/>
    </w:p>
    <w:p w14:paraId="0DB60388" w14:textId="6F6EA278" w:rsidR="00077DF6" w:rsidRPr="00682FD2" w:rsidRDefault="00077DF6" w:rsidP="00AF5B2B">
      <w:pPr>
        <w:pStyle w:val="BodyText"/>
      </w:pPr>
      <w:r w:rsidRPr="00D26514">
        <w:t xml:space="preserve">The </w:t>
      </w:r>
      <w:hyperlink r:id="rId28" w:anchor="GenIntro" w:history="1">
        <w:r w:rsidRPr="00D26514">
          <w:rPr>
            <w:rStyle w:val="Hyperlink"/>
          </w:rPr>
          <w:t>IHE Technical Framework General Introduction</w:t>
        </w:r>
      </w:hyperlink>
      <w:r w:rsidRPr="00D26514">
        <w:t xml:space="preserve"> </w:t>
      </w:r>
      <w:r>
        <w:t xml:space="preserve">is </w:t>
      </w:r>
      <w:r w:rsidRPr="00EA3BCB">
        <w:t>shared by all of the IHE domain technical frameworks. Each technical framework volume contains links to th</w:t>
      </w:r>
      <w:r>
        <w:t xml:space="preserve">is </w:t>
      </w:r>
      <w:r w:rsidRPr="00EA3BCB">
        <w:t>document where appropriate.</w:t>
      </w:r>
    </w:p>
    <w:p w14:paraId="2334F0BD" w14:textId="0DB99873" w:rsidR="00077DF6" w:rsidRDefault="00077DF6" w:rsidP="00AF5B2B">
      <w:pPr>
        <w:pStyle w:val="Heading1"/>
        <w:pageBreakBefore w:val="0"/>
      </w:pPr>
      <w:bookmarkStart w:id="27" w:name="_Toc341951395"/>
      <w:bookmarkStart w:id="28" w:name="_Toc18418175"/>
      <w:bookmarkStart w:id="29" w:name="_Toc45264876"/>
      <w:r>
        <w:t>Copyright Licenses</w:t>
      </w:r>
      <w:bookmarkEnd w:id="27"/>
      <w:bookmarkEnd w:id="28"/>
      <w:bookmarkEnd w:id="29"/>
    </w:p>
    <w:p w14:paraId="41043B75" w14:textId="77777777" w:rsidR="00077DF6" w:rsidRDefault="00077DF6" w:rsidP="00077DF6">
      <w:pPr>
        <w:pStyle w:val="BodyText"/>
      </w:pPr>
      <w:r>
        <w:t>IHE International hereby grants to each Member Organization, and to any other user of these documents, an irrevocable, worldwide, perpetual, royalty-free, nontransferable, nonexclusive, non-sublicensable license under its copyrights in any IHE profiles and Technical Framework documents, as well as any additional copyrighted materials that will be owned by IHE International and will be made available for use by Member Organizations, to reproduce and distribute (in any and all print, electronic or other means of reproduction, storage or transmission) such IHE Technical Documents.</w:t>
      </w:r>
    </w:p>
    <w:p w14:paraId="5A69DC35" w14:textId="77777777" w:rsidR="00077DF6" w:rsidRDefault="00077DF6" w:rsidP="00077DF6">
      <w:pPr>
        <w:pStyle w:val="BodyText"/>
      </w:pPr>
      <w:r>
        <w:t>The licenses covered by this Copyright License are only to those copyrights owned or controlled by IHE International itself. If parts of the Technical Framework are included in products that also include materials owned or controlled by other parties, licenses to use those products are beyond the scope of this IHE document and would have to be obtained from that other party.</w:t>
      </w:r>
    </w:p>
    <w:p w14:paraId="2A31BBE4" w14:textId="4CE17B82" w:rsidR="00077DF6" w:rsidRDefault="00077DF6" w:rsidP="00077DF6">
      <w:pPr>
        <w:pStyle w:val="Heading2"/>
      </w:pPr>
      <w:bookmarkStart w:id="30" w:name="_Toc341951396"/>
      <w:bookmarkStart w:id="31" w:name="_Toc18418176"/>
      <w:bookmarkStart w:id="32" w:name="_Toc45264877"/>
      <w:r>
        <w:t>Copyright of Base Standards</w:t>
      </w:r>
      <w:bookmarkEnd w:id="30"/>
      <w:bookmarkEnd w:id="31"/>
      <w:bookmarkEnd w:id="32"/>
    </w:p>
    <w:p w14:paraId="5101DD1D" w14:textId="77777777" w:rsidR="00077DF6" w:rsidRDefault="00077DF6" w:rsidP="00077DF6">
      <w:pPr>
        <w:pStyle w:val="BodyText"/>
      </w:pPr>
      <w:r>
        <w:t xml:space="preserve">IHE technical documents refer to and make use of a number of standards developed and published by several standards development organizations. All rights for their respective base standards are reserved by these organizations. This agreement does not supersede any copyright provisions applicable to such base standards. </w:t>
      </w:r>
      <w:commentRangeStart w:id="33"/>
      <w:r>
        <w:t xml:space="preserve">Copyright license information </w:t>
      </w:r>
      <w:commentRangeEnd w:id="33"/>
      <w:r w:rsidR="003E221E">
        <w:rPr>
          <w:rStyle w:val="CommentReference"/>
        </w:rPr>
        <w:commentReference w:id="33"/>
      </w:r>
      <w:r>
        <w:t>for frequently referenced base standards is provided below.</w:t>
      </w:r>
    </w:p>
    <w:p w14:paraId="4F8C7FB8" w14:textId="531A5FCD" w:rsidR="00077DF6" w:rsidRPr="00F76ACC" w:rsidRDefault="00077DF6" w:rsidP="00077DF6">
      <w:pPr>
        <w:pStyle w:val="Heading3"/>
      </w:pPr>
      <w:bookmarkStart w:id="34" w:name="_Toc45264878"/>
      <w:r>
        <w:t xml:space="preserve">DICOM </w:t>
      </w:r>
      <w:r w:rsidRPr="00F76ACC">
        <w:t>(Digital Imaging and Communications in Medicine)</w:t>
      </w:r>
      <w:bookmarkEnd w:id="34"/>
    </w:p>
    <w:p w14:paraId="5C0C9C0B" w14:textId="77777777" w:rsidR="00077DF6" w:rsidRDefault="00077DF6" w:rsidP="00077DF6">
      <w:pPr>
        <w:pStyle w:val="BodyText"/>
      </w:pPr>
      <w:r w:rsidRPr="00F76ACC">
        <w:t>DICOM</w:t>
      </w:r>
      <w:r w:rsidRPr="00F76ACC">
        <w:rPr>
          <w:vertAlign w:val="superscript"/>
        </w:rPr>
        <w:t>®</w:t>
      </w:r>
      <w:r>
        <w:t xml:space="preserve"> </w:t>
      </w:r>
      <w:r w:rsidRPr="00BC4B99">
        <w:t>is the registered trademark of the National Electrical Manufacturers Association for its standards publications relating to digital communications of medical information.</w:t>
      </w:r>
    </w:p>
    <w:p w14:paraId="6ACB48E8" w14:textId="7A5DB91D" w:rsidR="00077DF6" w:rsidRDefault="00077DF6" w:rsidP="00077DF6">
      <w:pPr>
        <w:pStyle w:val="Heading3"/>
      </w:pPr>
      <w:bookmarkStart w:id="35" w:name="_Toc45264879"/>
      <w:r>
        <w:t>HL7 (Health Level Seven)</w:t>
      </w:r>
      <w:bookmarkEnd w:id="35"/>
    </w:p>
    <w:p w14:paraId="13B8D03D" w14:textId="77777777" w:rsidR="00077DF6" w:rsidRPr="00F76ACC" w:rsidRDefault="00077DF6" w:rsidP="00077DF6">
      <w:pPr>
        <w:pStyle w:val="BodyText"/>
        <w:rPr>
          <w:i/>
          <w:iCs/>
        </w:rPr>
      </w:pPr>
      <w:r>
        <w:rPr>
          <w:i/>
          <w:iCs/>
        </w:rPr>
        <w:t>&lt;</w:t>
      </w:r>
      <w:r w:rsidRPr="00F76ACC">
        <w:rPr>
          <w:i/>
          <w:iCs/>
        </w:rPr>
        <w:t>Please refer to the Fast Healthcare Interoperability Resources as the "HL7</w:t>
      </w:r>
      <w:r w:rsidRPr="00F76ACC">
        <w:rPr>
          <w:i/>
          <w:iCs/>
          <w:vertAlign w:val="superscript"/>
        </w:rPr>
        <w:t>®</w:t>
      </w:r>
      <w:r w:rsidRPr="00F76ACC">
        <w:rPr>
          <w:i/>
          <w:iCs/>
        </w:rPr>
        <w:t xml:space="preserve"> FHIR</w:t>
      </w:r>
      <w:r w:rsidRPr="00F76ACC">
        <w:rPr>
          <w:i/>
          <w:iCs/>
          <w:vertAlign w:val="superscript"/>
        </w:rPr>
        <w:t>®</w:t>
      </w:r>
      <w:r w:rsidRPr="00F76ACC">
        <w:rPr>
          <w:i/>
          <w:iCs/>
        </w:rPr>
        <w:t xml:space="preserve"> standard".</w:t>
      </w:r>
      <w:r>
        <w:rPr>
          <w:i/>
          <w:iCs/>
        </w:rPr>
        <w:t>&gt;</w:t>
      </w:r>
    </w:p>
    <w:p w14:paraId="341973A0" w14:textId="77777777" w:rsidR="00077DF6" w:rsidRDefault="00077DF6" w:rsidP="00077DF6">
      <w:pPr>
        <w:pStyle w:val="BodyText"/>
      </w:pPr>
      <w:r w:rsidRPr="00F76ACC">
        <w:t>HL7</w:t>
      </w:r>
      <w:r w:rsidRPr="00F76ACC">
        <w:rPr>
          <w:vertAlign w:val="superscript"/>
        </w:rPr>
        <w:t>®</w:t>
      </w:r>
      <w:r w:rsidRPr="00F76ACC">
        <w:t>, Health Level Seven</w:t>
      </w:r>
      <w:r w:rsidRPr="00F76ACC">
        <w:rPr>
          <w:vertAlign w:val="superscript"/>
        </w:rPr>
        <w:t>®</w:t>
      </w:r>
      <w:r w:rsidRPr="00F76ACC">
        <w:t>, CDA</w:t>
      </w:r>
      <w:r w:rsidRPr="00F76ACC">
        <w:rPr>
          <w:vertAlign w:val="superscript"/>
        </w:rPr>
        <w:t>®</w:t>
      </w:r>
      <w:r w:rsidRPr="00F76ACC">
        <w:t>, FHIR</w:t>
      </w:r>
      <w:r w:rsidRPr="00F76ACC">
        <w:rPr>
          <w:vertAlign w:val="superscript"/>
        </w:rPr>
        <w:t>®</w:t>
      </w:r>
      <w:r w:rsidRPr="00F76ACC">
        <w:t>, and the FHIR [FLAME DESIGN]</w:t>
      </w:r>
      <w:r w:rsidRPr="00D12426">
        <w:rPr>
          <w:vertAlign w:val="superscript"/>
        </w:rPr>
        <w:t xml:space="preserve"> </w:t>
      </w:r>
      <w:r w:rsidRPr="00F76ACC">
        <w:rPr>
          <w:vertAlign w:val="superscript"/>
        </w:rPr>
        <w:t>®</w:t>
      </w:r>
      <w:r w:rsidRPr="00F76ACC">
        <w:t xml:space="preserve"> are registered trademarks of Health Level Seven International.</w:t>
      </w:r>
    </w:p>
    <w:p w14:paraId="4F759532" w14:textId="77777777" w:rsidR="00077DF6" w:rsidRPr="00F76ACC" w:rsidRDefault="00077DF6" w:rsidP="00077DF6">
      <w:pPr>
        <w:pStyle w:val="BodyText"/>
      </w:pPr>
      <w:bookmarkStart w:id="36" w:name="_Hlk21523229"/>
      <w:r w:rsidRPr="00723827">
        <w:t>Health Level Seven, Inc. has granted permission to IHE to reproduce tables from the HL7 standard. The HL7 tables in this document are copyrighted by Health Level Seven, Inc. All rights reserved. Material drawn from these documents is credited where used.</w:t>
      </w:r>
    </w:p>
    <w:p w14:paraId="6CE9715C" w14:textId="5F8298B7" w:rsidR="00077DF6" w:rsidRDefault="00077DF6" w:rsidP="00077DF6">
      <w:pPr>
        <w:pStyle w:val="Heading3"/>
      </w:pPr>
      <w:bookmarkStart w:id="37" w:name="_Toc45264880"/>
      <w:bookmarkEnd w:id="36"/>
      <w:r>
        <w:lastRenderedPageBreak/>
        <w:t>LOINC (</w:t>
      </w:r>
      <w:r w:rsidRPr="00591349">
        <w:t>Logical Observation Identifiers Names and Codes)</w:t>
      </w:r>
      <w:bookmarkEnd w:id="37"/>
    </w:p>
    <w:p w14:paraId="52AEBA3A" w14:textId="77777777" w:rsidR="00077DF6" w:rsidRPr="00F76ACC" w:rsidRDefault="00077DF6" w:rsidP="00077DF6">
      <w:pPr>
        <w:pStyle w:val="BodyText"/>
      </w:pPr>
      <w:r w:rsidRPr="00F76ACC">
        <w:t>LOINC</w:t>
      </w:r>
      <w:r w:rsidRPr="00F76ACC">
        <w:rPr>
          <w:vertAlign w:val="superscript"/>
        </w:rPr>
        <w:t>®</w:t>
      </w:r>
      <w:r w:rsidRPr="00F76ACC">
        <w:t xml:space="preserve"> </w:t>
      </w:r>
      <w:r>
        <w:t xml:space="preserve">is </w:t>
      </w:r>
      <w:r w:rsidRPr="00F76ACC">
        <w:t>registered United States trademarks of Regenstrief Institute, Inc.</w:t>
      </w:r>
    </w:p>
    <w:p w14:paraId="142B1AD0" w14:textId="0B8593FE" w:rsidR="00077DF6" w:rsidRPr="00F76ACC" w:rsidRDefault="00077DF6" w:rsidP="00077DF6">
      <w:pPr>
        <w:pStyle w:val="Heading3"/>
      </w:pPr>
      <w:bookmarkStart w:id="38" w:name="_Toc45264881"/>
      <w:r>
        <w:t>SNOMED CT (</w:t>
      </w:r>
      <w:r w:rsidRPr="00591349">
        <w:t>Systematized Nomenclature of Medicine</w:t>
      </w:r>
      <w:r>
        <w:t xml:space="preserve"> -- Clinical Terms)</w:t>
      </w:r>
      <w:bookmarkEnd w:id="38"/>
    </w:p>
    <w:p w14:paraId="54B06BF0" w14:textId="014DB6FF" w:rsidR="00077DF6" w:rsidRDefault="003A60B7" w:rsidP="00077DF6">
      <w:pPr>
        <w:pStyle w:val="NormalWeb"/>
      </w:pPr>
      <w:r>
        <w:rPr>
          <w:rFonts w:cstheme="minorBidi"/>
          <w:color w:val="000000"/>
        </w:rPr>
        <w:t xml:space="preserve">Some </w:t>
      </w:r>
      <w:r w:rsidR="00077DF6">
        <w:rPr>
          <w:rFonts w:cstheme="minorBidi"/>
          <w:color w:val="000000"/>
        </w:rPr>
        <w:t xml:space="preserve">IHE Profiles incorporate </w:t>
      </w:r>
      <w:r w:rsidR="00077DF6" w:rsidRPr="00F76ACC">
        <w:rPr>
          <w:rFonts w:cstheme="minorBidi"/>
          <w:color w:val="000000"/>
        </w:rPr>
        <w:t>SNOMED</w:t>
      </w:r>
      <w:r w:rsidR="00077DF6" w:rsidRPr="00F76ACC">
        <w:rPr>
          <w:rFonts w:cstheme="minorBidi"/>
          <w:color w:val="000000"/>
          <w:vertAlign w:val="superscript"/>
        </w:rPr>
        <w:t>®</w:t>
      </w:r>
      <w:r w:rsidR="00077DF6" w:rsidRPr="00F76ACC">
        <w:rPr>
          <w:rFonts w:cstheme="minorBidi"/>
          <w:color w:val="000000"/>
        </w:rPr>
        <w:t xml:space="preserve"> CT,</w:t>
      </w:r>
      <w:r w:rsidR="00077DF6">
        <w:rPr>
          <w:rFonts w:cstheme="minorBidi"/>
          <w:color w:val="000000"/>
        </w:rPr>
        <w:t xml:space="preserve"> </w:t>
      </w:r>
      <w:r>
        <w:rPr>
          <w:rFonts w:cstheme="minorBidi"/>
          <w:color w:val="000000"/>
        </w:rPr>
        <w:t xml:space="preserve">which is </w:t>
      </w:r>
      <w:r w:rsidR="00077DF6">
        <w:rPr>
          <w:rFonts w:cstheme="minorBidi"/>
          <w:color w:val="000000"/>
        </w:rPr>
        <w:t>used by permission of the International Health Terminology Standards Development Organisation. SNOMED CT</w:t>
      </w:r>
      <w:r w:rsidR="00077DF6" w:rsidRPr="00F76ACC">
        <w:rPr>
          <w:rFonts w:cstheme="minorBidi"/>
          <w:color w:val="000000"/>
          <w:vertAlign w:val="superscript"/>
        </w:rPr>
        <w:t>©</w:t>
      </w:r>
      <w:r w:rsidR="00077DF6">
        <w:rPr>
          <w:rFonts w:cstheme="minorBidi"/>
          <w:color w:val="000000"/>
        </w:rPr>
        <w:t xml:space="preserve"> was originally created by the College of American Pathologists. SNOMED CT is a registered trademark of the International Health Terminology Standards Development Organisation, all rights reserved.</w:t>
      </w:r>
    </w:p>
    <w:p w14:paraId="0F29AFE1" w14:textId="617624C2" w:rsidR="00077DF6" w:rsidRDefault="00077DF6" w:rsidP="00AF5B2B">
      <w:pPr>
        <w:pStyle w:val="Heading1"/>
        <w:pageBreakBefore w:val="0"/>
      </w:pPr>
      <w:bookmarkStart w:id="39" w:name="_Toc341951397"/>
      <w:bookmarkStart w:id="40" w:name="_Toc18418181"/>
      <w:bookmarkStart w:id="41" w:name="_Toc45264882"/>
      <w:r>
        <w:t>Trademark</w:t>
      </w:r>
      <w:bookmarkEnd w:id="39"/>
      <w:bookmarkEnd w:id="40"/>
      <w:bookmarkEnd w:id="41"/>
    </w:p>
    <w:p w14:paraId="4D4D0E79" w14:textId="77777777" w:rsidR="00077DF6" w:rsidRDefault="00077DF6" w:rsidP="00077DF6">
      <w:pPr>
        <w:pStyle w:val="BodyText"/>
      </w:pPr>
      <w:r>
        <w:t>IHE</w:t>
      </w:r>
      <w:r>
        <w:rPr>
          <w:vertAlign w:val="superscript"/>
        </w:rPr>
        <w:t>®</w:t>
      </w:r>
      <w:r>
        <w:t xml:space="preserve"> and the IHE logo are trademarks of the Healthcare Information Management Systems Society in the United States and trademarks of IHE Europe in the European Community. They may only be used with the written consent of the IHE International Board Operations Committee, which may be given to a Member Organization in broad terms for any use that is consistent with the IHE mission and operating principles.</w:t>
      </w:r>
    </w:p>
    <w:p w14:paraId="1ED8E55E" w14:textId="77777777" w:rsidR="00077DF6" w:rsidRPr="00682FD2" w:rsidRDefault="00077DF6" w:rsidP="00AF5B2B">
      <w:pPr>
        <w:pStyle w:val="BodyText"/>
      </w:pPr>
    </w:p>
    <w:p w14:paraId="126F23B3" w14:textId="695814D2" w:rsidR="009F5CF4" w:rsidRPr="00D26514" w:rsidRDefault="00077DF6" w:rsidP="00BB76BC">
      <w:pPr>
        <w:pStyle w:val="Heading1"/>
        <w:numPr>
          <w:ilvl w:val="0"/>
          <w:numId w:val="0"/>
        </w:numPr>
        <w:rPr>
          <w:noProof w:val="0"/>
        </w:rPr>
      </w:pPr>
      <w:bookmarkStart w:id="42" w:name="_Toc45264883"/>
      <w:r>
        <w:rPr>
          <w:noProof w:val="0"/>
        </w:rPr>
        <w:lastRenderedPageBreak/>
        <w:t xml:space="preserve">IHE Technical Frameworks </w:t>
      </w:r>
      <w:r w:rsidR="0004602F">
        <w:rPr>
          <w:noProof w:val="0"/>
        </w:rPr>
        <w:t>General Introduction</w:t>
      </w:r>
      <w:bookmarkEnd w:id="24"/>
      <w:r w:rsidR="00623829" w:rsidRPr="00D26514">
        <w:rPr>
          <w:noProof w:val="0"/>
        </w:rPr>
        <w:t xml:space="preserve"> Appendices</w:t>
      </w:r>
      <w:bookmarkEnd w:id="25"/>
      <w:bookmarkEnd w:id="42"/>
    </w:p>
    <w:p w14:paraId="09F7F118" w14:textId="0E824B02" w:rsidR="00623829" w:rsidRDefault="003B7860" w:rsidP="00EA3BCB">
      <w:pPr>
        <w:pStyle w:val="BodyText"/>
      </w:pPr>
      <w:r w:rsidRPr="00D26514">
        <w:t xml:space="preserve">The </w:t>
      </w:r>
      <w:hyperlink r:id="rId29" w:anchor="GenIntro" w:history="1">
        <w:r w:rsidR="0004602F">
          <w:rPr>
            <w:rStyle w:val="Hyperlink"/>
          </w:rPr>
          <w:t>IHE Technical Framework General Introduction Appendices</w:t>
        </w:r>
      </w:hyperlink>
      <w:r w:rsidR="00623829" w:rsidRPr="00D26514">
        <w:t xml:space="preserve"> are</w:t>
      </w:r>
      <w:r w:rsidR="00623829" w:rsidRPr="00EA3BCB">
        <w:t xml:space="preserve"> components shared by all of the IHE domain technical frameworks. Each technical framework volume contains links to these documents where appropriate.</w:t>
      </w:r>
    </w:p>
    <w:p w14:paraId="6CDC80F2" w14:textId="77777777" w:rsidR="00077DF6" w:rsidRPr="00D26514" w:rsidRDefault="00077DF6" w:rsidP="00EA3BCB">
      <w:pPr>
        <w:pStyle w:val="BodyText"/>
      </w:pPr>
    </w:p>
    <w:p w14:paraId="603425CA" w14:textId="6EA3A92D" w:rsidR="00D25F7A"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w:t>
      </w:r>
      <w:r w:rsidR="00077DF6">
        <w:t xml:space="preserve">this domain’s Technical Framework (TF-1, TF-2, TF-3 or TF-4) but rather, they are appendices the IHE Technical Frameworks General Introduction located </w:t>
      </w:r>
      <w:hyperlink r:id="rId30" w:anchor="GenIntro" w:history="1">
        <w:r w:rsidR="00077DF6" w:rsidRPr="00077DF6">
          <w:rPr>
            <w:rStyle w:val="Hyperlink"/>
          </w:rPr>
          <w:t>here</w:t>
        </w:r>
      </w:hyperlink>
      <w:r w:rsidRPr="00D26514">
        <w:t>.</w:t>
      </w:r>
    </w:p>
    <w:p w14:paraId="3579430A" w14:textId="06C5241B" w:rsidR="003B7860" w:rsidRDefault="003B7860" w:rsidP="00EA3BCB">
      <w:pPr>
        <w:pStyle w:val="BodyText"/>
      </w:pPr>
      <w:bookmarkStart w:id="43" w:name="_Toc345074644"/>
    </w:p>
    <w:p w14:paraId="5406C892" w14:textId="3415D55C" w:rsidR="00D25F7A" w:rsidRDefault="00077DF6" w:rsidP="00AF5B2B">
      <w:pPr>
        <w:pStyle w:val="EditorInstructions"/>
      </w:pPr>
      <w:r>
        <w:rPr>
          <w:b/>
          <w:bCs/>
          <w:highlight w:val="yellow"/>
        </w:rPr>
        <w:t xml:space="preserve">NEW: REQUIRED APPROVAL OF ACTORS, TRANSACTIONS and TERMS - </w:t>
      </w:r>
      <w:r w:rsidR="00D25F7A" w:rsidRPr="00AF5B2B">
        <w:rPr>
          <w:highlight w:val="yellow"/>
        </w:rPr>
        <w:t xml:space="preserve">To avoid duplication and insure consistency across domains, all </w:t>
      </w:r>
      <w:r w:rsidR="00D25F7A" w:rsidRPr="00AF5B2B">
        <w:rPr>
          <w:b/>
          <w:bCs/>
          <w:highlight w:val="yellow"/>
        </w:rPr>
        <w:t xml:space="preserve">new or </w:t>
      </w:r>
      <w:r w:rsidR="00681792" w:rsidRPr="00AF5B2B">
        <w:rPr>
          <w:b/>
          <w:bCs/>
          <w:highlight w:val="yellow"/>
        </w:rPr>
        <w:t>modified</w:t>
      </w:r>
      <w:r w:rsidR="00D25F7A" w:rsidRPr="00AF5B2B">
        <w:rPr>
          <w:highlight w:val="yellow"/>
        </w:rPr>
        <w:t xml:space="preserve"> actors, transactions and glossary terms need approval by </w:t>
      </w:r>
      <w:r w:rsidR="00681792">
        <w:rPr>
          <w:highlight w:val="yellow"/>
        </w:rPr>
        <w:t xml:space="preserve">IHE’s </w:t>
      </w:r>
      <w:r w:rsidR="00D25F7A" w:rsidRPr="00AF5B2B">
        <w:rPr>
          <w:highlight w:val="yellow"/>
        </w:rPr>
        <w:t>D</w:t>
      </w:r>
      <w:r w:rsidR="00681792">
        <w:rPr>
          <w:highlight w:val="yellow"/>
        </w:rPr>
        <w:t>omain Coordination Committee (DCC)</w:t>
      </w:r>
      <w:r w:rsidR="00D25F7A" w:rsidRPr="00AF5B2B">
        <w:rPr>
          <w:highlight w:val="yellow"/>
        </w:rPr>
        <w:t xml:space="preserve"> before they are published in a trial implementation supplement. </w:t>
      </w:r>
      <w:r w:rsidR="00681792">
        <w:rPr>
          <w:highlight w:val="yellow"/>
        </w:rPr>
        <w:t xml:space="preserve">Please see </w:t>
      </w:r>
      <w:hyperlink r:id="rId31" w:history="1">
        <w:r w:rsidR="00681792" w:rsidRPr="00681792">
          <w:rPr>
            <w:rStyle w:val="Hyperlink"/>
            <w:highlight w:val="yellow"/>
          </w:rPr>
          <w:t>this Wiki page</w:t>
        </w:r>
      </w:hyperlink>
      <w:r w:rsidR="00681792">
        <w:rPr>
          <w:highlight w:val="yellow"/>
        </w:rPr>
        <w:t xml:space="preserve"> for additional guidance and links to the forms for approval submission</w:t>
      </w:r>
      <w:r w:rsidR="003216FD" w:rsidRPr="00AF5B2B">
        <w:rPr>
          <w:highlight w:val="yellow"/>
        </w:rPr>
        <w:t>.</w:t>
      </w:r>
    </w:p>
    <w:p w14:paraId="7DE5FC42" w14:textId="77777777" w:rsidR="00D25F7A" w:rsidRPr="00D26514" w:rsidRDefault="00D25F7A" w:rsidP="00EA3BCB">
      <w:pPr>
        <w:pStyle w:val="BodyText"/>
      </w:pPr>
    </w:p>
    <w:p w14:paraId="7BDAB41D" w14:textId="2533999A" w:rsidR="00747676" w:rsidRPr="00D26514" w:rsidRDefault="00747676" w:rsidP="00EA3BCB">
      <w:pPr>
        <w:pStyle w:val="Heading1"/>
        <w:pageBreakBefore w:val="0"/>
        <w:numPr>
          <w:ilvl w:val="0"/>
          <w:numId w:val="0"/>
        </w:numPr>
        <w:rPr>
          <w:noProof w:val="0"/>
        </w:rPr>
      </w:pPr>
      <w:bookmarkStart w:id="44" w:name="_Toc18414907"/>
      <w:bookmarkStart w:id="45" w:name="OLE_LINK20"/>
      <w:bookmarkStart w:id="46" w:name="OLE_LINK21"/>
      <w:bookmarkStart w:id="47" w:name="OLE_LINK22"/>
      <w:bookmarkStart w:id="48" w:name="OLE_LINK11"/>
      <w:bookmarkStart w:id="49" w:name="OLE_LINK18"/>
      <w:bookmarkStart w:id="50" w:name="_Toc45264884"/>
      <w:r w:rsidRPr="00D26514">
        <w:rPr>
          <w:noProof w:val="0"/>
        </w:rPr>
        <w:t xml:space="preserve">Appendix A </w:t>
      </w:r>
      <w:bookmarkStart w:id="51" w:name="OLE_LINK1"/>
      <w:bookmarkStart w:id="52" w:name="OLE_LINK2"/>
      <w:r w:rsidR="00883B13" w:rsidRPr="00D26514">
        <w:rPr>
          <w:noProof w:val="0"/>
        </w:rPr>
        <w:t>–</w:t>
      </w:r>
      <w:bookmarkEnd w:id="51"/>
      <w:bookmarkEnd w:id="52"/>
      <w:r w:rsidRPr="00D26514">
        <w:rPr>
          <w:noProof w:val="0"/>
        </w:rPr>
        <w:t xml:space="preserve"> Actor Summary Definitions</w:t>
      </w:r>
      <w:bookmarkEnd w:id="43"/>
      <w:bookmarkEnd w:id="44"/>
      <w:bookmarkEnd w:id="50"/>
    </w:p>
    <w:p w14:paraId="103CC4FC" w14:textId="179E255A" w:rsidR="00747676" w:rsidRPr="00D26514" w:rsidRDefault="00747676" w:rsidP="00747676">
      <w:pPr>
        <w:pStyle w:val="EditorInstructions"/>
      </w:pPr>
      <w:r w:rsidRPr="00D26514">
        <w:t>Add the</w:t>
      </w:r>
      <w:r w:rsidR="00A12925">
        <w:t xml:space="preserve"> </w:t>
      </w:r>
      <w:r w:rsidRPr="00D26514">
        <w:t>following</w:t>
      </w:r>
      <w:r w:rsidRPr="00A12925">
        <w:t xml:space="preserve"> </w:t>
      </w:r>
      <w:r w:rsidR="00A12925" w:rsidRPr="00AF5B2B">
        <w:rPr>
          <w:b/>
          <w:highlight w:val="yellow"/>
        </w:rPr>
        <w:t>new</w:t>
      </w:r>
      <w:r w:rsidR="00E768A2" w:rsidRPr="00AF5B2B">
        <w:rPr>
          <w:b/>
          <w:highlight w:val="yellow"/>
        </w:rPr>
        <w:t xml:space="preserve"> or modified</w:t>
      </w:r>
      <w:r w:rsidR="00A12925" w:rsidRPr="00A12925">
        <w:t xml:space="preserve"> </w:t>
      </w:r>
      <w:r w:rsidRPr="00D26514">
        <w:t xml:space="preserve">actors </w:t>
      </w:r>
      <w:r w:rsidRPr="00D26514">
        <w:rPr>
          <w:iCs w:val="0"/>
        </w:rPr>
        <w:t xml:space="preserve">to the IHE </w:t>
      </w:r>
      <w:r w:rsidRPr="00D26514">
        <w:t>Technical Frameworks</w:t>
      </w:r>
      <w:r w:rsidRPr="00D26514">
        <w:rPr>
          <w:iCs w:val="0"/>
        </w:rPr>
        <w:t xml:space="preserve"> General Introduction </w:t>
      </w:r>
      <w:r w:rsidR="00814F76" w:rsidRPr="00D26514">
        <w:rPr>
          <w:iCs w:val="0"/>
        </w:rPr>
        <w:t>Appendix A</w:t>
      </w:r>
      <w:r w:rsidRPr="00D26514">
        <w:t>:</w:t>
      </w:r>
    </w:p>
    <w:p w14:paraId="065DA22F" w14:textId="290BA6DE" w:rsidR="00747676" w:rsidRPr="00D26514" w:rsidRDefault="00747676" w:rsidP="00747676">
      <w:pPr>
        <w:pStyle w:val="AuthorInstructions"/>
      </w:pPr>
      <w:bookmarkStart w:id="53" w:name="OLE_LINK14"/>
      <w:bookmarkStart w:id="54" w:name="OLE_LINK17"/>
      <w:bookmarkEnd w:id="45"/>
      <w:bookmarkEnd w:id="46"/>
      <w:bookmarkEnd w:id="47"/>
      <w:r w:rsidRPr="00D26514">
        <w:t xml:space="preserve">&lt;Add any </w:t>
      </w:r>
      <w:bookmarkEnd w:id="53"/>
      <w:bookmarkEnd w:id="54"/>
      <w:r w:rsidRPr="00D26514">
        <w:t xml:space="preserve">actor definitions for </w:t>
      </w:r>
      <w:r w:rsidRPr="00EA3BCB">
        <w:rPr>
          <w:b/>
          <w:highlight w:val="yellow"/>
        </w:rPr>
        <w:t>new</w:t>
      </w:r>
      <w:r w:rsidR="00364B0B">
        <w:rPr>
          <w:b/>
          <w:highlight w:val="yellow"/>
        </w:rPr>
        <w:t xml:space="preserve"> or </w:t>
      </w:r>
      <w:r w:rsidR="00E768A2">
        <w:rPr>
          <w:b/>
          <w:highlight w:val="yellow"/>
        </w:rPr>
        <w:t>modified</w:t>
      </w:r>
      <w:r w:rsidRPr="00EA3BCB">
        <w:rPr>
          <w:b/>
          <w:highlight w:val="yellow"/>
        </w:rPr>
        <w:t xml:space="preserve"> actors</w:t>
      </w:r>
      <w:r w:rsidRPr="00D26514">
        <w:t xml:space="preserve"> defined specifically for this profile</w:t>
      </w:r>
      <w:r w:rsidR="008D520F">
        <w:t xml:space="preserve"> in the table below</w:t>
      </w:r>
      <w:r w:rsidRPr="00D26514">
        <w:t>. These will be added to the IHE TF General Introdu</w:t>
      </w:r>
      <w:r w:rsidR="003B70A2" w:rsidRPr="00D26514">
        <w:t>ction</w:t>
      </w:r>
      <w:r w:rsidR="00814F76" w:rsidRPr="00D26514">
        <w:t xml:space="preserve"> Appendix A</w:t>
      </w:r>
      <w:r w:rsidR="002C5D62" w:rsidRPr="00D26514">
        <w:t xml:space="preserve"> after publication for trial implementation</w:t>
      </w:r>
      <w:r w:rsidR="00814F76" w:rsidRPr="00D26514">
        <w:t>.</w:t>
      </w:r>
      <w:r w:rsidR="00F3372D" w:rsidRPr="00D26514">
        <w:t xml:space="preserve"> Verify that any actors added here are not already contained in the </w:t>
      </w:r>
      <w:hyperlink r:id="rId32" w:anchor="GenIntro" w:history="1">
        <w:r w:rsidR="00F3372D" w:rsidRPr="00D26514">
          <w:rPr>
            <w:rStyle w:val="Hyperlink"/>
          </w:rPr>
          <w:t>IHE General Introduction Appendix A</w:t>
        </w:r>
      </w:hyperlink>
      <w:r w:rsidR="00F3372D" w:rsidRPr="00D26514">
        <w:t>.</w:t>
      </w:r>
      <w:r w:rsidRPr="00D26514">
        <w:t>&gt;</w:t>
      </w:r>
    </w:p>
    <w:bookmarkEnd w:id="48"/>
    <w:bookmarkEnd w:id="49"/>
    <w:p w14:paraId="2CCB2FE3" w14:textId="77777777" w:rsidR="007962BA" w:rsidRPr="00D26514" w:rsidRDefault="007962BA" w:rsidP="00747676">
      <w:pPr>
        <w:pStyle w:val="AuthorInstructions"/>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077DF6" w:rsidRPr="00D26514" w14:paraId="6839130D" w14:textId="77777777" w:rsidTr="00682FD2">
        <w:trPr>
          <w:cantSplit/>
          <w:tblHeader/>
          <w:jc w:val="center"/>
        </w:trPr>
        <w:tc>
          <w:tcPr>
            <w:tcW w:w="3078" w:type="dxa"/>
            <w:shd w:val="clear" w:color="auto" w:fill="D9D9D9"/>
          </w:tcPr>
          <w:p w14:paraId="5FA8737C" w14:textId="512A4202" w:rsidR="00077DF6" w:rsidRPr="00D26514" w:rsidRDefault="00077DF6" w:rsidP="00EB71A2">
            <w:pPr>
              <w:pStyle w:val="TableEntryHeader"/>
            </w:pPr>
            <w:bookmarkStart w:id="55" w:name="_Hlk5000660"/>
            <w:r>
              <w:t xml:space="preserve">New (or modified) </w:t>
            </w:r>
            <w:r w:rsidRPr="00D26514">
              <w:t>Actor Name</w:t>
            </w:r>
          </w:p>
        </w:tc>
        <w:tc>
          <w:tcPr>
            <w:tcW w:w="6498" w:type="dxa"/>
            <w:shd w:val="clear" w:color="auto" w:fill="D9D9D9"/>
          </w:tcPr>
          <w:p w14:paraId="5C634ACA" w14:textId="1107E0E9" w:rsidR="00077DF6" w:rsidRPr="00D26514" w:rsidRDefault="00077DF6">
            <w:pPr>
              <w:pStyle w:val="TableEntryHeader"/>
            </w:pPr>
            <w:r w:rsidRPr="00D26514">
              <w:t>Definition</w:t>
            </w:r>
          </w:p>
        </w:tc>
      </w:tr>
      <w:tr w:rsidR="00077DF6" w:rsidRPr="00D26514" w14:paraId="272C5A0C" w14:textId="77777777" w:rsidTr="00682FD2">
        <w:trPr>
          <w:cantSplit/>
          <w:jc w:val="center"/>
        </w:trPr>
        <w:tc>
          <w:tcPr>
            <w:tcW w:w="3078" w:type="dxa"/>
            <w:shd w:val="clear" w:color="auto" w:fill="auto"/>
          </w:tcPr>
          <w:p w14:paraId="709CDA99" w14:textId="3C868F24" w:rsidR="00077DF6" w:rsidRPr="00077DF6" w:rsidRDefault="00077DF6">
            <w:pPr>
              <w:pStyle w:val="TableEntry"/>
            </w:pPr>
            <w:bookmarkStart w:id="56" w:name="OLE_LINK19"/>
            <w:r w:rsidRPr="00077DF6">
              <w:rPr>
                <w:i/>
              </w:rPr>
              <w:t>&lt;Verb-Noun format (e.g., Store Image, Register Document Set)&gt;</w:t>
            </w:r>
            <w:bookmarkEnd w:id="56"/>
          </w:p>
        </w:tc>
        <w:tc>
          <w:tcPr>
            <w:tcW w:w="6498" w:type="dxa"/>
            <w:shd w:val="clear" w:color="auto" w:fill="FFFFFF" w:themeFill="background1"/>
          </w:tcPr>
          <w:p w14:paraId="4C7B099B" w14:textId="31F175BA" w:rsidR="00077DF6" w:rsidRPr="00077DF6" w:rsidRDefault="00077DF6">
            <w:pPr>
              <w:pStyle w:val="TableEntry"/>
            </w:pPr>
            <w:r w:rsidRPr="00AF5B2B">
              <w:rPr>
                <w:i/>
              </w:rPr>
              <w:t>If this is a modified actor description</w:t>
            </w:r>
            <w:r>
              <w:rPr>
                <w:i/>
              </w:rPr>
              <w:t xml:space="preserve">, add the original description and </w:t>
            </w:r>
            <w:r w:rsidRPr="00AF5B2B">
              <w:rPr>
                <w:i/>
              </w:rPr>
              <w:t>use</w:t>
            </w:r>
            <w:r>
              <w:rPr>
                <w:i/>
              </w:rPr>
              <w:t xml:space="preserve"> </w:t>
            </w:r>
            <w:r w:rsidRPr="00AF5B2B">
              <w:rPr>
                <w:b/>
                <w:bCs/>
                <w:i/>
                <w:u w:val="single"/>
              </w:rPr>
              <w:t>bold underline</w:t>
            </w:r>
            <w:r>
              <w:rPr>
                <w:i/>
              </w:rPr>
              <w:t xml:space="preserve"> to indicate where the a</w:t>
            </w:r>
            <w:r w:rsidRPr="00AF5B2B">
              <w:rPr>
                <w:i/>
              </w:rPr>
              <w:t>mendment adds text</w:t>
            </w:r>
            <w:r>
              <w:rPr>
                <w:i/>
              </w:rPr>
              <w:t xml:space="preserve"> and</w:t>
            </w:r>
            <w:r w:rsidRPr="00AF5B2B">
              <w:rPr>
                <w:i/>
              </w:rPr>
              <w:t xml:space="preserve"> bold strikethrough. </w:t>
            </w:r>
            <w:r>
              <w:rPr>
                <w:i/>
              </w:rPr>
              <w:t>w</w:t>
            </w:r>
            <w:r w:rsidRPr="00AF5B2B">
              <w:rPr>
                <w:i/>
              </w:rPr>
              <w:t>he</w:t>
            </w:r>
            <w:r>
              <w:rPr>
                <w:i/>
              </w:rPr>
              <w:t>re</w:t>
            </w:r>
            <w:r w:rsidRPr="00591349">
              <w:rPr>
                <w:i/>
              </w:rPr>
              <w:t xml:space="preserve"> the amendment removes text</w:t>
            </w:r>
          </w:p>
        </w:tc>
      </w:tr>
      <w:tr w:rsidR="00077DF6" w:rsidRPr="00D26514" w14:paraId="29966BDA" w14:textId="77777777" w:rsidTr="00682FD2">
        <w:trPr>
          <w:cantSplit/>
          <w:jc w:val="center"/>
        </w:trPr>
        <w:tc>
          <w:tcPr>
            <w:tcW w:w="3078" w:type="dxa"/>
            <w:shd w:val="clear" w:color="auto" w:fill="auto"/>
          </w:tcPr>
          <w:p w14:paraId="6B8756EC" w14:textId="77777777" w:rsidR="00077DF6" w:rsidRPr="00D26514" w:rsidRDefault="00077DF6" w:rsidP="00EB71A2">
            <w:pPr>
              <w:pStyle w:val="TableEntry"/>
            </w:pPr>
          </w:p>
        </w:tc>
        <w:tc>
          <w:tcPr>
            <w:tcW w:w="6498" w:type="dxa"/>
            <w:shd w:val="clear" w:color="auto" w:fill="FFFFFF" w:themeFill="background1"/>
          </w:tcPr>
          <w:p w14:paraId="421E9066" w14:textId="46BFCBFD" w:rsidR="00077DF6" w:rsidRPr="00D26514" w:rsidRDefault="00077DF6" w:rsidP="00EB71A2">
            <w:pPr>
              <w:pStyle w:val="TableEntry"/>
            </w:pPr>
          </w:p>
        </w:tc>
      </w:tr>
      <w:tr w:rsidR="00077DF6" w:rsidRPr="00D26514" w14:paraId="5FE78D00" w14:textId="77777777" w:rsidTr="00682FD2">
        <w:trPr>
          <w:cantSplit/>
          <w:jc w:val="center"/>
        </w:trPr>
        <w:tc>
          <w:tcPr>
            <w:tcW w:w="3078" w:type="dxa"/>
            <w:shd w:val="clear" w:color="auto" w:fill="auto"/>
          </w:tcPr>
          <w:p w14:paraId="59E4F3A1" w14:textId="77777777" w:rsidR="00077DF6" w:rsidRPr="00D26514" w:rsidRDefault="00077DF6" w:rsidP="00EB71A2">
            <w:pPr>
              <w:pStyle w:val="TableEntry"/>
            </w:pPr>
          </w:p>
        </w:tc>
        <w:tc>
          <w:tcPr>
            <w:tcW w:w="6498" w:type="dxa"/>
            <w:shd w:val="clear" w:color="auto" w:fill="FFFFFF" w:themeFill="background1"/>
          </w:tcPr>
          <w:p w14:paraId="3F634F57" w14:textId="31FBFB81" w:rsidR="00077DF6" w:rsidRPr="00D26514" w:rsidRDefault="00077DF6" w:rsidP="00EB71A2">
            <w:pPr>
              <w:pStyle w:val="TableEntry"/>
            </w:pPr>
          </w:p>
        </w:tc>
      </w:tr>
    </w:tbl>
    <w:p w14:paraId="73164EE7" w14:textId="1B3D90DF" w:rsidR="00BA011D" w:rsidRDefault="00BA011D" w:rsidP="00EA3BCB">
      <w:pPr>
        <w:pStyle w:val="BodyText"/>
        <w:rPr>
          <w:i/>
        </w:rPr>
      </w:pPr>
      <w:bookmarkStart w:id="57" w:name="OLE_LINK59"/>
      <w:bookmarkStart w:id="58" w:name="_Toc345074645"/>
      <w:bookmarkEnd w:id="55"/>
      <w:r w:rsidRPr="00AF5B2B">
        <w:rPr>
          <w:i/>
        </w:rPr>
        <w:t xml:space="preserve">&lt;For </w:t>
      </w:r>
      <w:r>
        <w:rPr>
          <w:i/>
        </w:rPr>
        <w:t>the benefit of the reader</w:t>
      </w:r>
      <w:r w:rsidRPr="00AF5B2B">
        <w:rPr>
          <w:i/>
        </w:rPr>
        <w:t xml:space="preserve">, you may decide to list all actors associated with this profile. If so, add them </w:t>
      </w:r>
      <w:r w:rsidR="00E768A2">
        <w:rPr>
          <w:i/>
        </w:rPr>
        <w:t>in the table below</w:t>
      </w:r>
      <w:r w:rsidRPr="00AF5B2B">
        <w:rPr>
          <w:i/>
        </w:rPr>
        <w:t>.</w:t>
      </w:r>
      <w:r>
        <w:rPr>
          <w:i/>
        </w:rPr>
        <w:t xml:space="preserve"> If you choose not to add them here, the </w:t>
      </w:r>
      <w:r w:rsidR="00E768A2">
        <w:rPr>
          <w:i/>
        </w:rPr>
        <w:t xml:space="preserve">text and </w:t>
      </w:r>
      <w:r>
        <w:rPr>
          <w:i/>
        </w:rPr>
        <w:t xml:space="preserve">table below </w:t>
      </w:r>
      <w:r w:rsidR="00E768A2">
        <w:rPr>
          <w:i/>
        </w:rPr>
        <w:t xml:space="preserve">should </w:t>
      </w:r>
      <w:r>
        <w:rPr>
          <w:i/>
        </w:rPr>
        <w:t>be deleted.</w:t>
      </w:r>
      <w:r w:rsidRPr="00AF5B2B">
        <w:rPr>
          <w:i/>
        </w:rPr>
        <w:t>&gt;</w:t>
      </w:r>
    </w:p>
    <w:p w14:paraId="1F3E112B" w14:textId="7439177E" w:rsidR="00BA011D" w:rsidRDefault="00BA011D" w:rsidP="00EA3BCB">
      <w:pPr>
        <w:pStyle w:val="BodyText"/>
      </w:pPr>
      <w:r w:rsidRPr="00AF5B2B">
        <w:t xml:space="preserve">The </w:t>
      </w:r>
      <w:r>
        <w:t xml:space="preserve">table below lists </w:t>
      </w:r>
      <w:r w:rsidRPr="00AF5B2B">
        <w:rPr>
          <w:i/>
          <w:iCs/>
        </w:rPr>
        <w:t>existing</w:t>
      </w:r>
      <w:r>
        <w:t xml:space="preserve"> actors that are utilized in this profile.</w:t>
      </w:r>
    </w:p>
    <w:bookmarkEnd w:id="57"/>
    <w:p w14:paraId="5530B304" w14:textId="31A49D83" w:rsidR="00BA011D" w:rsidRPr="00982BC4" w:rsidRDefault="00681792" w:rsidP="00AF5B2B">
      <w:pPr>
        <w:pStyle w:val="TableTitle"/>
      </w:pPr>
      <w:r>
        <w:lastRenderedPageBreak/>
        <w:t xml:space="preserve">Complete </w:t>
      </w:r>
      <w:r w:rsidR="00E768A2">
        <w:t>List of Existing Actors Utilized in this Profile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BA011D" w:rsidRPr="00D26514" w14:paraId="22BAD1D3" w14:textId="77777777" w:rsidTr="00264175">
        <w:trPr>
          <w:cantSplit/>
          <w:tblHeader/>
          <w:jc w:val="center"/>
        </w:trPr>
        <w:tc>
          <w:tcPr>
            <w:tcW w:w="3078" w:type="dxa"/>
            <w:shd w:val="clear" w:color="auto" w:fill="D9D9D9"/>
          </w:tcPr>
          <w:p w14:paraId="6AF96751" w14:textId="77538A5F" w:rsidR="00BA011D" w:rsidRPr="00D26514" w:rsidRDefault="00BA011D" w:rsidP="00264175">
            <w:pPr>
              <w:pStyle w:val="TableEntryHeader"/>
            </w:pPr>
            <w:r>
              <w:t xml:space="preserve">Existing </w:t>
            </w:r>
            <w:r w:rsidRPr="00D26514">
              <w:t>Actor Name</w:t>
            </w:r>
          </w:p>
        </w:tc>
        <w:tc>
          <w:tcPr>
            <w:tcW w:w="6498" w:type="dxa"/>
            <w:shd w:val="clear" w:color="auto" w:fill="D9D9D9"/>
          </w:tcPr>
          <w:p w14:paraId="7CFD7693" w14:textId="77777777" w:rsidR="00BA011D" w:rsidRPr="00D26514" w:rsidRDefault="00BA011D" w:rsidP="00264175">
            <w:pPr>
              <w:pStyle w:val="TableEntryHeader"/>
            </w:pPr>
            <w:r w:rsidRPr="00D26514">
              <w:t>Definition</w:t>
            </w:r>
          </w:p>
        </w:tc>
      </w:tr>
      <w:tr w:rsidR="00BA011D" w:rsidRPr="00D26514" w14:paraId="11898424" w14:textId="77777777" w:rsidTr="00264175">
        <w:trPr>
          <w:cantSplit/>
          <w:jc w:val="center"/>
        </w:trPr>
        <w:tc>
          <w:tcPr>
            <w:tcW w:w="3078" w:type="dxa"/>
            <w:shd w:val="clear" w:color="auto" w:fill="auto"/>
          </w:tcPr>
          <w:p w14:paraId="74105F32" w14:textId="57B97A80" w:rsidR="00BA011D" w:rsidRPr="00D26514" w:rsidRDefault="00BA011D" w:rsidP="00264175">
            <w:pPr>
              <w:pStyle w:val="TableEntry"/>
            </w:pPr>
          </w:p>
        </w:tc>
        <w:tc>
          <w:tcPr>
            <w:tcW w:w="6498" w:type="dxa"/>
            <w:shd w:val="clear" w:color="auto" w:fill="auto"/>
          </w:tcPr>
          <w:p w14:paraId="3320EF4F" w14:textId="77777777" w:rsidR="00BA011D" w:rsidRPr="00D26514" w:rsidRDefault="00BA011D" w:rsidP="00264175">
            <w:pPr>
              <w:pStyle w:val="TableEntry"/>
            </w:pPr>
          </w:p>
        </w:tc>
      </w:tr>
      <w:tr w:rsidR="00BA011D" w:rsidRPr="00D26514" w14:paraId="19C11EEC" w14:textId="77777777" w:rsidTr="00264175">
        <w:trPr>
          <w:cantSplit/>
          <w:jc w:val="center"/>
        </w:trPr>
        <w:tc>
          <w:tcPr>
            <w:tcW w:w="3078" w:type="dxa"/>
            <w:shd w:val="clear" w:color="auto" w:fill="auto"/>
          </w:tcPr>
          <w:p w14:paraId="639F15C5" w14:textId="77777777" w:rsidR="00BA011D" w:rsidRPr="00D26514" w:rsidRDefault="00BA011D" w:rsidP="00264175">
            <w:pPr>
              <w:pStyle w:val="TableEntry"/>
            </w:pPr>
          </w:p>
        </w:tc>
        <w:tc>
          <w:tcPr>
            <w:tcW w:w="6498" w:type="dxa"/>
            <w:shd w:val="clear" w:color="auto" w:fill="auto"/>
          </w:tcPr>
          <w:p w14:paraId="69130559" w14:textId="77777777" w:rsidR="00BA011D" w:rsidRPr="00D26514" w:rsidRDefault="00BA011D" w:rsidP="00264175">
            <w:pPr>
              <w:pStyle w:val="TableEntry"/>
            </w:pPr>
          </w:p>
        </w:tc>
      </w:tr>
      <w:tr w:rsidR="00BA011D" w:rsidRPr="00D26514" w14:paraId="447901F5" w14:textId="77777777" w:rsidTr="00264175">
        <w:trPr>
          <w:cantSplit/>
          <w:jc w:val="center"/>
        </w:trPr>
        <w:tc>
          <w:tcPr>
            <w:tcW w:w="3078" w:type="dxa"/>
            <w:shd w:val="clear" w:color="auto" w:fill="auto"/>
          </w:tcPr>
          <w:p w14:paraId="20CBF351" w14:textId="77777777" w:rsidR="00BA011D" w:rsidRPr="00D26514" w:rsidRDefault="00BA011D" w:rsidP="00264175">
            <w:pPr>
              <w:pStyle w:val="TableEntry"/>
            </w:pPr>
          </w:p>
        </w:tc>
        <w:tc>
          <w:tcPr>
            <w:tcW w:w="6498" w:type="dxa"/>
            <w:shd w:val="clear" w:color="auto" w:fill="auto"/>
          </w:tcPr>
          <w:p w14:paraId="4B422B03" w14:textId="77777777" w:rsidR="00BA011D" w:rsidRPr="00D26514" w:rsidRDefault="00BA011D" w:rsidP="00264175">
            <w:pPr>
              <w:pStyle w:val="TableEntry"/>
            </w:pPr>
          </w:p>
        </w:tc>
      </w:tr>
    </w:tbl>
    <w:p w14:paraId="43C7F1F4" w14:textId="2993640D" w:rsidR="00747676" w:rsidRPr="00D26514" w:rsidRDefault="00747676" w:rsidP="00EA3BCB">
      <w:pPr>
        <w:pStyle w:val="Heading1"/>
        <w:pageBreakBefore w:val="0"/>
        <w:numPr>
          <w:ilvl w:val="0"/>
          <w:numId w:val="0"/>
        </w:numPr>
        <w:rPr>
          <w:noProof w:val="0"/>
        </w:rPr>
      </w:pPr>
      <w:bookmarkStart w:id="59" w:name="_Toc18414908"/>
      <w:bookmarkStart w:id="60" w:name="OLE_LINK23"/>
      <w:bookmarkStart w:id="61" w:name="OLE_LINK27"/>
      <w:bookmarkStart w:id="62" w:name="OLE_LINK28"/>
      <w:bookmarkStart w:id="63" w:name="_Toc45264885"/>
      <w:r w:rsidRPr="00D26514">
        <w:rPr>
          <w:noProof w:val="0"/>
        </w:rPr>
        <w:t xml:space="preserve">Appendix B </w:t>
      </w:r>
      <w:r w:rsidR="00883B13" w:rsidRPr="00D26514">
        <w:rPr>
          <w:noProof w:val="0"/>
        </w:rPr>
        <w:t>–</w:t>
      </w:r>
      <w:r w:rsidRPr="00D26514">
        <w:rPr>
          <w:noProof w:val="0"/>
        </w:rPr>
        <w:t xml:space="preserve"> Transaction Summary Definitions</w:t>
      </w:r>
      <w:bookmarkEnd w:id="58"/>
      <w:bookmarkEnd w:id="59"/>
      <w:bookmarkEnd w:id="63"/>
    </w:p>
    <w:p w14:paraId="6899EF03" w14:textId="448A36BB" w:rsidR="00747676" w:rsidRPr="00D26514" w:rsidRDefault="00747676" w:rsidP="00747676">
      <w:pPr>
        <w:pStyle w:val="EditorInstructions"/>
      </w:pPr>
      <w:r w:rsidRPr="00D26514">
        <w:t xml:space="preserve">Add the following </w:t>
      </w:r>
      <w:r w:rsidR="00DE1FA9" w:rsidRPr="00AF5B2B">
        <w:rPr>
          <w:b/>
          <w:highlight w:val="yellow"/>
        </w:rPr>
        <w:t>new</w:t>
      </w:r>
      <w:r w:rsidR="00E768A2" w:rsidRPr="00AF5B2B">
        <w:rPr>
          <w:b/>
          <w:highlight w:val="yellow"/>
        </w:rPr>
        <w:t xml:space="preserve"> or modified</w:t>
      </w:r>
      <w:r w:rsidR="00DE1FA9">
        <w:t xml:space="preserve"> </w:t>
      </w:r>
      <w:r w:rsidRPr="00D26514">
        <w:t xml:space="preserve">transactions </w:t>
      </w:r>
      <w:r w:rsidRPr="00D26514">
        <w:rPr>
          <w:iCs w:val="0"/>
        </w:rPr>
        <w:t xml:space="preserve">to the IHE </w:t>
      </w:r>
      <w:r w:rsidRPr="00D26514">
        <w:t>Technical Frameworks</w:t>
      </w:r>
      <w:r w:rsidR="003B70A2" w:rsidRPr="00D26514">
        <w:rPr>
          <w:iCs w:val="0"/>
        </w:rPr>
        <w:t xml:space="preserve"> General Introduction </w:t>
      </w:r>
      <w:r w:rsidR="00814F76" w:rsidRPr="00D26514">
        <w:rPr>
          <w:iCs w:val="0"/>
        </w:rPr>
        <w:t>Appendix B</w:t>
      </w:r>
      <w:r w:rsidRPr="00D26514">
        <w:t>:</w:t>
      </w:r>
    </w:p>
    <w:bookmarkEnd w:id="60"/>
    <w:bookmarkEnd w:id="61"/>
    <w:bookmarkEnd w:id="62"/>
    <w:p w14:paraId="011DEDCF" w14:textId="23EB87AA" w:rsidR="00747676" w:rsidRPr="00D26514" w:rsidRDefault="00747676" w:rsidP="00747676">
      <w:pPr>
        <w:pStyle w:val="AuthorInstructions"/>
      </w:pPr>
      <w:r w:rsidRPr="00D26514">
        <w:t xml:space="preserve">&lt;Add any transaction definitions for </w:t>
      </w:r>
      <w:r w:rsidRPr="00EA3BCB">
        <w:rPr>
          <w:b/>
          <w:highlight w:val="yellow"/>
        </w:rPr>
        <w:t xml:space="preserve">new </w:t>
      </w:r>
      <w:r w:rsidR="00E768A2">
        <w:rPr>
          <w:b/>
          <w:highlight w:val="yellow"/>
        </w:rPr>
        <w:t xml:space="preserve">(or modified) </w:t>
      </w:r>
      <w:r w:rsidRPr="00EA3BCB">
        <w:rPr>
          <w:b/>
          <w:highlight w:val="yellow"/>
        </w:rPr>
        <w:t>transactions</w:t>
      </w:r>
      <w:r w:rsidRPr="00D26514">
        <w:t xml:space="preserve"> defined specifically for this profile. These will be added to the IHE TF General Introduction </w:t>
      </w:r>
      <w:r w:rsidR="00814F76" w:rsidRPr="00D26514">
        <w:t>Appendix B</w:t>
      </w:r>
      <w:r w:rsidR="002C5D62" w:rsidRPr="00D26514">
        <w:t xml:space="preserve"> after publication for trial implementation</w:t>
      </w:r>
      <w:r w:rsidR="003B70A2" w:rsidRPr="00D26514">
        <w:t>.</w:t>
      </w:r>
      <w:r w:rsidR="00F3372D" w:rsidRPr="00D26514">
        <w:t xml:space="preserve"> Verify that any transactions added here are not already contained in the </w:t>
      </w:r>
      <w:hyperlink r:id="rId33" w:anchor="GenIntro" w:history="1">
        <w:r w:rsidR="00F3372D" w:rsidRPr="00D26514">
          <w:rPr>
            <w:rStyle w:val="Hyperlink"/>
          </w:rPr>
          <w:t>IHE General Introduction Appendix B</w:t>
        </w:r>
      </w:hyperlink>
      <w:r w:rsidR="00F3372D" w:rsidRPr="00D26514">
        <w:t>.</w:t>
      </w:r>
      <w:r w:rsidRPr="00D26514">
        <w:t>&gt;</w:t>
      </w:r>
    </w:p>
    <w:p w14:paraId="106D459C" w14:textId="15A3A66B" w:rsidR="002C5D62" w:rsidRPr="00D26514" w:rsidRDefault="002C5D62" w:rsidP="002C5D62">
      <w:pPr>
        <w:pStyle w:val="AuthorInstructions"/>
      </w:pPr>
      <w:r w:rsidRPr="00D26514">
        <w:t>&lt;After determining that a suitable transaction does not already exist, please note that the “verb-noun” construction for transaction names is preferred w</w:t>
      </w:r>
      <w:r w:rsidR="00E11C9C">
        <w:t>h</w:t>
      </w:r>
      <w:r w:rsidRPr="00D26514">
        <w:t xml:space="preserve">ere possible. For additional guidance, see the IHE wiki at </w:t>
      </w:r>
      <w:hyperlink r:id="rId34" w:anchor="Transactions" w:history="1">
        <w:r w:rsidRPr="00D26514">
          <w:rPr>
            <w:rStyle w:val="Hyperlink"/>
          </w:rPr>
          <w:t>http://wiki.ihe.net/inde</w:t>
        </w:r>
        <w:r w:rsidR="00081DA6">
          <w:rPr>
            <w:rStyle w:val="Hyperlink"/>
          </w:rPr>
          <w:t>W</w:t>
        </w:r>
        <w:r w:rsidR="00A722CC">
          <w:rPr>
            <w:rStyle w:val="Hyperlink"/>
          </w:rPr>
          <w:t>.</w:t>
        </w:r>
        <w:r w:rsidRPr="00D26514">
          <w:rPr>
            <w:rStyle w:val="Hyperlink"/>
          </w:rPr>
          <w:t>php/IHE_Profile_Design_Principles_and_Conventions#Transactions</w:t>
        </w:r>
      </w:hyperlink>
      <w:r w:rsidRPr="00D26514">
        <w:t xml:space="preserve">. </w:t>
      </w:r>
    </w:p>
    <w:p w14:paraId="44F368D0" w14:textId="77777777" w:rsidR="002C5D62" w:rsidRPr="00D26514" w:rsidRDefault="002C5D62"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428"/>
        <w:gridCol w:w="5148"/>
      </w:tblGrid>
      <w:tr w:rsidR="00747676" w:rsidRPr="00D26514" w14:paraId="4068FDE3" w14:textId="77777777" w:rsidTr="00EA3BCB">
        <w:trPr>
          <w:cantSplit/>
          <w:tblHeader/>
          <w:jc w:val="center"/>
        </w:trPr>
        <w:tc>
          <w:tcPr>
            <w:tcW w:w="4428" w:type="dxa"/>
            <w:shd w:val="clear" w:color="auto" w:fill="D9D9D9"/>
          </w:tcPr>
          <w:p w14:paraId="407AC66C" w14:textId="0AB2186E" w:rsidR="00747676" w:rsidRPr="00D26514" w:rsidRDefault="00BA011D" w:rsidP="007117B8">
            <w:pPr>
              <w:pStyle w:val="TableEntryHeader"/>
            </w:pPr>
            <w:r>
              <w:t xml:space="preserve">New </w:t>
            </w:r>
            <w:r w:rsidR="00077DF6">
              <w:t xml:space="preserve">(or modified) </w:t>
            </w:r>
            <w:r w:rsidR="00747676" w:rsidRPr="00D26514">
              <w:t>Transaction</w:t>
            </w:r>
            <w:r w:rsidR="00FD0CE3" w:rsidRPr="00D26514">
              <w:t xml:space="preserve"> </w:t>
            </w:r>
            <w:r w:rsidR="00CA4B27" w:rsidRPr="00D26514">
              <w:t>N</w:t>
            </w:r>
            <w:r w:rsidR="008F5363" w:rsidRPr="00D26514">
              <w:t xml:space="preserve">ame and </w:t>
            </w:r>
            <w:r w:rsidR="00CA4B27" w:rsidRPr="00D26514">
              <w:t>N</w:t>
            </w:r>
            <w:r w:rsidR="008F5363" w:rsidRPr="00D26514">
              <w:t>umber</w:t>
            </w:r>
          </w:p>
        </w:tc>
        <w:tc>
          <w:tcPr>
            <w:tcW w:w="5148" w:type="dxa"/>
            <w:shd w:val="clear" w:color="auto" w:fill="D9D9D9"/>
          </w:tcPr>
          <w:p w14:paraId="411AE8FD" w14:textId="77777777" w:rsidR="00747676" w:rsidRPr="00D26514" w:rsidRDefault="00747676" w:rsidP="00EB71A2">
            <w:pPr>
              <w:pStyle w:val="TableEntryHeader"/>
            </w:pPr>
            <w:r w:rsidRPr="00D26514">
              <w:t>Definition</w:t>
            </w:r>
          </w:p>
        </w:tc>
      </w:tr>
      <w:tr w:rsidR="00747676" w:rsidRPr="00D26514" w14:paraId="768280D6" w14:textId="77777777" w:rsidTr="00EA3BCB">
        <w:trPr>
          <w:cantSplit/>
          <w:jc w:val="center"/>
        </w:trPr>
        <w:tc>
          <w:tcPr>
            <w:tcW w:w="4428" w:type="dxa"/>
            <w:shd w:val="clear" w:color="auto" w:fill="auto"/>
          </w:tcPr>
          <w:p w14:paraId="16E0CE5A" w14:textId="12E5CC0A" w:rsidR="00747676" w:rsidRPr="00EA3BCB" w:rsidRDefault="002C5D62">
            <w:pPr>
              <w:pStyle w:val="TableEntry"/>
              <w:rPr>
                <w:i/>
              </w:rPr>
            </w:pPr>
            <w:r w:rsidRPr="00D26514">
              <w:rPr>
                <w:i/>
              </w:rPr>
              <w:t>&lt;Verb-Noun formation (</w:t>
            </w:r>
            <w:r w:rsidR="003B7860" w:rsidRPr="00D26514">
              <w:rPr>
                <w:i/>
              </w:rPr>
              <w:t>e.g.,</w:t>
            </w:r>
            <w:r w:rsidR="00C37C0B" w:rsidRPr="00D26514">
              <w:rPr>
                <w:i/>
              </w:rPr>
              <w:t xml:space="preserve"> Send Data [DOM-xx]</w:t>
            </w:r>
            <w:r w:rsidRPr="00D26514">
              <w:rPr>
                <w:i/>
              </w:rPr>
              <w:t>}</w:t>
            </w:r>
            <w:r w:rsidR="00FD49A2" w:rsidRPr="00D26514">
              <w:rPr>
                <w:i/>
              </w:rPr>
              <w:t>&gt;</w:t>
            </w:r>
          </w:p>
        </w:tc>
        <w:tc>
          <w:tcPr>
            <w:tcW w:w="5148" w:type="dxa"/>
            <w:shd w:val="clear" w:color="auto" w:fill="auto"/>
          </w:tcPr>
          <w:p w14:paraId="495900DA" w14:textId="5CAE981C" w:rsidR="00747676" w:rsidRPr="00D26514" w:rsidRDefault="00077DF6" w:rsidP="00EB71A2">
            <w:pPr>
              <w:pStyle w:val="TableEntry"/>
            </w:pPr>
            <w:r w:rsidRPr="00591349">
              <w:rPr>
                <w:i/>
              </w:rPr>
              <w:t xml:space="preserve">If this is a modified </w:t>
            </w:r>
            <w:r>
              <w:rPr>
                <w:i/>
              </w:rPr>
              <w:t>transaction</w:t>
            </w:r>
            <w:r w:rsidRPr="00591349">
              <w:rPr>
                <w:i/>
              </w:rPr>
              <w:t xml:space="preserve"> description</w:t>
            </w:r>
            <w:r>
              <w:rPr>
                <w:i/>
              </w:rPr>
              <w:t xml:space="preserve">, add the original description and </w:t>
            </w:r>
            <w:r w:rsidRPr="00591349">
              <w:rPr>
                <w:i/>
              </w:rPr>
              <w:t>use</w:t>
            </w:r>
            <w:r>
              <w:rPr>
                <w:i/>
              </w:rPr>
              <w:t xml:space="preserve"> </w:t>
            </w:r>
            <w:r w:rsidRPr="00591349">
              <w:rPr>
                <w:b/>
                <w:bCs/>
                <w:i/>
                <w:u w:val="single"/>
              </w:rPr>
              <w:t>bold underline</w:t>
            </w:r>
            <w:r>
              <w:rPr>
                <w:i/>
              </w:rPr>
              <w:t xml:space="preserve"> to indicate where the a</w:t>
            </w:r>
            <w:r w:rsidRPr="00591349">
              <w:rPr>
                <w:i/>
              </w:rPr>
              <w:t>mendment adds text</w:t>
            </w:r>
            <w:r>
              <w:rPr>
                <w:i/>
              </w:rPr>
              <w:t xml:space="preserve"> and</w:t>
            </w:r>
            <w:r w:rsidRPr="00591349">
              <w:rPr>
                <w:i/>
              </w:rPr>
              <w:t xml:space="preserve"> </w:t>
            </w:r>
            <w:r w:rsidRPr="00591349">
              <w:rPr>
                <w:b/>
                <w:bCs/>
                <w:i/>
                <w:strike/>
              </w:rPr>
              <w:t>bold strikethrough</w:t>
            </w:r>
            <w:r w:rsidRPr="00591349">
              <w:rPr>
                <w:i/>
              </w:rPr>
              <w:t xml:space="preserve">. </w:t>
            </w:r>
            <w:r>
              <w:rPr>
                <w:i/>
              </w:rPr>
              <w:t>w</w:t>
            </w:r>
            <w:r w:rsidRPr="00591349">
              <w:rPr>
                <w:i/>
              </w:rPr>
              <w:t>he</w:t>
            </w:r>
            <w:r>
              <w:rPr>
                <w:i/>
              </w:rPr>
              <w:t>re</w:t>
            </w:r>
            <w:r w:rsidRPr="00591349">
              <w:rPr>
                <w:i/>
              </w:rPr>
              <w:t xml:space="preserve"> the amendment removes text</w:t>
            </w:r>
          </w:p>
        </w:tc>
      </w:tr>
      <w:tr w:rsidR="00747676" w:rsidRPr="00D26514" w14:paraId="78681129" w14:textId="77777777" w:rsidTr="00EA3BCB">
        <w:trPr>
          <w:cantSplit/>
          <w:jc w:val="center"/>
        </w:trPr>
        <w:tc>
          <w:tcPr>
            <w:tcW w:w="4428" w:type="dxa"/>
            <w:shd w:val="clear" w:color="auto" w:fill="auto"/>
          </w:tcPr>
          <w:p w14:paraId="07958330" w14:textId="77777777" w:rsidR="00747676" w:rsidRPr="00D26514" w:rsidRDefault="00747676" w:rsidP="00EB71A2">
            <w:pPr>
              <w:pStyle w:val="TableEntry"/>
            </w:pPr>
          </w:p>
        </w:tc>
        <w:tc>
          <w:tcPr>
            <w:tcW w:w="5148" w:type="dxa"/>
            <w:shd w:val="clear" w:color="auto" w:fill="auto"/>
          </w:tcPr>
          <w:p w14:paraId="0DD67C37" w14:textId="77777777" w:rsidR="00747676" w:rsidRPr="00D26514" w:rsidRDefault="00747676" w:rsidP="00EB71A2">
            <w:pPr>
              <w:pStyle w:val="TableEntry"/>
            </w:pPr>
          </w:p>
        </w:tc>
      </w:tr>
    </w:tbl>
    <w:p w14:paraId="56833008" w14:textId="77777777" w:rsidR="00BA011D" w:rsidRPr="00D26514" w:rsidRDefault="00BA011D" w:rsidP="00EA3BCB">
      <w:pPr>
        <w:pStyle w:val="BodyText"/>
      </w:pPr>
      <w:bookmarkStart w:id="64" w:name="_Toc345074646"/>
    </w:p>
    <w:p w14:paraId="533BB80E" w14:textId="77777777" w:rsidR="00747676" w:rsidRPr="00D26514" w:rsidRDefault="00814F76" w:rsidP="00EA3BCB">
      <w:pPr>
        <w:pStyle w:val="Heading1"/>
        <w:pageBreakBefore w:val="0"/>
        <w:numPr>
          <w:ilvl w:val="0"/>
          <w:numId w:val="0"/>
        </w:numPr>
        <w:rPr>
          <w:noProof w:val="0"/>
        </w:rPr>
      </w:pPr>
      <w:bookmarkStart w:id="65" w:name="_Toc18414909"/>
      <w:bookmarkStart w:id="66" w:name="_Toc45264886"/>
      <w:r w:rsidRPr="00D26514">
        <w:rPr>
          <w:noProof w:val="0"/>
        </w:rPr>
        <w:t xml:space="preserve">Appendix D – </w:t>
      </w:r>
      <w:r w:rsidR="00747676" w:rsidRPr="00D26514">
        <w:rPr>
          <w:noProof w:val="0"/>
        </w:rPr>
        <w:t>Glossary</w:t>
      </w:r>
      <w:bookmarkEnd w:id="64"/>
      <w:bookmarkEnd w:id="65"/>
      <w:bookmarkEnd w:id="66"/>
    </w:p>
    <w:p w14:paraId="3510DC16" w14:textId="76EE9147" w:rsidR="00747676" w:rsidRPr="00D26514" w:rsidRDefault="00747676" w:rsidP="00747676">
      <w:pPr>
        <w:pStyle w:val="EditorInstructions"/>
      </w:pPr>
      <w:r w:rsidRPr="00D26514">
        <w:t xml:space="preserve">Add the following </w:t>
      </w:r>
      <w:r w:rsidR="00DD20D7" w:rsidRPr="00AF5B2B">
        <w:rPr>
          <w:b/>
          <w:highlight w:val="yellow"/>
        </w:rPr>
        <w:t xml:space="preserve">new </w:t>
      </w:r>
      <w:r w:rsidR="008D520F" w:rsidRPr="00AF5B2B">
        <w:rPr>
          <w:b/>
          <w:highlight w:val="yellow"/>
        </w:rPr>
        <w:t xml:space="preserve">or updated </w:t>
      </w:r>
      <w:r w:rsidRPr="00AF5B2B">
        <w:rPr>
          <w:b/>
          <w:highlight w:val="yellow"/>
        </w:rPr>
        <w:t>glossary</w:t>
      </w:r>
      <w:r w:rsidRPr="00D26514">
        <w:t xml:space="preserve"> terms</w:t>
      </w:r>
      <w:r w:rsidR="008D520F">
        <w:t xml:space="preserve"> to the</w:t>
      </w:r>
      <w:r w:rsidRPr="00D26514">
        <w:t xml:space="preserve"> IHE Technical Frameworks General Introduction </w:t>
      </w:r>
      <w:r w:rsidR="00814F76" w:rsidRPr="00D26514">
        <w:t>Appendix D</w:t>
      </w:r>
      <w:r w:rsidR="00F3372D" w:rsidRPr="00D26514">
        <w:t>.</w:t>
      </w:r>
    </w:p>
    <w:p w14:paraId="62D7FA27" w14:textId="3948502C" w:rsidR="00747676" w:rsidRPr="00D26514" w:rsidRDefault="00747676" w:rsidP="00747676">
      <w:pPr>
        <w:pStyle w:val="AuthorInstructions"/>
      </w:pPr>
      <w:r w:rsidRPr="00D26514">
        <w:t>&lt;</w:t>
      </w:r>
      <w:r w:rsidR="00814F76" w:rsidRPr="00D26514">
        <w:t xml:space="preserve">Add </w:t>
      </w:r>
      <w:r w:rsidR="000E70CC" w:rsidRPr="00D26514">
        <w:t xml:space="preserve">any </w:t>
      </w:r>
      <w:r w:rsidR="00814F76" w:rsidRPr="00EA3BCB">
        <w:rPr>
          <w:b/>
          <w:highlight w:val="yellow"/>
        </w:rPr>
        <w:t xml:space="preserve">new </w:t>
      </w:r>
      <w:r w:rsidR="008D520F">
        <w:rPr>
          <w:b/>
          <w:highlight w:val="yellow"/>
        </w:rPr>
        <w:t xml:space="preserve">or updated </w:t>
      </w:r>
      <w:r w:rsidRPr="00EA3BCB">
        <w:rPr>
          <w:b/>
          <w:highlight w:val="yellow"/>
        </w:rPr>
        <w:t xml:space="preserve">glossary </w:t>
      </w:r>
      <w:r w:rsidR="008D520F">
        <w:rPr>
          <w:b/>
          <w:highlight w:val="yellow"/>
        </w:rPr>
        <w:t>terms</w:t>
      </w:r>
      <w:r w:rsidRPr="00D26514">
        <w:t xml:space="preserve"> associated </w:t>
      </w:r>
      <w:r w:rsidR="003B70A2" w:rsidRPr="00D26514">
        <w:t>with the profile</w:t>
      </w:r>
      <w:r w:rsidR="00814F76" w:rsidRPr="00D26514">
        <w:t xml:space="preserve"> here</w:t>
      </w:r>
      <w:r w:rsidR="003B70A2" w:rsidRPr="00D26514">
        <w:t>.</w:t>
      </w:r>
      <w:r w:rsidR="00FD49A2" w:rsidRPr="00D26514">
        <w:t xml:space="preserve"> </w:t>
      </w:r>
      <w:bookmarkStart w:id="67" w:name="OLE_LINK75"/>
      <w:bookmarkStart w:id="68" w:name="OLE_LINK79"/>
      <w:r w:rsidR="00FD49A2" w:rsidRPr="00D26514">
        <w:t xml:space="preserve">Verify that </w:t>
      </w:r>
      <w:r w:rsidR="00DD20D7" w:rsidRPr="00D26514">
        <w:t xml:space="preserve">any </w:t>
      </w:r>
      <w:r w:rsidR="008D520F">
        <w:t xml:space="preserve">new </w:t>
      </w:r>
      <w:r w:rsidR="00DD20D7" w:rsidRPr="00D26514">
        <w:t xml:space="preserve">glossary terms added here are not already contained in the </w:t>
      </w:r>
      <w:hyperlink r:id="rId35" w:anchor="GenIntro" w:history="1">
        <w:r w:rsidR="00DD20D7" w:rsidRPr="00D26514">
          <w:rPr>
            <w:rStyle w:val="Hyperlink"/>
          </w:rPr>
          <w:t>IHE Glossary</w:t>
        </w:r>
      </w:hyperlink>
      <w:r w:rsidR="00DD20D7" w:rsidRPr="00D26514">
        <w:t>.</w:t>
      </w:r>
      <w:bookmarkEnd w:id="67"/>
      <w:bookmarkEnd w:id="68"/>
      <w:r w:rsidR="00F3372D" w:rsidRPr="00D26514">
        <w:t xml:space="preserve"> Also, </w:t>
      </w:r>
      <w:r w:rsidR="00F3372D" w:rsidRPr="00AF5B2B">
        <w:rPr>
          <w:highlight w:val="yellow"/>
        </w:rPr>
        <w:t xml:space="preserve">please review the </w:t>
      </w:r>
      <w:hyperlink r:id="rId36" w:anchor="Glossary_Rules" w:history="1">
        <w:r w:rsidR="00F3372D" w:rsidRPr="00AF5B2B">
          <w:rPr>
            <w:rStyle w:val="Hyperlink"/>
            <w:highlight w:val="yellow"/>
          </w:rPr>
          <w:t>Glossary Rules</w:t>
        </w:r>
      </w:hyperlink>
      <w:r w:rsidR="00F3372D" w:rsidRPr="00D26514">
        <w:t xml:space="preserve"> for terms that should/should not be added to the </w:t>
      </w:r>
      <w:r w:rsidR="00BF4143" w:rsidRPr="00D26514">
        <w:t xml:space="preserve">IHE </w:t>
      </w:r>
      <w:r w:rsidR="00F3372D" w:rsidRPr="00D26514">
        <w:t>Glossary</w:t>
      </w:r>
      <w:r w:rsidR="00BA011D">
        <w:t>. Please list terms in alphabetical order.</w:t>
      </w:r>
      <w:r w:rsidRPr="00D26514">
        <w:t>&gt;</w:t>
      </w:r>
    </w:p>
    <w:p w14:paraId="12A492EC" w14:textId="77777777" w:rsidR="00747676" w:rsidRPr="00D26514" w:rsidRDefault="00747676" w:rsidP="00747676">
      <w:pPr>
        <w:pStyle w:val="AuthorInstructions"/>
      </w:pP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605"/>
        <w:gridCol w:w="6750"/>
      </w:tblGrid>
      <w:tr w:rsidR="00077DF6" w:rsidRPr="00D26514" w14:paraId="307DB7FE" w14:textId="77777777" w:rsidTr="00AF5B2B">
        <w:trPr>
          <w:cantSplit/>
          <w:tblHeader/>
          <w:jc w:val="center"/>
        </w:trPr>
        <w:tc>
          <w:tcPr>
            <w:tcW w:w="2605" w:type="dxa"/>
            <w:shd w:val="clear" w:color="auto" w:fill="D9D9D9"/>
          </w:tcPr>
          <w:p w14:paraId="4EA518A9" w14:textId="47C9C431" w:rsidR="00077DF6" w:rsidRPr="00D26514" w:rsidRDefault="00077DF6" w:rsidP="00843B52">
            <w:pPr>
              <w:pStyle w:val="TableEntryHeader"/>
            </w:pPr>
            <w:r>
              <w:lastRenderedPageBreak/>
              <w:t xml:space="preserve">New (or modified) </w:t>
            </w:r>
            <w:r w:rsidRPr="00D26514">
              <w:t>Glossary Term</w:t>
            </w:r>
          </w:p>
        </w:tc>
        <w:tc>
          <w:tcPr>
            <w:tcW w:w="6750" w:type="dxa"/>
            <w:shd w:val="clear" w:color="auto" w:fill="D9D9D9"/>
          </w:tcPr>
          <w:p w14:paraId="2EAFFCB0" w14:textId="12298EAD" w:rsidR="00077DF6" w:rsidRPr="00D26514" w:rsidRDefault="00077DF6" w:rsidP="00843B52">
            <w:pPr>
              <w:pStyle w:val="TableEntryHeader"/>
            </w:pPr>
            <w:r w:rsidRPr="00D26514">
              <w:t>Definition</w:t>
            </w:r>
          </w:p>
        </w:tc>
      </w:tr>
      <w:tr w:rsidR="00077DF6" w:rsidRPr="00D26514" w14:paraId="0350EB2F" w14:textId="77777777" w:rsidTr="00AF5B2B">
        <w:trPr>
          <w:cantSplit/>
          <w:jc w:val="center"/>
        </w:trPr>
        <w:tc>
          <w:tcPr>
            <w:tcW w:w="2605" w:type="dxa"/>
            <w:shd w:val="clear" w:color="auto" w:fill="auto"/>
          </w:tcPr>
          <w:p w14:paraId="62084CC2" w14:textId="2EF4C872" w:rsidR="00077DF6" w:rsidRPr="00AF5B2B" w:rsidRDefault="00077DF6" w:rsidP="00843B52">
            <w:pPr>
              <w:pStyle w:val="TableEntry"/>
              <w:rPr>
                <w:i/>
                <w:iCs/>
              </w:rPr>
            </w:pPr>
            <w:r w:rsidRPr="00AF5B2B">
              <w:rPr>
                <w:i/>
                <w:iCs/>
              </w:rPr>
              <w:t>New or modified glossary term (in alphabetical order)</w:t>
            </w:r>
          </w:p>
        </w:tc>
        <w:tc>
          <w:tcPr>
            <w:tcW w:w="6750" w:type="dxa"/>
            <w:shd w:val="clear" w:color="auto" w:fill="auto"/>
          </w:tcPr>
          <w:p w14:paraId="7375A53C" w14:textId="395F036F" w:rsidR="00077DF6" w:rsidRPr="00D26514" w:rsidRDefault="00077DF6" w:rsidP="00843B52">
            <w:pPr>
              <w:pStyle w:val="TableEntry"/>
            </w:pPr>
            <w:r w:rsidRPr="00591349">
              <w:rPr>
                <w:i/>
              </w:rPr>
              <w:t xml:space="preserve">If this is a modified </w:t>
            </w:r>
            <w:r>
              <w:rPr>
                <w:i/>
              </w:rPr>
              <w:t>glossary term</w:t>
            </w:r>
            <w:r w:rsidRPr="00591349">
              <w:rPr>
                <w:i/>
              </w:rPr>
              <w:t xml:space="preserve"> </w:t>
            </w:r>
            <w:r>
              <w:rPr>
                <w:i/>
              </w:rPr>
              <w:t xml:space="preserve">definition, add the original definition and </w:t>
            </w:r>
            <w:r w:rsidRPr="00591349">
              <w:rPr>
                <w:i/>
              </w:rPr>
              <w:t>use</w:t>
            </w:r>
            <w:r>
              <w:rPr>
                <w:i/>
              </w:rPr>
              <w:t xml:space="preserve"> </w:t>
            </w:r>
            <w:r w:rsidRPr="00591349">
              <w:rPr>
                <w:b/>
                <w:bCs/>
                <w:i/>
                <w:u w:val="single"/>
              </w:rPr>
              <w:t>bold underline</w:t>
            </w:r>
            <w:r>
              <w:rPr>
                <w:i/>
              </w:rPr>
              <w:t xml:space="preserve"> to indicate where the a</w:t>
            </w:r>
            <w:r w:rsidRPr="00591349">
              <w:rPr>
                <w:i/>
              </w:rPr>
              <w:t>mendment adds text</w:t>
            </w:r>
            <w:r>
              <w:rPr>
                <w:i/>
              </w:rPr>
              <w:t xml:space="preserve"> and</w:t>
            </w:r>
            <w:r w:rsidRPr="00591349">
              <w:rPr>
                <w:i/>
              </w:rPr>
              <w:t xml:space="preserve"> </w:t>
            </w:r>
            <w:r w:rsidRPr="00591349">
              <w:rPr>
                <w:b/>
                <w:bCs/>
                <w:i/>
                <w:strike/>
              </w:rPr>
              <w:t>bold strikethrough</w:t>
            </w:r>
            <w:r w:rsidRPr="00591349">
              <w:rPr>
                <w:i/>
              </w:rPr>
              <w:t xml:space="preserve">. </w:t>
            </w:r>
            <w:r>
              <w:rPr>
                <w:i/>
              </w:rPr>
              <w:t>w</w:t>
            </w:r>
            <w:r w:rsidRPr="00591349">
              <w:rPr>
                <w:i/>
              </w:rPr>
              <w:t>he</w:t>
            </w:r>
            <w:r>
              <w:rPr>
                <w:i/>
              </w:rPr>
              <w:t>re</w:t>
            </w:r>
            <w:r w:rsidRPr="00591349">
              <w:rPr>
                <w:i/>
              </w:rPr>
              <w:t xml:space="preserve"> the amendment removes text</w:t>
            </w:r>
          </w:p>
        </w:tc>
      </w:tr>
      <w:tr w:rsidR="00077DF6" w:rsidRPr="00D26514" w14:paraId="76460342" w14:textId="77777777" w:rsidTr="00AF5B2B">
        <w:trPr>
          <w:cantSplit/>
          <w:jc w:val="center"/>
        </w:trPr>
        <w:tc>
          <w:tcPr>
            <w:tcW w:w="2605" w:type="dxa"/>
            <w:shd w:val="clear" w:color="auto" w:fill="auto"/>
          </w:tcPr>
          <w:p w14:paraId="525B0B44" w14:textId="77777777" w:rsidR="00077DF6" w:rsidRPr="00D26514" w:rsidRDefault="00077DF6" w:rsidP="00843B52">
            <w:pPr>
              <w:pStyle w:val="TableEntry"/>
            </w:pPr>
          </w:p>
        </w:tc>
        <w:tc>
          <w:tcPr>
            <w:tcW w:w="6750" w:type="dxa"/>
            <w:shd w:val="clear" w:color="auto" w:fill="auto"/>
          </w:tcPr>
          <w:p w14:paraId="09CC1B75" w14:textId="28D63F97" w:rsidR="00077DF6" w:rsidRPr="00D26514" w:rsidRDefault="00077DF6" w:rsidP="00843B52">
            <w:pPr>
              <w:pStyle w:val="TableEntry"/>
            </w:pPr>
          </w:p>
        </w:tc>
      </w:tr>
      <w:tr w:rsidR="00077DF6" w:rsidRPr="00D26514" w14:paraId="33D75728" w14:textId="77777777" w:rsidTr="00AF5B2B">
        <w:trPr>
          <w:cantSplit/>
          <w:jc w:val="center"/>
        </w:trPr>
        <w:tc>
          <w:tcPr>
            <w:tcW w:w="2605" w:type="dxa"/>
            <w:shd w:val="clear" w:color="auto" w:fill="auto"/>
          </w:tcPr>
          <w:p w14:paraId="771CE211" w14:textId="77777777" w:rsidR="00077DF6" w:rsidRPr="00D26514" w:rsidRDefault="00077DF6" w:rsidP="00843B52">
            <w:pPr>
              <w:pStyle w:val="TableEntry"/>
            </w:pPr>
          </w:p>
        </w:tc>
        <w:tc>
          <w:tcPr>
            <w:tcW w:w="6750" w:type="dxa"/>
            <w:shd w:val="clear" w:color="auto" w:fill="auto"/>
          </w:tcPr>
          <w:p w14:paraId="2A199E36" w14:textId="30C373AD" w:rsidR="00077DF6" w:rsidRPr="00D26514" w:rsidRDefault="00077DF6" w:rsidP="00843B52">
            <w:pPr>
              <w:pStyle w:val="TableEntry"/>
            </w:pPr>
          </w:p>
        </w:tc>
      </w:tr>
    </w:tbl>
    <w:p w14:paraId="500D4B64" w14:textId="77777777" w:rsidR="003C3FFB" w:rsidRPr="00D26514" w:rsidRDefault="003C3FFB" w:rsidP="00EA3BCB">
      <w:pPr>
        <w:pStyle w:val="BodyText"/>
      </w:pPr>
      <w:bookmarkStart w:id="69" w:name="_Toc345074647"/>
    </w:p>
    <w:p w14:paraId="1699BDC7" w14:textId="05C3965B" w:rsidR="003C3FFB" w:rsidRPr="00D26514" w:rsidRDefault="003C3FFB" w:rsidP="00AF5B2B">
      <w:pPr>
        <w:pStyle w:val="AuthorInstructions"/>
      </w:pPr>
      <w:r w:rsidRPr="00D26514">
        <w:rPr>
          <w:iCs/>
        </w:rPr>
        <w:t>&lt;Note: The sections following this Introduction will eventually be added as Final Text to Volumes 1 – 4 of the Technical Framework. The material above this note (t</w:t>
      </w:r>
      <w:r w:rsidRPr="00D26514">
        <w:t>he Introduction to this Supplement, Open and Closed Issues and General Introduction and Shared Appendices section</w:t>
      </w:r>
      <w:r w:rsidR="00077DF6">
        <w:t>s</w:t>
      </w:r>
      <w:r w:rsidRPr="00D26514">
        <w:t>)</w:t>
      </w:r>
      <w:r w:rsidRPr="00D26514">
        <w:rPr>
          <w:iCs/>
        </w:rPr>
        <w:t xml:space="preserve"> will </w:t>
      </w:r>
      <w:r w:rsidR="00364B0B">
        <w:rPr>
          <w:iCs/>
        </w:rPr>
        <w:t xml:space="preserve">not be moved </w:t>
      </w:r>
      <w:r w:rsidRPr="00D26514">
        <w:rPr>
          <w:iCs/>
        </w:rPr>
        <w:t>when this supplement is moved to Final Text.&gt;</w:t>
      </w:r>
    </w:p>
    <w:p w14:paraId="76F7FE2C" w14:textId="77777777" w:rsidR="00CF283F" w:rsidRPr="00D26514" w:rsidRDefault="00CF283F" w:rsidP="008616CB">
      <w:pPr>
        <w:pStyle w:val="PartTitle"/>
      </w:pPr>
      <w:bookmarkStart w:id="70" w:name="_Toc18414910"/>
      <w:bookmarkStart w:id="71" w:name="_Toc45264887"/>
      <w:r w:rsidRPr="00D26514">
        <w:lastRenderedPageBreak/>
        <w:t xml:space="preserve">Volume </w:t>
      </w:r>
      <w:r w:rsidR="00B43198" w:rsidRPr="00D26514">
        <w:t>1</w:t>
      </w:r>
      <w:r w:rsidRPr="00D26514">
        <w:t xml:space="preserve"> –</w:t>
      </w:r>
      <w:r w:rsidR="003A09FE" w:rsidRPr="00D26514">
        <w:t xml:space="preserve"> </w:t>
      </w:r>
      <w:r w:rsidRPr="00D26514">
        <w:t>Profiles</w:t>
      </w:r>
      <w:bookmarkEnd w:id="69"/>
      <w:bookmarkEnd w:id="70"/>
      <w:bookmarkEnd w:id="71"/>
    </w:p>
    <w:p w14:paraId="27535DD7" w14:textId="2ED3490B" w:rsidR="00B56FF2" w:rsidRPr="00F15947" w:rsidRDefault="00B56FF2" w:rsidP="00F15947">
      <w:pPr>
        <w:pStyle w:val="Heading2"/>
        <w:numPr>
          <w:ilvl w:val="0"/>
          <w:numId w:val="0"/>
        </w:numPr>
        <w:rPr>
          <w:noProof w:val="0"/>
        </w:rPr>
      </w:pPr>
      <w:bookmarkStart w:id="72" w:name="_Toc530206507"/>
      <w:bookmarkStart w:id="73" w:name="_Toc1388427"/>
      <w:bookmarkStart w:id="74" w:name="_Toc1388581"/>
      <w:bookmarkStart w:id="75" w:name="_Toc1456608"/>
      <w:bookmarkStart w:id="76" w:name="_Toc37034633"/>
      <w:bookmarkStart w:id="77" w:name="_Toc38846111"/>
      <w:r>
        <w:rPr>
          <w:noProof w:val="0"/>
        </w:rPr>
        <w:t>2 Devices Integration Profiles</w:t>
      </w:r>
      <w:bookmarkStart w:id="78" w:name="_Toc473170358"/>
      <w:bookmarkStart w:id="79" w:name="_Toc504625755"/>
      <w:bookmarkStart w:id="80" w:name="_Toc530206508"/>
      <w:bookmarkStart w:id="81" w:name="_Toc1388428"/>
      <w:bookmarkStart w:id="82" w:name="_Toc1388582"/>
      <w:bookmarkStart w:id="83" w:name="_Toc1456609"/>
      <w:bookmarkStart w:id="84" w:name="_Toc37034634"/>
      <w:bookmarkStart w:id="85" w:name="_Toc38846112"/>
      <w:bookmarkEnd w:id="21"/>
      <w:bookmarkEnd w:id="22"/>
      <w:bookmarkEnd w:id="72"/>
      <w:bookmarkEnd w:id="73"/>
      <w:bookmarkEnd w:id="74"/>
      <w:bookmarkEnd w:id="75"/>
      <w:bookmarkEnd w:id="76"/>
      <w:bookmarkEnd w:id="77"/>
    </w:p>
    <w:p w14:paraId="62F63413" w14:textId="44713F86" w:rsidR="00F15947" w:rsidRDefault="006A1AE6">
      <w:pPr>
        <w:pStyle w:val="BodyText"/>
        <w:rPr>
          <w:i/>
          <w:iCs/>
          <w:highlight w:val="yellow"/>
        </w:rPr>
      </w:pPr>
      <w:r w:rsidRPr="00F25631">
        <w:rPr>
          <w:i/>
          <w:iCs/>
          <w:highlight w:val="yellow"/>
        </w:rPr>
        <w:t>[Editor</w:t>
      </w:r>
      <w:r w:rsidR="00F15947">
        <w:rPr>
          <w:i/>
          <w:iCs/>
          <w:highlight w:val="yellow"/>
        </w:rPr>
        <w:t>’</w:t>
      </w:r>
      <w:r w:rsidRPr="00F25631">
        <w:rPr>
          <w:i/>
          <w:iCs/>
          <w:highlight w:val="yellow"/>
        </w:rPr>
        <w:t xml:space="preserve">s Note:  </w:t>
      </w:r>
    </w:p>
    <w:p w14:paraId="5AAD0C3A" w14:textId="3240BA40" w:rsidR="00F15947" w:rsidRDefault="00F15947">
      <w:pPr>
        <w:pStyle w:val="BodyText"/>
        <w:rPr>
          <w:i/>
          <w:iCs/>
          <w:highlight w:val="yellow"/>
        </w:rPr>
      </w:pPr>
      <w:r>
        <w:rPr>
          <w:i/>
          <w:iCs/>
          <w:highlight w:val="yellow"/>
        </w:rPr>
        <w:t>This section is assuming that the DEV TF-1 10.0 will be updated per the latest greatest template.</w:t>
      </w:r>
    </w:p>
    <w:p w14:paraId="7835EBDC" w14:textId="4A411853" w:rsidR="000F1591" w:rsidRDefault="000F1591">
      <w:pPr>
        <w:pStyle w:val="BodyText"/>
        <w:rPr>
          <w:i/>
          <w:iCs/>
          <w:highlight w:val="yellow"/>
        </w:rPr>
      </w:pPr>
      <w:r>
        <w:rPr>
          <w:i/>
          <w:iCs/>
          <w:highlight w:val="yellow"/>
        </w:rPr>
        <w:t>That template includes considerable information before 2.1 Required Actor Groupings &amp; Bindings.</w:t>
      </w:r>
    </w:p>
    <w:p w14:paraId="15B9022B" w14:textId="42D0ADEC" w:rsidR="00303E20" w:rsidRPr="00F25631" w:rsidRDefault="006A1AE6">
      <w:pPr>
        <w:pStyle w:val="BodyText"/>
        <w:rPr>
          <w:i/>
          <w:iCs/>
          <w:highlight w:val="yellow"/>
        </w:rPr>
      </w:pPr>
      <w:r w:rsidRPr="00F25631">
        <w:rPr>
          <w:i/>
          <w:iCs/>
          <w:highlight w:val="yellow"/>
        </w:rPr>
        <w:t>Consider adding here:</w:t>
      </w:r>
    </w:p>
    <w:p w14:paraId="4FFA2E05" w14:textId="24150840" w:rsidR="006A1AE6" w:rsidRPr="00F25631" w:rsidRDefault="00F25631" w:rsidP="00FE2B6D">
      <w:pPr>
        <w:pStyle w:val="BodyText"/>
        <w:numPr>
          <w:ilvl w:val="0"/>
          <w:numId w:val="17"/>
        </w:numPr>
        <w:rPr>
          <w:i/>
          <w:iCs/>
          <w:highlight w:val="yellow"/>
        </w:rPr>
      </w:pPr>
      <w:r w:rsidRPr="00F25631">
        <w:rPr>
          <w:i/>
          <w:iCs/>
          <w:highlight w:val="yellow"/>
        </w:rPr>
        <w:t>General IHE Devices Architecture / Use Context section</w:t>
      </w:r>
      <w:r w:rsidR="00F15947">
        <w:rPr>
          <w:i/>
          <w:iCs/>
          <w:highlight w:val="yellow"/>
        </w:rPr>
        <w:t xml:space="preserve"> + (4) KIPs</w:t>
      </w:r>
    </w:p>
    <w:p w14:paraId="6E9802C2" w14:textId="1BB0E43F" w:rsidR="00F25631" w:rsidRPr="00F25631" w:rsidRDefault="00F25631" w:rsidP="00FE2B6D">
      <w:pPr>
        <w:pStyle w:val="BodyText"/>
        <w:numPr>
          <w:ilvl w:val="0"/>
          <w:numId w:val="17"/>
        </w:numPr>
        <w:rPr>
          <w:i/>
          <w:iCs/>
          <w:highlight w:val="yellow"/>
        </w:rPr>
      </w:pPr>
      <w:r w:rsidRPr="00F25631">
        <w:rPr>
          <w:i/>
          <w:iCs/>
          <w:highlight w:val="yellow"/>
        </w:rPr>
        <w:t>General SDPi Family of Profiles Overview section.</w:t>
      </w:r>
    </w:p>
    <w:p w14:paraId="6C31155B" w14:textId="36E3D490" w:rsidR="00F25631" w:rsidRDefault="00F25631" w:rsidP="00F25631">
      <w:pPr>
        <w:pStyle w:val="BodyText"/>
        <w:rPr>
          <w:i/>
          <w:iCs/>
        </w:rPr>
      </w:pPr>
      <w:r w:rsidRPr="00F25631">
        <w:rPr>
          <w:i/>
          <w:iCs/>
          <w:highlight w:val="yellow"/>
        </w:rPr>
        <w:t>]</w:t>
      </w:r>
    </w:p>
    <w:p w14:paraId="5D5E5A06" w14:textId="02589FF0" w:rsidR="00F15947" w:rsidRDefault="00F15947" w:rsidP="00F15947">
      <w:pPr>
        <w:pStyle w:val="Heading2"/>
        <w:numPr>
          <w:ilvl w:val="0"/>
          <w:numId w:val="0"/>
        </w:numPr>
      </w:pPr>
      <w:r>
        <w:t>2.2 Safety, Effectiveness &amp; Security Implications</w:t>
      </w:r>
    </w:p>
    <w:p w14:paraId="3ABC255F" w14:textId="41402CD6" w:rsidR="00F15947" w:rsidRDefault="00F15947" w:rsidP="00F25631">
      <w:pPr>
        <w:pStyle w:val="BodyText"/>
      </w:pPr>
      <w:r>
        <w:t>[</w:t>
      </w:r>
      <w:r w:rsidRPr="00F15947">
        <w:rPr>
          <w:highlight w:val="yellow"/>
        </w:rPr>
        <w:t>Editor’s Note:  This section is modified from the original template to show SES … “Implications” is maintained, although changing that to “Considerations and Requirements” might be better.]</w:t>
      </w:r>
    </w:p>
    <w:p w14:paraId="0905EC18" w14:textId="77777777" w:rsidR="00F15947" w:rsidRDefault="00F15947" w:rsidP="00F25631">
      <w:pPr>
        <w:pStyle w:val="BodyText"/>
      </w:pPr>
    </w:p>
    <w:p w14:paraId="4EE627AE" w14:textId="23B19297" w:rsidR="00F15947" w:rsidRDefault="00F15947" w:rsidP="00F15947">
      <w:pPr>
        <w:pStyle w:val="Heading2"/>
        <w:numPr>
          <w:ilvl w:val="0"/>
          <w:numId w:val="0"/>
        </w:numPr>
      </w:pPr>
      <w:r>
        <w:t>2.3 Integration Profiles Overview</w:t>
      </w:r>
    </w:p>
    <w:p w14:paraId="344D5284" w14:textId="282690DE" w:rsidR="00F15947" w:rsidRPr="00F15947" w:rsidRDefault="00F15947" w:rsidP="00F25631">
      <w:pPr>
        <w:pStyle w:val="BodyText"/>
        <w:rPr>
          <w:highlight w:val="yellow"/>
        </w:rPr>
      </w:pPr>
      <w:r w:rsidRPr="00F15947">
        <w:rPr>
          <w:highlight w:val="yellow"/>
        </w:rPr>
        <w:t xml:space="preserve">[Editor’s Note:  The template only has a reference to the </w:t>
      </w:r>
      <w:hyperlink r:id="rId37" w:history="1">
        <w:r w:rsidRPr="00F15947">
          <w:rPr>
            <w:rStyle w:val="Hyperlink"/>
            <w:highlight w:val="yellow"/>
          </w:rPr>
          <w:t>http://www.ihe.net/Profiles</w:t>
        </w:r>
      </w:hyperlink>
      <w:r w:rsidRPr="00F15947">
        <w:rPr>
          <w:rStyle w:val="Hyperlink"/>
          <w:highlight w:val="yellow"/>
        </w:rPr>
        <w:t xml:space="preserve"> page.</w:t>
      </w:r>
    </w:p>
    <w:p w14:paraId="17622AE7" w14:textId="4FB9F117" w:rsidR="00F15947" w:rsidRPr="00F15947" w:rsidRDefault="00F15947" w:rsidP="00F25631">
      <w:pPr>
        <w:pStyle w:val="BodyText"/>
        <w:rPr>
          <w:highlight w:val="yellow"/>
        </w:rPr>
      </w:pPr>
      <w:r w:rsidRPr="00F15947">
        <w:rPr>
          <w:highlight w:val="yellow"/>
        </w:rPr>
        <w:t>Do we add content in this document first or does it get generated from content below?</w:t>
      </w:r>
    </w:p>
    <w:p w14:paraId="177DABD3" w14:textId="3EBD34F6" w:rsidR="00F15947" w:rsidRDefault="00F15947" w:rsidP="00F25631">
      <w:pPr>
        <w:pStyle w:val="BodyText"/>
      </w:pPr>
      <w:r w:rsidRPr="00F15947">
        <w:rPr>
          <w:highlight w:val="yellow"/>
        </w:rPr>
        <w:t>]</w:t>
      </w:r>
    </w:p>
    <w:p w14:paraId="4D427FBD" w14:textId="1611A4A2" w:rsidR="00F15947" w:rsidRDefault="00F15947" w:rsidP="00F25631">
      <w:pPr>
        <w:pStyle w:val="BodyText"/>
      </w:pPr>
    </w:p>
    <w:p w14:paraId="3DE5A122" w14:textId="5CDB2362" w:rsidR="00F15947" w:rsidRDefault="00F15947" w:rsidP="00F25631">
      <w:pPr>
        <w:pStyle w:val="BodyText"/>
      </w:pPr>
    </w:p>
    <w:p w14:paraId="5DE94622" w14:textId="77777777" w:rsidR="00F15947" w:rsidRPr="00F15947" w:rsidRDefault="00F15947" w:rsidP="00F25631">
      <w:pPr>
        <w:pStyle w:val="BodyText"/>
      </w:pPr>
    </w:p>
    <w:p w14:paraId="18086760" w14:textId="77777777" w:rsidR="00C52492" w:rsidRPr="00D26514" w:rsidRDefault="00FF4C4E" w:rsidP="00EA3BCB">
      <w:pPr>
        <w:pStyle w:val="BodyText"/>
      </w:pPr>
      <w:r w:rsidRPr="00D26514">
        <w:br w:type="page"/>
      </w:r>
    </w:p>
    <w:p w14:paraId="42AAAB8E" w14:textId="77777777" w:rsidR="00C52492" w:rsidRPr="00D26514" w:rsidRDefault="00C52492" w:rsidP="00C52492">
      <w:pPr>
        <w:pStyle w:val="EditorInstructions"/>
      </w:pPr>
      <w:r w:rsidRPr="00D26514">
        <w:lastRenderedPageBreak/>
        <w:t>Add new Section #</w:t>
      </w:r>
    </w:p>
    <w:p w14:paraId="109D7297" w14:textId="77777777" w:rsidR="00C52492" w:rsidRPr="00D26514" w:rsidRDefault="00C52492" w:rsidP="00EA3BCB">
      <w:pPr>
        <w:pStyle w:val="BodyText"/>
      </w:pPr>
    </w:p>
    <w:p w14:paraId="6B9B8F9D" w14:textId="15728FD1" w:rsidR="00D91815" w:rsidRPr="00D26514" w:rsidRDefault="00D91815" w:rsidP="00EA3BCB">
      <w:pPr>
        <w:pStyle w:val="BodyText"/>
      </w:pPr>
      <w:r w:rsidRPr="00D26514">
        <w:rPr>
          <w:i/>
        </w:rPr>
        <w:t>&lt;</w:t>
      </w:r>
      <w:commentRangeStart w:id="86"/>
      <w:r w:rsidRPr="00EA3BCB">
        <w:rPr>
          <w:i/>
          <w:highlight w:val="yellow"/>
        </w:rPr>
        <w:t xml:space="preserve">Reserve a </w:t>
      </w:r>
      <w:r w:rsidR="001F7A35" w:rsidRPr="00EA3BCB">
        <w:rPr>
          <w:i/>
          <w:highlight w:val="yellow"/>
        </w:rPr>
        <w:t>subsequent section number in the current domain Technical Framework Volume 1</w:t>
      </w:r>
      <w:r w:rsidR="00F0665F" w:rsidRPr="00EA3BCB">
        <w:rPr>
          <w:i/>
          <w:highlight w:val="yellow"/>
        </w:rPr>
        <w:t xml:space="preserve"> </w:t>
      </w:r>
      <w:commentRangeEnd w:id="86"/>
      <w:r w:rsidR="00B56FF2">
        <w:rPr>
          <w:rStyle w:val="CommentReference"/>
        </w:rPr>
        <w:commentReference w:id="86"/>
      </w:r>
      <w:r w:rsidR="001F7A35" w:rsidRPr="00EA3BCB">
        <w:rPr>
          <w:i/>
          <w:highlight w:val="yellow"/>
        </w:rPr>
        <w:t xml:space="preserve">(DOM </w:t>
      </w:r>
      <w:r w:rsidRPr="00EA3BCB">
        <w:rPr>
          <w:i/>
          <w:highlight w:val="yellow"/>
        </w:rPr>
        <w:t>TF-1</w:t>
      </w:r>
      <w:r w:rsidR="001F7A35" w:rsidRPr="00EA3BCB">
        <w:rPr>
          <w:i/>
          <w:highlight w:val="yellow"/>
        </w:rPr>
        <w:t>)</w:t>
      </w:r>
      <w:r w:rsidR="00F0665F" w:rsidRPr="00EA3BCB">
        <w:rPr>
          <w:i/>
          <w:highlight w:val="yellow"/>
        </w:rPr>
        <w:t xml:space="preserve">. </w:t>
      </w:r>
      <w:r w:rsidRPr="00EA3BCB">
        <w:rPr>
          <w:i/>
          <w:highlight w:val="yellow"/>
        </w:rPr>
        <w:t>Replace the letter “X” with that section heading number</w:t>
      </w:r>
      <w:r w:rsidR="00F0665F" w:rsidRPr="00D26514">
        <w:rPr>
          <w:i/>
        </w:rPr>
        <w:t xml:space="preserve">. </w:t>
      </w:r>
      <w:r w:rsidRPr="00D26514">
        <w:rPr>
          <w:i/>
        </w:rPr>
        <w:t>This number should not change when this supplement is added to the Final Text Technical Framework</w:t>
      </w:r>
      <w:r w:rsidR="00F0665F" w:rsidRPr="00D26514">
        <w:rPr>
          <w:i/>
        </w:rPr>
        <w:t xml:space="preserve">. </w:t>
      </w:r>
      <w:r w:rsidRPr="00D26514">
        <w:rPr>
          <w:i/>
        </w:rPr>
        <w:t>In this manner, references should be able to be maintained going forward.&gt;</w:t>
      </w:r>
    </w:p>
    <w:p w14:paraId="6A704CB8" w14:textId="58EAEA53" w:rsidR="004209C2" w:rsidRPr="00D26514" w:rsidRDefault="00081DA6" w:rsidP="004209C2">
      <w:pPr>
        <w:pStyle w:val="Heading1"/>
        <w:pageBreakBefore w:val="0"/>
        <w:numPr>
          <w:ilvl w:val="0"/>
          <w:numId w:val="0"/>
        </w:numPr>
        <w:rPr>
          <w:noProof w:val="0"/>
        </w:rPr>
      </w:pPr>
      <w:bookmarkStart w:id="87" w:name="_Toc45264889"/>
      <w:r>
        <w:rPr>
          <w:noProof w:val="0"/>
        </w:rPr>
        <w:t>W</w:t>
      </w:r>
      <w:r w:rsidR="004209C2" w:rsidRPr="00D26514">
        <w:rPr>
          <w:noProof w:val="0"/>
        </w:rPr>
        <w:t xml:space="preserve"> </w:t>
      </w:r>
      <w:bookmarkStart w:id="88" w:name="_Hlk45195675"/>
      <w:r w:rsidR="004209C2">
        <w:rPr>
          <w:noProof w:val="0"/>
        </w:rPr>
        <w:t>Service-oriented Device Point-of-care Interoperability</w:t>
      </w:r>
      <w:r w:rsidR="00A722CC">
        <w:rPr>
          <w:noProof w:val="0"/>
        </w:rPr>
        <w:t xml:space="preserve"> – Plug-and-trust</w:t>
      </w:r>
      <w:r w:rsidR="004209C2" w:rsidRPr="00D26514">
        <w:rPr>
          <w:noProof w:val="0"/>
        </w:rPr>
        <w:t xml:space="preserve"> (</w:t>
      </w:r>
      <w:r w:rsidR="004209C2">
        <w:rPr>
          <w:noProof w:val="0"/>
        </w:rPr>
        <w:t>SDPi-P</w:t>
      </w:r>
      <w:r w:rsidR="004209C2" w:rsidRPr="00D26514">
        <w:rPr>
          <w:noProof w:val="0"/>
        </w:rPr>
        <w:t>)</w:t>
      </w:r>
      <w:bookmarkEnd w:id="88"/>
      <w:r w:rsidR="004209C2">
        <w:rPr>
          <w:noProof w:val="0"/>
        </w:rPr>
        <w:t xml:space="preserve"> </w:t>
      </w:r>
      <w:r w:rsidR="004209C2" w:rsidRPr="00D26514">
        <w:rPr>
          <w:noProof w:val="0"/>
        </w:rPr>
        <w:t>Profile</w:t>
      </w:r>
      <w:bookmarkEnd w:id="87"/>
    </w:p>
    <w:p w14:paraId="678BE564" w14:textId="69315616" w:rsidR="00A85861" w:rsidRPr="00D26514" w:rsidRDefault="00410D6B" w:rsidP="00B92EA1">
      <w:pPr>
        <w:pStyle w:val="AuthorInstructions"/>
      </w:pPr>
      <w:r w:rsidRPr="00D26514">
        <w:t xml:space="preserve">&lt;Provide an end-user friendly overview of what the </w:t>
      </w:r>
      <w:r w:rsidR="00814F76" w:rsidRPr="00D26514">
        <w:t>p</w:t>
      </w:r>
      <w:r w:rsidRPr="00D26514">
        <w:t>rofile does for them</w:t>
      </w:r>
      <w:r w:rsidR="00F0665F" w:rsidRPr="00D26514">
        <w:t>.</w:t>
      </w:r>
      <w:r w:rsidR="00DC150D" w:rsidRPr="00D26514">
        <w:t xml:space="preserve"> </w:t>
      </w:r>
      <w:r w:rsidRPr="00D26514">
        <w:t xml:space="preserve">Keep it brief (a paragraph or two, up to a page). If extensive detail is needed, it should be included in </w:t>
      </w:r>
      <w:r w:rsidR="00814F76" w:rsidRPr="00D26514">
        <w:t>S</w:t>
      </w:r>
      <w:r w:rsidRPr="00D26514">
        <w:t xml:space="preserve">ection </w:t>
      </w:r>
      <w:r w:rsidR="00081DA6">
        <w:t>W</w:t>
      </w:r>
      <w:r w:rsidR="00A722CC">
        <w:t>.</w:t>
      </w:r>
      <w:r w:rsidRPr="00D26514">
        <w:t>4</w:t>
      </w:r>
      <w:r w:rsidR="00F82F74" w:rsidRPr="00D26514">
        <w:t>- Use Cases</w:t>
      </w:r>
      <w:r w:rsidRPr="00D26514">
        <w:t>.&gt;</w:t>
      </w:r>
    </w:p>
    <w:p w14:paraId="7CEC2090" w14:textId="3E8133EB" w:rsidR="003921A0" w:rsidRPr="00D26514" w:rsidRDefault="003921A0" w:rsidP="00B92EA1">
      <w:pPr>
        <w:pStyle w:val="AuthorInstructions"/>
      </w:pPr>
      <w:r w:rsidRPr="00D26514">
        <w:t>&lt;</w:t>
      </w:r>
      <w:r w:rsidR="006D4881" w:rsidRPr="00D26514">
        <w:t>E</w:t>
      </w:r>
      <w:r w:rsidRPr="00D26514">
        <w:t xml:space="preserve">xplicitly state whether this is a </w:t>
      </w:r>
      <w:commentRangeStart w:id="89"/>
      <w:r w:rsidRPr="00D26514">
        <w:t xml:space="preserve">Workflow, Transport, or Content Module </w:t>
      </w:r>
      <w:commentRangeEnd w:id="89"/>
      <w:r w:rsidR="00B56FF2">
        <w:rPr>
          <w:rStyle w:val="CommentReference"/>
          <w:i w:val="0"/>
        </w:rPr>
        <w:commentReference w:id="89"/>
      </w:r>
      <w:r w:rsidRPr="00D26514">
        <w:t>(or combination) profile.</w:t>
      </w:r>
      <w:r w:rsidR="00887E40" w:rsidRPr="00D26514">
        <w:t xml:space="preserve"> </w:t>
      </w:r>
      <w:r w:rsidRPr="00D26514">
        <w:t>See the IHE Technical Frameworks General Introduction for definitions of these profile types</w:t>
      </w:r>
      <w:r w:rsidR="00887E40" w:rsidRPr="00D26514">
        <w:t xml:space="preserve">. </w:t>
      </w:r>
      <w:r w:rsidR="00656A6B" w:rsidRPr="00D26514">
        <w:t xml:space="preserve">The IHE Technical Frameworks General Introduction </w:t>
      </w:r>
      <w:r w:rsidR="006D4881" w:rsidRPr="00D26514">
        <w:t xml:space="preserve">is </w:t>
      </w:r>
      <w:r w:rsidR="00656A6B" w:rsidRPr="00D26514">
        <w:t>published a</w:t>
      </w:r>
      <w:r w:rsidR="006514EA" w:rsidRPr="00D26514">
        <w:t xml:space="preserve">t </w:t>
      </w:r>
      <w:hyperlink r:id="rId38" w:history="1">
        <w:r w:rsidR="0015489F" w:rsidRPr="00D26514">
          <w:rPr>
            <w:rStyle w:val="Hyperlink"/>
            <w:iCs/>
          </w:rPr>
          <w:t>http://ihe.net/Technical_Frame</w:t>
        </w:r>
        <w:r w:rsidR="0015489F" w:rsidRPr="00D26514">
          <w:rPr>
            <w:rStyle w:val="Hyperlink"/>
            <w:iCs/>
          </w:rPr>
          <w:t>w</w:t>
        </w:r>
        <w:r w:rsidR="0015489F" w:rsidRPr="00D26514">
          <w:rPr>
            <w:rStyle w:val="Hyperlink"/>
            <w:iCs/>
          </w:rPr>
          <w:t>orks</w:t>
        </w:r>
      </w:hyperlink>
      <w:r w:rsidR="006514EA" w:rsidRPr="00D26514">
        <w:t>.</w:t>
      </w:r>
    </w:p>
    <w:p w14:paraId="08138118" w14:textId="77777777" w:rsidR="00653F84" w:rsidRPr="00D26514" w:rsidRDefault="00653F84" w:rsidP="00B92EA1">
      <w:pPr>
        <w:pStyle w:val="AuthorInstructions"/>
      </w:pPr>
    </w:p>
    <w:p w14:paraId="09AA4275" w14:textId="16196214" w:rsidR="00A85861" w:rsidRPr="00D26514" w:rsidRDefault="00081DA6" w:rsidP="00D91815">
      <w:pPr>
        <w:pStyle w:val="Heading2"/>
        <w:numPr>
          <w:ilvl w:val="0"/>
          <w:numId w:val="0"/>
        </w:numPr>
        <w:rPr>
          <w:noProof w:val="0"/>
        </w:rPr>
      </w:pPr>
      <w:bookmarkStart w:id="90" w:name="_Toc345074651"/>
      <w:bookmarkStart w:id="91" w:name="_Toc18414914"/>
      <w:bookmarkStart w:id="92" w:name="_Toc45264890"/>
      <w:r>
        <w:rPr>
          <w:noProof w:val="0"/>
        </w:rPr>
        <w:t>W</w:t>
      </w:r>
      <w:r w:rsidR="00A722CC">
        <w:rPr>
          <w:noProof w:val="0"/>
        </w:rPr>
        <w:t>.</w:t>
      </w:r>
      <w:r w:rsidR="00CF283F" w:rsidRPr="00D26514">
        <w:rPr>
          <w:noProof w:val="0"/>
        </w:rPr>
        <w:t xml:space="preserve">1 </w:t>
      </w:r>
      <w:r w:rsidR="004209C2">
        <w:rPr>
          <w:noProof w:val="0"/>
        </w:rPr>
        <w:t>SDPi-P</w:t>
      </w:r>
      <w:r w:rsidR="00FF4C4E" w:rsidRPr="00D26514">
        <w:rPr>
          <w:noProof w:val="0"/>
        </w:rPr>
        <w:t xml:space="preserve"> </w:t>
      </w:r>
      <w:r w:rsidR="00CF283F" w:rsidRPr="00D26514">
        <w:rPr>
          <w:noProof w:val="0"/>
        </w:rPr>
        <w:t>Actors</w:t>
      </w:r>
      <w:r w:rsidR="008608EF" w:rsidRPr="00D26514">
        <w:rPr>
          <w:noProof w:val="0"/>
        </w:rPr>
        <w:t xml:space="preserve">, </w:t>
      </w:r>
      <w:r w:rsidR="00CF283F" w:rsidRPr="00D26514">
        <w:rPr>
          <w:noProof w:val="0"/>
        </w:rPr>
        <w:t>Transactions</w:t>
      </w:r>
      <w:bookmarkEnd w:id="78"/>
      <w:bookmarkEnd w:id="79"/>
      <w:bookmarkEnd w:id="80"/>
      <w:bookmarkEnd w:id="81"/>
      <w:bookmarkEnd w:id="82"/>
      <w:bookmarkEnd w:id="83"/>
      <w:bookmarkEnd w:id="84"/>
      <w:bookmarkEnd w:id="85"/>
      <w:r w:rsidR="008608EF" w:rsidRPr="00D26514">
        <w:rPr>
          <w:noProof w:val="0"/>
        </w:rPr>
        <w:t>, and Content Modules</w:t>
      </w:r>
      <w:bookmarkStart w:id="93" w:name="_Toc473170359"/>
      <w:bookmarkStart w:id="94" w:name="_Toc504625756"/>
      <w:bookmarkStart w:id="95" w:name="_Toc530206509"/>
      <w:bookmarkStart w:id="96" w:name="_Toc1388429"/>
      <w:bookmarkStart w:id="97" w:name="_Toc1388583"/>
      <w:bookmarkStart w:id="98" w:name="_Toc1456610"/>
      <w:bookmarkStart w:id="99" w:name="_Toc37034635"/>
      <w:bookmarkStart w:id="100" w:name="_Toc38846113"/>
      <w:bookmarkEnd w:id="90"/>
      <w:bookmarkEnd w:id="91"/>
      <w:bookmarkEnd w:id="92"/>
    </w:p>
    <w:p w14:paraId="63C425A5" w14:textId="3EC8AFC0" w:rsidR="003B70A2" w:rsidRPr="00D26514" w:rsidRDefault="00323461" w:rsidP="00323461">
      <w:pPr>
        <w:pStyle w:val="BodyText"/>
      </w:pPr>
      <w:r w:rsidRPr="00D26514">
        <w:t>This section define</w:t>
      </w:r>
      <w:r w:rsidR="00D422BB" w:rsidRPr="00D26514">
        <w:t>s the actors, transactions, and/</w:t>
      </w:r>
      <w:r w:rsidRPr="00D26514">
        <w:t xml:space="preserve">or content modules </w:t>
      </w:r>
      <w:r w:rsidR="006D4881" w:rsidRPr="00D26514">
        <w:t xml:space="preserve">in this </w:t>
      </w:r>
      <w:r w:rsidRPr="00D26514">
        <w:t>profile</w:t>
      </w:r>
      <w:r w:rsidR="00887E40" w:rsidRPr="00D26514">
        <w:t xml:space="preserve">. </w:t>
      </w:r>
      <w:r w:rsidR="006C371A" w:rsidRPr="00D26514">
        <w:t>General definitions of actors</w:t>
      </w:r>
      <w:r w:rsidR="00BA1A91" w:rsidRPr="00D26514">
        <w:t xml:space="preserve"> </w:t>
      </w:r>
      <w:r w:rsidR="006C371A" w:rsidRPr="00D26514">
        <w:t xml:space="preserve">are given in the </w:t>
      </w:r>
      <w:bookmarkStart w:id="101" w:name="OLE_LINK25"/>
      <w:bookmarkStart w:id="102" w:name="OLE_LINK82"/>
      <w:r w:rsidR="006C371A" w:rsidRPr="00D26514">
        <w:t xml:space="preserve">Technical Frameworks General Introduction </w:t>
      </w:r>
      <w:r w:rsidR="006514EA" w:rsidRPr="00D26514">
        <w:t>Appendix</w:t>
      </w:r>
      <w:r w:rsidR="00BA1A91" w:rsidRPr="00D26514">
        <w:t xml:space="preserve"> A</w:t>
      </w:r>
      <w:bookmarkEnd w:id="101"/>
      <w:bookmarkEnd w:id="102"/>
      <w:r w:rsidR="008E6457" w:rsidRPr="00D26514">
        <w:t xml:space="preserve">. IHE Transactions can be found in the Technical Frameworks General Introduction Appendix B. Both appendices are located at </w:t>
      </w:r>
      <w:hyperlink r:id="rId39" w:anchor="GenIntro" w:history="1">
        <w:r w:rsidR="00222CF4" w:rsidRPr="00D26514">
          <w:rPr>
            <w:rStyle w:val="Hyperlink"/>
          </w:rPr>
          <w:t>http://ihe.net/Technical_Frameworks/#GenIntro</w:t>
        </w:r>
      </w:hyperlink>
    </w:p>
    <w:p w14:paraId="76E50C0C" w14:textId="77777777" w:rsidR="00323461" w:rsidRPr="00D26514" w:rsidRDefault="003B70A2" w:rsidP="00323461">
      <w:pPr>
        <w:pStyle w:val="BodyText"/>
        <w:rPr>
          <w:i/>
        </w:rPr>
      </w:pPr>
      <w:r w:rsidRPr="00D26514">
        <w:rPr>
          <w:i/>
        </w:rPr>
        <w:t>&lt;Workflow/Transport Instructions&gt;</w:t>
      </w:r>
      <w:r w:rsidR="00BA1A91" w:rsidRPr="00D26514">
        <w:rPr>
          <w:i/>
        </w:rPr>
        <w:t xml:space="preserve"> </w:t>
      </w:r>
    </w:p>
    <w:p w14:paraId="4C0C11C8" w14:textId="77777777" w:rsidR="003921A0" w:rsidRPr="00D26514" w:rsidRDefault="003921A0" w:rsidP="00597DB2">
      <w:pPr>
        <w:pStyle w:val="AuthorInstructions"/>
      </w:pPr>
      <w:r w:rsidRPr="00D26514">
        <w:t xml:space="preserve">&lt;If this </w:t>
      </w:r>
      <w:r w:rsidR="00FA427F" w:rsidRPr="00D26514">
        <w:t>profile does not define workflow or transport transactions</w:t>
      </w:r>
      <w:r w:rsidR="008F78D2" w:rsidRPr="00D26514">
        <w:t>, delete th</w:t>
      </w:r>
      <w:r w:rsidR="003B70A2" w:rsidRPr="00D26514">
        <w:t>e following text and diagram until the “Content Module Instructions” below</w:t>
      </w:r>
      <w:r w:rsidR="008F78D2" w:rsidRPr="00D26514">
        <w:t>.</w:t>
      </w:r>
      <w:r w:rsidRPr="00D26514">
        <w:t>&gt;</w:t>
      </w:r>
    </w:p>
    <w:p w14:paraId="06131561" w14:textId="77777777" w:rsidR="003921A0" w:rsidRPr="00D26514" w:rsidRDefault="001134EB" w:rsidP="00597DB2">
      <w:pPr>
        <w:pStyle w:val="AuthorInstructions"/>
      </w:pPr>
      <w:r w:rsidRPr="00D26514">
        <w:t>&lt;</w:t>
      </w:r>
      <w:r w:rsidR="003921A0" w:rsidRPr="00D26514">
        <w:t>Continue here for workflow and/or tran</w:t>
      </w:r>
      <w:r w:rsidR="00323461" w:rsidRPr="00D26514">
        <w:t xml:space="preserve">sport </w:t>
      </w:r>
      <w:r w:rsidR="004B4EF3" w:rsidRPr="00D26514">
        <w:t>profiles:</w:t>
      </w:r>
      <w:r w:rsidR="003921A0" w:rsidRPr="00D26514">
        <w:t>&gt;</w:t>
      </w:r>
    </w:p>
    <w:p w14:paraId="2527D70C" w14:textId="2FEE91E8" w:rsidR="003921A0" w:rsidRPr="00D26514" w:rsidRDefault="00CF283F">
      <w:pPr>
        <w:pStyle w:val="BodyText"/>
        <w:rPr>
          <w:i/>
        </w:rPr>
      </w:pPr>
      <w:r w:rsidRPr="00D26514">
        <w:t xml:space="preserve">Figure </w:t>
      </w:r>
      <w:r w:rsidR="00081DA6">
        <w:t>W</w:t>
      </w:r>
      <w:r w:rsidR="00A722CC">
        <w:t>.</w:t>
      </w:r>
      <w:r w:rsidRPr="00D26514">
        <w:t xml:space="preserve">1-1 shows the actors directly involved in the </w:t>
      </w:r>
      <w:r w:rsidR="004209C2">
        <w:t>SDPi-P</w:t>
      </w:r>
      <w:r w:rsidRPr="00D26514">
        <w:t xml:space="preserve"> Profile and the relevant transactions between them</w:t>
      </w:r>
      <w:r w:rsidR="00F0665F" w:rsidRPr="00D26514">
        <w:t xml:space="preserve">. </w:t>
      </w:r>
      <w:r w:rsidR="001F7A35" w:rsidRPr="00D26514">
        <w:t>If needed for context, o</w:t>
      </w:r>
      <w:r w:rsidRPr="00D26514">
        <w:t>ther actors that may be indirectly involved due to their participation i</w:t>
      </w:r>
      <w:r w:rsidR="00D91815" w:rsidRPr="00D26514">
        <w:t>n other related profiles</w:t>
      </w:r>
      <w:r w:rsidR="001F7A35" w:rsidRPr="00D26514">
        <w:t xml:space="preserve"> are </w:t>
      </w:r>
      <w:r w:rsidR="00E61A6A" w:rsidRPr="00D26514">
        <w:t>shown in dotted lines</w:t>
      </w:r>
      <w:r w:rsidR="00F0665F" w:rsidRPr="00D26514">
        <w:t xml:space="preserve">. </w:t>
      </w:r>
      <w:r w:rsidR="00E61A6A" w:rsidRPr="00D26514">
        <w:t xml:space="preserve">Actors which have a </w:t>
      </w:r>
      <w:r w:rsidR="00C37C0B" w:rsidRPr="00D26514">
        <w:t xml:space="preserve">required </w:t>
      </w:r>
      <w:r w:rsidR="00E61A6A" w:rsidRPr="00D26514">
        <w:t>grouping are shown in conjoined boxes</w:t>
      </w:r>
      <w:r w:rsidR="00C37C0B" w:rsidRPr="00D26514">
        <w:t xml:space="preserve"> (see Section </w:t>
      </w:r>
      <w:r w:rsidR="00081DA6">
        <w:t>W</w:t>
      </w:r>
      <w:r w:rsidR="00A722CC">
        <w:t>.</w:t>
      </w:r>
      <w:r w:rsidR="00C37C0B" w:rsidRPr="00D26514">
        <w:t>3)</w:t>
      </w:r>
      <w:r w:rsidR="00E61A6A" w:rsidRPr="00D26514">
        <w:t>.</w:t>
      </w:r>
    </w:p>
    <w:p w14:paraId="0471B2AB" w14:textId="77777777" w:rsidR="00D91815" w:rsidRPr="00D26514" w:rsidRDefault="00D91815" w:rsidP="00BB76BC">
      <w:pPr>
        <w:pStyle w:val="BodyText"/>
      </w:pPr>
    </w:p>
    <w:p w14:paraId="18DFEC4B" w14:textId="77777777" w:rsidR="00ED0083" w:rsidRPr="00D26514" w:rsidRDefault="00ED0083">
      <w:pPr>
        <w:pStyle w:val="BodyText"/>
      </w:pPr>
    </w:p>
    <w:p w14:paraId="6178A620" w14:textId="77777777" w:rsidR="00077324" w:rsidRPr="00D26514" w:rsidRDefault="005B5D47" w:rsidP="00EA3BCB">
      <w:pPr>
        <w:pStyle w:val="BodyText"/>
        <w:jc w:val="center"/>
      </w:pPr>
      <w:r w:rsidRPr="00D26514">
        <w:rPr>
          <w:noProof/>
        </w:rPr>
        <w:lastRenderedPageBreak/>
        <mc:AlternateContent>
          <mc:Choice Requires="wpc">
            <w:drawing>
              <wp:inline distT="0" distB="0" distL="0" distR="0" wp14:anchorId="09EB6CA2" wp14:editId="704F8F64">
                <wp:extent cx="5943600" cy="4678680"/>
                <wp:effectExtent l="0" t="0" r="0" b="0"/>
                <wp:docPr id="50"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32" name="Group 43"/>
                        <wpg:cNvGrpSpPr>
                          <a:grpSpLocks/>
                        </wpg:cNvGrpSpPr>
                        <wpg:grpSpPr bwMode="auto">
                          <a:xfrm>
                            <a:off x="2411730" y="1184910"/>
                            <a:ext cx="1399540" cy="1149350"/>
                            <a:chOff x="8698" y="8601"/>
                            <a:chExt cx="2205" cy="2222"/>
                          </a:xfrm>
                        </wpg:grpSpPr>
                        <wps:wsp>
                          <wps:cNvPr id="33" name="Line 44"/>
                          <wps:cNvCnPr>
                            <a:cxnSpLocks noChangeShapeType="1"/>
                          </wps:cNvCnPr>
                          <wps:spPr bwMode="auto">
                            <a:xfrm flipH="1" flipV="1">
                              <a:off x="8698" y="10822"/>
                              <a:ext cx="2025" cy="0"/>
                            </a:xfrm>
                            <a:prstGeom prst="line">
                              <a:avLst/>
                            </a:prstGeom>
                            <a:noFill/>
                            <a:ln w="1905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34" name="Arc 45"/>
                          <wps:cNvSpPr>
                            <a:spLocks/>
                          </wps:cNvSpPr>
                          <wps:spPr bwMode="auto">
                            <a:xfrm flipV="1">
                              <a:off x="10617" y="10550"/>
                              <a:ext cx="285" cy="273"/>
                            </a:xfrm>
                            <a:custGeom>
                              <a:avLst/>
                              <a:gdLst>
                                <a:gd name="G0" fmla="+- 0 0 0"/>
                                <a:gd name="G1" fmla="+- 20962 0 0"/>
                                <a:gd name="G2" fmla="+- 21600 0 0"/>
                                <a:gd name="T0" fmla="*/ 5210 w 21600"/>
                                <a:gd name="T1" fmla="*/ 0 h 23145"/>
                                <a:gd name="T2" fmla="*/ 21489 w 21600"/>
                                <a:gd name="T3" fmla="*/ 23145 h 23145"/>
                                <a:gd name="T4" fmla="*/ 0 w 21600"/>
                                <a:gd name="T5" fmla="*/ 20962 h 23145"/>
                              </a:gdLst>
                              <a:ahLst/>
                              <a:cxnLst>
                                <a:cxn ang="0">
                                  <a:pos x="T0" y="T1"/>
                                </a:cxn>
                                <a:cxn ang="0">
                                  <a:pos x="T2" y="T3"/>
                                </a:cxn>
                                <a:cxn ang="0">
                                  <a:pos x="T4" y="T5"/>
                                </a:cxn>
                              </a:cxnLst>
                              <a:rect l="0" t="0" r="r" b="b"/>
                              <a:pathLst>
                                <a:path w="21600" h="23145" fill="none" extrusionOk="0">
                                  <a:moveTo>
                                    <a:pt x="5210" y="-1"/>
                                  </a:moveTo>
                                  <a:cubicBezTo>
                                    <a:pt x="14839" y="2393"/>
                                    <a:pt x="21600" y="11039"/>
                                    <a:pt x="21600" y="20962"/>
                                  </a:cubicBezTo>
                                  <a:cubicBezTo>
                                    <a:pt x="21600" y="21691"/>
                                    <a:pt x="21563" y="22419"/>
                                    <a:pt x="21489" y="23145"/>
                                  </a:cubicBezTo>
                                </a:path>
                                <a:path w="21600" h="23145" stroke="0" extrusionOk="0">
                                  <a:moveTo>
                                    <a:pt x="5210" y="-1"/>
                                  </a:moveTo>
                                  <a:cubicBezTo>
                                    <a:pt x="14839" y="2393"/>
                                    <a:pt x="21600" y="11039"/>
                                    <a:pt x="21600" y="20962"/>
                                  </a:cubicBezTo>
                                  <a:cubicBezTo>
                                    <a:pt x="21600" y="21691"/>
                                    <a:pt x="21563" y="22419"/>
                                    <a:pt x="21489" y="23145"/>
                                  </a:cubicBezTo>
                                  <a:lnTo>
                                    <a:pt x="0" y="20962"/>
                                  </a:lnTo>
                                  <a:close/>
                                </a:path>
                              </a:pathLst>
                            </a:custGeom>
                            <a:noFill/>
                            <a:ln w="1905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 name="Line 46"/>
                          <wps:cNvCnPr>
                            <a:cxnSpLocks noChangeShapeType="1"/>
                          </wps:cNvCnPr>
                          <wps:spPr bwMode="auto">
                            <a:xfrm>
                              <a:off x="10903" y="8601"/>
                              <a:ext cx="0" cy="2010"/>
                            </a:xfrm>
                            <a:prstGeom prst="line">
                              <a:avLst/>
                            </a:prstGeom>
                            <a:noFill/>
                            <a:ln w="1905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g:wgp>
                      <wps:wsp>
                        <wps:cNvPr id="36" name="Rectangle 47"/>
                        <wps:cNvSpPr>
                          <a:spLocks noChangeArrowheads="1"/>
                        </wps:cNvSpPr>
                        <wps:spPr bwMode="auto">
                          <a:xfrm>
                            <a:off x="3928745" y="1464945"/>
                            <a:ext cx="2014855" cy="71247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776B41E7" w14:textId="77777777" w:rsidR="001F3B0B" w:rsidRPr="00077324" w:rsidRDefault="001F3B0B" w:rsidP="00077324">
                              <w:pPr>
                                <w:rPr>
                                  <w:sz w:val="22"/>
                                  <w:szCs w:val="22"/>
                                </w:rPr>
                              </w:pPr>
                              <w:r w:rsidRPr="00077324">
                                <w:rPr>
                                  <w:sz w:val="22"/>
                                  <w:szCs w:val="22"/>
                                </w:rPr>
                                <w:sym w:font="Symbol" w:char="F0AD"/>
                              </w:r>
                              <w:r w:rsidRPr="00077324">
                                <w:rPr>
                                  <w:sz w:val="22"/>
                                  <w:szCs w:val="22"/>
                                </w:rPr>
                                <w:t xml:space="preserve"> Transaction</w:t>
                              </w:r>
                              <w:r>
                                <w:rPr>
                                  <w:sz w:val="22"/>
                                  <w:szCs w:val="22"/>
                                </w:rPr>
                                <w:t xml:space="preserve"> Name </w:t>
                              </w:r>
                              <w:r w:rsidRPr="00077324">
                                <w:rPr>
                                  <w:sz w:val="22"/>
                                  <w:szCs w:val="22"/>
                                </w:rPr>
                                <w:t>3 [</w:t>
                              </w:r>
                              <w:r>
                                <w:rPr>
                                  <w:sz w:val="22"/>
                                  <w:szCs w:val="22"/>
                                </w:rPr>
                                <w:t>DOM-Y</w:t>
                              </w:r>
                              <w:r w:rsidRPr="00077324">
                                <w:rPr>
                                  <w:sz w:val="22"/>
                                  <w:szCs w:val="22"/>
                                </w:rPr>
                                <w:t>3]</w:t>
                              </w:r>
                            </w:p>
                            <w:p w14:paraId="09647A04" w14:textId="49838410" w:rsidR="001F3B0B" w:rsidRPr="00077324" w:rsidRDefault="001F3B0B" w:rsidP="00757111">
                              <w:pPr>
                                <w:rPr>
                                  <w:sz w:val="22"/>
                                  <w:szCs w:val="22"/>
                                </w:rPr>
                              </w:pPr>
                              <w:r w:rsidRPr="00077324">
                                <w:rPr>
                                  <w:sz w:val="22"/>
                                  <w:szCs w:val="22"/>
                                </w:rPr>
                                <w:sym w:font="Symbol" w:char="F0AD"/>
                              </w:r>
                              <w:r w:rsidRPr="00077324">
                                <w:rPr>
                                  <w:sz w:val="22"/>
                                  <w:szCs w:val="22"/>
                                </w:rPr>
                                <w:t xml:space="preserve"> Transaction</w:t>
                              </w:r>
                              <w:r>
                                <w:rPr>
                                  <w:sz w:val="22"/>
                                  <w:szCs w:val="22"/>
                                </w:rPr>
                                <w:t xml:space="preserve"> Name </w:t>
                              </w:r>
                              <w:r w:rsidRPr="00077324">
                                <w:rPr>
                                  <w:sz w:val="22"/>
                                  <w:szCs w:val="22"/>
                                </w:rPr>
                                <w:t>4 [</w:t>
                              </w:r>
                              <w:r>
                                <w:rPr>
                                  <w:sz w:val="22"/>
                                  <w:szCs w:val="22"/>
                                </w:rPr>
                                <w:t>DOM-Y</w:t>
                              </w:r>
                              <w:r w:rsidRPr="00077324">
                                <w:rPr>
                                  <w:sz w:val="22"/>
                                  <w:szCs w:val="22"/>
                                </w:rPr>
                                <w:t>4]</w:t>
                              </w:r>
                            </w:p>
                          </w:txbxContent>
                        </wps:txbx>
                        <wps:bodyPr rot="0" vert="horz" wrap="square" lIns="18288" tIns="18288" rIns="18288" bIns="18288" anchor="t" anchorCtr="0" upright="1">
                          <a:noAutofit/>
                        </wps:bodyPr>
                      </wps:wsp>
                      <wps:wsp>
                        <wps:cNvPr id="37" name="Text Box 48"/>
                        <wps:cNvSpPr txBox="1">
                          <a:spLocks noChangeArrowheads="1"/>
                        </wps:cNvSpPr>
                        <wps:spPr bwMode="auto">
                          <a:xfrm>
                            <a:off x="4284345" y="509905"/>
                            <a:ext cx="952500" cy="675005"/>
                          </a:xfrm>
                          <a:prstGeom prst="rect">
                            <a:avLst/>
                          </a:prstGeom>
                          <a:solidFill>
                            <a:srgbClr val="FFFFFF"/>
                          </a:solidFill>
                          <a:ln w="25400">
                            <a:solidFill>
                              <a:srgbClr val="000000"/>
                            </a:solidFill>
                            <a:prstDash val="dash"/>
                            <a:miter lim="800000"/>
                            <a:headEnd/>
                            <a:tailEnd/>
                          </a:ln>
                        </wps:spPr>
                        <wps:txbx>
                          <w:txbxContent>
                            <w:p w14:paraId="13D32BEE" w14:textId="10A60E38" w:rsidR="001F3B0B" w:rsidRDefault="001F3B0B" w:rsidP="001B463C">
                              <w:pPr>
                                <w:spacing w:before="0" w:after="120"/>
                                <w:jc w:val="center"/>
                              </w:pPr>
                              <w:r>
                                <w:t>Profile Acronym: Actor C</w:t>
                              </w:r>
                            </w:p>
                          </w:txbxContent>
                        </wps:txbx>
                        <wps:bodyPr rot="0" vert="horz" wrap="square" lIns="91440" tIns="45720" rIns="91440" bIns="45720" anchor="t" anchorCtr="0" upright="1">
                          <a:noAutofit/>
                        </wps:bodyPr>
                      </wps:wsp>
                      <wps:wsp>
                        <wps:cNvPr id="38" name="Line 49"/>
                        <wps:cNvCnPr>
                          <a:cxnSpLocks noChangeShapeType="1"/>
                        </wps:cNvCnPr>
                        <wps:spPr bwMode="auto">
                          <a:xfrm>
                            <a:off x="1442720" y="929640"/>
                            <a:ext cx="0" cy="2971165"/>
                          </a:xfrm>
                          <a:prstGeom prst="line">
                            <a:avLst/>
                          </a:prstGeom>
                          <a:noFill/>
                          <a:ln w="1905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39" name="Line 50"/>
                        <wps:cNvCnPr>
                          <a:cxnSpLocks noChangeShapeType="1"/>
                        </wps:cNvCnPr>
                        <wps:spPr bwMode="auto">
                          <a:xfrm>
                            <a:off x="1947545" y="929640"/>
                            <a:ext cx="0" cy="2971165"/>
                          </a:xfrm>
                          <a:prstGeom prst="line">
                            <a:avLst/>
                          </a:prstGeom>
                          <a:noFill/>
                          <a:ln w="1905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40" name="Rectangle 51"/>
                        <wps:cNvSpPr>
                          <a:spLocks noChangeArrowheads="1"/>
                        </wps:cNvSpPr>
                        <wps:spPr bwMode="auto">
                          <a:xfrm>
                            <a:off x="106680" y="1259840"/>
                            <a:ext cx="1356995" cy="57912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5D26C3D3" w14:textId="2A83E41B" w:rsidR="001F3B0B" w:rsidRPr="00077324" w:rsidRDefault="001F3B0B" w:rsidP="007117B8">
                              <w:pPr>
                                <w:rPr>
                                  <w:sz w:val="22"/>
                                  <w:szCs w:val="22"/>
                                </w:rPr>
                              </w:pPr>
                              <w:r w:rsidRPr="00077324">
                                <w:rPr>
                                  <w:sz w:val="22"/>
                                  <w:szCs w:val="22"/>
                                </w:rPr>
                                <w:t>Transaction</w:t>
                              </w:r>
                              <w:r>
                                <w:rPr>
                                  <w:sz w:val="22"/>
                                  <w:szCs w:val="22"/>
                                </w:rPr>
                                <w:t xml:space="preserve"> Name </w:t>
                              </w:r>
                              <w:r w:rsidRPr="00077324">
                                <w:rPr>
                                  <w:sz w:val="22"/>
                                  <w:szCs w:val="22"/>
                                </w:rPr>
                                <w:t>1 [</w:t>
                              </w:r>
                              <w:r>
                                <w:rPr>
                                  <w:sz w:val="22"/>
                                  <w:szCs w:val="22"/>
                                </w:rPr>
                                <w:t>DOM-Y</w:t>
                              </w:r>
                              <w:r w:rsidRPr="00077324">
                                <w:rPr>
                                  <w:sz w:val="22"/>
                                  <w:szCs w:val="22"/>
                                </w:rPr>
                                <w:t xml:space="preserve">1] </w:t>
                              </w:r>
                              <w:r w:rsidRPr="00077324">
                                <w:rPr>
                                  <w:sz w:val="22"/>
                                  <w:szCs w:val="22"/>
                                </w:rPr>
                                <w:sym w:font="Symbol" w:char="F0AF"/>
                              </w:r>
                            </w:p>
                          </w:txbxContent>
                        </wps:txbx>
                        <wps:bodyPr rot="0" vert="horz" wrap="square" lIns="91440" tIns="45720" rIns="91440" bIns="45720" anchor="t" anchorCtr="0" upright="1">
                          <a:noAutofit/>
                        </wps:bodyPr>
                      </wps:wsp>
                      <wps:wsp>
                        <wps:cNvPr id="41" name="Rectangle 52"/>
                        <wps:cNvSpPr>
                          <a:spLocks noChangeArrowheads="1"/>
                        </wps:cNvSpPr>
                        <wps:spPr bwMode="auto">
                          <a:xfrm>
                            <a:off x="1955165" y="1311910"/>
                            <a:ext cx="1560195" cy="52705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3138054D" w14:textId="152429DD" w:rsidR="001F3B0B" w:rsidRPr="00077324" w:rsidRDefault="001F3B0B" w:rsidP="007117B8">
                              <w:pPr>
                                <w:rPr>
                                  <w:sz w:val="22"/>
                                  <w:szCs w:val="22"/>
                                </w:rPr>
                              </w:pPr>
                              <w:r w:rsidRPr="00077324">
                                <w:rPr>
                                  <w:sz w:val="22"/>
                                  <w:szCs w:val="22"/>
                                </w:rPr>
                                <w:sym w:font="Symbol" w:char="F0AF"/>
                              </w:r>
                              <w:r>
                                <w:rPr>
                                  <w:sz w:val="22"/>
                                  <w:szCs w:val="22"/>
                                </w:rPr>
                                <w:t xml:space="preserve"> Transaction Name </w:t>
                              </w:r>
                              <w:r w:rsidRPr="00077324">
                                <w:rPr>
                                  <w:sz w:val="22"/>
                                  <w:szCs w:val="22"/>
                                </w:rPr>
                                <w:t>2 [</w:t>
                              </w:r>
                              <w:r>
                                <w:rPr>
                                  <w:sz w:val="22"/>
                                  <w:szCs w:val="22"/>
                                </w:rPr>
                                <w:t>DOM-Y</w:t>
                              </w:r>
                              <w:r w:rsidRPr="00077324">
                                <w:rPr>
                                  <w:sz w:val="22"/>
                                  <w:szCs w:val="22"/>
                                </w:rPr>
                                <w:t>2]</w:t>
                              </w:r>
                            </w:p>
                          </w:txbxContent>
                        </wps:txbx>
                        <wps:bodyPr rot="0" vert="horz" wrap="square" lIns="0" tIns="0" rIns="0" bIns="0" anchor="t" anchorCtr="0" upright="1">
                          <a:noAutofit/>
                        </wps:bodyPr>
                      </wps:wsp>
                      <wps:wsp>
                        <wps:cNvPr id="42" name="Text Box 53"/>
                        <wps:cNvSpPr txBox="1">
                          <a:spLocks noChangeArrowheads="1"/>
                        </wps:cNvSpPr>
                        <wps:spPr bwMode="auto">
                          <a:xfrm>
                            <a:off x="985520" y="509905"/>
                            <a:ext cx="1447800" cy="543560"/>
                          </a:xfrm>
                          <a:prstGeom prst="rect">
                            <a:avLst/>
                          </a:prstGeom>
                          <a:solidFill>
                            <a:srgbClr val="FFFFFF"/>
                          </a:solidFill>
                          <a:ln w="25400">
                            <a:solidFill>
                              <a:srgbClr val="000000"/>
                            </a:solidFill>
                            <a:miter lim="800000"/>
                            <a:headEnd/>
                            <a:tailEnd/>
                          </a:ln>
                        </wps:spPr>
                        <wps:txbx>
                          <w:txbxContent>
                            <w:p w14:paraId="0EB38FD5" w14:textId="19B72967" w:rsidR="001F3B0B" w:rsidRDefault="001F3B0B" w:rsidP="00077324">
                              <w:pPr>
                                <w:spacing w:after="120"/>
                                <w:jc w:val="center"/>
                              </w:pPr>
                              <w:r>
                                <w:t>Actor A</w:t>
                              </w:r>
                            </w:p>
                          </w:txbxContent>
                        </wps:txbx>
                        <wps:bodyPr rot="0" vert="horz" wrap="square" lIns="91440" tIns="45720" rIns="91440" bIns="45720" anchor="t" anchorCtr="0" upright="1">
                          <a:noAutofit/>
                        </wps:bodyPr>
                      </wps:wsp>
                      <wps:wsp>
                        <wps:cNvPr id="43" name="Text Box 54"/>
                        <wps:cNvSpPr txBox="1">
                          <a:spLocks noChangeArrowheads="1"/>
                        </wps:cNvSpPr>
                        <wps:spPr bwMode="auto">
                          <a:xfrm>
                            <a:off x="985520" y="3762375"/>
                            <a:ext cx="1447800" cy="406400"/>
                          </a:xfrm>
                          <a:prstGeom prst="rect">
                            <a:avLst/>
                          </a:prstGeom>
                          <a:solidFill>
                            <a:srgbClr val="FFFFFF"/>
                          </a:solidFill>
                          <a:ln w="25400">
                            <a:solidFill>
                              <a:srgbClr val="000000"/>
                            </a:solidFill>
                            <a:miter lim="800000"/>
                            <a:headEnd/>
                            <a:tailEnd/>
                          </a:ln>
                        </wps:spPr>
                        <wps:txbx>
                          <w:txbxContent>
                            <w:p w14:paraId="5EDD39DA" w14:textId="3A723BBD" w:rsidR="001F3B0B" w:rsidRDefault="001F3B0B" w:rsidP="00077324">
                              <w:pPr>
                                <w:spacing w:after="120"/>
                                <w:jc w:val="center"/>
                              </w:pPr>
                              <w:r>
                                <w:t>Actor F</w:t>
                              </w:r>
                            </w:p>
                          </w:txbxContent>
                        </wps:txbx>
                        <wps:bodyPr rot="0" vert="horz" wrap="square" lIns="91440" tIns="45720" rIns="91440" bIns="45720" anchor="t" anchorCtr="0" upright="1">
                          <a:noAutofit/>
                        </wps:bodyPr>
                      </wps:wsp>
                      <wpg:wgp>
                        <wpg:cNvPr id="44" name="Group 55"/>
                        <wpg:cNvGrpSpPr>
                          <a:grpSpLocks/>
                        </wpg:cNvGrpSpPr>
                        <wpg:grpSpPr bwMode="auto">
                          <a:xfrm>
                            <a:off x="852166" y="2063115"/>
                            <a:ext cx="1705626" cy="571500"/>
                            <a:chOff x="3600" y="8745"/>
                            <a:chExt cx="2685" cy="900"/>
                          </a:xfrm>
                        </wpg:grpSpPr>
                        <wps:wsp>
                          <wps:cNvPr id="45" name="Text Box 56"/>
                          <wps:cNvSpPr txBox="1">
                            <a:spLocks noChangeArrowheads="1"/>
                          </wps:cNvSpPr>
                          <wps:spPr bwMode="auto">
                            <a:xfrm>
                              <a:off x="3600" y="8745"/>
                              <a:ext cx="1305" cy="900"/>
                            </a:xfrm>
                            <a:prstGeom prst="rect">
                              <a:avLst/>
                            </a:prstGeom>
                            <a:solidFill>
                              <a:srgbClr val="FFFFFF"/>
                            </a:solidFill>
                            <a:ln w="25400">
                              <a:solidFill>
                                <a:srgbClr val="000000"/>
                              </a:solidFill>
                              <a:miter lim="800000"/>
                              <a:headEnd/>
                              <a:tailEnd/>
                            </a:ln>
                          </wps:spPr>
                          <wps:txbx>
                            <w:txbxContent>
                              <w:p w14:paraId="149EF474" w14:textId="32B21EA1" w:rsidR="001F3B0B" w:rsidRDefault="001F3B0B" w:rsidP="00077324">
                                <w:pPr>
                                  <w:spacing w:after="120"/>
                                  <w:jc w:val="center"/>
                                </w:pPr>
                                <w:r>
                                  <w:t>Actor D</w:t>
                                </w:r>
                              </w:p>
                            </w:txbxContent>
                          </wps:txbx>
                          <wps:bodyPr rot="0" vert="horz" wrap="square" lIns="91440" tIns="45720" rIns="91440" bIns="45720" anchor="t" anchorCtr="0" upright="1">
                            <a:noAutofit/>
                          </wps:bodyPr>
                        </wps:wsp>
                        <wps:wsp>
                          <wps:cNvPr id="46" name="Text Box 57"/>
                          <wps:cNvSpPr txBox="1">
                            <a:spLocks noChangeArrowheads="1"/>
                          </wps:cNvSpPr>
                          <wps:spPr bwMode="auto">
                            <a:xfrm>
                              <a:off x="4980" y="8745"/>
                              <a:ext cx="1305" cy="900"/>
                            </a:xfrm>
                            <a:prstGeom prst="rect">
                              <a:avLst/>
                            </a:prstGeom>
                            <a:solidFill>
                              <a:srgbClr val="FFFFFF"/>
                            </a:solidFill>
                            <a:ln w="25400">
                              <a:solidFill>
                                <a:srgbClr val="000000"/>
                              </a:solidFill>
                              <a:miter lim="800000"/>
                              <a:headEnd/>
                              <a:tailEnd/>
                            </a:ln>
                          </wps:spPr>
                          <wps:txbx>
                            <w:txbxContent>
                              <w:p w14:paraId="3AA5C9BF" w14:textId="3C68D11B" w:rsidR="001F3B0B" w:rsidRDefault="001F3B0B" w:rsidP="00077324">
                                <w:pPr>
                                  <w:spacing w:after="120"/>
                                  <w:jc w:val="center"/>
                                </w:pPr>
                                <w:r>
                                  <w:t>Actor E</w:t>
                                </w:r>
                              </w:p>
                            </w:txbxContent>
                          </wps:txbx>
                          <wps:bodyPr rot="0" vert="horz" wrap="square" lIns="91440" tIns="45720" rIns="91440" bIns="45720" anchor="t" anchorCtr="0" upright="1">
                            <a:noAutofit/>
                          </wps:bodyPr>
                        </wps:wsp>
                      </wpg:wgp>
                      <wps:wsp>
                        <wps:cNvPr id="47" name="Text Box 58"/>
                        <wps:cNvSpPr txBox="1">
                          <a:spLocks noChangeArrowheads="1"/>
                        </wps:cNvSpPr>
                        <wps:spPr bwMode="auto">
                          <a:xfrm>
                            <a:off x="3108325" y="509905"/>
                            <a:ext cx="1186815" cy="675005"/>
                          </a:xfrm>
                          <a:prstGeom prst="rect">
                            <a:avLst/>
                          </a:prstGeom>
                          <a:solidFill>
                            <a:srgbClr val="FFFFFF"/>
                          </a:solidFill>
                          <a:ln w="25400">
                            <a:solidFill>
                              <a:srgbClr val="000000"/>
                            </a:solidFill>
                            <a:miter lim="800000"/>
                            <a:headEnd/>
                            <a:tailEnd/>
                          </a:ln>
                        </wps:spPr>
                        <wps:txbx>
                          <w:txbxContent>
                            <w:p w14:paraId="49CF2E6B" w14:textId="4BBDC190" w:rsidR="001F3B0B" w:rsidRDefault="001F3B0B" w:rsidP="00077324">
                              <w:pPr>
                                <w:spacing w:before="180" w:after="120"/>
                                <w:jc w:val="center"/>
                              </w:pPr>
                              <w:r>
                                <w:t>Actor B</w:t>
                              </w:r>
                            </w:p>
                          </w:txbxContent>
                        </wps:txbx>
                        <wps:bodyPr rot="0" vert="horz" wrap="square" lIns="91440" tIns="45720" rIns="91440" bIns="45720" anchor="t" anchorCtr="0" upright="1">
                          <a:noAutofit/>
                        </wps:bodyPr>
                      </wps:wsp>
                      <wps:wsp>
                        <wps:cNvPr id="48" name="Rectangle 59"/>
                        <wps:cNvSpPr>
                          <a:spLocks noChangeArrowheads="1"/>
                        </wps:cNvSpPr>
                        <wps:spPr bwMode="auto">
                          <a:xfrm>
                            <a:off x="0" y="3002915"/>
                            <a:ext cx="1463675" cy="65024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46CF2814" w14:textId="5B69DFAB" w:rsidR="001F3B0B" w:rsidRPr="00077324" w:rsidRDefault="001F3B0B" w:rsidP="007117B8">
                              <w:pPr>
                                <w:rPr>
                                  <w:sz w:val="22"/>
                                  <w:szCs w:val="22"/>
                                </w:rPr>
                              </w:pPr>
                              <w:r w:rsidRPr="00077324">
                                <w:rPr>
                                  <w:sz w:val="22"/>
                                  <w:szCs w:val="22"/>
                                </w:rPr>
                                <w:t>Transaction</w:t>
                              </w:r>
                              <w:r>
                                <w:rPr>
                                  <w:sz w:val="22"/>
                                  <w:szCs w:val="22"/>
                                </w:rPr>
                                <w:t xml:space="preserve"> Name </w:t>
                              </w:r>
                              <w:r w:rsidRPr="00077324">
                                <w:rPr>
                                  <w:sz w:val="22"/>
                                  <w:szCs w:val="22"/>
                                </w:rPr>
                                <w:t>1 [</w:t>
                              </w:r>
                              <w:r>
                                <w:rPr>
                                  <w:sz w:val="22"/>
                                  <w:szCs w:val="22"/>
                                </w:rPr>
                                <w:t>DOM-Y</w:t>
                              </w:r>
                              <w:r w:rsidRPr="00077324">
                                <w:rPr>
                                  <w:sz w:val="22"/>
                                  <w:szCs w:val="22"/>
                                </w:rPr>
                                <w:t xml:space="preserve">1] </w:t>
                              </w:r>
                              <w:r w:rsidRPr="00077324">
                                <w:rPr>
                                  <w:sz w:val="22"/>
                                  <w:szCs w:val="22"/>
                                </w:rPr>
                                <w:sym w:font="Symbol" w:char="F0AD"/>
                              </w:r>
                            </w:p>
                          </w:txbxContent>
                        </wps:txbx>
                        <wps:bodyPr rot="0" vert="horz" wrap="square" lIns="91440" tIns="45720" rIns="91440" bIns="45720" anchor="t" anchorCtr="0" upright="1">
                          <a:noAutofit/>
                        </wps:bodyPr>
                      </wps:wsp>
                      <wps:wsp>
                        <wps:cNvPr id="49" name="Rectangle 60"/>
                        <wps:cNvSpPr>
                          <a:spLocks noChangeArrowheads="1"/>
                        </wps:cNvSpPr>
                        <wps:spPr bwMode="auto">
                          <a:xfrm>
                            <a:off x="2008505" y="3069590"/>
                            <a:ext cx="2179955" cy="327025"/>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3CED233F" w14:textId="4E245F54" w:rsidR="001F3B0B" w:rsidRPr="00077324" w:rsidRDefault="001F3B0B" w:rsidP="007117B8">
                              <w:pPr>
                                <w:rPr>
                                  <w:sz w:val="22"/>
                                  <w:szCs w:val="22"/>
                                </w:rPr>
                              </w:pPr>
                              <w:r w:rsidRPr="00077324">
                                <w:rPr>
                                  <w:sz w:val="22"/>
                                  <w:szCs w:val="22"/>
                                </w:rPr>
                                <w:sym w:font="Symbol" w:char="F0AD"/>
                              </w:r>
                              <w:r w:rsidRPr="00077324">
                                <w:rPr>
                                  <w:sz w:val="22"/>
                                  <w:szCs w:val="22"/>
                                </w:rPr>
                                <w:t xml:space="preserve"> Tra</w:t>
                              </w:r>
                              <w:r>
                                <w:rPr>
                                  <w:sz w:val="22"/>
                                  <w:szCs w:val="22"/>
                                </w:rPr>
                                <w:t xml:space="preserve">nsaction Name </w:t>
                              </w:r>
                              <w:r w:rsidRPr="00077324">
                                <w:rPr>
                                  <w:sz w:val="22"/>
                                  <w:szCs w:val="22"/>
                                </w:rPr>
                                <w:t>2 [</w:t>
                              </w:r>
                              <w:r>
                                <w:rPr>
                                  <w:sz w:val="22"/>
                                  <w:szCs w:val="22"/>
                                </w:rPr>
                                <w:t>DOM-Y</w:t>
                              </w:r>
                              <w:r w:rsidRPr="00077324">
                                <w:rPr>
                                  <w:sz w:val="22"/>
                                  <w:szCs w:val="22"/>
                                </w:rPr>
                                <w:t>2]</w:t>
                              </w:r>
                            </w:p>
                          </w:txbxContent>
                        </wps:txbx>
                        <wps:bodyPr rot="0" vert="horz" wrap="square" lIns="0" tIns="0" rIns="0" bIns="0" anchor="t" anchorCtr="0" upright="1">
                          <a:noAutofit/>
                        </wps:bodyPr>
                      </wps:wsp>
                    </wpc:wpc>
                  </a:graphicData>
                </a:graphic>
              </wp:inline>
            </w:drawing>
          </mc:Choice>
          <mc:Fallback>
            <w:pict>
              <v:group w14:anchorId="09EB6CA2" id="Canvas 24" o:spid="_x0000_s1026" editas="canvas" style="width:468pt;height:368.4pt;mso-position-horizontal-relative:char;mso-position-vertical-relative:line" coordsize="59436,46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6786;visibility:visible;mso-wrap-style:square">
                  <v:fill o:detectmouseclick="t"/>
                  <v:path o:connecttype="none"/>
                </v:shape>
                <v:group id="Group 43" o:spid="_x0000_s1028" style="position:absolute;left:24117;top:11849;width:13995;height:11493" coordorigin="8698,8601" coordsize="2205,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line id="Line 44" o:spid="_x0000_s1029" style="position:absolute;flip:x y;visibility:visible;mso-wrap-style:square" from="8698,10822" to="10723,10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" strokeweight="1.5pt"/>
                  <v:shape id="Arc 45" o:spid="_x0000_s1030" style="position:absolute;left:10617;top:10550;width:285;height:273;flip:y;visibility:visible;mso-wrap-style:square;v-text-anchor:top" coordsize="21600,23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" path="m5210,-1nfc14839,2393,21600,11039,21600,20962v,729,-37,1457,-111,2183em5210,-1nsc14839,2393,21600,11039,21600,20962v,729,-37,1457,-111,2183l,20962,5210,-1xe" filled="f" strokeweight="1.5pt">
                    <v:path arrowok="t" o:extrusionok="f" o:connecttype="custom" o:connectlocs="69,0;284,273;0,247" o:connectangles="0,0,0"/>
                  </v:shape>
                  <v:line id="Line 46" o:spid="_x0000_s1031" style="position:absolute;visibility:visible;mso-wrap-style:square" from="10903,8601" to="10903,10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" strokeweight="1.5pt"/>
                </v:group>
                <v:rect id="Rectangle 47" o:spid="_x0000_s1032" style="position:absolute;left:39287;top:14649;width:20149;height:7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" filled="f" stroked="f">
                  <v:textbox inset="1.44pt,1.44pt,1.44pt,1.44pt">
                    <w:txbxContent>
                      <w:p w14:paraId="776B41E7" w14:textId="77777777" w:rsidR="001F3B0B" w:rsidRPr="00077324" w:rsidRDefault="001F3B0B" w:rsidP="00077324">
                        <w:pPr>
                          <w:rPr>
                            <w:sz w:val="22"/>
                            <w:szCs w:val="22"/>
                          </w:rPr>
                        </w:pPr>
                        <w:r w:rsidRPr="00077324">
                          <w:rPr>
                            <w:sz w:val="22"/>
                            <w:szCs w:val="22"/>
                          </w:rPr>
                          <w:sym w:font="Symbol" w:char="F0AD"/>
                        </w:r>
                        <w:r w:rsidRPr="00077324">
                          <w:rPr>
                            <w:sz w:val="22"/>
                            <w:szCs w:val="22"/>
                          </w:rPr>
                          <w:t xml:space="preserve"> Transaction</w:t>
                        </w:r>
                        <w:r>
                          <w:rPr>
                            <w:sz w:val="22"/>
                            <w:szCs w:val="22"/>
                          </w:rPr>
                          <w:t xml:space="preserve"> Name </w:t>
                        </w:r>
                        <w:r w:rsidRPr="00077324">
                          <w:rPr>
                            <w:sz w:val="22"/>
                            <w:szCs w:val="22"/>
                          </w:rPr>
                          <w:t>3 [</w:t>
                        </w:r>
                        <w:r>
                          <w:rPr>
                            <w:sz w:val="22"/>
                            <w:szCs w:val="22"/>
                          </w:rPr>
                          <w:t>DOM-Y</w:t>
                        </w:r>
                        <w:r w:rsidRPr="00077324">
                          <w:rPr>
                            <w:sz w:val="22"/>
                            <w:szCs w:val="22"/>
                          </w:rPr>
                          <w:t>3]</w:t>
                        </w:r>
                      </w:p>
                      <w:p w14:paraId="09647A04" w14:textId="49838410" w:rsidR="001F3B0B" w:rsidRPr="00077324" w:rsidRDefault="001F3B0B" w:rsidP="00757111">
                        <w:pPr>
                          <w:rPr>
                            <w:sz w:val="22"/>
                            <w:szCs w:val="22"/>
                          </w:rPr>
                        </w:pPr>
                        <w:r w:rsidRPr="00077324">
                          <w:rPr>
                            <w:sz w:val="22"/>
                            <w:szCs w:val="22"/>
                          </w:rPr>
                          <w:sym w:font="Symbol" w:char="F0AD"/>
                        </w:r>
                        <w:r w:rsidRPr="00077324">
                          <w:rPr>
                            <w:sz w:val="22"/>
                            <w:szCs w:val="22"/>
                          </w:rPr>
                          <w:t xml:space="preserve"> Transaction</w:t>
                        </w:r>
                        <w:r>
                          <w:rPr>
                            <w:sz w:val="22"/>
                            <w:szCs w:val="22"/>
                          </w:rPr>
                          <w:t xml:space="preserve"> Name </w:t>
                        </w:r>
                        <w:r w:rsidRPr="00077324">
                          <w:rPr>
                            <w:sz w:val="22"/>
                            <w:szCs w:val="22"/>
                          </w:rPr>
                          <w:t>4 [</w:t>
                        </w:r>
                        <w:r>
                          <w:rPr>
                            <w:sz w:val="22"/>
                            <w:szCs w:val="22"/>
                          </w:rPr>
                          <w:t>DOM-Y</w:t>
                        </w:r>
                        <w:r w:rsidRPr="00077324">
                          <w:rPr>
                            <w:sz w:val="22"/>
                            <w:szCs w:val="22"/>
                          </w:rPr>
                          <w:t>4]</w:t>
                        </w:r>
                      </w:p>
                    </w:txbxContent>
                  </v:textbox>
                </v:rect>
                <v:shapetype id="_x0000_t202" coordsize="21600,21600" o:spt="202" path="m,l,21600r21600,l21600,xe">
                  <v:stroke joinstyle="miter"/>
                  <v:path gradientshapeok="t" o:connecttype="rect"/>
                </v:shapetype>
                <v:shape id="Text Box 48" o:spid="_x0000_s1033" type="#_x0000_t202" style="position:absolute;left:42843;top:5099;width:9525;height:6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" strokeweight="2pt">
                  <v:stroke dashstyle="dash"/>
                  <v:textbox>
                    <w:txbxContent>
                      <w:p w14:paraId="13D32BEE" w14:textId="10A60E38" w:rsidR="001F3B0B" w:rsidRDefault="001F3B0B" w:rsidP="001B463C">
                        <w:pPr>
                          <w:spacing w:before="0" w:after="120"/>
                          <w:jc w:val="center"/>
                        </w:pPr>
                        <w:r>
                          <w:t>Profile Acronym: Actor C</w:t>
                        </w:r>
                      </w:p>
                    </w:txbxContent>
                  </v:textbox>
                </v:shape>
                <v:line id="Line 49" o:spid="_x0000_s1034" style="position:absolute;visibility:visible;mso-wrap-style:square" from="14427,9296" to="14427,39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" strokeweight="1.5pt"/>
                <v:line id="Line 50" o:spid="_x0000_s1035" style="position:absolute;visibility:visible;mso-wrap-style:square" from="19475,9296" to="19475,39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" strokeweight="1.5pt"/>
                <v:rect id="Rectangle 51" o:spid="_x0000_s1036" style="position:absolute;left:1066;top:12598;width:13570;height:5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9gCwgAAANsAAAAPAAAAZHJzL2Rvd25yZXYueG1sRE9Na4NA&#10;EL0H+h+WKeQS4ppSSj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Acv9gCwgAAANsAAAAPAAAA&#10;AAAAAAAAAAAAAAcCAABkcnMvZG93bnJldi54bWxQSwUGAAAAAAMAAwC3AAAA9gIAAAAA&#10;" filled="f" stroked="f">
                  <v:textbox>
                    <w:txbxContent>
                      <w:p w14:paraId="5D26C3D3" w14:textId="2A83E41B" w:rsidR="001F3B0B" w:rsidRPr="00077324" w:rsidRDefault="001F3B0B" w:rsidP="007117B8">
                        <w:pPr>
                          <w:rPr>
                            <w:sz w:val="22"/>
                            <w:szCs w:val="22"/>
                          </w:rPr>
                        </w:pPr>
                        <w:r w:rsidRPr="00077324">
                          <w:rPr>
                            <w:sz w:val="22"/>
                            <w:szCs w:val="22"/>
                          </w:rPr>
                          <w:t>Transaction</w:t>
                        </w:r>
                        <w:r>
                          <w:rPr>
                            <w:sz w:val="22"/>
                            <w:szCs w:val="22"/>
                          </w:rPr>
                          <w:t xml:space="preserve"> Name </w:t>
                        </w:r>
                        <w:r w:rsidRPr="00077324">
                          <w:rPr>
                            <w:sz w:val="22"/>
                            <w:szCs w:val="22"/>
                          </w:rPr>
                          <w:t>1 [</w:t>
                        </w:r>
                        <w:r>
                          <w:rPr>
                            <w:sz w:val="22"/>
                            <w:szCs w:val="22"/>
                          </w:rPr>
                          <w:t>DOM-Y</w:t>
                        </w:r>
                        <w:r w:rsidRPr="00077324">
                          <w:rPr>
                            <w:sz w:val="22"/>
                            <w:szCs w:val="22"/>
                          </w:rPr>
                          <w:t xml:space="preserve">1] </w:t>
                        </w:r>
                        <w:r w:rsidRPr="00077324">
                          <w:rPr>
                            <w:sz w:val="22"/>
                            <w:szCs w:val="22"/>
                          </w:rPr>
                          <w:sym w:font="Symbol" w:char="F0AF"/>
                        </w:r>
                      </w:p>
                    </w:txbxContent>
                  </v:textbox>
                </v:rect>
                <v:rect id="Rectangle 52" o:spid="_x0000_s1037" style="position:absolute;left:19551;top:13119;width:15602;height:5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3138054D" w14:textId="152429DD" w:rsidR="001F3B0B" w:rsidRPr="00077324" w:rsidRDefault="001F3B0B" w:rsidP="007117B8">
                        <w:pPr>
                          <w:rPr>
                            <w:sz w:val="22"/>
                            <w:szCs w:val="22"/>
                          </w:rPr>
                        </w:pPr>
                        <w:r w:rsidRPr="00077324">
                          <w:rPr>
                            <w:sz w:val="22"/>
                            <w:szCs w:val="22"/>
                          </w:rPr>
                          <w:sym w:font="Symbol" w:char="F0AF"/>
                        </w:r>
                        <w:r>
                          <w:rPr>
                            <w:sz w:val="22"/>
                            <w:szCs w:val="22"/>
                          </w:rPr>
                          <w:t xml:space="preserve"> Transaction Name </w:t>
                        </w:r>
                        <w:r w:rsidRPr="00077324">
                          <w:rPr>
                            <w:sz w:val="22"/>
                            <w:szCs w:val="22"/>
                          </w:rPr>
                          <w:t>2 [</w:t>
                        </w:r>
                        <w:r>
                          <w:rPr>
                            <w:sz w:val="22"/>
                            <w:szCs w:val="22"/>
                          </w:rPr>
                          <w:t>DOM-Y</w:t>
                        </w:r>
                        <w:r w:rsidRPr="00077324">
                          <w:rPr>
                            <w:sz w:val="22"/>
                            <w:szCs w:val="22"/>
                          </w:rPr>
                          <w:t>2]</w:t>
                        </w:r>
                      </w:p>
                    </w:txbxContent>
                  </v:textbox>
                </v:rect>
                <v:shape id="Text Box 53" o:spid="_x0000_s1038" type="#_x0000_t202" style="position:absolute;left:9855;top:5099;width:14478;height:5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" strokeweight="2pt">
                  <v:textbox>
                    <w:txbxContent>
                      <w:p w14:paraId="0EB38FD5" w14:textId="19B72967" w:rsidR="001F3B0B" w:rsidRDefault="001F3B0B" w:rsidP="00077324">
                        <w:pPr>
                          <w:spacing w:after="120"/>
                          <w:jc w:val="center"/>
                        </w:pPr>
                        <w:r>
                          <w:t>Actor A</w:t>
                        </w:r>
                      </w:p>
                    </w:txbxContent>
                  </v:textbox>
                </v:shape>
                <v:shape id="Text Box 54" o:spid="_x0000_s1039" type="#_x0000_t202" style="position:absolute;left:9855;top:37623;width:14478;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" strokeweight="2pt">
                  <v:textbox>
                    <w:txbxContent>
                      <w:p w14:paraId="5EDD39DA" w14:textId="3A723BBD" w:rsidR="001F3B0B" w:rsidRDefault="001F3B0B" w:rsidP="00077324">
                        <w:pPr>
                          <w:spacing w:after="120"/>
                          <w:jc w:val="center"/>
                        </w:pPr>
                        <w:r>
                          <w:t>Actor F</w:t>
                        </w:r>
                      </w:p>
                    </w:txbxContent>
                  </v:textbox>
                </v:shape>
                <v:group id="Group 55" o:spid="_x0000_s1040" style="position:absolute;left:8521;top:20631;width:17056;height:5715" coordorigin="3600,8745" coordsize="268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56" o:spid="_x0000_s1041" type="#_x0000_t202" style="position:absolute;left:3600;top:8745;width:1305;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" strokeweight="2pt">
                    <v:textbox>
                      <w:txbxContent>
                        <w:p w14:paraId="149EF474" w14:textId="32B21EA1" w:rsidR="001F3B0B" w:rsidRDefault="001F3B0B" w:rsidP="00077324">
                          <w:pPr>
                            <w:spacing w:after="120"/>
                            <w:jc w:val="center"/>
                          </w:pPr>
                          <w:r>
                            <w:t>Actor D</w:t>
                          </w:r>
                        </w:p>
                      </w:txbxContent>
                    </v:textbox>
                  </v:shape>
                  <v:shape id="Text Box 57" o:spid="_x0000_s1042" type="#_x0000_t202" style="position:absolute;left:4980;top:8745;width:1305;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" strokeweight="2pt">
                    <v:textbox>
                      <w:txbxContent>
                        <w:p w14:paraId="3AA5C9BF" w14:textId="3C68D11B" w:rsidR="001F3B0B" w:rsidRDefault="001F3B0B" w:rsidP="00077324">
                          <w:pPr>
                            <w:spacing w:after="120"/>
                            <w:jc w:val="center"/>
                          </w:pPr>
                          <w:r>
                            <w:t>Actor E</w:t>
                          </w:r>
                        </w:p>
                      </w:txbxContent>
                    </v:textbox>
                  </v:shape>
                </v:group>
                <v:shape id="Text Box 58" o:spid="_x0000_s1043" type="#_x0000_t202" style="position:absolute;left:31083;top:5099;width:11868;height:6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" strokeweight="2pt">
                  <v:textbox>
                    <w:txbxContent>
                      <w:p w14:paraId="49CF2E6B" w14:textId="4BBDC190" w:rsidR="001F3B0B" w:rsidRDefault="001F3B0B" w:rsidP="00077324">
                        <w:pPr>
                          <w:spacing w:before="180" w:after="120"/>
                          <w:jc w:val="center"/>
                        </w:pPr>
                        <w:r>
                          <w:t>Actor B</w:t>
                        </w:r>
                      </w:p>
                    </w:txbxContent>
                  </v:textbox>
                </v:shape>
                <v:rect id="Rectangle 59" o:spid="_x0000_s1044" style="position:absolute;top:30029;width:14636;height:6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dQEwgAAANsAAAAPAAAAZHJzL2Rvd25yZXYueG1sRE9Na4NA&#10;EL0H+h+WKeQS4ppSSj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DiydQEwgAAANsAAAAPAAAA&#10;AAAAAAAAAAAAAAcCAABkcnMvZG93bnJldi54bWxQSwUGAAAAAAMAAwC3AAAA9gIAAAAA&#10;" filled="f" stroked="f">
                  <v:textbox>
                    <w:txbxContent>
                      <w:p w14:paraId="46CF2814" w14:textId="5B69DFAB" w:rsidR="001F3B0B" w:rsidRPr="00077324" w:rsidRDefault="001F3B0B" w:rsidP="007117B8">
                        <w:pPr>
                          <w:rPr>
                            <w:sz w:val="22"/>
                            <w:szCs w:val="22"/>
                          </w:rPr>
                        </w:pPr>
                        <w:r w:rsidRPr="00077324">
                          <w:rPr>
                            <w:sz w:val="22"/>
                            <w:szCs w:val="22"/>
                          </w:rPr>
                          <w:t>Transaction</w:t>
                        </w:r>
                        <w:r>
                          <w:rPr>
                            <w:sz w:val="22"/>
                            <w:szCs w:val="22"/>
                          </w:rPr>
                          <w:t xml:space="preserve"> Name </w:t>
                        </w:r>
                        <w:r w:rsidRPr="00077324">
                          <w:rPr>
                            <w:sz w:val="22"/>
                            <w:szCs w:val="22"/>
                          </w:rPr>
                          <w:t>1 [</w:t>
                        </w:r>
                        <w:r>
                          <w:rPr>
                            <w:sz w:val="22"/>
                            <w:szCs w:val="22"/>
                          </w:rPr>
                          <w:t>DOM-Y</w:t>
                        </w:r>
                        <w:r w:rsidRPr="00077324">
                          <w:rPr>
                            <w:sz w:val="22"/>
                            <w:szCs w:val="22"/>
                          </w:rPr>
                          <w:t xml:space="preserve">1] </w:t>
                        </w:r>
                        <w:r w:rsidRPr="00077324">
                          <w:rPr>
                            <w:sz w:val="22"/>
                            <w:szCs w:val="22"/>
                          </w:rPr>
                          <w:sym w:font="Symbol" w:char="F0AD"/>
                        </w:r>
                      </w:p>
                    </w:txbxContent>
                  </v:textbox>
                </v:rect>
                <v:rect id="Rectangle 60" o:spid="_x0000_s1045" style="position:absolute;left:20085;top:30695;width:21799;height:3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3CED233F" w14:textId="4E245F54" w:rsidR="001F3B0B" w:rsidRPr="00077324" w:rsidRDefault="001F3B0B" w:rsidP="007117B8">
                        <w:pPr>
                          <w:rPr>
                            <w:sz w:val="22"/>
                            <w:szCs w:val="22"/>
                          </w:rPr>
                        </w:pPr>
                        <w:r w:rsidRPr="00077324">
                          <w:rPr>
                            <w:sz w:val="22"/>
                            <w:szCs w:val="22"/>
                          </w:rPr>
                          <w:sym w:font="Symbol" w:char="F0AD"/>
                        </w:r>
                        <w:r w:rsidRPr="00077324">
                          <w:rPr>
                            <w:sz w:val="22"/>
                            <w:szCs w:val="22"/>
                          </w:rPr>
                          <w:t xml:space="preserve"> Tra</w:t>
                        </w:r>
                        <w:r>
                          <w:rPr>
                            <w:sz w:val="22"/>
                            <w:szCs w:val="22"/>
                          </w:rPr>
                          <w:t xml:space="preserve">nsaction Name </w:t>
                        </w:r>
                        <w:r w:rsidRPr="00077324">
                          <w:rPr>
                            <w:sz w:val="22"/>
                            <w:szCs w:val="22"/>
                          </w:rPr>
                          <w:t>2 [</w:t>
                        </w:r>
                        <w:r>
                          <w:rPr>
                            <w:sz w:val="22"/>
                            <w:szCs w:val="22"/>
                          </w:rPr>
                          <w:t>DOM-Y</w:t>
                        </w:r>
                        <w:r w:rsidRPr="00077324">
                          <w:rPr>
                            <w:sz w:val="22"/>
                            <w:szCs w:val="22"/>
                          </w:rPr>
                          <w:t>2]</w:t>
                        </w:r>
                      </w:p>
                    </w:txbxContent>
                  </v:textbox>
                </v:rect>
                <w10:anchorlock/>
              </v:group>
            </w:pict>
          </mc:Fallback>
        </mc:AlternateContent>
      </w:r>
    </w:p>
    <w:p w14:paraId="6C8A1242" w14:textId="68AEE10A" w:rsidR="00CF283F" w:rsidRPr="00D26514" w:rsidRDefault="00CF283F">
      <w:pPr>
        <w:pStyle w:val="FigureTitle"/>
      </w:pPr>
      <w:r w:rsidRPr="00D26514">
        <w:t xml:space="preserve">Figure </w:t>
      </w:r>
      <w:r w:rsidR="00081DA6">
        <w:t>W</w:t>
      </w:r>
      <w:r w:rsidR="00A722CC">
        <w:t>.</w:t>
      </w:r>
      <w:r w:rsidRPr="00D26514">
        <w:t>1-1</w:t>
      </w:r>
      <w:r w:rsidR="00701B3A" w:rsidRPr="00D26514">
        <w:t xml:space="preserve">: </w:t>
      </w:r>
      <w:r w:rsidR="004209C2">
        <w:t>SDPi-P</w:t>
      </w:r>
      <w:r w:rsidRPr="00D26514">
        <w:t xml:space="preserve"> Actor Diagram</w:t>
      </w:r>
    </w:p>
    <w:p w14:paraId="6AB89171" w14:textId="31106C0F" w:rsidR="00CF283F" w:rsidRPr="00D26514" w:rsidRDefault="00CF283F">
      <w:pPr>
        <w:pStyle w:val="BodyText"/>
      </w:pPr>
      <w:r w:rsidRPr="00D26514">
        <w:t xml:space="preserve">Table </w:t>
      </w:r>
      <w:r w:rsidR="00081DA6">
        <w:t>W</w:t>
      </w:r>
      <w:r w:rsidR="00A722CC">
        <w:t>.</w:t>
      </w:r>
      <w:r w:rsidRPr="00D26514">
        <w:t xml:space="preserve">1-1 lists the transactions for each actor directly involved in the </w:t>
      </w:r>
      <w:r w:rsidR="004209C2">
        <w:t>SDPi-P</w:t>
      </w:r>
      <w:r w:rsidRPr="00D26514">
        <w:t xml:space="preserve"> Profile. </w:t>
      </w:r>
      <w:r w:rsidR="00F66C25" w:rsidRPr="00D26514">
        <w:t xml:space="preserve">To </w:t>
      </w:r>
      <w:r w:rsidRPr="00D26514">
        <w:t xml:space="preserve">claim </w:t>
      </w:r>
      <w:r w:rsidR="00F66C25" w:rsidRPr="00D26514">
        <w:t xml:space="preserve">compliance with this </w:t>
      </w:r>
      <w:r w:rsidR="00814F76" w:rsidRPr="00D26514">
        <w:t>p</w:t>
      </w:r>
      <w:r w:rsidR="00F66C25" w:rsidRPr="00D26514">
        <w:t>rofile, an actor shall support all re</w:t>
      </w:r>
      <w:r w:rsidRPr="00D26514">
        <w:t>qu</w:t>
      </w:r>
      <w:r w:rsidR="006A4160" w:rsidRPr="00D26514">
        <w:t>ired transactions (labeled “R”) and may support the optional t</w:t>
      </w:r>
      <w:r w:rsidRPr="00D26514">
        <w:t xml:space="preserve">ransactions </w:t>
      </w:r>
      <w:r w:rsidR="006A4160" w:rsidRPr="00D26514">
        <w:t>(</w:t>
      </w:r>
      <w:r w:rsidRPr="00D26514">
        <w:t>labeled “O”</w:t>
      </w:r>
      <w:r w:rsidR="006A4160" w:rsidRPr="00D26514">
        <w:t>)</w:t>
      </w:r>
      <w:r w:rsidR="00887E40" w:rsidRPr="00D26514">
        <w:t xml:space="preserve">. </w:t>
      </w:r>
    </w:p>
    <w:p w14:paraId="22C92266" w14:textId="11F6ED20" w:rsidR="00DE0504" w:rsidRPr="00D26514" w:rsidRDefault="001B463C" w:rsidP="00EA3BCB">
      <w:pPr>
        <w:pStyle w:val="AuthorInstructions"/>
      </w:pPr>
      <w:r w:rsidRPr="00D26514">
        <w:t xml:space="preserve">&lt;Actors from other profiles represented in dotted boxes, such as Actor C in the example above, should not be listed in Table </w:t>
      </w:r>
      <w:r w:rsidR="00081DA6">
        <w:t>W</w:t>
      </w:r>
      <w:r w:rsidR="00A722CC">
        <w:t>.</w:t>
      </w:r>
      <w:r w:rsidRPr="00D26514">
        <w:t>1-1.</w:t>
      </w:r>
      <w:r w:rsidR="00C37C0B" w:rsidRPr="00D26514">
        <w:t xml:space="preserve"> They are document</w:t>
      </w:r>
      <w:r w:rsidR="004A7E19" w:rsidRPr="00D26514">
        <w:t>ed</w:t>
      </w:r>
      <w:r w:rsidR="00C37C0B" w:rsidRPr="00D26514">
        <w:t xml:space="preserve"> in Section </w:t>
      </w:r>
      <w:r w:rsidR="00081DA6">
        <w:t>W</w:t>
      </w:r>
      <w:r w:rsidR="00A722CC">
        <w:t>.</w:t>
      </w:r>
      <w:r w:rsidR="00C37C0B" w:rsidRPr="00D26514">
        <w:t>3.</w:t>
      </w:r>
      <w:r w:rsidRPr="00D26514">
        <w:t>&gt;</w:t>
      </w:r>
    </w:p>
    <w:p w14:paraId="193978ED" w14:textId="47FBC2A1" w:rsidR="00CF283F" w:rsidRPr="00D26514" w:rsidRDefault="00CF283F" w:rsidP="00C56183">
      <w:pPr>
        <w:pStyle w:val="TableTitle"/>
      </w:pPr>
      <w:r w:rsidRPr="00D26514">
        <w:t xml:space="preserve">Table </w:t>
      </w:r>
      <w:r w:rsidR="00081DA6">
        <w:t>W</w:t>
      </w:r>
      <w:r w:rsidR="00A722CC">
        <w:t>.</w:t>
      </w:r>
      <w:r w:rsidRPr="00D26514">
        <w:t>1-1</w:t>
      </w:r>
      <w:r w:rsidR="001606A7" w:rsidRPr="00D26514">
        <w:t>:</w:t>
      </w:r>
      <w:r w:rsidRPr="00D26514">
        <w:t xml:space="preserve"> </w:t>
      </w:r>
      <w:r w:rsidR="004209C2">
        <w:t>SDPi-P</w:t>
      </w:r>
      <w:r w:rsidRPr="00D26514">
        <w:t xml:space="preserve"> Profile - Actors and Transactions</w:t>
      </w: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115"/>
        <w:gridCol w:w="1980"/>
        <w:gridCol w:w="1530"/>
        <w:gridCol w:w="3114"/>
      </w:tblGrid>
      <w:tr w:rsidR="00547C57" w:rsidRPr="00D26514" w14:paraId="3B97826D" w14:textId="77777777" w:rsidTr="00AF5B2B">
        <w:trPr>
          <w:cantSplit/>
          <w:tblHeader/>
          <w:jc w:val="center"/>
        </w:trPr>
        <w:tc>
          <w:tcPr>
            <w:tcW w:w="1449" w:type="dxa"/>
            <w:shd w:val="pct15" w:color="auto" w:fill="FFFFFF"/>
          </w:tcPr>
          <w:p w14:paraId="4CE0D5B8" w14:textId="77777777" w:rsidR="00547C57" w:rsidRPr="00D26514" w:rsidRDefault="00547C57" w:rsidP="00663624">
            <w:pPr>
              <w:pStyle w:val="TableEntryHeader"/>
            </w:pPr>
            <w:bookmarkStart w:id="103" w:name="_Hlk485053677"/>
            <w:r w:rsidRPr="00D26514">
              <w:t>Actors</w:t>
            </w:r>
          </w:p>
        </w:tc>
        <w:tc>
          <w:tcPr>
            <w:tcW w:w="2115" w:type="dxa"/>
            <w:shd w:val="pct15" w:color="auto" w:fill="FFFFFF"/>
          </w:tcPr>
          <w:p w14:paraId="6873C178" w14:textId="77777777" w:rsidR="00547C57" w:rsidRPr="00D26514" w:rsidRDefault="00547C57" w:rsidP="00663624">
            <w:pPr>
              <w:pStyle w:val="TableEntryHeader"/>
            </w:pPr>
            <w:r w:rsidRPr="00D26514">
              <w:t xml:space="preserve">Transactions </w:t>
            </w:r>
          </w:p>
        </w:tc>
        <w:tc>
          <w:tcPr>
            <w:tcW w:w="1980" w:type="dxa"/>
            <w:shd w:val="pct15" w:color="auto" w:fill="FFFFFF"/>
          </w:tcPr>
          <w:p w14:paraId="3BD1F954" w14:textId="77777777" w:rsidR="00547C57" w:rsidRPr="00D26514" w:rsidRDefault="00547C57" w:rsidP="00663624">
            <w:pPr>
              <w:pStyle w:val="TableEntryHeader"/>
            </w:pPr>
            <w:r w:rsidRPr="00D26514">
              <w:t>Initiator or Responder</w:t>
            </w:r>
          </w:p>
        </w:tc>
        <w:tc>
          <w:tcPr>
            <w:tcW w:w="1530" w:type="dxa"/>
            <w:shd w:val="pct15" w:color="auto" w:fill="FFFFFF"/>
          </w:tcPr>
          <w:p w14:paraId="0156D21A" w14:textId="77777777" w:rsidR="00547C57" w:rsidRPr="00D26514" w:rsidRDefault="00547C57" w:rsidP="00663624">
            <w:pPr>
              <w:pStyle w:val="TableEntryHeader"/>
            </w:pPr>
            <w:r w:rsidRPr="00D26514">
              <w:t>Optionality</w:t>
            </w:r>
          </w:p>
        </w:tc>
        <w:tc>
          <w:tcPr>
            <w:tcW w:w="3114" w:type="dxa"/>
            <w:shd w:val="pct15" w:color="auto" w:fill="FFFFFF"/>
          </w:tcPr>
          <w:p w14:paraId="7AC6E6F7" w14:textId="77777777" w:rsidR="00547C57" w:rsidRPr="00D26514" w:rsidRDefault="00547C57" w:rsidP="00EF1E77">
            <w:pPr>
              <w:pStyle w:val="TableEntryHeader"/>
              <w:rPr>
                <w:rFonts w:ascii="Times New Roman" w:hAnsi="Times New Roman"/>
                <w:b w:val="0"/>
                <w:i/>
              </w:rPr>
            </w:pPr>
            <w:r w:rsidRPr="00D26514">
              <w:t>Reference</w:t>
            </w:r>
          </w:p>
        </w:tc>
      </w:tr>
      <w:bookmarkEnd w:id="103"/>
      <w:tr w:rsidR="00547C57" w:rsidRPr="00D26514" w14:paraId="711A5834" w14:textId="77777777" w:rsidTr="00AF5B2B">
        <w:trPr>
          <w:cantSplit/>
          <w:jc w:val="center"/>
        </w:trPr>
        <w:tc>
          <w:tcPr>
            <w:tcW w:w="1449" w:type="dxa"/>
          </w:tcPr>
          <w:p w14:paraId="3E7355CE" w14:textId="77777777" w:rsidR="00547C57" w:rsidRPr="00D26514" w:rsidRDefault="00547C57" w:rsidP="00AD069D">
            <w:pPr>
              <w:pStyle w:val="TableEntry"/>
            </w:pPr>
            <w:r w:rsidRPr="00D26514">
              <w:t>Actor A</w:t>
            </w:r>
          </w:p>
        </w:tc>
        <w:tc>
          <w:tcPr>
            <w:tcW w:w="2115" w:type="dxa"/>
          </w:tcPr>
          <w:p w14:paraId="69AFA13E" w14:textId="77777777" w:rsidR="00547C57" w:rsidRPr="00D26514" w:rsidRDefault="00547C57" w:rsidP="003579DA">
            <w:pPr>
              <w:pStyle w:val="TableEntry"/>
            </w:pPr>
            <w:r w:rsidRPr="00D26514">
              <w:t>Transaction 1</w:t>
            </w:r>
          </w:p>
        </w:tc>
        <w:tc>
          <w:tcPr>
            <w:tcW w:w="1980" w:type="dxa"/>
          </w:tcPr>
          <w:p w14:paraId="11C9A676" w14:textId="77777777" w:rsidR="00547C57" w:rsidRPr="00D26514" w:rsidRDefault="00547C57" w:rsidP="00017E09">
            <w:pPr>
              <w:pStyle w:val="TableEntry"/>
            </w:pPr>
          </w:p>
        </w:tc>
        <w:tc>
          <w:tcPr>
            <w:tcW w:w="1530" w:type="dxa"/>
          </w:tcPr>
          <w:p w14:paraId="0003B5AB" w14:textId="77777777" w:rsidR="00547C57" w:rsidRPr="00D26514" w:rsidRDefault="00547C57" w:rsidP="00017E09">
            <w:pPr>
              <w:pStyle w:val="TableEntry"/>
            </w:pPr>
            <w:r w:rsidRPr="00D26514">
              <w:t>R</w:t>
            </w:r>
          </w:p>
        </w:tc>
        <w:tc>
          <w:tcPr>
            <w:tcW w:w="3114" w:type="dxa"/>
          </w:tcPr>
          <w:p w14:paraId="295D0876" w14:textId="77777777" w:rsidR="00547C57" w:rsidRPr="00D26514" w:rsidRDefault="00547C57" w:rsidP="00EF1E77">
            <w:pPr>
              <w:pStyle w:val="TableEntry"/>
            </w:pPr>
            <w:r w:rsidRPr="00D26514">
              <w:t>&lt;Domain Acronym&gt; TF-2: 3.Y1</w:t>
            </w:r>
          </w:p>
        </w:tc>
      </w:tr>
      <w:tr w:rsidR="00547C57" w:rsidRPr="00D26514" w14:paraId="76864B55" w14:textId="77777777" w:rsidTr="00AF5B2B">
        <w:trPr>
          <w:cantSplit/>
          <w:jc w:val="center"/>
        </w:trPr>
        <w:tc>
          <w:tcPr>
            <w:tcW w:w="1449" w:type="dxa"/>
          </w:tcPr>
          <w:p w14:paraId="1AB6B98B" w14:textId="77777777" w:rsidR="00547C57" w:rsidRPr="00D26514" w:rsidRDefault="00547C57" w:rsidP="00BB76BC">
            <w:pPr>
              <w:pStyle w:val="TableEntry"/>
            </w:pPr>
          </w:p>
        </w:tc>
        <w:tc>
          <w:tcPr>
            <w:tcW w:w="2115" w:type="dxa"/>
          </w:tcPr>
          <w:p w14:paraId="6EF8C1EA" w14:textId="77777777" w:rsidR="00547C57" w:rsidRPr="00D26514" w:rsidRDefault="00547C57" w:rsidP="00BB76BC">
            <w:pPr>
              <w:pStyle w:val="TableEntry"/>
            </w:pPr>
            <w:r w:rsidRPr="00D26514">
              <w:t>Transaction 2</w:t>
            </w:r>
          </w:p>
        </w:tc>
        <w:tc>
          <w:tcPr>
            <w:tcW w:w="1980" w:type="dxa"/>
          </w:tcPr>
          <w:p w14:paraId="58342598" w14:textId="77777777" w:rsidR="00547C57" w:rsidRPr="00D26514" w:rsidRDefault="00547C57" w:rsidP="00BB76BC">
            <w:pPr>
              <w:pStyle w:val="TableEntry"/>
            </w:pPr>
          </w:p>
        </w:tc>
        <w:tc>
          <w:tcPr>
            <w:tcW w:w="1530" w:type="dxa"/>
          </w:tcPr>
          <w:p w14:paraId="63930E29" w14:textId="77777777" w:rsidR="00547C57" w:rsidRPr="00D26514" w:rsidRDefault="00547C57" w:rsidP="00BB76BC">
            <w:pPr>
              <w:pStyle w:val="TableEntry"/>
            </w:pPr>
            <w:r w:rsidRPr="00D26514">
              <w:t>R</w:t>
            </w:r>
          </w:p>
        </w:tc>
        <w:tc>
          <w:tcPr>
            <w:tcW w:w="3114" w:type="dxa"/>
          </w:tcPr>
          <w:p w14:paraId="1B9321D9" w14:textId="77777777" w:rsidR="00547C57" w:rsidRPr="00D26514" w:rsidRDefault="00547C57" w:rsidP="00BB76BC">
            <w:pPr>
              <w:pStyle w:val="TableEntry"/>
            </w:pPr>
            <w:r w:rsidRPr="00D26514">
              <w:t>&lt;Domain Acronym&gt; TF-2: 3.Y2</w:t>
            </w:r>
          </w:p>
        </w:tc>
      </w:tr>
      <w:tr w:rsidR="00547C57" w:rsidRPr="00D26514" w14:paraId="26ADCE06" w14:textId="77777777" w:rsidTr="00AF5B2B">
        <w:trPr>
          <w:cantSplit/>
          <w:jc w:val="center"/>
        </w:trPr>
        <w:tc>
          <w:tcPr>
            <w:tcW w:w="1449" w:type="dxa"/>
          </w:tcPr>
          <w:p w14:paraId="1905035A" w14:textId="77777777" w:rsidR="00547C57" w:rsidRPr="00D26514" w:rsidRDefault="00547C57" w:rsidP="00AD069D">
            <w:pPr>
              <w:pStyle w:val="TableEntry"/>
            </w:pPr>
            <w:r w:rsidRPr="00D26514">
              <w:t>Actor F</w:t>
            </w:r>
          </w:p>
        </w:tc>
        <w:tc>
          <w:tcPr>
            <w:tcW w:w="2115" w:type="dxa"/>
          </w:tcPr>
          <w:p w14:paraId="705E56C1" w14:textId="77777777" w:rsidR="00547C57" w:rsidRPr="00D26514" w:rsidRDefault="00547C57" w:rsidP="003579DA">
            <w:pPr>
              <w:pStyle w:val="TableEntry"/>
            </w:pPr>
            <w:r w:rsidRPr="00D26514">
              <w:t>Transaction 1</w:t>
            </w:r>
          </w:p>
        </w:tc>
        <w:tc>
          <w:tcPr>
            <w:tcW w:w="1980" w:type="dxa"/>
          </w:tcPr>
          <w:p w14:paraId="6E3319C1" w14:textId="77777777" w:rsidR="00547C57" w:rsidRPr="00D26514" w:rsidRDefault="00547C57" w:rsidP="00017E09">
            <w:pPr>
              <w:pStyle w:val="TableEntry"/>
            </w:pPr>
          </w:p>
        </w:tc>
        <w:tc>
          <w:tcPr>
            <w:tcW w:w="1530" w:type="dxa"/>
          </w:tcPr>
          <w:p w14:paraId="396FF3D4" w14:textId="77777777" w:rsidR="00547C57" w:rsidRPr="00D26514" w:rsidRDefault="00547C57" w:rsidP="00017E09">
            <w:pPr>
              <w:pStyle w:val="TableEntry"/>
            </w:pPr>
            <w:r w:rsidRPr="00D26514">
              <w:t>R</w:t>
            </w:r>
          </w:p>
        </w:tc>
        <w:tc>
          <w:tcPr>
            <w:tcW w:w="3114" w:type="dxa"/>
          </w:tcPr>
          <w:p w14:paraId="16E9E974" w14:textId="77777777" w:rsidR="00547C57" w:rsidRPr="00D26514" w:rsidRDefault="00547C57" w:rsidP="00EF1E77">
            <w:pPr>
              <w:pStyle w:val="TableEntry"/>
            </w:pPr>
            <w:r w:rsidRPr="00D26514">
              <w:t>&lt;Domain Acronym&gt; TF-2: 3.Y1</w:t>
            </w:r>
          </w:p>
        </w:tc>
      </w:tr>
      <w:tr w:rsidR="00547C57" w:rsidRPr="00D26514" w14:paraId="7C7F09AD" w14:textId="77777777" w:rsidTr="00AF5B2B">
        <w:trPr>
          <w:cantSplit/>
          <w:jc w:val="center"/>
        </w:trPr>
        <w:tc>
          <w:tcPr>
            <w:tcW w:w="1449" w:type="dxa"/>
          </w:tcPr>
          <w:p w14:paraId="74C58F92" w14:textId="77777777" w:rsidR="00547C57" w:rsidRPr="00D26514" w:rsidRDefault="00547C57" w:rsidP="00BB76BC">
            <w:pPr>
              <w:pStyle w:val="TableEntry"/>
            </w:pPr>
          </w:p>
        </w:tc>
        <w:tc>
          <w:tcPr>
            <w:tcW w:w="2115" w:type="dxa"/>
          </w:tcPr>
          <w:p w14:paraId="5A21DA9C" w14:textId="77777777" w:rsidR="00547C57" w:rsidRPr="00D26514" w:rsidRDefault="00547C57" w:rsidP="00BB76BC">
            <w:pPr>
              <w:pStyle w:val="TableEntry"/>
            </w:pPr>
            <w:r w:rsidRPr="00D26514">
              <w:t>Transaction 2</w:t>
            </w:r>
          </w:p>
        </w:tc>
        <w:tc>
          <w:tcPr>
            <w:tcW w:w="1980" w:type="dxa"/>
          </w:tcPr>
          <w:p w14:paraId="5FCC7533" w14:textId="77777777" w:rsidR="00547C57" w:rsidRPr="00D26514" w:rsidRDefault="00547C57" w:rsidP="00BB76BC">
            <w:pPr>
              <w:pStyle w:val="TableEntry"/>
            </w:pPr>
          </w:p>
        </w:tc>
        <w:tc>
          <w:tcPr>
            <w:tcW w:w="1530" w:type="dxa"/>
          </w:tcPr>
          <w:p w14:paraId="41B92043" w14:textId="77777777" w:rsidR="00547C57" w:rsidRPr="00D26514" w:rsidRDefault="00547C57" w:rsidP="00BB76BC">
            <w:pPr>
              <w:pStyle w:val="TableEntry"/>
            </w:pPr>
            <w:r w:rsidRPr="00D26514">
              <w:t>R</w:t>
            </w:r>
          </w:p>
        </w:tc>
        <w:tc>
          <w:tcPr>
            <w:tcW w:w="3114" w:type="dxa"/>
          </w:tcPr>
          <w:p w14:paraId="7617720B" w14:textId="77777777" w:rsidR="00547C57" w:rsidRPr="00D26514" w:rsidRDefault="00547C57" w:rsidP="00BB76BC">
            <w:pPr>
              <w:pStyle w:val="TableEntry"/>
            </w:pPr>
            <w:r w:rsidRPr="00D26514">
              <w:t>&lt;Domain Acronym&gt; TF-2: 3.Y2</w:t>
            </w:r>
          </w:p>
        </w:tc>
      </w:tr>
      <w:tr w:rsidR="00547C57" w:rsidRPr="00D26514" w14:paraId="2F046B17" w14:textId="77777777" w:rsidTr="00AF5B2B">
        <w:trPr>
          <w:cantSplit/>
          <w:jc w:val="center"/>
        </w:trPr>
        <w:tc>
          <w:tcPr>
            <w:tcW w:w="1449" w:type="dxa"/>
          </w:tcPr>
          <w:p w14:paraId="30A33174" w14:textId="77777777" w:rsidR="00547C57" w:rsidRPr="00D26514" w:rsidRDefault="00547C57" w:rsidP="00BB76BC">
            <w:pPr>
              <w:pStyle w:val="TableEntry"/>
            </w:pPr>
            <w:r w:rsidRPr="00D26514">
              <w:t>Actor D</w:t>
            </w:r>
          </w:p>
        </w:tc>
        <w:tc>
          <w:tcPr>
            <w:tcW w:w="2115" w:type="dxa"/>
          </w:tcPr>
          <w:p w14:paraId="7FACEF80" w14:textId="77777777" w:rsidR="00547C57" w:rsidRPr="00D26514" w:rsidRDefault="00547C57" w:rsidP="00BB76BC">
            <w:pPr>
              <w:pStyle w:val="TableEntry"/>
            </w:pPr>
            <w:r w:rsidRPr="00D26514">
              <w:t>Transaction 1</w:t>
            </w:r>
          </w:p>
        </w:tc>
        <w:tc>
          <w:tcPr>
            <w:tcW w:w="1980" w:type="dxa"/>
          </w:tcPr>
          <w:p w14:paraId="286D02D4" w14:textId="77777777" w:rsidR="00547C57" w:rsidRPr="00D26514" w:rsidRDefault="00547C57" w:rsidP="00BB76BC">
            <w:pPr>
              <w:pStyle w:val="TableEntry"/>
            </w:pPr>
          </w:p>
        </w:tc>
        <w:tc>
          <w:tcPr>
            <w:tcW w:w="1530" w:type="dxa"/>
          </w:tcPr>
          <w:p w14:paraId="79124645" w14:textId="77777777" w:rsidR="00547C57" w:rsidRPr="00D26514" w:rsidRDefault="00547C57" w:rsidP="00BB76BC">
            <w:pPr>
              <w:pStyle w:val="TableEntry"/>
            </w:pPr>
            <w:r w:rsidRPr="00D26514">
              <w:t>R</w:t>
            </w:r>
          </w:p>
        </w:tc>
        <w:tc>
          <w:tcPr>
            <w:tcW w:w="3114" w:type="dxa"/>
          </w:tcPr>
          <w:p w14:paraId="4D1EBB4E" w14:textId="77777777" w:rsidR="00547C57" w:rsidRPr="00D26514" w:rsidRDefault="00547C57" w:rsidP="00BB76BC">
            <w:pPr>
              <w:pStyle w:val="TableEntry"/>
            </w:pPr>
            <w:r w:rsidRPr="00D26514">
              <w:t>&lt;Domain Acronym&gt; TF-2: 3.Y1</w:t>
            </w:r>
          </w:p>
        </w:tc>
      </w:tr>
      <w:tr w:rsidR="00547C57" w:rsidRPr="00D26514" w14:paraId="52DB509A" w14:textId="77777777" w:rsidTr="00AF5B2B">
        <w:trPr>
          <w:cantSplit/>
          <w:jc w:val="center"/>
        </w:trPr>
        <w:tc>
          <w:tcPr>
            <w:tcW w:w="1449" w:type="dxa"/>
          </w:tcPr>
          <w:p w14:paraId="578D1D55" w14:textId="77777777" w:rsidR="00547C57" w:rsidRPr="00D26514" w:rsidRDefault="00547C57" w:rsidP="00AD069D">
            <w:pPr>
              <w:pStyle w:val="TableEntry"/>
            </w:pPr>
            <w:r w:rsidRPr="00D26514">
              <w:t>Actor E</w:t>
            </w:r>
          </w:p>
        </w:tc>
        <w:tc>
          <w:tcPr>
            <w:tcW w:w="2115" w:type="dxa"/>
          </w:tcPr>
          <w:p w14:paraId="5BAB26C3" w14:textId="77777777" w:rsidR="00547C57" w:rsidRPr="00D26514" w:rsidRDefault="00547C57" w:rsidP="003579DA">
            <w:pPr>
              <w:pStyle w:val="TableEntry"/>
            </w:pPr>
            <w:r w:rsidRPr="00D26514">
              <w:t>Transaction 2</w:t>
            </w:r>
          </w:p>
        </w:tc>
        <w:tc>
          <w:tcPr>
            <w:tcW w:w="1980" w:type="dxa"/>
          </w:tcPr>
          <w:p w14:paraId="4FFADB5C" w14:textId="77777777" w:rsidR="00547C57" w:rsidRPr="00D26514" w:rsidRDefault="00547C57" w:rsidP="00EF1E77">
            <w:pPr>
              <w:pStyle w:val="TableEntry"/>
            </w:pPr>
          </w:p>
        </w:tc>
        <w:tc>
          <w:tcPr>
            <w:tcW w:w="1530" w:type="dxa"/>
          </w:tcPr>
          <w:p w14:paraId="65BE2E10" w14:textId="77777777" w:rsidR="00547C57" w:rsidRPr="00D26514" w:rsidRDefault="00547C57" w:rsidP="00EF1E77">
            <w:pPr>
              <w:pStyle w:val="TableEntry"/>
            </w:pPr>
            <w:r w:rsidRPr="00D26514">
              <w:t>R</w:t>
            </w:r>
          </w:p>
        </w:tc>
        <w:tc>
          <w:tcPr>
            <w:tcW w:w="3114" w:type="dxa"/>
          </w:tcPr>
          <w:p w14:paraId="4BFA0D41" w14:textId="77777777" w:rsidR="00547C57" w:rsidRPr="00D26514" w:rsidRDefault="00547C57" w:rsidP="00BB76BC">
            <w:pPr>
              <w:pStyle w:val="TableEntry"/>
            </w:pPr>
            <w:r w:rsidRPr="00D26514">
              <w:t>&lt;Domain Acronym&gt; TF-2: 3.Y2</w:t>
            </w:r>
          </w:p>
        </w:tc>
      </w:tr>
      <w:tr w:rsidR="00547C57" w:rsidRPr="00D26514" w14:paraId="039677AB" w14:textId="77777777" w:rsidTr="00AF5B2B">
        <w:trPr>
          <w:cantSplit/>
          <w:jc w:val="center"/>
        </w:trPr>
        <w:tc>
          <w:tcPr>
            <w:tcW w:w="1449" w:type="dxa"/>
          </w:tcPr>
          <w:p w14:paraId="42B0038E" w14:textId="77777777" w:rsidR="00547C57" w:rsidRPr="00D26514" w:rsidRDefault="00547C57" w:rsidP="00AD069D">
            <w:pPr>
              <w:pStyle w:val="TableEntry"/>
            </w:pPr>
          </w:p>
        </w:tc>
        <w:tc>
          <w:tcPr>
            <w:tcW w:w="2115" w:type="dxa"/>
          </w:tcPr>
          <w:p w14:paraId="75852FBB" w14:textId="77777777" w:rsidR="00547C57" w:rsidRPr="00D26514" w:rsidRDefault="00547C57" w:rsidP="003579DA">
            <w:pPr>
              <w:pStyle w:val="TableEntry"/>
            </w:pPr>
            <w:r w:rsidRPr="00D26514">
              <w:t>Transaction 3</w:t>
            </w:r>
          </w:p>
        </w:tc>
        <w:tc>
          <w:tcPr>
            <w:tcW w:w="1980" w:type="dxa"/>
          </w:tcPr>
          <w:p w14:paraId="11850E46" w14:textId="77777777" w:rsidR="00547C57" w:rsidRPr="00D26514" w:rsidRDefault="00547C57" w:rsidP="00EF1E77">
            <w:pPr>
              <w:pStyle w:val="TableEntry"/>
            </w:pPr>
          </w:p>
        </w:tc>
        <w:tc>
          <w:tcPr>
            <w:tcW w:w="1530" w:type="dxa"/>
          </w:tcPr>
          <w:p w14:paraId="3881584A" w14:textId="273BCB84" w:rsidR="00547C57" w:rsidRPr="00D26514" w:rsidRDefault="00547C57" w:rsidP="007117B8">
            <w:pPr>
              <w:pStyle w:val="TableEntry"/>
            </w:pPr>
            <w:r w:rsidRPr="00D26514">
              <w:t xml:space="preserve">O ( See </w:t>
            </w:r>
            <w:r w:rsidR="00E52CE1" w:rsidRPr="00D26514">
              <w:t>N</w:t>
            </w:r>
            <w:r w:rsidRPr="00D26514">
              <w:t>ote 1)</w:t>
            </w:r>
          </w:p>
        </w:tc>
        <w:tc>
          <w:tcPr>
            <w:tcW w:w="3114" w:type="dxa"/>
          </w:tcPr>
          <w:p w14:paraId="5524E5F3" w14:textId="77777777" w:rsidR="00547C57" w:rsidRPr="00D26514" w:rsidRDefault="00547C57" w:rsidP="00BB76BC">
            <w:pPr>
              <w:pStyle w:val="TableEntry"/>
            </w:pPr>
            <w:r w:rsidRPr="00D26514">
              <w:t>&lt;Domain Acronym&gt; TF-2: 3.Y3</w:t>
            </w:r>
          </w:p>
        </w:tc>
      </w:tr>
      <w:tr w:rsidR="00547C57" w:rsidRPr="00D26514" w14:paraId="5E045D6D" w14:textId="77777777" w:rsidTr="00AF5B2B">
        <w:trPr>
          <w:cantSplit/>
          <w:jc w:val="center"/>
        </w:trPr>
        <w:tc>
          <w:tcPr>
            <w:tcW w:w="1449" w:type="dxa"/>
          </w:tcPr>
          <w:p w14:paraId="3E798D2C" w14:textId="77777777" w:rsidR="00547C57" w:rsidRPr="00D26514" w:rsidRDefault="00547C57" w:rsidP="00AD069D">
            <w:pPr>
              <w:pStyle w:val="TableEntry"/>
            </w:pPr>
          </w:p>
        </w:tc>
        <w:tc>
          <w:tcPr>
            <w:tcW w:w="2115" w:type="dxa"/>
          </w:tcPr>
          <w:p w14:paraId="5829B7B6" w14:textId="77777777" w:rsidR="00547C57" w:rsidRPr="00D26514" w:rsidRDefault="00547C57" w:rsidP="003579DA">
            <w:pPr>
              <w:pStyle w:val="TableEntry"/>
            </w:pPr>
            <w:r w:rsidRPr="00D26514">
              <w:t>Transaction 4</w:t>
            </w:r>
          </w:p>
        </w:tc>
        <w:tc>
          <w:tcPr>
            <w:tcW w:w="1980" w:type="dxa"/>
          </w:tcPr>
          <w:p w14:paraId="53799C14" w14:textId="77777777" w:rsidR="00547C57" w:rsidRPr="00D26514" w:rsidRDefault="00547C57" w:rsidP="00EF1E77">
            <w:pPr>
              <w:pStyle w:val="TableEntry"/>
            </w:pPr>
          </w:p>
        </w:tc>
        <w:tc>
          <w:tcPr>
            <w:tcW w:w="1530" w:type="dxa"/>
          </w:tcPr>
          <w:p w14:paraId="7B6598BC" w14:textId="3BFB3EED" w:rsidR="00547C57" w:rsidRPr="00D26514" w:rsidRDefault="00547C57" w:rsidP="007117B8">
            <w:pPr>
              <w:pStyle w:val="TableEntry"/>
            </w:pPr>
            <w:r w:rsidRPr="00D26514">
              <w:t xml:space="preserve">O ( See </w:t>
            </w:r>
            <w:r w:rsidR="00E52CE1" w:rsidRPr="00D26514">
              <w:t>N</w:t>
            </w:r>
            <w:r w:rsidRPr="00D26514">
              <w:t>ote 1)</w:t>
            </w:r>
          </w:p>
        </w:tc>
        <w:tc>
          <w:tcPr>
            <w:tcW w:w="3114" w:type="dxa"/>
          </w:tcPr>
          <w:p w14:paraId="03A14C9A" w14:textId="77777777" w:rsidR="00547C57" w:rsidRPr="00D26514" w:rsidRDefault="00547C57" w:rsidP="00BB76BC">
            <w:pPr>
              <w:pStyle w:val="TableEntry"/>
            </w:pPr>
            <w:r w:rsidRPr="00D26514">
              <w:t>&lt;Domain Acronym&gt; TF-2: 3.Y4</w:t>
            </w:r>
          </w:p>
        </w:tc>
      </w:tr>
      <w:tr w:rsidR="00547C57" w:rsidRPr="00D26514" w14:paraId="2BA87170" w14:textId="77777777" w:rsidTr="00AF5B2B">
        <w:trPr>
          <w:cantSplit/>
          <w:jc w:val="center"/>
        </w:trPr>
        <w:tc>
          <w:tcPr>
            <w:tcW w:w="1449" w:type="dxa"/>
          </w:tcPr>
          <w:p w14:paraId="68810240" w14:textId="77777777" w:rsidR="00547C57" w:rsidRPr="00D26514" w:rsidRDefault="00547C57" w:rsidP="00AD069D">
            <w:pPr>
              <w:pStyle w:val="TableEntry"/>
            </w:pPr>
            <w:r w:rsidRPr="00D26514">
              <w:t xml:space="preserve">Actor B </w:t>
            </w:r>
          </w:p>
        </w:tc>
        <w:tc>
          <w:tcPr>
            <w:tcW w:w="2115" w:type="dxa"/>
          </w:tcPr>
          <w:p w14:paraId="3840416B" w14:textId="77777777" w:rsidR="00547C57" w:rsidRPr="00D26514" w:rsidRDefault="00547C57" w:rsidP="003579DA">
            <w:pPr>
              <w:pStyle w:val="TableEntry"/>
            </w:pPr>
            <w:r w:rsidRPr="00D26514">
              <w:t>Transaction 3</w:t>
            </w:r>
          </w:p>
        </w:tc>
        <w:tc>
          <w:tcPr>
            <w:tcW w:w="1980" w:type="dxa"/>
          </w:tcPr>
          <w:p w14:paraId="141A7C7E" w14:textId="77777777" w:rsidR="00547C57" w:rsidRPr="00D26514" w:rsidRDefault="00547C57" w:rsidP="00EF1E77">
            <w:pPr>
              <w:pStyle w:val="TableEntry"/>
            </w:pPr>
          </w:p>
        </w:tc>
        <w:tc>
          <w:tcPr>
            <w:tcW w:w="1530" w:type="dxa"/>
          </w:tcPr>
          <w:p w14:paraId="5726A059" w14:textId="77777777" w:rsidR="00547C57" w:rsidRPr="00D26514" w:rsidRDefault="00547C57" w:rsidP="00EF1E77">
            <w:pPr>
              <w:pStyle w:val="TableEntry"/>
            </w:pPr>
            <w:r w:rsidRPr="00D26514">
              <w:t>R</w:t>
            </w:r>
          </w:p>
        </w:tc>
        <w:tc>
          <w:tcPr>
            <w:tcW w:w="3114" w:type="dxa"/>
          </w:tcPr>
          <w:p w14:paraId="7FE26778" w14:textId="77777777" w:rsidR="00547C57" w:rsidRPr="00D26514" w:rsidRDefault="00547C57" w:rsidP="00BB76BC">
            <w:pPr>
              <w:pStyle w:val="TableEntry"/>
            </w:pPr>
            <w:r w:rsidRPr="00D26514">
              <w:t>&lt;Domain Acronym&gt; TF-2: 3.Y3</w:t>
            </w:r>
          </w:p>
        </w:tc>
      </w:tr>
      <w:tr w:rsidR="00547C57" w:rsidRPr="00D26514" w14:paraId="48AFAB02" w14:textId="77777777" w:rsidTr="00AF5B2B">
        <w:trPr>
          <w:cantSplit/>
          <w:jc w:val="center"/>
        </w:trPr>
        <w:tc>
          <w:tcPr>
            <w:tcW w:w="1449" w:type="dxa"/>
          </w:tcPr>
          <w:p w14:paraId="78149F7D" w14:textId="77777777" w:rsidR="00547C57" w:rsidRPr="00D26514" w:rsidRDefault="00547C57" w:rsidP="00BB76BC">
            <w:pPr>
              <w:pStyle w:val="TableEntry"/>
            </w:pPr>
          </w:p>
        </w:tc>
        <w:tc>
          <w:tcPr>
            <w:tcW w:w="2115" w:type="dxa"/>
          </w:tcPr>
          <w:p w14:paraId="4A377B64" w14:textId="77777777" w:rsidR="00547C57" w:rsidRPr="00D26514" w:rsidRDefault="00547C57" w:rsidP="00BB76BC">
            <w:pPr>
              <w:pStyle w:val="TableEntry"/>
            </w:pPr>
            <w:r w:rsidRPr="00D26514">
              <w:t>Transaction 4</w:t>
            </w:r>
          </w:p>
        </w:tc>
        <w:tc>
          <w:tcPr>
            <w:tcW w:w="1980" w:type="dxa"/>
          </w:tcPr>
          <w:p w14:paraId="4D858444" w14:textId="77777777" w:rsidR="00547C57" w:rsidRPr="00D26514" w:rsidDel="00C37C0B" w:rsidRDefault="00547C57" w:rsidP="00BB76BC">
            <w:pPr>
              <w:pStyle w:val="TableEntry"/>
            </w:pPr>
          </w:p>
        </w:tc>
        <w:tc>
          <w:tcPr>
            <w:tcW w:w="1530" w:type="dxa"/>
          </w:tcPr>
          <w:p w14:paraId="163015D9" w14:textId="7ECB74AD" w:rsidR="00547C57" w:rsidRPr="00D26514" w:rsidRDefault="00547C57" w:rsidP="007117B8">
            <w:pPr>
              <w:pStyle w:val="TableEntry"/>
            </w:pPr>
            <w:r w:rsidRPr="00D26514">
              <w:t xml:space="preserve">O ( See </w:t>
            </w:r>
            <w:r w:rsidR="00E52CE1" w:rsidRPr="00D26514">
              <w:t>N</w:t>
            </w:r>
            <w:r w:rsidRPr="00D26514">
              <w:t>ote 2)</w:t>
            </w:r>
          </w:p>
        </w:tc>
        <w:tc>
          <w:tcPr>
            <w:tcW w:w="3114" w:type="dxa"/>
          </w:tcPr>
          <w:p w14:paraId="4DC2E3F2" w14:textId="77777777" w:rsidR="00547C57" w:rsidRPr="00D26514" w:rsidRDefault="00547C57" w:rsidP="00BB76BC">
            <w:pPr>
              <w:pStyle w:val="TableEntry"/>
            </w:pPr>
            <w:r w:rsidRPr="00D26514">
              <w:t>&lt;Domain Acronym&gt; TF-2: 3.Y4</w:t>
            </w:r>
          </w:p>
        </w:tc>
      </w:tr>
    </w:tbl>
    <w:p w14:paraId="16403B61" w14:textId="3AF789F3" w:rsidR="00CF283F" w:rsidRPr="00D26514" w:rsidRDefault="00CF283F" w:rsidP="00597DB2">
      <w:pPr>
        <w:pStyle w:val="Note"/>
        <w:rPr>
          <w:i/>
        </w:rPr>
      </w:pPr>
      <w:r w:rsidRPr="00D26514">
        <w:t>Note</w:t>
      </w:r>
      <w:r w:rsidR="004818E8" w:rsidRPr="00D26514">
        <w:t xml:space="preserve"> 1</w:t>
      </w:r>
      <w:r w:rsidRPr="00D26514">
        <w:t>:</w:t>
      </w:r>
      <w:r w:rsidR="00940FC7" w:rsidRPr="00D26514">
        <w:t xml:space="preserve"> </w:t>
      </w:r>
      <w:r w:rsidR="006A4160" w:rsidRPr="00D26514">
        <w:rPr>
          <w:i/>
        </w:rPr>
        <w:t xml:space="preserve">&lt;For example, a note could </w:t>
      </w:r>
      <w:r w:rsidR="00C37C0B" w:rsidRPr="00D26514">
        <w:rPr>
          <w:i/>
        </w:rPr>
        <w:t>specify that at least one of the transactions shall</w:t>
      </w:r>
      <w:r w:rsidR="006A4160" w:rsidRPr="00D26514">
        <w:rPr>
          <w:i/>
        </w:rPr>
        <w:t xml:space="preserve"> be supported by</w:t>
      </w:r>
      <w:r w:rsidR="001F7A35" w:rsidRPr="00D26514">
        <w:rPr>
          <w:i/>
        </w:rPr>
        <w:t xml:space="preserve"> an </w:t>
      </w:r>
      <w:r w:rsidR="00814F76" w:rsidRPr="00D26514">
        <w:rPr>
          <w:i/>
        </w:rPr>
        <w:t>a</w:t>
      </w:r>
      <w:r w:rsidR="001F7A35" w:rsidRPr="00D26514">
        <w:rPr>
          <w:i/>
        </w:rPr>
        <w:t>ctor or other variations</w:t>
      </w:r>
      <w:r w:rsidR="00F0665F" w:rsidRPr="00D26514">
        <w:rPr>
          <w:i/>
        </w:rPr>
        <w:t xml:space="preserve">. </w:t>
      </w:r>
      <w:r w:rsidR="001F7A35" w:rsidRPr="00D26514">
        <w:rPr>
          <w:i/>
        </w:rPr>
        <w:t>For example</w:t>
      </w:r>
      <w:r w:rsidR="00F0665F" w:rsidRPr="00D26514">
        <w:rPr>
          <w:i/>
        </w:rPr>
        <w:t xml:space="preserve">: </w:t>
      </w:r>
      <w:r w:rsidR="001F7A35" w:rsidRPr="00D26514">
        <w:rPr>
          <w:i/>
        </w:rPr>
        <w:t xml:space="preserve">Note: Either Transaction </w:t>
      </w:r>
      <w:r w:rsidR="004B4EF3" w:rsidRPr="00D26514">
        <w:rPr>
          <w:i/>
        </w:rPr>
        <w:t>Y</w:t>
      </w:r>
      <w:r w:rsidR="00C37C0B" w:rsidRPr="00D26514">
        <w:rPr>
          <w:i/>
        </w:rPr>
        <w:t>3</w:t>
      </w:r>
      <w:r w:rsidR="001F7A35" w:rsidRPr="00D26514">
        <w:rPr>
          <w:i/>
        </w:rPr>
        <w:t xml:space="preserve"> or Transaction </w:t>
      </w:r>
      <w:r w:rsidR="004B4EF3" w:rsidRPr="00D26514">
        <w:rPr>
          <w:i/>
        </w:rPr>
        <w:t>Y</w:t>
      </w:r>
      <w:r w:rsidR="00C37C0B" w:rsidRPr="00D26514">
        <w:rPr>
          <w:i/>
        </w:rPr>
        <w:t>4</w:t>
      </w:r>
      <w:r w:rsidR="001F7A35" w:rsidRPr="00D26514">
        <w:rPr>
          <w:i/>
        </w:rPr>
        <w:t xml:space="preserve"> shall be implemented for Actor E.</w:t>
      </w:r>
      <w:r w:rsidR="007A51E3" w:rsidRPr="00D26514">
        <w:rPr>
          <w:i/>
        </w:rPr>
        <w:t xml:space="preserve"> </w:t>
      </w:r>
      <w:r w:rsidR="00C37C0B" w:rsidRPr="00D26514">
        <w:rPr>
          <w:i/>
        </w:rPr>
        <w:t>&gt;</w:t>
      </w:r>
    </w:p>
    <w:p w14:paraId="3932AEF0" w14:textId="0FA8C4E5" w:rsidR="00C37C0B" w:rsidRPr="00D26514" w:rsidRDefault="00C37C0B" w:rsidP="00597DB2">
      <w:pPr>
        <w:pStyle w:val="Note"/>
        <w:rPr>
          <w:i/>
        </w:rPr>
      </w:pPr>
      <w:r w:rsidRPr="00EA3BCB">
        <w:t>Note 2:</w:t>
      </w:r>
      <w:r w:rsidRPr="00D26514">
        <w:rPr>
          <w:i/>
        </w:rPr>
        <w:t xml:space="preserve"> &lt;For example, could specify that Transaction Y4 is required if Actor B supports XYZ Option, see Section </w:t>
      </w:r>
      <w:r w:rsidR="00081DA6">
        <w:rPr>
          <w:i/>
        </w:rPr>
        <w:t>W</w:t>
      </w:r>
      <w:r w:rsidR="00A722CC">
        <w:rPr>
          <w:i/>
        </w:rPr>
        <w:t>.</w:t>
      </w:r>
      <w:r w:rsidRPr="00D26514">
        <w:rPr>
          <w:i/>
        </w:rPr>
        <w:t>3.</w:t>
      </w:r>
      <w:r w:rsidR="00081DA6">
        <w:rPr>
          <w:i/>
        </w:rPr>
        <w:t>W</w:t>
      </w:r>
      <w:r w:rsidR="00A722CC">
        <w:rPr>
          <w:i/>
        </w:rPr>
        <w:t>.</w:t>
      </w:r>
      <w:r w:rsidRPr="00D26514">
        <w:rPr>
          <w:i/>
        </w:rPr>
        <w:t>&gt;</w:t>
      </w:r>
    </w:p>
    <w:bookmarkEnd w:id="93"/>
    <w:bookmarkEnd w:id="94"/>
    <w:bookmarkEnd w:id="95"/>
    <w:bookmarkEnd w:id="96"/>
    <w:bookmarkEnd w:id="97"/>
    <w:bookmarkEnd w:id="98"/>
    <w:bookmarkEnd w:id="99"/>
    <w:bookmarkEnd w:id="100"/>
    <w:p w14:paraId="394EE5A2" w14:textId="77777777" w:rsidR="00E52CE1" w:rsidRPr="00D26514" w:rsidRDefault="00E52CE1">
      <w:pPr>
        <w:pStyle w:val="BodyText"/>
        <w:rPr>
          <w:highlight w:val="yellow"/>
        </w:rPr>
      </w:pPr>
    </w:p>
    <w:p w14:paraId="5DC043DB" w14:textId="5CDFD0B6" w:rsidR="003921A0" w:rsidRPr="00D26514" w:rsidRDefault="003921A0" w:rsidP="00597DB2">
      <w:pPr>
        <w:pStyle w:val="AuthorInstructions"/>
      </w:pPr>
      <w:r w:rsidRPr="00D26514">
        <w:t xml:space="preserve">&lt;Content Module </w:t>
      </w:r>
      <w:r w:rsidR="00DD20D7" w:rsidRPr="00D26514">
        <w:t>Instructions:</w:t>
      </w:r>
      <w:r w:rsidRPr="00D26514">
        <w:t>&gt;</w:t>
      </w:r>
    </w:p>
    <w:p w14:paraId="33F806E5" w14:textId="3D208B6B" w:rsidR="00FA427F" w:rsidRPr="00D26514" w:rsidRDefault="000D2487" w:rsidP="00597DB2">
      <w:pPr>
        <w:pStyle w:val="AuthorInstructions"/>
      </w:pPr>
      <w:r w:rsidRPr="00D26514">
        <w:t>&lt;</w:t>
      </w:r>
      <w:r w:rsidR="00F66C25" w:rsidRPr="00D26514">
        <w:t>If this profile does not define Content Modules, delete the following diagram, text, and table.</w:t>
      </w:r>
      <w:r w:rsidR="00160539" w:rsidRPr="00D26514">
        <w:t xml:space="preserve"> </w:t>
      </w:r>
      <w:r w:rsidR="00160539" w:rsidRPr="00D26514">
        <w:rPr>
          <w:highlight w:val="yellow"/>
        </w:rPr>
        <w:t xml:space="preserve">&lt;Note that this figure number has to change if this profile describes both transactions and content modules (or there will be two figures entitled </w:t>
      </w:r>
      <w:r w:rsidR="00081DA6">
        <w:rPr>
          <w:highlight w:val="yellow"/>
        </w:rPr>
        <w:t>W</w:t>
      </w:r>
      <w:r w:rsidR="00A722CC">
        <w:rPr>
          <w:highlight w:val="yellow"/>
        </w:rPr>
        <w:t>.</w:t>
      </w:r>
      <w:r w:rsidR="00160539" w:rsidRPr="00D26514">
        <w:rPr>
          <w:highlight w:val="yellow"/>
        </w:rPr>
        <w:t>1-1).&gt;</w:t>
      </w:r>
    </w:p>
    <w:p w14:paraId="4D2D4CF7" w14:textId="77777777" w:rsidR="000D2487" w:rsidRPr="00D26514" w:rsidRDefault="00207816" w:rsidP="00597DB2">
      <w:pPr>
        <w:pStyle w:val="AuthorInstructions"/>
      </w:pPr>
      <w:r w:rsidRPr="00D26514">
        <w:t>The recommended</w:t>
      </w:r>
      <w:r w:rsidR="00FA427F" w:rsidRPr="00D26514">
        <w:t xml:space="preserve"> Content Creator/Content Consumer diagram is given below</w:t>
      </w:r>
      <w:r w:rsidR="00887E40" w:rsidRPr="00D26514">
        <w:t xml:space="preserve">. </w:t>
      </w:r>
      <w:r w:rsidR="00FA427F" w:rsidRPr="00D26514">
        <w:t xml:space="preserve">If this is not applicable to this profile, it is up to the </w:t>
      </w:r>
      <w:r w:rsidR="009D125C" w:rsidRPr="00D26514">
        <w:t>author</w:t>
      </w:r>
      <w:r w:rsidR="00FA427F" w:rsidRPr="00D26514">
        <w:t>’s discretion to modify/replace</w:t>
      </w:r>
      <w:r w:rsidR="00887E40" w:rsidRPr="00D26514">
        <w:t>.</w:t>
      </w:r>
      <w:r w:rsidR="00907134" w:rsidRPr="00D26514">
        <w:t xml:space="preserve"> Authors are encouraged to maintain the neutrality of the content modules and incorporate transport by specifying grouping of the actors in the content module with actors from transport transactions</w:t>
      </w:r>
      <w:r w:rsidRPr="00D26514">
        <w:t>.</w:t>
      </w:r>
      <w:r w:rsidR="000D2487" w:rsidRPr="00D26514">
        <w:t>&gt;</w:t>
      </w:r>
    </w:p>
    <w:p w14:paraId="5DEE8E66" w14:textId="781957E4" w:rsidR="0068355D" w:rsidRPr="00D26514" w:rsidRDefault="00DE7269" w:rsidP="00DE7269">
      <w:pPr>
        <w:pStyle w:val="BodyText"/>
      </w:pPr>
      <w:r w:rsidRPr="00D26514">
        <w:t xml:space="preserve">Figure </w:t>
      </w:r>
      <w:r w:rsidR="00081DA6">
        <w:t>W</w:t>
      </w:r>
      <w:r w:rsidR="00A722CC">
        <w:t>.</w:t>
      </w:r>
      <w:r w:rsidRPr="00D26514">
        <w:t>1-</w:t>
      </w:r>
      <w:r w:rsidR="00160539" w:rsidRPr="00D26514">
        <w:t>1</w:t>
      </w:r>
      <w:r w:rsidRPr="00D26514">
        <w:t xml:space="preserve"> shows the actors directly involved in the </w:t>
      </w:r>
      <w:r w:rsidR="004209C2">
        <w:t>SDPi-P</w:t>
      </w:r>
      <w:r w:rsidRPr="00D26514">
        <w:t xml:space="preserve"> Profile</w:t>
      </w:r>
      <w:r w:rsidR="00907134" w:rsidRPr="00D26514">
        <w:t xml:space="preserve"> and the </w:t>
      </w:r>
      <w:r w:rsidR="002D5B69" w:rsidRPr="00D26514">
        <w:t>direction that the content is exchanged</w:t>
      </w:r>
      <w:r w:rsidR="00887E40" w:rsidRPr="00D26514">
        <w:t xml:space="preserve">. </w:t>
      </w:r>
    </w:p>
    <w:p w14:paraId="23D9C3C3" w14:textId="401C1681" w:rsidR="00DE7269" w:rsidRDefault="00DE7269" w:rsidP="003036BB">
      <w:pPr>
        <w:pStyle w:val="BodyText"/>
      </w:pPr>
      <w:r w:rsidRPr="00D26514">
        <w:t xml:space="preserve">A product implementation using this profile </w:t>
      </w:r>
      <w:r w:rsidR="002F524B" w:rsidRPr="00D26514">
        <w:t xml:space="preserve">may </w:t>
      </w:r>
      <w:r w:rsidRPr="00D26514">
        <w:t>group actors from this profile with actors from a workflow or transport profile to be functional</w:t>
      </w:r>
      <w:r w:rsidR="00887E40" w:rsidRPr="00D26514">
        <w:t xml:space="preserve">. </w:t>
      </w:r>
      <w:r w:rsidRPr="00D26514">
        <w:t>The</w:t>
      </w:r>
      <w:r w:rsidR="00AF472E" w:rsidRPr="00D26514">
        <w:t xml:space="preserve"> grouping</w:t>
      </w:r>
      <w:r w:rsidRPr="00D26514">
        <w:t xml:space="preserve"> of the content module described in this profile to specific actors is described in more detail in </w:t>
      </w:r>
      <w:r w:rsidR="00F8495F" w:rsidRPr="00D26514">
        <w:t>Required A</w:t>
      </w:r>
      <w:r w:rsidRPr="00D26514">
        <w:t>ctor Groupings</w:t>
      </w:r>
      <w:r w:rsidR="002F524B" w:rsidRPr="00D26514">
        <w:t xml:space="preserve"> &lt;DOM&gt; TF-1: </w:t>
      </w:r>
      <w:r w:rsidR="00081DA6">
        <w:t>W</w:t>
      </w:r>
      <w:r w:rsidR="00A722CC">
        <w:t>.</w:t>
      </w:r>
      <w:r w:rsidR="002F524B" w:rsidRPr="00D26514">
        <w:t xml:space="preserve">6 or in Cross Profile Considerations &lt;DOM&gt; TF-1: </w:t>
      </w:r>
      <w:r w:rsidR="00081DA6">
        <w:t>W</w:t>
      </w:r>
      <w:r w:rsidR="00A722CC">
        <w:t>.</w:t>
      </w:r>
      <w:r w:rsidR="002F524B" w:rsidRPr="00D26514">
        <w:t>6.</w:t>
      </w:r>
    </w:p>
    <w:p w14:paraId="38A73EC4" w14:textId="4A60E2E9" w:rsidR="00364B0B" w:rsidRDefault="00364B0B" w:rsidP="003036BB">
      <w:pPr>
        <w:pStyle w:val="BodyText"/>
      </w:pPr>
      <w:r>
        <w:rPr>
          <w:noProof/>
        </w:rPr>
        <mc:AlternateContent>
          <mc:Choice Requires="wpc">
            <w:drawing>
              <wp:inline distT="0" distB="0" distL="0" distR="0" wp14:anchorId="0B19033E" wp14:editId="25C80361">
                <wp:extent cx="5695950" cy="1428750"/>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9525" cap="flat" cmpd="sng" algn="ctr">
                          <a:noFill/>
                          <a:prstDash val="solid"/>
                          <a:round/>
                          <a:headEnd type="none" w="med" len="med"/>
                          <a:tailEnd type="none" w="med" len="med"/>
                        </a:ln>
                      </wpc:whole>
                      <wps:wsp>
                        <wps:cNvPr id="18" name="Cloud 18"/>
                        <wps:cNvSpPr/>
                        <wps:spPr>
                          <a:xfrm>
                            <a:off x="1819275" y="238123"/>
                            <a:ext cx="1847850" cy="847726"/>
                          </a:xfrm>
                          <a:prstGeom prst="clou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764F5F" w14:textId="256ACE17" w:rsidR="001F3B0B" w:rsidRPr="00AF5B2B" w:rsidRDefault="001F3B0B" w:rsidP="00AF5B2B">
                              <w:pPr>
                                <w:spacing w:before="0"/>
                                <w:jc w:val="center"/>
                                <w:rPr>
                                  <w:color w:val="000000" w:themeColor="text1"/>
                                  <w:szCs w:val="24"/>
                                </w:rPr>
                              </w:pPr>
                              <w:r>
                                <w:rPr>
                                  <w:color w:val="000000" w:themeColor="text1"/>
                                </w:rPr>
                                <w:t xml:space="preserve">   </w:t>
                              </w:r>
                              <w:r w:rsidRPr="00AF5B2B">
                                <w:rPr>
                                  <w:color w:val="000000" w:themeColor="text1"/>
                                  <w:szCs w:val="24"/>
                                </w:rPr>
                                <w:t>Share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28600" y="352426"/>
                            <a:ext cx="1295400" cy="628650"/>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CCAB58" w14:textId="77777777" w:rsidR="001F3B0B" w:rsidRDefault="001F3B0B" w:rsidP="00364B0B">
                              <w:pPr>
                                <w:spacing w:before="0"/>
                                <w:jc w:val="center"/>
                                <w:rPr>
                                  <w:color w:val="000000" w:themeColor="text1"/>
                                </w:rPr>
                              </w:pPr>
                              <w:r w:rsidRPr="00AF5B2B">
                                <w:rPr>
                                  <w:color w:val="000000" w:themeColor="text1"/>
                                </w:rPr>
                                <w:t>Content</w:t>
                              </w:r>
                            </w:p>
                            <w:p w14:paraId="313746DD" w14:textId="1C7F5886" w:rsidR="001F3B0B" w:rsidRPr="00AF5B2B" w:rsidRDefault="001F3B0B" w:rsidP="00AF5B2B">
                              <w:pPr>
                                <w:spacing w:before="0"/>
                                <w:jc w:val="center"/>
                                <w:rPr>
                                  <w:color w:val="000000" w:themeColor="text1"/>
                                </w:rPr>
                              </w:pPr>
                              <w:r w:rsidRPr="00AF5B2B">
                                <w:rPr>
                                  <w:color w:val="000000" w:themeColor="text1"/>
                                </w:rPr>
                                <w:t>Creator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4037625" y="361949"/>
                            <a:ext cx="1295400" cy="628015"/>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0E3CCF" w14:textId="77777777" w:rsidR="001F3B0B" w:rsidRPr="00AF5B2B" w:rsidRDefault="001F3B0B" w:rsidP="00AF5B2B">
                              <w:pPr>
                                <w:spacing w:before="0"/>
                                <w:jc w:val="center"/>
                                <w:rPr>
                                  <w:color w:val="000000" w:themeColor="text1"/>
                                  <w:szCs w:val="24"/>
                                </w:rPr>
                              </w:pPr>
                              <w:r w:rsidRPr="00AF5B2B">
                                <w:rPr>
                                  <w:color w:val="000000" w:themeColor="text1"/>
                                </w:rPr>
                                <w:t>Content</w:t>
                              </w:r>
                            </w:p>
                            <w:p w14:paraId="233F89D9" w14:textId="7E82C0D0" w:rsidR="001F3B0B" w:rsidRPr="00AF5B2B" w:rsidRDefault="001F3B0B" w:rsidP="00AF5B2B">
                              <w:pPr>
                                <w:spacing w:before="0"/>
                                <w:jc w:val="center"/>
                                <w:rPr>
                                  <w:color w:val="000000" w:themeColor="text1"/>
                                </w:rPr>
                              </w:pPr>
                              <w:r w:rsidRPr="00AF5B2B">
                                <w:rPr>
                                  <w:color w:val="000000" w:themeColor="text1"/>
                                </w:rPr>
                                <w:t>C</w:t>
                              </w:r>
                              <w:r>
                                <w:rPr>
                                  <w:color w:val="000000" w:themeColor="text1"/>
                                </w:rPr>
                                <w:t>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2466975" y="800099"/>
                            <a:ext cx="514350" cy="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a:stCxn id="17" idx="3"/>
                        </wps:cNvCnPr>
                        <wps:spPr>
                          <a:xfrm>
                            <a:off x="1524000" y="666751"/>
                            <a:ext cx="276225" cy="0"/>
                          </a:xfrm>
                          <a:prstGeom prst="line">
                            <a:avLst/>
                          </a:prstGeom>
                        </wps:spPr>
                        <wps:style>
                          <a:lnRef idx="2">
                            <a:schemeClr val="dk1"/>
                          </a:lnRef>
                          <a:fillRef idx="0">
                            <a:schemeClr val="dk1"/>
                          </a:fillRef>
                          <a:effectRef idx="1">
                            <a:schemeClr val="dk1"/>
                          </a:effectRef>
                          <a:fontRef idx="minor">
                            <a:schemeClr val="tx1"/>
                          </a:fontRef>
                        </wps:style>
                        <wps:bodyPr/>
                      </wps:wsp>
                      <wps:wsp>
                        <wps:cNvPr id="22" name="Straight Connector 22"/>
                        <wps:cNvCnPr>
                          <a:endCxn id="84" idx="1"/>
                        </wps:cNvCnPr>
                        <wps:spPr>
                          <a:xfrm>
                            <a:off x="3667125" y="675957"/>
                            <a:ext cx="3705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B19033E" id="Canvas 15" o:spid="_x0000_s1046" editas="canvas" style="width:448.5pt;height:112.5pt;mso-position-horizontal-relative:char;mso-position-vertical-relative:line" coordsize="56959,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">
                <v:shape id="_x0000_s1047" type="#_x0000_t75" style="position:absolute;width:56959;height:14287;visibility:visible;mso-wrap-style:square" filled="t">
                  <v:fill o:detectmouseclick="t"/>
                  <v:stroke joinstyle="round"/>
                  <v:path o:connecttype="none"/>
                </v:shape>
                <v:shape id="Cloud 18" o:spid="_x0000_s1048" style="position:absolute;left:18192;top:2381;width:18479;height:8477;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black [3213]" strokeweight="1.25pt">
                  <v:stroke joinstyle="miter"/>
                  <v:formulas/>
                  <v:path arrowok="t" o:connecttype="custom" o:connectlocs="200740,513679;92393,498039;296340,684833;248946,692310;704835,767074;676262,732930;1233055,681929;1221634,719390;1459844,450433;1598904,590465;1787880,301296;1725943,353808;1639282,106476;1642533,131280;1243791,77551;1275530,45918;947066,92622;962422,65346;598840,101884;654447,128336;176530,309832;166820,281987" o:connectangles="0,0,0,0,0,0,0,0,0,0,0,0,0,0,0,0,0,0,0,0,0,0" textboxrect="0,0,43200,43200"/>
                  <v:textbox>
                    <w:txbxContent>
                      <w:p w14:paraId="74764F5F" w14:textId="256ACE17" w:rsidR="001F3B0B" w:rsidRPr="00AF5B2B" w:rsidRDefault="001F3B0B" w:rsidP="00AF5B2B">
                        <w:pPr>
                          <w:spacing w:before="0"/>
                          <w:jc w:val="center"/>
                          <w:rPr>
                            <w:color w:val="000000" w:themeColor="text1"/>
                            <w:szCs w:val="24"/>
                          </w:rPr>
                        </w:pPr>
                        <w:r>
                          <w:rPr>
                            <w:color w:val="000000" w:themeColor="text1"/>
                          </w:rPr>
                          <w:t xml:space="preserve">   </w:t>
                        </w:r>
                        <w:r w:rsidRPr="00AF5B2B">
                          <w:rPr>
                            <w:color w:val="000000" w:themeColor="text1"/>
                            <w:szCs w:val="24"/>
                          </w:rPr>
                          <w:t>Share Content</w:t>
                        </w:r>
                      </w:p>
                    </w:txbxContent>
                  </v:textbox>
                </v:shape>
                <v:rect id="Rectangle 17" o:spid="_x0000_s1049" style="position:absolute;left:2286;top:3524;width:12954;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" filled="f" strokecolor="black [3213]" strokeweight="1.25pt">
                  <v:textbox>
                    <w:txbxContent>
                      <w:p w14:paraId="1ECCAB58" w14:textId="77777777" w:rsidR="001F3B0B" w:rsidRDefault="001F3B0B" w:rsidP="00364B0B">
                        <w:pPr>
                          <w:spacing w:before="0"/>
                          <w:jc w:val="center"/>
                          <w:rPr>
                            <w:color w:val="000000" w:themeColor="text1"/>
                          </w:rPr>
                        </w:pPr>
                        <w:r w:rsidRPr="00AF5B2B">
                          <w:rPr>
                            <w:color w:val="000000" w:themeColor="text1"/>
                          </w:rPr>
                          <w:t>Content</w:t>
                        </w:r>
                      </w:p>
                      <w:p w14:paraId="313746DD" w14:textId="1C7F5886" w:rsidR="001F3B0B" w:rsidRPr="00AF5B2B" w:rsidRDefault="001F3B0B" w:rsidP="00AF5B2B">
                        <w:pPr>
                          <w:spacing w:before="0"/>
                          <w:jc w:val="center"/>
                          <w:rPr>
                            <w:color w:val="000000" w:themeColor="text1"/>
                          </w:rPr>
                        </w:pPr>
                        <w:r w:rsidRPr="00AF5B2B">
                          <w:rPr>
                            <w:color w:val="000000" w:themeColor="text1"/>
                          </w:rPr>
                          <w:t>Creator</w:t>
                        </w:r>
                      </w:p>
                    </w:txbxContent>
                  </v:textbox>
                </v:rect>
                <v:rect id="Rectangle 84" o:spid="_x0000_s1050" style="position:absolute;left:40376;top:3619;width:12954;height:6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" filled="f" strokecolor="black [3213]" strokeweight="1.25pt">
                  <v:textbox>
                    <w:txbxContent>
                      <w:p w14:paraId="1E0E3CCF" w14:textId="77777777" w:rsidR="001F3B0B" w:rsidRPr="00AF5B2B" w:rsidRDefault="001F3B0B" w:rsidP="00AF5B2B">
                        <w:pPr>
                          <w:spacing w:before="0"/>
                          <w:jc w:val="center"/>
                          <w:rPr>
                            <w:color w:val="000000" w:themeColor="text1"/>
                            <w:szCs w:val="24"/>
                          </w:rPr>
                        </w:pPr>
                        <w:r w:rsidRPr="00AF5B2B">
                          <w:rPr>
                            <w:color w:val="000000" w:themeColor="text1"/>
                          </w:rPr>
                          <w:t>Content</w:t>
                        </w:r>
                      </w:p>
                      <w:p w14:paraId="233F89D9" w14:textId="7E82C0D0" w:rsidR="001F3B0B" w:rsidRPr="00AF5B2B" w:rsidRDefault="001F3B0B" w:rsidP="00AF5B2B">
                        <w:pPr>
                          <w:spacing w:before="0"/>
                          <w:jc w:val="center"/>
                          <w:rPr>
                            <w:color w:val="000000" w:themeColor="text1"/>
                          </w:rPr>
                        </w:pPr>
                        <w:r w:rsidRPr="00AF5B2B">
                          <w:rPr>
                            <w:color w:val="000000" w:themeColor="text1"/>
                          </w:rPr>
                          <w:t>C</w:t>
                        </w:r>
                        <w:r>
                          <w:rPr>
                            <w:color w:val="000000" w:themeColor="text1"/>
                          </w:rPr>
                          <w:t>onsumer</w:t>
                        </w:r>
                      </w:p>
                    </w:txbxContent>
                  </v:textbox>
                </v:rect>
                <v:shapetype id="_x0000_t32" coordsize="21600,21600" o:spt="32" o:oned="t" path="m,l21600,21600e" filled="f">
                  <v:path arrowok="t" fillok="f" o:connecttype="none"/>
                  <o:lock v:ext="edit" shapetype="t"/>
                </v:shapetype>
                <v:shape id="Straight Arrow Connector 20" o:spid="_x0000_s1051" type="#_x0000_t32" style="position:absolute;left:24669;top:8000;width:5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" strokecolor="black [3213]">
                  <v:stroke endarrow="block" joinstyle="miter"/>
                </v:shape>
                <v:line id="Straight Connector 21" o:spid="_x0000_s1052" style="position:absolute;visibility:visible;mso-wrap-style:square" from="15240,6667" to="18002,6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" strokecolor="black [3200]" strokeweight="1pt">
                  <v:stroke joinstyle="miter"/>
                </v:line>
                <v:line id="Straight Connector 22" o:spid="_x0000_s1053" style="position:absolute;visibility:visible;mso-wrap-style:square" from="36671,6759" to="40376,6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" strokecolor="black [3213]" strokeweight="1pt">
                  <v:stroke joinstyle="miter"/>
                </v:line>
                <w10:anchorlock/>
              </v:group>
            </w:pict>
          </mc:Fallback>
        </mc:AlternateContent>
      </w:r>
    </w:p>
    <w:p w14:paraId="2F269BAB" w14:textId="38794CC1" w:rsidR="00BD15D9" w:rsidRPr="00D26514" w:rsidRDefault="00BD15D9" w:rsidP="00BD15D9">
      <w:pPr>
        <w:pStyle w:val="FigureTitle"/>
      </w:pPr>
      <w:r w:rsidRPr="00D26514">
        <w:t xml:space="preserve">Figure </w:t>
      </w:r>
      <w:r w:rsidR="00081DA6">
        <w:t>W</w:t>
      </w:r>
      <w:r w:rsidR="00A722CC">
        <w:t>.</w:t>
      </w:r>
      <w:r w:rsidRPr="00D26514">
        <w:t xml:space="preserve">1-1: </w:t>
      </w:r>
      <w:r w:rsidR="004209C2">
        <w:t>SDPi-P</w:t>
      </w:r>
      <w:r w:rsidRPr="00D26514">
        <w:t xml:space="preserve"> Actor Diagram</w:t>
      </w:r>
    </w:p>
    <w:p w14:paraId="0E00F2F2" w14:textId="4350F232" w:rsidR="000D2487" w:rsidRPr="00D26514" w:rsidRDefault="000D2487" w:rsidP="000D2487">
      <w:pPr>
        <w:pStyle w:val="BodyText"/>
      </w:pPr>
      <w:r w:rsidRPr="00D26514">
        <w:lastRenderedPageBreak/>
        <w:t xml:space="preserve">Table </w:t>
      </w:r>
      <w:r w:rsidR="00081DA6">
        <w:t>W</w:t>
      </w:r>
      <w:r w:rsidR="00A722CC">
        <w:t>.</w:t>
      </w:r>
      <w:r w:rsidRPr="00D26514">
        <w:t>1-</w:t>
      </w:r>
      <w:r w:rsidR="00160539" w:rsidRPr="00D26514">
        <w:t>1</w:t>
      </w:r>
      <w:r w:rsidRPr="00D26514">
        <w:t xml:space="preserve"> lists the content module</w:t>
      </w:r>
      <w:r w:rsidR="00AF472E" w:rsidRPr="00D26514">
        <w:t>(s) defined</w:t>
      </w:r>
      <w:r w:rsidRPr="00D26514">
        <w:t xml:space="preserve"> in the </w:t>
      </w:r>
      <w:r w:rsidR="004209C2">
        <w:t>SDPi-P</w:t>
      </w:r>
      <w:r w:rsidRPr="00D26514">
        <w:t xml:space="preserve"> Profile. </w:t>
      </w:r>
      <w:r w:rsidR="00F8495F" w:rsidRPr="00D26514">
        <w:t>To claim support</w:t>
      </w:r>
      <w:r w:rsidR="00AF472E" w:rsidRPr="00D26514">
        <w:t xml:space="preserve"> </w:t>
      </w:r>
      <w:r w:rsidR="00F8495F" w:rsidRPr="00D26514">
        <w:t>with th</w:t>
      </w:r>
      <w:r w:rsidR="00AF472E" w:rsidRPr="00D26514">
        <w:t xml:space="preserve">is profile, </w:t>
      </w:r>
      <w:r w:rsidRPr="00D26514">
        <w:t xml:space="preserve">an actor </w:t>
      </w:r>
      <w:r w:rsidR="00F8495F" w:rsidRPr="00D26514">
        <w:t xml:space="preserve">shall support </w:t>
      </w:r>
      <w:r w:rsidR="00AF472E" w:rsidRPr="00D26514">
        <w:t xml:space="preserve">all required content modules (labeled “R”) and may </w:t>
      </w:r>
      <w:r w:rsidR="00F8495F" w:rsidRPr="00D26514">
        <w:t xml:space="preserve">support </w:t>
      </w:r>
      <w:r w:rsidR="00AF472E" w:rsidRPr="00D26514">
        <w:t>optional content module</w:t>
      </w:r>
      <w:r w:rsidR="00F8495F" w:rsidRPr="00D26514">
        <w:t>s</w:t>
      </w:r>
      <w:r w:rsidRPr="00D26514">
        <w:t xml:space="preserve"> (labeled “O”)</w:t>
      </w:r>
      <w:r w:rsidR="00887E40" w:rsidRPr="00D26514">
        <w:t xml:space="preserve">. </w:t>
      </w:r>
    </w:p>
    <w:p w14:paraId="5574E5BC" w14:textId="1FD607C4" w:rsidR="009C10D5" w:rsidRPr="00D26514" w:rsidRDefault="009C10D5" w:rsidP="00597DB2">
      <w:pPr>
        <w:pStyle w:val="AuthorInstructions"/>
      </w:pPr>
      <w:bookmarkStart w:id="104" w:name="OLE_LINK26"/>
      <w:bookmarkStart w:id="105" w:name="OLE_LINK29"/>
      <w:r w:rsidRPr="00EA3BCB">
        <w:rPr>
          <w:highlight w:val="yellow"/>
        </w:rPr>
        <w:t xml:space="preserve">&lt;Note that this table number has to change if this profile describes both transactions and content modules (or there will be two tables entitled </w:t>
      </w:r>
      <w:r w:rsidR="00081DA6">
        <w:rPr>
          <w:highlight w:val="yellow"/>
        </w:rPr>
        <w:t>W</w:t>
      </w:r>
      <w:r w:rsidR="00A722CC">
        <w:rPr>
          <w:highlight w:val="yellow"/>
        </w:rPr>
        <w:t>.</w:t>
      </w:r>
      <w:r w:rsidRPr="00EA3BCB">
        <w:rPr>
          <w:highlight w:val="yellow"/>
        </w:rPr>
        <w:t>1</w:t>
      </w:r>
      <w:r w:rsidR="001F6755" w:rsidRPr="00EA3BCB">
        <w:rPr>
          <w:highlight w:val="yellow"/>
        </w:rPr>
        <w:t>-1</w:t>
      </w:r>
      <w:r w:rsidRPr="00EA3BCB">
        <w:rPr>
          <w:highlight w:val="yellow"/>
        </w:rPr>
        <w:t>).&gt;</w:t>
      </w:r>
    </w:p>
    <w:bookmarkEnd w:id="104"/>
    <w:bookmarkEnd w:id="105"/>
    <w:p w14:paraId="009E4381" w14:textId="77777777" w:rsidR="009C10D5" w:rsidRPr="00D26514" w:rsidRDefault="00AF472E" w:rsidP="00597DB2">
      <w:pPr>
        <w:pStyle w:val="AuthorInstructions"/>
      </w:pPr>
      <w:r w:rsidRPr="00D26514">
        <w:t>&lt;Note that the abbreviation in the column “</w:t>
      </w:r>
      <w:r w:rsidR="00472402" w:rsidRPr="00D26514">
        <w:t>Reference</w:t>
      </w:r>
      <w:r w:rsidR="006514EA" w:rsidRPr="00D26514">
        <w:t>” the</w:t>
      </w:r>
      <w:r w:rsidRPr="00D26514">
        <w:t xml:space="preserve"> letter “D” will be incremented for every content module document defined in this profile</w:t>
      </w:r>
      <w:r w:rsidR="00E7532D" w:rsidRPr="00D26514">
        <w:t xml:space="preserve"> (e.g.,</w:t>
      </w:r>
      <w:r w:rsidR="001F6755" w:rsidRPr="00D26514">
        <w:t xml:space="preserve"> For example D1, D2</w:t>
      </w:r>
      <w:r w:rsidR="00E7532D" w:rsidRPr="00D26514">
        <w:t>).</w:t>
      </w:r>
      <w:r w:rsidRPr="00D26514">
        <w:t>&gt;</w:t>
      </w:r>
    </w:p>
    <w:p w14:paraId="5290560C" w14:textId="77777777" w:rsidR="00656A6B" w:rsidRPr="00D26514" w:rsidRDefault="00656A6B" w:rsidP="00597DB2">
      <w:pPr>
        <w:pStyle w:val="AuthorInstructions"/>
      </w:pPr>
      <w:r w:rsidRPr="00D26514">
        <w:t>&lt;In general, one supplement template will only contain one required content module document, but the example here shows multiple with one optional, just for illustration purposes.&gt;</w:t>
      </w:r>
    </w:p>
    <w:p w14:paraId="4D7F6CFD" w14:textId="7385AB8D" w:rsidR="006C2D4D" w:rsidRPr="00D26514" w:rsidRDefault="006C2D4D" w:rsidP="00EA3BCB">
      <w:pPr>
        <w:pStyle w:val="TableTitle"/>
      </w:pPr>
      <w:r w:rsidRPr="00D26514">
        <w:t xml:space="preserve">Table </w:t>
      </w:r>
      <w:r w:rsidR="00081DA6">
        <w:t>W</w:t>
      </w:r>
      <w:r w:rsidR="00A722CC">
        <w:t>.</w:t>
      </w:r>
      <w:r w:rsidRPr="00D26514">
        <w:t>1-</w:t>
      </w:r>
      <w:r w:rsidR="00160539" w:rsidRPr="00D26514">
        <w:t>1</w:t>
      </w:r>
      <w:r w:rsidRPr="00D26514">
        <w:t xml:space="preserve"> </w:t>
      </w:r>
      <w:r w:rsidR="004209C2">
        <w:t>SDPi-P</w:t>
      </w:r>
      <w:r w:rsidRPr="00D26514">
        <w:t xml:space="preserve"> – Actors and Content Modules</w:t>
      </w:r>
    </w:p>
    <w:tbl>
      <w:tblPr>
        <w:tblStyle w:val="TableGrid"/>
        <w:tblW w:w="0" w:type="auto"/>
        <w:tblLook w:val="04A0" w:firstRow="1" w:lastRow="0" w:firstColumn="1" w:lastColumn="0" w:noHBand="0" w:noVBand="1"/>
      </w:tblPr>
      <w:tblGrid>
        <w:gridCol w:w="2330"/>
        <w:gridCol w:w="2334"/>
        <w:gridCol w:w="2345"/>
        <w:gridCol w:w="2341"/>
      </w:tblGrid>
      <w:tr w:rsidR="006C2D4D" w:rsidRPr="00D26514" w14:paraId="340B6F7A" w14:textId="77777777" w:rsidTr="00EA3BCB">
        <w:trPr>
          <w:cantSplit/>
          <w:tblHeader/>
        </w:trPr>
        <w:tc>
          <w:tcPr>
            <w:tcW w:w="2394" w:type="dxa"/>
            <w:tcBorders>
              <w:bottom w:val="single" w:sz="4" w:space="0" w:color="auto"/>
            </w:tcBorders>
            <w:shd w:val="clear" w:color="auto" w:fill="D9D9D9" w:themeFill="background1" w:themeFillShade="D9"/>
          </w:tcPr>
          <w:p w14:paraId="7E42FCC9" w14:textId="11EE4B73" w:rsidR="006C2D4D" w:rsidRPr="00D26514" w:rsidRDefault="006C2D4D" w:rsidP="00EA3BCB">
            <w:pPr>
              <w:pStyle w:val="TableEntryHeader"/>
            </w:pPr>
            <w:r w:rsidRPr="00D26514">
              <w:t>Actors</w:t>
            </w:r>
          </w:p>
        </w:tc>
        <w:tc>
          <w:tcPr>
            <w:tcW w:w="2394" w:type="dxa"/>
            <w:shd w:val="clear" w:color="auto" w:fill="D9D9D9" w:themeFill="background1" w:themeFillShade="D9"/>
          </w:tcPr>
          <w:p w14:paraId="6AE8A0CE" w14:textId="0ECC51EB" w:rsidR="006C2D4D" w:rsidRPr="00D26514" w:rsidRDefault="006C2D4D" w:rsidP="00EA3BCB">
            <w:pPr>
              <w:pStyle w:val="TableEntryHeader"/>
            </w:pPr>
            <w:r w:rsidRPr="00D26514">
              <w:t>Content Modules</w:t>
            </w:r>
          </w:p>
        </w:tc>
        <w:tc>
          <w:tcPr>
            <w:tcW w:w="2394" w:type="dxa"/>
            <w:shd w:val="clear" w:color="auto" w:fill="D9D9D9" w:themeFill="background1" w:themeFillShade="D9"/>
          </w:tcPr>
          <w:p w14:paraId="796DED5A" w14:textId="6577BCA5" w:rsidR="006C2D4D" w:rsidRPr="00D26514" w:rsidRDefault="006C2D4D" w:rsidP="00EA3BCB">
            <w:pPr>
              <w:pStyle w:val="TableEntryHeader"/>
            </w:pPr>
            <w:r w:rsidRPr="00D26514">
              <w:t>Optionality</w:t>
            </w:r>
          </w:p>
        </w:tc>
        <w:tc>
          <w:tcPr>
            <w:tcW w:w="2394" w:type="dxa"/>
            <w:shd w:val="clear" w:color="auto" w:fill="D9D9D9" w:themeFill="background1" w:themeFillShade="D9"/>
          </w:tcPr>
          <w:p w14:paraId="093792E7" w14:textId="42471CB6" w:rsidR="006C2D4D" w:rsidRPr="00D26514" w:rsidRDefault="006C2D4D" w:rsidP="00EA3BCB">
            <w:pPr>
              <w:pStyle w:val="TableEntryHeader"/>
            </w:pPr>
            <w:r w:rsidRPr="00D26514">
              <w:t>Reference</w:t>
            </w:r>
          </w:p>
        </w:tc>
      </w:tr>
      <w:tr w:rsidR="006C2D4D" w:rsidRPr="00D26514" w14:paraId="71B1C86F" w14:textId="77777777" w:rsidTr="00EA3BCB">
        <w:trPr>
          <w:cantSplit/>
        </w:trPr>
        <w:tc>
          <w:tcPr>
            <w:tcW w:w="2394" w:type="dxa"/>
            <w:tcBorders>
              <w:top w:val="single" w:sz="4" w:space="0" w:color="auto"/>
              <w:left w:val="single" w:sz="4" w:space="0" w:color="auto"/>
              <w:bottom w:val="nil"/>
              <w:right w:val="single" w:sz="4" w:space="0" w:color="auto"/>
            </w:tcBorders>
          </w:tcPr>
          <w:p w14:paraId="35C060B4" w14:textId="377B85D0" w:rsidR="006C2D4D" w:rsidRPr="00D26514" w:rsidRDefault="006C2D4D" w:rsidP="00EA3BCB">
            <w:pPr>
              <w:pStyle w:val="TableEntry"/>
            </w:pPr>
            <w:r w:rsidRPr="00D26514">
              <w:t>Content Creator</w:t>
            </w:r>
          </w:p>
        </w:tc>
        <w:tc>
          <w:tcPr>
            <w:tcW w:w="2394" w:type="dxa"/>
            <w:tcBorders>
              <w:left w:val="single" w:sz="4" w:space="0" w:color="auto"/>
            </w:tcBorders>
          </w:tcPr>
          <w:p w14:paraId="304ABAE0" w14:textId="2BE5B245" w:rsidR="006C2D4D" w:rsidRPr="00D26514" w:rsidRDefault="006C2D4D" w:rsidP="00EA3BCB">
            <w:pPr>
              <w:pStyle w:val="TableEntry"/>
            </w:pPr>
            <w:bookmarkStart w:id="106" w:name="OLE_LINK7"/>
            <w:bookmarkStart w:id="107" w:name="OLE_LINK8"/>
            <w:r w:rsidRPr="00D26514">
              <w:t>Content Module 1 Name and Template ID</w:t>
            </w:r>
            <w:bookmarkEnd w:id="106"/>
            <w:bookmarkEnd w:id="107"/>
          </w:p>
        </w:tc>
        <w:tc>
          <w:tcPr>
            <w:tcW w:w="2394" w:type="dxa"/>
          </w:tcPr>
          <w:p w14:paraId="3DEFE2EA" w14:textId="12FDA935" w:rsidR="006C2D4D" w:rsidRPr="00D26514" w:rsidRDefault="006C2D4D" w:rsidP="00EA3BCB">
            <w:pPr>
              <w:pStyle w:val="TableEntry"/>
            </w:pPr>
            <w:r w:rsidRPr="00D26514">
              <w:t>R</w:t>
            </w:r>
          </w:p>
        </w:tc>
        <w:tc>
          <w:tcPr>
            <w:tcW w:w="2394" w:type="dxa"/>
          </w:tcPr>
          <w:p w14:paraId="36E1060C" w14:textId="4007ED2D" w:rsidR="006C2D4D" w:rsidRPr="00D26514" w:rsidRDefault="006C2D4D" w:rsidP="00EA3BCB">
            <w:pPr>
              <w:pStyle w:val="TableEntry"/>
            </w:pPr>
            <w:bookmarkStart w:id="108" w:name="OLE_LINK9"/>
            <w:bookmarkStart w:id="109" w:name="OLE_LINK10"/>
            <w:r w:rsidRPr="00D26514">
              <w:t>&lt;Domain Acronym&gt; TF-3: 6.3.1.D</w:t>
            </w:r>
            <w:bookmarkEnd w:id="108"/>
            <w:bookmarkEnd w:id="109"/>
          </w:p>
        </w:tc>
      </w:tr>
      <w:tr w:rsidR="006C2D4D" w:rsidRPr="00D26514" w14:paraId="0112241D" w14:textId="77777777" w:rsidTr="00EA3BCB">
        <w:trPr>
          <w:cantSplit/>
        </w:trPr>
        <w:tc>
          <w:tcPr>
            <w:tcW w:w="2394" w:type="dxa"/>
            <w:tcBorders>
              <w:top w:val="nil"/>
              <w:left w:val="single" w:sz="4" w:space="0" w:color="auto"/>
              <w:bottom w:val="single" w:sz="4" w:space="0" w:color="auto"/>
              <w:right w:val="single" w:sz="4" w:space="0" w:color="auto"/>
            </w:tcBorders>
          </w:tcPr>
          <w:p w14:paraId="4C632E81" w14:textId="77777777" w:rsidR="006C2D4D" w:rsidRPr="00D26514" w:rsidRDefault="006C2D4D" w:rsidP="00EA3BCB">
            <w:pPr>
              <w:pStyle w:val="TableEntry"/>
            </w:pPr>
          </w:p>
        </w:tc>
        <w:tc>
          <w:tcPr>
            <w:tcW w:w="2394" w:type="dxa"/>
            <w:tcBorders>
              <w:left w:val="single" w:sz="4" w:space="0" w:color="auto"/>
            </w:tcBorders>
          </w:tcPr>
          <w:p w14:paraId="13FBDF29" w14:textId="52A24239" w:rsidR="006C2D4D" w:rsidRPr="00D26514" w:rsidRDefault="006C2D4D" w:rsidP="00EA3BCB">
            <w:pPr>
              <w:pStyle w:val="TableEntry"/>
            </w:pPr>
            <w:r w:rsidRPr="00D26514">
              <w:t>Content Module 2 Name and Template ID</w:t>
            </w:r>
          </w:p>
        </w:tc>
        <w:tc>
          <w:tcPr>
            <w:tcW w:w="2394" w:type="dxa"/>
          </w:tcPr>
          <w:p w14:paraId="40ACE8A2" w14:textId="3297D2A4" w:rsidR="006C2D4D" w:rsidRPr="00D26514" w:rsidRDefault="006C2D4D" w:rsidP="00EA3BCB">
            <w:pPr>
              <w:pStyle w:val="TableEntry"/>
            </w:pPr>
            <w:r w:rsidRPr="00D26514">
              <w:t xml:space="preserve">O </w:t>
            </w:r>
            <w:r w:rsidRPr="00EA3BCB">
              <w:rPr>
                <w:vertAlign w:val="superscript"/>
              </w:rPr>
              <w:t>See Note 1</w:t>
            </w:r>
          </w:p>
        </w:tc>
        <w:tc>
          <w:tcPr>
            <w:tcW w:w="2394" w:type="dxa"/>
          </w:tcPr>
          <w:p w14:paraId="4465664B" w14:textId="298A4724" w:rsidR="006C2D4D" w:rsidRPr="00D26514" w:rsidRDefault="006C2D4D" w:rsidP="00EA3BCB">
            <w:pPr>
              <w:pStyle w:val="TableEntry"/>
            </w:pPr>
            <w:r w:rsidRPr="00D26514">
              <w:t>&lt;Domain Acronym&gt; TF-3: 6.3.1.D</w:t>
            </w:r>
          </w:p>
        </w:tc>
      </w:tr>
      <w:tr w:rsidR="006C2D4D" w:rsidRPr="00D26514" w14:paraId="6B5F8AD7" w14:textId="77777777" w:rsidTr="00EA3BCB">
        <w:trPr>
          <w:cantSplit/>
        </w:trPr>
        <w:tc>
          <w:tcPr>
            <w:tcW w:w="2394" w:type="dxa"/>
            <w:tcBorders>
              <w:top w:val="single" w:sz="4" w:space="0" w:color="auto"/>
              <w:left w:val="single" w:sz="4" w:space="0" w:color="auto"/>
              <w:bottom w:val="nil"/>
              <w:right w:val="single" w:sz="4" w:space="0" w:color="auto"/>
            </w:tcBorders>
          </w:tcPr>
          <w:p w14:paraId="30003059" w14:textId="0043CCE0" w:rsidR="006C2D4D" w:rsidRPr="00D26514" w:rsidRDefault="006C2D4D" w:rsidP="00EA3BCB">
            <w:pPr>
              <w:pStyle w:val="TableEntry"/>
            </w:pPr>
            <w:r w:rsidRPr="00D26514">
              <w:t>Content Consumer</w:t>
            </w:r>
          </w:p>
        </w:tc>
        <w:tc>
          <w:tcPr>
            <w:tcW w:w="2394" w:type="dxa"/>
            <w:tcBorders>
              <w:left w:val="single" w:sz="4" w:space="0" w:color="auto"/>
            </w:tcBorders>
          </w:tcPr>
          <w:p w14:paraId="124B8893" w14:textId="3A6BCF40" w:rsidR="006C2D4D" w:rsidRPr="00D26514" w:rsidRDefault="006C2D4D" w:rsidP="00EA3BCB">
            <w:pPr>
              <w:pStyle w:val="TableEntry"/>
            </w:pPr>
            <w:r w:rsidRPr="00D26514">
              <w:t>Content Module 1 Name and Template ID</w:t>
            </w:r>
          </w:p>
        </w:tc>
        <w:tc>
          <w:tcPr>
            <w:tcW w:w="2394" w:type="dxa"/>
          </w:tcPr>
          <w:p w14:paraId="76C31DE4" w14:textId="6066E90C" w:rsidR="006C2D4D" w:rsidRPr="00D26514" w:rsidRDefault="006C2D4D" w:rsidP="00EA3BCB">
            <w:pPr>
              <w:pStyle w:val="TableEntry"/>
            </w:pPr>
            <w:r w:rsidRPr="00D26514">
              <w:t xml:space="preserve">O </w:t>
            </w:r>
            <w:r w:rsidRPr="00EA3BCB">
              <w:rPr>
                <w:vertAlign w:val="superscript"/>
              </w:rPr>
              <w:t>See Note 1</w:t>
            </w:r>
          </w:p>
        </w:tc>
        <w:tc>
          <w:tcPr>
            <w:tcW w:w="2394" w:type="dxa"/>
          </w:tcPr>
          <w:p w14:paraId="365EBC03" w14:textId="38D7E67A" w:rsidR="006C2D4D" w:rsidRPr="00D26514" w:rsidRDefault="006C2D4D" w:rsidP="00EA3BCB">
            <w:pPr>
              <w:pStyle w:val="TableEntry"/>
            </w:pPr>
            <w:r w:rsidRPr="00D26514">
              <w:t>&lt;Domain Acronym&gt; TF-3: 6.3.1.D</w:t>
            </w:r>
          </w:p>
        </w:tc>
      </w:tr>
      <w:tr w:rsidR="006C2D4D" w:rsidRPr="00D26514" w14:paraId="34748F14" w14:textId="77777777" w:rsidTr="00EA3BCB">
        <w:trPr>
          <w:cantSplit/>
        </w:trPr>
        <w:tc>
          <w:tcPr>
            <w:tcW w:w="2394" w:type="dxa"/>
            <w:tcBorders>
              <w:top w:val="nil"/>
              <w:left w:val="single" w:sz="4" w:space="0" w:color="auto"/>
              <w:bottom w:val="single" w:sz="4" w:space="0" w:color="auto"/>
              <w:right w:val="single" w:sz="4" w:space="0" w:color="auto"/>
            </w:tcBorders>
          </w:tcPr>
          <w:p w14:paraId="4B5E4C72" w14:textId="77777777" w:rsidR="006C2D4D" w:rsidRPr="00D26514" w:rsidRDefault="006C2D4D" w:rsidP="00EA3BCB">
            <w:pPr>
              <w:pStyle w:val="TableEntry"/>
            </w:pPr>
          </w:p>
        </w:tc>
        <w:tc>
          <w:tcPr>
            <w:tcW w:w="2394" w:type="dxa"/>
            <w:tcBorders>
              <w:left w:val="single" w:sz="4" w:space="0" w:color="auto"/>
            </w:tcBorders>
          </w:tcPr>
          <w:p w14:paraId="7BA79271" w14:textId="4A3DCF94" w:rsidR="006C2D4D" w:rsidRPr="00D26514" w:rsidRDefault="006C2D4D" w:rsidP="00EA3BCB">
            <w:pPr>
              <w:pStyle w:val="TableEntry"/>
            </w:pPr>
            <w:r w:rsidRPr="00D26514">
              <w:t>Content Module 2 Name and Template ID</w:t>
            </w:r>
          </w:p>
        </w:tc>
        <w:tc>
          <w:tcPr>
            <w:tcW w:w="2394" w:type="dxa"/>
          </w:tcPr>
          <w:p w14:paraId="66AA01DE" w14:textId="53F15F10" w:rsidR="006C2D4D" w:rsidRPr="00D26514" w:rsidRDefault="006C2D4D" w:rsidP="00EA3BCB">
            <w:pPr>
              <w:pStyle w:val="TableEntry"/>
            </w:pPr>
            <w:r w:rsidRPr="00D26514">
              <w:t>R</w:t>
            </w:r>
          </w:p>
        </w:tc>
        <w:tc>
          <w:tcPr>
            <w:tcW w:w="2394" w:type="dxa"/>
          </w:tcPr>
          <w:p w14:paraId="23169591" w14:textId="4DB1AB37" w:rsidR="006C2D4D" w:rsidRPr="00D26514" w:rsidRDefault="006C2D4D" w:rsidP="00EA3BCB">
            <w:pPr>
              <w:pStyle w:val="TableEntry"/>
            </w:pPr>
            <w:r w:rsidRPr="00D26514">
              <w:t>&lt;Domain Acronym&gt; TF-3: 6.3.1.D</w:t>
            </w:r>
          </w:p>
        </w:tc>
      </w:tr>
    </w:tbl>
    <w:p w14:paraId="62AA8082" w14:textId="77777777" w:rsidR="006C2D4D" w:rsidRPr="00D26514" w:rsidRDefault="006C2D4D" w:rsidP="00EA3BCB">
      <w:pPr>
        <w:pStyle w:val="Note"/>
        <w:rPr>
          <w:iCs/>
        </w:rPr>
      </w:pPr>
      <w:r w:rsidRPr="00D26514">
        <w:t xml:space="preserve">Note 1: </w:t>
      </w:r>
      <w:r w:rsidRPr="00EA3BCB">
        <w:rPr>
          <w:i/>
          <w:iCs/>
        </w:rPr>
        <w:t>&lt;For example, a note could describe that one of two possible transactions could be supported by an actor or other variations.</w:t>
      </w:r>
    </w:p>
    <w:p w14:paraId="13990EB4" w14:textId="74B107F5" w:rsidR="006C2D4D" w:rsidRPr="00D26514" w:rsidRDefault="006C2D4D" w:rsidP="00EA3BCB">
      <w:pPr>
        <w:pStyle w:val="Note"/>
        <w:rPr>
          <w:iCs/>
        </w:rPr>
      </w:pPr>
      <w:r w:rsidRPr="00EA3BCB">
        <w:rPr>
          <w:i/>
          <w:iCs/>
        </w:rPr>
        <w:t>For example</w:t>
      </w:r>
      <w:r w:rsidR="007660D1" w:rsidRPr="00D26514">
        <w:rPr>
          <w:i/>
          <w:iCs/>
        </w:rPr>
        <w:t xml:space="preserve"> -</w:t>
      </w:r>
      <w:r w:rsidRPr="00EA3BCB">
        <w:rPr>
          <w:i/>
          <w:iCs/>
        </w:rPr>
        <w:t xml:space="preserve"> Note</w:t>
      </w:r>
      <w:r w:rsidR="007660D1" w:rsidRPr="00D26514">
        <w:rPr>
          <w:i/>
          <w:iCs/>
        </w:rPr>
        <w:t xml:space="preserve"> 1</w:t>
      </w:r>
      <w:r w:rsidRPr="00EA3BCB">
        <w:rPr>
          <w:i/>
          <w:iCs/>
        </w:rPr>
        <w:t>: Either Content Module 2 or Content Module 3 shall be implemented for the Content Creator or Content Consumer.</w:t>
      </w:r>
    </w:p>
    <w:p w14:paraId="700296E0" w14:textId="7C1893B1" w:rsidR="006C2D4D" w:rsidRPr="00D26514" w:rsidRDefault="006C2D4D" w:rsidP="00EA3BCB">
      <w:pPr>
        <w:pStyle w:val="Note"/>
        <w:rPr>
          <w:iCs/>
        </w:rPr>
      </w:pPr>
      <w:r w:rsidRPr="00D26514">
        <w:rPr>
          <w:i/>
          <w:iCs/>
        </w:rPr>
        <w:t xml:space="preserve">For </w:t>
      </w:r>
      <w:r w:rsidRPr="00EA3BCB">
        <w:rPr>
          <w:i/>
          <w:iCs/>
        </w:rPr>
        <w:t>example- Note</w:t>
      </w:r>
      <w:r w:rsidR="007660D1" w:rsidRPr="00D26514">
        <w:rPr>
          <w:i/>
          <w:iCs/>
        </w:rPr>
        <w:t xml:space="preserve"> 1</w:t>
      </w:r>
      <w:r w:rsidRPr="00EA3BCB">
        <w:rPr>
          <w:i/>
          <w:iCs/>
        </w:rPr>
        <w:t>: At least one of Content Module 2, Content Module 3, or Content Module 4 shall be implemented for Content Consumer.</w:t>
      </w:r>
      <w:r w:rsidRPr="00D26514">
        <w:rPr>
          <w:i/>
          <w:iCs/>
        </w:rPr>
        <w:t>&gt;</w:t>
      </w:r>
    </w:p>
    <w:p w14:paraId="1B01383E" w14:textId="77777777" w:rsidR="000D2487" w:rsidRPr="00D26514" w:rsidRDefault="000D2487" w:rsidP="00597DB2">
      <w:pPr>
        <w:pStyle w:val="BodyText"/>
      </w:pPr>
    </w:p>
    <w:p w14:paraId="18D7594C" w14:textId="7FEBE3B8" w:rsidR="00FF4C4E" w:rsidRPr="00D26514" w:rsidRDefault="00081DA6" w:rsidP="00503AE1">
      <w:pPr>
        <w:pStyle w:val="Heading3"/>
        <w:numPr>
          <w:ilvl w:val="0"/>
          <w:numId w:val="0"/>
        </w:numPr>
        <w:rPr>
          <w:bCs/>
          <w:noProof w:val="0"/>
        </w:rPr>
      </w:pPr>
      <w:bookmarkStart w:id="110" w:name="_Toc345074652"/>
      <w:bookmarkStart w:id="111" w:name="_Toc18414915"/>
      <w:bookmarkStart w:id="112" w:name="_Toc45264891"/>
      <w:r>
        <w:rPr>
          <w:bCs/>
          <w:noProof w:val="0"/>
        </w:rPr>
        <w:t>W</w:t>
      </w:r>
      <w:r w:rsidR="00A722CC">
        <w:rPr>
          <w:bCs/>
          <w:noProof w:val="0"/>
        </w:rPr>
        <w:t>.</w:t>
      </w:r>
      <w:r w:rsidR="00FF4C4E" w:rsidRPr="00D26514">
        <w:rPr>
          <w:bCs/>
          <w:noProof w:val="0"/>
        </w:rPr>
        <w:t>1.1</w:t>
      </w:r>
      <w:r w:rsidR="00503AE1" w:rsidRPr="00D26514">
        <w:rPr>
          <w:bCs/>
          <w:noProof w:val="0"/>
        </w:rPr>
        <w:t xml:space="preserve"> Actor Descriptions and </w:t>
      </w:r>
      <w:r w:rsidR="006A4160" w:rsidRPr="00D26514">
        <w:rPr>
          <w:bCs/>
          <w:noProof w:val="0"/>
        </w:rPr>
        <w:t xml:space="preserve">Actor </w:t>
      </w:r>
      <w:r w:rsidR="00ED0083" w:rsidRPr="00D26514">
        <w:rPr>
          <w:bCs/>
          <w:noProof w:val="0"/>
        </w:rPr>
        <w:t xml:space="preserve">Profile </w:t>
      </w:r>
      <w:r w:rsidR="00503AE1" w:rsidRPr="00D26514">
        <w:rPr>
          <w:bCs/>
          <w:noProof w:val="0"/>
        </w:rPr>
        <w:t>Requirements</w:t>
      </w:r>
      <w:bookmarkEnd w:id="110"/>
      <w:bookmarkEnd w:id="111"/>
      <w:bookmarkEnd w:id="112"/>
    </w:p>
    <w:p w14:paraId="0A657752" w14:textId="157906E0" w:rsidR="0024039C" w:rsidRPr="00EA3BCB" w:rsidRDefault="0024039C" w:rsidP="006A4160">
      <w:pPr>
        <w:pStyle w:val="BodyText"/>
        <w:rPr>
          <w:i/>
        </w:rPr>
      </w:pPr>
      <w:r w:rsidRPr="00D26514">
        <w:rPr>
          <w:i/>
        </w:rPr>
        <w:t>&lt;</w:t>
      </w:r>
      <w:r w:rsidRPr="00EA3BCB">
        <w:rPr>
          <w:i/>
        </w:rPr>
        <w:t>For Workflow Profile:</w:t>
      </w:r>
      <w:r w:rsidRPr="00D26514">
        <w:rPr>
          <w:i/>
        </w:rPr>
        <w:t>&gt;</w:t>
      </w:r>
    </w:p>
    <w:p w14:paraId="6C3C1A76" w14:textId="202287F2" w:rsidR="009D7991" w:rsidRPr="00D26514" w:rsidRDefault="002D5B69" w:rsidP="006A4160">
      <w:pPr>
        <w:pStyle w:val="BodyText"/>
      </w:pPr>
      <w:r w:rsidRPr="00D26514">
        <w:t xml:space="preserve">Most requirements are documented in </w:t>
      </w:r>
      <w:r w:rsidR="0024039C" w:rsidRPr="00D26514">
        <w:t xml:space="preserve">&lt;DOM&gt; TF-2 Transactions. </w:t>
      </w:r>
      <w:r w:rsidRPr="00D26514">
        <w:t>This section documents any additional requirements on profile’s actors.</w:t>
      </w:r>
    </w:p>
    <w:p w14:paraId="188989FC" w14:textId="148AC548" w:rsidR="005B7BFB" w:rsidRPr="00D26514" w:rsidRDefault="009D7991" w:rsidP="00EA3BCB">
      <w:pPr>
        <w:pStyle w:val="AuthorInstructions"/>
      </w:pPr>
      <w:bookmarkStart w:id="113" w:name="OLE_LINK105"/>
      <w:bookmarkStart w:id="114" w:name="OLE_LINK106"/>
      <w:r w:rsidRPr="00D26514">
        <w:t>&lt;Enter here “N</w:t>
      </w:r>
      <w:r w:rsidR="00B05FC8" w:rsidRPr="00D26514">
        <w:t>o additional requirements needed</w:t>
      </w:r>
      <w:r w:rsidRPr="00D26514">
        <w:t>.”</w:t>
      </w:r>
      <w:r w:rsidRPr="00EA3BCB">
        <w:t>, if none</w:t>
      </w:r>
      <w:r w:rsidR="00B05FC8" w:rsidRPr="00D26514">
        <w:t>.&gt;</w:t>
      </w:r>
    </w:p>
    <w:bookmarkEnd w:id="113"/>
    <w:bookmarkEnd w:id="114"/>
    <w:p w14:paraId="2A7BE97A" w14:textId="77777777" w:rsidR="0024039C" w:rsidRPr="00D26514" w:rsidRDefault="0024039C" w:rsidP="00EA3BCB">
      <w:pPr>
        <w:pStyle w:val="BodyText"/>
      </w:pPr>
    </w:p>
    <w:p w14:paraId="7951CC1E" w14:textId="48E1C000" w:rsidR="0024039C" w:rsidRPr="00D26514" w:rsidRDefault="0024039C" w:rsidP="0024039C">
      <w:pPr>
        <w:pStyle w:val="BodyText"/>
        <w:rPr>
          <w:i/>
        </w:rPr>
      </w:pPr>
      <w:r w:rsidRPr="00D26514">
        <w:rPr>
          <w:i/>
        </w:rPr>
        <w:t>&lt;For Content Module Profile:&gt;</w:t>
      </w:r>
    </w:p>
    <w:p w14:paraId="23B32053" w14:textId="77777777" w:rsidR="009D7991" w:rsidRPr="00D26514" w:rsidRDefault="0024039C" w:rsidP="0024039C">
      <w:pPr>
        <w:pStyle w:val="BodyText"/>
      </w:pPr>
      <w:r w:rsidRPr="00D26514">
        <w:t>Most requirements are documented in &lt;DOM&gt; TF-3 T Content Modules. This section documents any additional requirements on profile’s actors.</w:t>
      </w:r>
    </w:p>
    <w:p w14:paraId="4B2E627A" w14:textId="2BECF588" w:rsidR="009D7991" w:rsidRPr="00D26514" w:rsidRDefault="009D7991" w:rsidP="009D7991">
      <w:pPr>
        <w:pStyle w:val="AuthorInstructions"/>
      </w:pPr>
      <w:r w:rsidRPr="00D26514">
        <w:t>&lt;Enter here “No additional requirements needed.”, if none.&gt;</w:t>
      </w:r>
    </w:p>
    <w:p w14:paraId="5865D701" w14:textId="77777777" w:rsidR="0024039C" w:rsidRPr="00D26514" w:rsidRDefault="0024039C" w:rsidP="00EA3BCB">
      <w:pPr>
        <w:pStyle w:val="BodyText"/>
      </w:pPr>
    </w:p>
    <w:p w14:paraId="00AFB287" w14:textId="260DD7AD" w:rsidR="0038429E" w:rsidRPr="00D26514" w:rsidRDefault="0038429E" w:rsidP="00597DB2">
      <w:pPr>
        <w:pStyle w:val="AuthorInstructions"/>
      </w:pPr>
      <w:r w:rsidRPr="00D26514">
        <w:t>&lt;</w:t>
      </w:r>
      <w:r w:rsidRPr="00EA3BCB">
        <w:rPr>
          <w:b/>
        </w:rPr>
        <w:t>Do not repeat</w:t>
      </w:r>
      <w:r w:rsidRPr="00D26514">
        <w:t xml:space="preserve"> the definitions of the </w:t>
      </w:r>
      <w:r w:rsidR="003A4080" w:rsidRPr="00D26514">
        <w:t>a</w:t>
      </w:r>
      <w:r w:rsidRPr="00D26514">
        <w:t xml:space="preserve">ctors that are maintained in the </w:t>
      </w:r>
      <w:hyperlink r:id="rId40" w:anchor="GenIntro" w:history="1">
        <w:r w:rsidR="00761C24">
          <w:rPr>
            <w:rStyle w:val="Hyperlink"/>
          </w:rPr>
          <w:t>Technical Frameworks General Introduction Appendix A</w:t>
        </w:r>
      </w:hyperlink>
      <w:r w:rsidRPr="00D26514">
        <w:t xml:space="preserve"> (Actor</w:t>
      </w:r>
      <w:r w:rsidR="00D35346" w:rsidRPr="00D26514">
        <w:t>s</w:t>
      </w:r>
      <w:r w:rsidRPr="00D26514">
        <w:t xml:space="preserve">). Include text in this section to describe the </w:t>
      </w:r>
      <w:r w:rsidR="003A4080" w:rsidRPr="00D26514">
        <w:t>a</w:t>
      </w:r>
      <w:r w:rsidRPr="00D26514">
        <w:t xml:space="preserve">ctor in the context of this </w:t>
      </w:r>
      <w:r w:rsidR="003A4080" w:rsidRPr="00D26514">
        <w:t>p</w:t>
      </w:r>
      <w:r w:rsidRPr="00D26514">
        <w:t>rofile.&gt;</w:t>
      </w:r>
    </w:p>
    <w:p w14:paraId="6F6088EE" w14:textId="029B9D78" w:rsidR="003A09FE" w:rsidRPr="00D26514" w:rsidRDefault="003A09FE" w:rsidP="00597DB2">
      <w:pPr>
        <w:pStyle w:val="AuthorInstructions"/>
      </w:pPr>
      <w:r w:rsidRPr="00D26514">
        <w:t>&lt;</w:t>
      </w:r>
      <w:r w:rsidRPr="00EA3BCB">
        <w:rPr>
          <w:b/>
        </w:rPr>
        <w:t>This section is empty unless there is a need for specific descriptions or requirements</w:t>
      </w:r>
      <w:r w:rsidR="00F0665F" w:rsidRPr="00EA3BCB">
        <w:rPr>
          <w:b/>
        </w:rPr>
        <w:t xml:space="preserve">. </w:t>
      </w:r>
      <w:r w:rsidRPr="00EA3BCB">
        <w:rPr>
          <w:b/>
        </w:rPr>
        <w:t>Actors without additional requirements or elaborate descriptions need not be listed here.</w:t>
      </w:r>
      <w:r w:rsidR="008749E8" w:rsidRPr="00D26514">
        <w:rPr>
          <w:b/>
        </w:rPr>
        <w:t xml:space="preserve"> </w:t>
      </w:r>
      <w:r w:rsidRPr="00D26514">
        <w:t>&gt;</w:t>
      </w:r>
    </w:p>
    <w:p w14:paraId="657212E3" w14:textId="77777777" w:rsidR="00ED0083" w:rsidRPr="00D26514" w:rsidRDefault="006A4160" w:rsidP="00597DB2">
      <w:pPr>
        <w:pStyle w:val="AuthorInstructions"/>
      </w:pPr>
      <w:r w:rsidRPr="00D26514">
        <w:t>&lt;</w:t>
      </w:r>
      <w:r w:rsidR="00ED0083" w:rsidRPr="00D26514">
        <w:t xml:space="preserve">If this is a Workflow Profile the sequence of transactions often require data from an inbound transaction to be carried forward to subsequent transactions </w:t>
      </w:r>
      <w:r w:rsidR="00F0665F" w:rsidRPr="00D26514">
        <w:t xml:space="preserve">. </w:t>
      </w:r>
      <w:r w:rsidR="00ED0083" w:rsidRPr="00D26514">
        <w:t>Individual transactions, which are designed to be reusable, do not define this data mapping and it must be documented here</w:t>
      </w:r>
      <w:r w:rsidR="00F0665F" w:rsidRPr="00D26514">
        <w:t xml:space="preserve">. </w:t>
      </w:r>
      <w:r w:rsidR="00ED0083" w:rsidRPr="00D26514">
        <w:t>If this is a long technical mapping, consider including this mat</w:t>
      </w:r>
      <w:r w:rsidRPr="00D26514">
        <w:t>erial in an appendix to Volume 2</w:t>
      </w:r>
      <w:r w:rsidR="00F0665F" w:rsidRPr="00D26514">
        <w:t xml:space="preserve">. </w:t>
      </w:r>
      <w:r w:rsidRPr="00D26514">
        <w:t>For an example, see Radiology Scheduled Workflow RAD TF-2: Appendix A.&gt;</w:t>
      </w:r>
    </w:p>
    <w:p w14:paraId="644B8094" w14:textId="40147DED" w:rsidR="009D0CDF" w:rsidRPr="00D26514" w:rsidRDefault="009D0CDF" w:rsidP="009D0CDF">
      <w:pPr>
        <w:pStyle w:val="AuthorInstructions"/>
      </w:pPr>
      <w:r w:rsidRPr="00D26514">
        <w:t xml:space="preserve">&lt;This section may also define system behavior. For example, in the PIX Profile, an ADT message is first received by the PIX Manager. The PIX </w:t>
      </w:r>
      <w:r w:rsidR="00D35346" w:rsidRPr="00D26514">
        <w:t>M</w:t>
      </w:r>
      <w:r w:rsidRPr="00D26514">
        <w:t>anager should then use this data to respond to subsequent queries. Although this may be implied, it should be explicitly documented in this section.&gt;</w:t>
      </w:r>
    </w:p>
    <w:p w14:paraId="3F90A01B" w14:textId="00D565FA" w:rsidR="009D0CDF" w:rsidRPr="00D26514" w:rsidRDefault="009D0CDF" w:rsidP="009D0CDF">
      <w:pPr>
        <w:pStyle w:val="AuthorInstructions"/>
      </w:pPr>
      <w:r w:rsidRPr="00D26514">
        <w:t xml:space="preserve">&lt;Note that for </w:t>
      </w:r>
      <w:r w:rsidR="000E5F2F" w:rsidRPr="00D26514">
        <w:t>actors in</w:t>
      </w:r>
      <w:r w:rsidRPr="00D26514">
        <w:t>, bindings to other transport or workflow modules are referenced in the Required Actor Groupings section below. &gt;</w:t>
      </w:r>
    </w:p>
    <w:p w14:paraId="2A5B0CB1" w14:textId="2793C7D6" w:rsidR="009D0CDF" w:rsidRPr="00D26514" w:rsidRDefault="00081DA6" w:rsidP="009D0CDF">
      <w:pPr>
        <w:pStyle w:val="Heading4"/>
        <w:numPr>
          <w:ilvl w:val="0"/>
          <w:numId w:val="0"/>
        </w:numPr>
        <w:rPr>
          <w:noProof w:val="0"/>
        </w:rPr>
      </w:pPr>
      <w:bookmarkStart w:id="115" w:name="_Toc345074653"/>
      <w:bookmarkStart w:id="116" w:name="_Toc45264892"/>
      <w:r>
        <w:rPr>
          <w:noProof w:val="0"/>
        </w:rPr>
        <w:t>W</w:t>
      </w:r>
      <w:r w:rsidR="00A722CC">
        <w:rPr>
          <w:noProof w:val="0"/>
        </w:rPr>
        <w:t>.</w:t>
      </w:r>
      <w:r w:rsidR="009D0CDF" w:rsidRPr="00D26514">
        <w:rPr>
          <w:noProof w:val="0"/>
        </w:rPr>
        <w:t>1.1.1 &lt;Actor A&gt;</w:t>
      </w:r>
      <w:bookmarkEnd w:id="115"/>
      <w:bookmarkEnd w:id="116"/>
    </w:p>
    <w:p w14:paraId="0202B6D3" w14:textId="15B5D707" w:rsidR="009D0CDF" w:rsidRPr="00D26514" w:rsidRDefault="009D0CDF" w:rsidP="009D0CDF">
      <w:pPr>
        <w:pStyle w:val="AuthorInstructions"/>
      </w:pPr>
      <w:r w:rsidRPr="00D26514">
        <w:t xml:space="preserve">&lt;If the summary description of the actor in Appendix A is insufficient to understand its role in this </w:t>
      </w:r>
      <w:r w:rsidR="003A4080" w:rsidRPr="00D26514">
        <w:t>p</w:t>
      </w:r>
      <w:r w:rsidRPr="00D26514">
        <w:t>rofile, elaborate here.&gt;</w:t>
      </w:r>
    </w:p>
    <w:p w14:paraId="3D2C6BEF" w14:textId="479DF9D8" w:rsidR="003A09FE" w:rsidRPr="00D26514" w:rsidRDefault="009D0CDF" w:rsidP="00665A0A">
      <w:pPr>
        <w:pStyle w:val="AuthorInstructions"/>
      </w:pPr>
      <w:r w:rsidRPr="00D26514">
        <w:t xml:space="preserve">&lt;Requirements on actors are predominantly contained inside </w:t>
      </w:r>
      <w:r w:rsidR="003A4080" w:rsidRPr="00D26514">
        <w:t>t</w:t>
      </w:r>
      <w:r w:rsidRPr="00D26514">
        <w:t xml:space="preserve">ransactions in Volume 2. The main requirement on actors contained in Volume 1 is to support the transactions identified in Table </w:t>
      </w:r>
      <w:r w:rsidR="00081DA6">
        <w:t>W</w:t>
      </w:r>
      <w:r w:rsidR="00A722CC">
        <w:t>.</w:t>
      </w:r>
      <w:r w:rsidRPr="00D26514">
        <w:t>1-1 and the content modules identified in Table Z. Requirements that do not fit in those locations may be placed here.&gt;</w:t>
      </w:r>
    </w:p>
    <w:p w14:paraId="6C357AE7" w14:textId="526050A1" w:rsidR="00503AE1" w:rsidRPr="00D26514" w:rsidRDefault="00081DA6" w:rsidP="0038429E">
      <w:pPr>
        <w:pStyle w:val="Heading4"/>
        <w:numPr>
          <w:ilvl w:val="0"/>
          <w:numId w:val="0"/>
        </w:numPr>
        <w:rPr>
          <w:noProof w:val="0"/>
        </w:rPr>
      </w:pPr>
      <w:bookmarkStart w:id="117" w:name="_Toc345074654"/>
      <w:bookmarkStart w:id="118" w:name="_Toc45264893"/>
      <w:r>
        <w:rPr>
          <w:noProof w:val="0"/>
        </w:rPr>
        <w:t>W</w:t>
      </w:r>
      <w:r w:rsidR="00A722CC">
        <w:rPr>
          <w:noProof w:val="0"/>
        </w:rPr>
        <w:t>.</w:t>
      </w:r>
      <w:r w:rsidR="00503AE1" w:rsidRPr="00D26514">
        <w:rPr>
          <w:noProof w:val="0"/>
        </w:rPr>
        <w:t xml:space="preserve">1.1.2 &lt;Actor </w:t>
      </w:r>
      <w:r w:rsidR="009D0CDF" w:rsidRPr="00D26514">
        <w:rPr>
          <w:noProof w:val="0"/>
        </w:rPr>
        <w:t>B</w:t>
      </w:r>
      <w:r w:rsidR="00503AE1" w:rsidRPr="00D26514">
        <w:rPr>
          <w:noProof w:val="0"/>
        </w:rPr>
        <w:t>&gt;</w:t>
      </w:r>
      <w:bookmarkEnd w:id="117"/>
      <w:bookmarkEnd w:id="118"/>
    </w:p>
    <w:p w14:paraId="5AB8E0E9" w14:textId="34BD7386" w:rsidR="00CF283F" w:rsidRPr="00D26514" w:rsidRDefault="00081DA6" w:rsidP="00303E20">
      <w:pPr>
        <w:pStyle w:val="Heading2"/>
        <w:numPr>
          <w:ilvl w:val="0"/>
          <w:numId w:val="0"/>
        </w:numPr>
        <w:rPr>
          <w:noProof w:val="0"/>
        </w:rPr>
      </w:pPr>
      <w:bookmarkStart w:id="119" w:name="_Toc345074655"/>
      <w:bookmarkStart w:id="120" w:name="_Toc18414916"/>
      <w:bookmarkStart w:id="121" w:name="_Toc45264894"/>
      <w:r>
        <w:rPr>
          <w:noProof w:val="0"/>
        </w:rPr>
        <w:t>W</w:t>
      </w:r>
      <w:r w:rsidR="00A722CC">
        <w:rPr>
          <w:noProof w:val="0"/>
        </w:rPr>
        <w:t>.</w:t>
      </w:r>
      <w:r w:rsidR="00CF283F" w:rsidRPr="00D26514">
        <w:rPr>
          <w:noProof w:val="0"/>
        </w:rPr>
        <w:t xml:space="preserve">2 </w:t>
      </w:r>
      <w:r w:rsidR="004209C2">
        <w:rPr>
          <w:noProof w:val="0"/>
        </w:rPr>
        <w:t>SDPi-P</w:t>
      </w:r>
      <w:r w:rsidR="00104BE6" w:rsidRPr="00D26514">
        <w:rPr>
          <w:noProof w:val="0"/>
        </w:rPr>
        <w:t xml:space="preserve"> Actor</w:t>
      </w:r>
      <w:r w:rsidR="00CF283F" w:rsidRPr="00D26514">
        <w:rPr>
          <w:noProof w:val="0"/>
        </w:rPr>
        <w:t xml:space="preserve"> Options</w:t>
      </w:r>
      <w:bookmarkEnd w:id="119"/>
      <w:bookmarkEnd w:id="120"/>
      <w:bookmarkEnd w:id="121"/>
    </w:p>
    <w:p w14:paraId="01992131" w14:textId="02EB9E51" w:rsidR="00255821" w:rsidRPr="00D26514" w:rsidRDefault="003A09FE" w:rsidP="00597DB2">
      <w:pPr>
        <w:pStyle w:val="AuthorInstructions"/>
      </w:pPr>
      <w:r w:rsidRPr="00D26514">
        <w:t xml:space="preserve">&lt;Modify the following </w:t>
      </w:r>
      <w:r w:rsidR="003A4080" w:rsidRPr="00D26514">
        <w:t>t</w:t>
      </w:r>
      <w:r w:rsidRPr="00D26514">
        <w:t>able</w:t>
      </w:r>
      <w:r w:rsidR="00C37C0B" w:rsidRPr="00D26514">
        <w:t>,</w:t>
      </w:r>
      <w:r w:rsidRPr="00D26514">
        <w:t xml:space="preserve"> </w:t>
      </w:r>
      <w:r w:rsidR="00B66F83" w:rsidRPr="00D26514">
        <w:t xml:space="preserve">listing all </w:t>
      </w:r>
      <w:r w:rsidRPr="00D26514">
        <w:t xml:space="preserve">the actors in this profile, the options available for each, and references to sections that state requirements for compliance to each </w:t>
      </w:r>
      <w:r w:rsidR="003A4080" w:rsidRPr="00D26514">
        <w:t>o</w:t>
      </w:r>
      <w:r w:rsidRPr="00D26514">
        <w:t>ption</w:t>
      </w:r>
      <w:r w:rsidR="00F0665F" w:rsidRPr="00D26514">
        <w:t xml:space="preserve">. </w:t>
      </w:r>
      <w:r w:rsidRPr="00D26514">
        <w:t>For actors with no options, state “No options defined” in column</w:t>
      </w:r>
      <w:r w:rsidR="00C37C0B" w:rsidRPr="00D26514">
        <w:t xml:space="preserve"> 2</w:t>
      </w:r>
      <w:r w:rsidRPr="00D26514">
        <w:t>.</w:t>
      </w:r>
      <w:r w:rsidR="00255821" w:rsidRPr="00D26514">
        <w:t>&gt;</w:t>
      </w:r>
    </w:p>
    <w:p w14:paraId="576B8B0B" w14:textId="5836BDEE" w:rsidR="003A09FE" w:rsidRPr="00D26514" w:rsidRDefault="001E206E" w:rsidP="007117B8">
      <w:pPr>
        <w:pStyle w:val="AuthorInstructions"/>
      </w:pPr>
      <w:r w:rsidRPr="00D26514">
        <w:t xml:space="preserve">&lt;Note: </w:t>
      </w:r>
      <w:r w:rsidR="00665A0A" w:rsidRPr="00D26514">
        <w:t xml:space="preserve">Options are directly carried over to the </w:t>
      </w:r>
      <w:r w:rsidR="003A4080" w:rsidRPr="00D26514">
        <w:t>i</w:t>
      </w:r>
      <w:r w:rsidR="00665A0A" w:rsidRPr="00D26514">
        <w:t>ntegration</w:t>
      </w:r>
      <w:r w:rsidRPr="00D26514">
        <w:t xml:space="preserve"> </w:t>
      </w:r>
      <w:r w:rsidR="00060817" w:rsidRPr="00D26514">
        <w:t>statements</w:t>
      </w:r>
      <w:r w:rsidRPr="00D26514">
        <w:t xml:space="preserve"> which are published</w:t>
      </w:r>
      <w:r w:rsidR="00665A0A" w:rsidRPr="00D26514">
        <w:t xml:space="preserve"> by vendors for review by buyers. Too many options can be confusing for readers</w:t>
      </w:r>
      <w:r w:rsidR="00F0477E" w:rsidRPr="00D26514">
        <w:t xml:space="preserve">, so </w:t>
      </w:r>
      <w:r w:rsidR="007F5664" w:rsidRPr="00D26514">
        <w:t>try</w:t>
      </w:r>
      <w:r w:rsidR="00F82F74" w:rsidRPr="00D26514">
        <w:t xml:space="preserve"> to </w:t>
      </w:r>
      <w:r w:rsidR="00F82F74" w:rsidRPr="00EA3BCB">
        <w:rPr>
          <w:b/>
        </w:rPr>
        <w:t>minimize</w:t>
      </w:r>
      <w:r w:rsidR="00F82F74" w:rsidRPr="00D26514">
        <w:t xml:space="preserve"> options for </w:t>
      </w:r>
      <w:r w:rsidR="0058752C" w:rsidRPr="00D26514">
        <w:t>a</w:t>
      </w:r>
      <w:r w:rsidR="00F82F74" w:rsidRPr="00D26514">
        <w:t>ctors and only use if necessary.</w:t>
      </w:r>
      <w:r w:rsidR="003A09FE" w:rsidRPr="00D26514">
        <w:t>&gt;</w:t>
      </w:r>
    </w:p>
    <w:p w14:paraId="53C21490" w14:textId="7F366370" w:rsidR="009C10D5" w:rsidRPr="00D26514" w:rsidRDefault="009C10D5" w:rsidP="00597DB2">
      <w:pPr>
        <w:pStyle w:val="AuthorInstructions"/>
      </w:pPr>
      <w:r w:rsidRPr="00D26514">
        <w:t>&lt;</w:t>
      </w:r>
      <w:r w:rsidR="00665A0A" w:rsidRPr="00D26514">
        <w:t>Several options for Content</w:t>
      </w:r>
      <w:r w:rsidRPr="00D26514">
        <w:t xml:space="preserve"> </w:t>
      </w:r>
      <w:r w:rsidR="00665A0A" w:rsidRPr="00D26514">
        <w:t>Consumers are</w:t>
      </w:r>
      <w:r w:rsidRPr="00D26514">
        <w:t xml:space="preserve"> defined in PCC TF-2</w:t>
      </w:r>
      <w:r w:rsidR="00F0477E" w:rsidRPr="00D26514">
        <w:t>:</w:t>
      </w:r>
      <w:r w:rsidRPr="00D26514">
        <w:t xml:space="preserve"> </w:t>
      </w:r>
      <w:r w:rsidR="00A174B6" w:rsidRPr="00D26514">
        <w:t>3.1.1-3.1</w:t>
      </w:r>
      <w:r w:rsidR="00E8520F" w:rsidRPr="00D26514">
        <w:t>.4</w:t>
      </w:r>
      <w:r w:rsidR="00887E40" w:rsidRPr="00D26514">
        <w:t xml:space="preserve">. </w:t>
      </w:r>
      <w:r w:rsidR="001E206E" w:rsidRPr="00D26514">
        <w:t xml:space="preserve">It is recommended that these </w:t>
      </w:r>
      <w:r w:rsidRPr="00D26514">
        <w:t xml:space="preserve">options </w:t>
      </w:r>
      <w:r w:rsidR="001E206E" w:rsidRPr="00D26514">
        <w:t>are</w:t>
      </w:r>
      <w:r w:rsidRPr="00D26514">
        <w:t xml:space="preserve"> reused</w:t>
      </w:r>
      <w:r w:rsidR="00F0477E" w:rsidRPr="00D26514">
        <w:t>, if applicable</w:t>
      </w:r>
      <w:r w:rsidRPr="00D26514">
        <w:t>, but read the option definitions thoroughly to be certain that they apply</w:t>
      </w:r>
      <w:r w:rsidR="00887E40" w:rsidRPr="00D26514">
        <w:t xml:space="preserve">. </w:t>
      </w:r>
      <w:r w:rsidRPr="00D26514">
        <w:t xml:space="preserve">If they do </w:t>
      </w:r>
      <w:r w:rsidR="00F0477E" w:rsidRPr="00D26514">
        <w:t xml:space="preserve">not </w:t>
      </w:r>
      <w:r w:rsidRPr="00D26514">
        <w:t xml:space="preserve">apply in their entirety, you will need to </w:t>
      </w:r>
      <w:r w:rsidRPr="00D26514">
        <w:lastRenderedPageBreak/>
        <w:t xml:space="preserve">define a </w:t>
      </w:r>
      <w:r w:rsidR="00665A0A" w:rsidRPr="00D26514">
        <w:t>corresponding o</w:t>
      </w:r>
      <w:r w:rsidRPr="00D26514">
        <w:t>ption in this profile</w:t>
      </w:r>
      <w:r w:rsidR="00887E40" w:rsidRPr="00D26514">
        <w:t xml:space="preserve">. </w:t>
      </w:r>
      <w:r w:rsidR="00863C8B" w:rsidRPr="00D26514">
        <w:t xml:space="preserve">The recommended naming convention for a similar, but different, option is, for example, “View Option - </w:t>
      </w:r>
      <w:r w:rsidR="004209C2">
        <w:t>SDPi-P</w:t>
      </w:r>
      <w:r w:rsidR="00863C8B" w:rsidRPr="00D26514">
        <w:t>, etc</w:t>
      </w:r>
      <w:r w:rsidR="00665A0A" w:rsidRPr="00D26514">
        <w:t>.</w:t>
      </w:r>
      <w:r w:rsidR="00863C8B" w:rsidRPr="00D26514">
        <w:t>, “View Option – CIRC”.</w:t>
      </w:r>
      <w:r w:rsidRPr="00D26514">
        <w:t>&gt;</w:t>
      </w:r>
    </w:p>
    <w:p w14:paraId="5CE8990D" w14:textId="57F8AE06" w:rsidR="007F5664" w:rsidRPr="00D26514" w:rsidRDefault="00CF283F" w:rsidP="008E0275">
      <w:pPr>
        <w:pStyle w:val="BodyText"/>
      </w:pPr>
      <w:r w:rsidRPr="00EA3BCB">
        <w:rPr>
          <w:b/>
        </w:rPr>
        <w:t>Options tha</w:t>
      </w:r>
      <w:r w:rsidRPr="00D26514">
        <w:t>t may be selected for</w:t>
      </w:r>
      <w:r w:rsidR="00323461" w:rsidRPr="00D26514">
        <w:t xml:space="preserve"> each actor in</w:t>
      </w:r>
      <w:r w:rsidRPr="00D26514">
        <w:t xml:space="preserve"> this </w:t>
      </w:r>
      <w:r w:rsidR="00323461" w:rsidRPr="00D26514">
        <w:t>p</w:t>
      </w:r>
      <w:r w:rsidRPr="00D26514">
        <w:t>rofile</w:t>
      </w:r>
      <w:r w:rsidR="00323461" w:rsidRPr="00D26514">
        <w:t>, if any,</w:t>
      </w:r>
      <w:r w:rsidRPr="00D26514">
        <w:t xml:space="preserve"> are listed in the </w:t>
      </w:r>
      <w:r w:rsidR="004C53D3" w:rsidRPr="00D26514">
        <w:t>T</w:t>
      </w:r>
      <w:r w:rsidRPr="00D26514">
        <w:t xml:space="preserve">able </w:t>
      </w:r>
      <w:r w:rsidR="00081DA6">
        <w:t>W</w:t>
      </w:r>
      <w:r w:rsidR="00A722CC">
        <w:t>.</w:t>
      </w:r>
      <w:r w:rsidRPr="00D26514">
        <w:t>2-1</w:t>
      </w:r>
      <w:r w:rsidR="00F0665F" w:rsidRPr="00D26514">
        <w:t xml:space="preserve">. </w:t>
      </w:r>
      <w:r w:rsidRPr="00D26514">
        <w:t>Dependencies between options</w:t>
      </w:r>
      <w:r w:rsidR="00B064A3" w:rsidRPr="00D26514">
        <w:t>,</w:t>
      </w:r>
      <w:r w:rsidRPr="00D26514">
        <w:t xml:space="preserve"> when applicable</w:t>
      </w:r>
      <w:r w:rsidR="00B064A3" w:rsidRPr="00D26514">
        <w:t>,</w:t>
      </w:r>
      <w:r w:rsidRPr="00D26514">
        <w:t xml:space="preserve"> are specified in notes.</w:t>
      </w:r>
    </w:p>
    <w:p w14:paraId="0DB79531" w14:textId="757F7848" w:rsidR="006514EA" w:rsidRPr="00D26514" w:rsidRDefault="007F5664" w:rsidP="00EA3BCB">
      <w:pPr>
        <w:pStyle w:val="TableTitle"/>
      </w:pPr>
      <w:r w:rsidRPr="00D26514">
        <w:t xml:space="preserve">Table </w:t>
      </w:r>
      <w:r w:rsidR="00081DA6">
        <w:t>W</w:t>
      </w:r>
      <w:r w:rsidR="00A722CC">
        <w:t>.</w:t>
      </w:r>
      <w:r w:rsidRPr="00D26514">
        <w:t>2-1: &lt;Profile Name&gt; – Actors and Options</w:t>
      </w:r>
    </w:p>
    <w:tbl>
      <w:tblPr>
        <w:tblStyle w:val="TableGrid"/>
        <w:tblW w:w="0" w:type="auto"/>
        <w:tblLook w:val="04A0" w:firstRow="1" w:lastRow="0" w:firstColumn="1" w:lastColumn="0" w:noHBand="0" w:noVBand="1"/>
      </w:tblPr>
      <w:tblGrid>
        <w:gridCol w:w="3110"/>
        <w:gridCol w:w="3122"/>
        <w:gridCol w:w="3118"/>
      </w:tblGrid>
      <w:tr w:rsidR="00FD49A2" w:rsidRPr="00D26514" w14:paraId="63167F40" w14:textId="77777777" w:rsidTr="00EA3BCB">
        <w:trPr>
          <w:cantSplit/>
          <w:tblHeader/>
        </w:trPr>
        <w:tc>
          <w:tcPr>
            <w:tcW w:w="3192" w:type="dxa"/>
            <w:shd w:val="clear" w:color="auto" w:fill="D9D9D9" w:themeFill="background1" w:themeFillShade="D9"/>
          </w:tcPr>
          <w:p w14:paraId="7C6C468D" w14:textId="16E2FCE4" w:rsidR="00FD49A2" w:rsidRPr="00D26514" w:rsidRDefault="00FD49A2" w:rsidP="00EA3BCB">
            <w:pPr>
              <w:pStyle w:val="TableEntryHeader"/>
            </w:pPr>
            <w:r w:rsidRPr="00D26514">
              <w:t>Actor</w:t>
            </w:r>
          </w:p>
        </w:tc>
        <w:tc>
          <w:tcPr>
            <w:tcW w:w="3192" w:type="dxa"/>
            <w:shd w:val="clear" w:color="auto" w:fill="D9D9D9" w:themeFill="background1" w:themeFillShade="D9"/>
          </w:tcPr>
          <w:p w14:paraId="60DB9B0A" w14:textId="1A565D38" w:rsidR="00FD49A2" w:rsidRPr="00D26514" w:rsidRDefault="00FD49A2" w:rsidP="00EA3BCB">
            <w:pPr>
              <w:pStyle w:val="TableEntryHeader"/>
            </w:pPr>
            <w:r w:rsidRPr="00D26514">
              <w:t>Option Name</w:t>
            </w:r>
          </w:p>
        </w:tc>
        <w:tc>
          <w:tcPr>
            <w:tcW w:w="3192" w:type="dxa"/>
            <w:shd w:val="clear" w:color="auto" w:fill="D9D9D9" w:themeFill="background1" w:themeFillShade="D9"/>
          </w:tcPr>
          <w:p w14:paraId="63D7A65F" w14:textId="548B2985" w:rsidR="00FD49A2" w:rsidRPr="00D26514" w:rsidRDefault="00FD49A2" w:rsidP="00EA3BCB">
            <w:pPr>
              <w:pStyle w:val="TableEntryHeader"/>
            </w:pPr>
            <w:r w:rsidRPr="00D26514">
              <w:t>Reference</w:t>
            </w:r>
          </w:p>
        </w:tc>
      </w:tr>
      <w:tr w:rsidR="007F5664" w:rsidRPr="00D26514" w14:paraId="7BCA77B7" w14:textId="77777777" w:rsidTr="00EA3BCB">
        <w:trPr>
          <w:cantSplit/>
        </w:trPr>
        <w:tc>
          <w:tcPr>
            <w:tcW w:w="3192" w:type="dxa"/>
          </w:tcPr>
          <w:p w14:paraId="711C93F0" w14:textId="5E9EEBFF" w:rsidR="007F5664" w:rsidRPr="00D26514" w:rsidRDefault="007F5664" w:rsidP="00EA3BCB">
            <w:pPr>
              <w:pStyle w:val="TableEntry"/>
            </w:pPr>
            <w:r w:rsidRPr="00D26514">
              <w:t>Actor A</w:t>
            </w:r>
          </w:p>
        </w:tc>
        <w:tc>
          <w:tcPr>
            <w:tcW w:w="3192" w:type="dxa"/>
          </w:tcPr>
          <w:p w14:paraId="70644849" w14:textId="11D08210" w:rsidR="007F5664" w:rsidRPr="00D26514" w:rsidRDefault="007F5664" w:rsidP="00EA3BCB">
            <w:pPr>
              <w:pStyle w:val="TableEntry"/>
            </w:pPr>
            <w:r w:rsidRPr="00D26514">
              <w:rPr>
                <w:i/>
              </w:rPr>
              <w:t xml:space="preserve">&lt;Option 1 name&gt; </w:t>
            </w:r>
            <w:r w:rsidRPr="00D26514">
              <w:t>Option</w:t>
            </w:r>
            <w:r w:rsidRPr="00D26514">
              <w:rPr>
                <w:i/>
              </w:rPr>
              <w:t xml:space="preserve"> </w:t>
            </w:r>
          </w:p>
        </w:tc>
        <w:tc>
          <w:tcPr>
            <w:tcW w:w="3192" w:type="dxa"/>
          </w:tcPr>
          <w:p w14:paraId="5235FA26" w14:textId="5B5D63BA" w:rsidR="007F5664" w:rsidRPr="00D26514" w:rsidRDefault="007F5664" w:rsidP="00EA3BCB">
            <w:pPr>
              <w:pStyle w:val="TableEntry"/>
            </w:pPr>
            <w:r w:rsidRPr="00D26514">
              <w:rPr>
                <w:i/>
              </w:rPr>
              <w:t xml:space="preserve">&lt;reference to applicable </w:t>
            </w:r>
            <w:r w:rsidR="00081DA6">
              <w:rPr>
                <w:i/>
              </w:rPr>
              <w:t>W</w:t>
            </w:r>
            <w:r w:rsidR="00A722CC">
              <w:rPr>
                <w:i/>
              </w:rPr>
              <w:t>.</w:t>
            </w:r>
            <w:r w:rsidRPr="00D26514">
              <w:rPr>
                <w:i/>
              </w:rPr>
              <w:t>2.x sub-section below table&gt;</w:t>
            </w:r>
          </w:p>
        </w:tc>
      </w:tr>
      <w:tr w:rsidR="007F5664" w:rsidRPr="00D26514" w14:paraId="7A89BDBE" w14:textId="77777777" w:rsidTr="00EA3BCB">
        <w:trPr>
          <w:cantSplit/>
        </w:trPr>
        <w:tc>
          <w:tcPr>
            <w:tcW w:w="3192" w:type="dxa"/>
          </w:tcPr>
          <w:p w14:paraId="215FA79C" w14:textId="706E4F4C" w:rsidR="007F5664" w:rsidRPr="00D26514" w:rsidRDefault="007F5664" w:rsidP="00EA3BCB">
            <w:pPr>
              <w:pStyle w:val="TableEntry"/>
            </w:pPr>
            <w:r w:rsidRPr="00D26514">
              <w:t>Actor B</w:t>
            </w:r>
          </w:p>
        </w:tc>
        <w:tc>
          <w:tcPr>
            <w:tcW w:w="3192" w:type="dxa"/>
          </w:tcPr>
          <w:p w14:paraId="6DADD686" w14:textId="52E4FDB6" w:rsidR="007F5664" w:rsidRPr="00D26514" w:rsidRDefault="007F5664" w:rsidP="00EA3BCB">
            <w:pPr>
              <w:pStyle w:val="TableEntry"/>
            </w:pPr>
            <w:r w:rsidRPr="00D26514">
              <w:t xml:space="preserve">No options defined </w:t>
            </w:r>
          </w:p>
        </w:tc>
        <w:tc>
          <w:tcPr>
            <w:tcW w:w="3192" w:type="dxa"/>
          </w:tcPr>
          <w:p w14:paraId="410BBE21" w14:textId="35E6068F" w:rsidR="007F5664" w:rsidRPr="00D26514" w:rsidRDefault="007F5664" w:rsidP="00EA3BCB">
            <w:pPr>
              <w:pStyle w:val="TableEntry"/>
            </w:pPr>
            <w:r w:rsidRPr="00D26514">
              <w:t>--</w:t>
            </w:r>
          </w:p>
        </w:tc>
      </w:tr>
      <w:tr w:rsidR="007F5664" w:rsidRPr="00D26514" w14:paraId="0EF045AB" w14:textId="77777777" w:rsidTr="00EA3BCB">
        <w:trPr>
          <w:cantSplit/>
        </w:trPr>
        <w:tc>
          <w:tcPr>
            <w:tcW w:w="3192" w:type="dxa"/>
          </w:tcPr>
          <w:p w14:paraId="1141265A" w14:textId="549674D0" w:rsidR="007F5664" w:rsidRPr="00D26514" w:rsidRDefault="007F5664" w:rsidP="00EA3BCB">
            <w:pPr>
              <w:pStyle w:val="TableEntry"/>
            </w:pPr>
            <w:r w:rsidRPr="00D26514">
              <w:t>Actor C</w:t>
            </w:r>
          </w:p>
        </w:tc>
        <w:tc>
          <w:tcPr>
            <w:tcW w:w="3192" w:type="dxa"/>
          </w:tcPr>
          <w:p w14:paraId="0B68F5C8" w14:textId="2B0C39BD" w:rsidR="007F5664" w:rsidRPr="00D26514" w:rsidRDefault="007F5664" w:rsidP="00EA3BCB">
            <w:pPr>
              <w:pStyle w:val="TableEntry"/>
            </w:pPr>
            <w:r w:rsidRPr="00D26514">
              <w:rPr>
                <w:i/>
              </w:rPr>
              <w:t xml:space="preserve">&lt;Option 2 name&gt; </w:t>
            </w:r>
            <w:r w:rsidRPr="00D26514">
              <w:t>Option</w:t>
            </w:r>
            <w:r w:rsidRPr="00D26514">
              <w:rPr>
                <w:i/>
              </w:rPr>
              <w:t xml:space="preserve"> </w:t>
            </w:r>
          </w:p>
        </w:tc>
        <w:tc>
          <w:tcPr>
            <w:tcW w:w="3192" w:type="dxa"/>
          </w:tcPr>
          <w:p w14:paraId="54A9BE24" w14:textId="0EDEA84C" w:rsidR="007F5664" w:rsidRPr="00D26514" w:rsidRDefault="007F5664" w:rsidP="00EA3BCB">
            <w:pPr>
              <w:pStyle w:val="TableEntry"/>
            </w:pPr>
            <w:r w:rsidRPr="00D26514">
              <w:rPr>
                <w:i/>
              </w:rPr>
              <w:t xml:space="preserve">&lt;reference to applicable </w:t>
            </w:r>
            <w:r w:rsidR="00081DA6">
              <w:rPr>
                <w:i/>
              </w:rPr>
              <w:t>W</w:t>
            </w:r>
            <w:r w:rsidR="00A722CC">
              <w:rPr>
                <w:i/>
              </w:rPr>
              <w:t>.</w:t>
            </w:r>
            <w:r w:rsidRPr="00D26514">
              <w:rPr>
                <w:i/>
              </w:rPr>
              <w:t>2.x sub-section below table&gt;</w:t>
            </w:r>
          </w:p>
        </w:tc>
      </w:tr>
      <w:tr w:rsidR="00FD49A2" w:rsidRPr="00D26514" w14:paraId="5B5F893E" w14:textId="77777777" w:rsidTr="00EA3BCB">
        <w:trPr>
          <w:cantSplit/>
        </w:trPr>
        <w:tc>
          <w:tcPr>
            <w:tcW w:w="3192" w:type="dxa"/>
            <w:tcBorders>
              <w:bottom w:val="single" w:sz="4" w:space="0" w:color="auto"/>
            </w:tcBorders>
          </w:tcPr>
          <w:p w14:paraId="32AD7BC0" w14:textId="2244AD55" w:rsidR="00FD49A2" w:rsidRPr="00D26514" w:rsidRDefault="007F5664" w:rsidP="00EA3BCB">
            <w:pPr>
              <w:pStyle w:val="TableEntry"/>
            </w:pPr>
            <w:r w:rsidRPr="00D26514">
              <w:t>Actor D</w:t>
            </w:r>
          </w:p>
        </w:tc>
        <w:tc>
          <w:tcPr>
            <w:tcW w:w="3192" w:type="dxa"/>
          </w:tcPr>
          <w:p w14:paraId="1914CEFD" w14:textId="77777777" w:rsidR="007F5664" w:rsidRPr="00D26514" w:rsidRDefault="007F5664" w:rsidP="007F5664">
            <w:pPr>
              <w:pStyle w:val="TableEntry"/>
              <w:rPr>
                <w:i/>
              </w:rPr>
            </w:pPr>
            <w:r w:rsidRPr="00D26514">
              <w:rPr>
                <w:i/>
              </w:rPr>
              <w:t xml:space="preserve">&lt;Option 1 name&gt; </w:t>
            </w:r>
            <w:r w:rsidRPr="00D26514">
              <w:t>Option</w:t>
            </w:r>
            <w:r w:rsidRPr="00D26514">
              <w:rPr>
                <w:i/>
              </w:rPr>
              <w:t xml:space="preserve"> </w:t>
            </w:r>
          </w:p>
          <w:p w14:paraId="44714B4B" w14:textId="6B4B5539" w:rsidR="00FD49A2" w:rsidRPr="00D26514" w:rsidRDefault="007F5664" w:rsidP="00EA3BCB">
            <w:pPr>
              <w:pStyle w:val="TableEntry"/>
            </w:pPr>
            <w:r w:rsidRPr="00D26514">
              <w:rPr>
                <w:i/>
              </w:rPr>
              <w:t xml:space="preserve">&lt;Note that it is OK to have the same option apply to more than one actor. The option adds specific functionality in a profile. The actors will have different requirements identified in Section </w:t>
            </w:r>
            <w:r w:rsidR="00081DA6">
              <w:rPr>
                <w:i/>
              </w:rPr>
              <w:t>W</w:t>
            </w:r>
            <w:r w:rsidR="00A722CC">
              <w:rPr>
                <w:i/>
              </w:rPr>
              <w:t>.</w:t>
            </w:r>
            <w:r w:rsidRPr="00D26514">
              <w:rPr>
                <w:i/>
              </w:rPr>
              <w:t>2.X to enable that functionality.&gt;</w:t>
            </w:r>
          </w:p>
        </w:tc>
        <w:tc>
          <w:tcPr>
            <w:tcW w:w="3192" w:type="dxa"/>
          </w:tcPr>
          <w:p w14:paraId="7EB902AA" w14:textId="77777777" w:rsidR="007F5664" w:rsidRPr="00D26514" w:rsidRDefault="007F5664" w:rsidP="007F5664">
            <w:pPr>
              <w:pStyle w:val="TableEntry"/>
              <w:rPr>
                <w:i/>
              </w:rPr>
            </w:pPr>
            <w:r w:rsidRPr="00D26514">
              <w:rPr>
                <w:i/>
              </w:rPr>
              <w:t>&lt;reference to applicable sub-section below table,</w:t>
            </w:r>
          </w:p>
          <w:p w14:paraId="49624E38" w14:textId="6BCA36F0" w:rsidR="00FD49A2" w:rsidRPr="00D26514" w:rsidRDefault="007F5664" w:rsidP="00EA3BCB">
            <w:pPr>
              <w:pStyle w:val="TableEntry"/>
            </w:pPr>
            <w:r w:rsidRPr="00D26514">
              <w:rPr>
                <w:i/>
              </w:rPr>
              <w:t xml:space="preserve"> e.g.</w:t>
            </w:r>
            <w:r w:rsidR="00ED2FA7" w:rsidRPr="00D26514">
              <w:rPr>
                <w:i/>
              </w:rPr>
              <w:t>,</w:t>
            </w:r>
            <w:r w:rsidRPr="00D26514">
              <w:rPr>
                <w:i/>
              </w:rPr>
              <w:t xml:space="preserve"> Section </w:t>
            </w:r>
            <w:r w:rsidR="00081DA6">
              <w:rPr>
                <w:i/>
              </w:rPr>
              <w:t>W</w:t>
            </w:r>
            <w:r w:rsidR="00A722CC">
              <w:rPr>
                <w:i/>
              </w:rPr>
              <w:t>.</w:t>
            </w:r>
            <w:r w:rsidRPr="00D26514">
              <w:rPr>
                <w:i/>
              </w:rPr>
              <w:t>2.1&gt;</w:t>
            </w:r>
          </w:p>
        </w:tc>
      </w:tr>
      <w:tr w:rsidR="007F5664" w:rsidRPr="00D26514" w14:paraId="6BA33E10" w14:textId="77777777" w:rsidTr="00EA3BCB">
        <w:trPr>
          <w:cantSplit/>
        </w:trPr>
        <w:tc>
          <w:tcPr>
            <w:tcW w:w="3192" w:type="dxa"/>
            <w:tcBorders>
              <w:top w:val="single" w:sz="4" w:space="0" w:color="auto"/>
              <w:left w:val="single" w:sz="4" w:space="0" w:color="auto"/>
              <w:bottom w:val="nil"/>
              <w:right w:val="single" w:sz="4" w:space="0" w:color="auto"/>
            </w:tcBorders>
          </w:tcPr>
          <w:p w14:paraId="7B20F3A0" w14:textId="302AAF8C" w:rsidR="007F5664" w:rsidRPr="00D26514" w:rsidRDefault="007F5664" w:rsidP="00EA3BCB">
            <w:pPr>
              <w:pStyle w:val="TableEntry"/>
            </w:pPr>
            <w:r w:rsidRPr="00D26514">
              <w:t>Actor E,</w:t>
            </w:r>
            <w:r w:rsidR="00ED2FA7" w:rsidRPr="00D26514">
              <w:t xml:space="preserve"> </w:t>
            </w:r>
            <w:r w:rsidR="00ED2FA7" w:rsidRPr="00EA3BCB">
              <w:rPr>
                <w:i/>
                <w:iCs/>
              </w:rPr>
              <w:t>&lt;</w:t>
            </w:r>
            <w:r w:rsidRPr="00EA3BCB">
              <w:rPr>
                <w:i/>
                <w:iCs/>
              </w:rPr>
              <w:t>e.g., Content Consume&gt;</w:t>
            </w:r>
            <w:r w:rsidRPr="00D26514">
              <w:t xml:space="preserve"> (</w:t>
            </w:r>
            <w:r w:rsidR="00ED2FA7" w:rsidRPr="00D26514">
              <w:t xml:space="preserve">See </w:t>
            </w:r>
            <w:r w:rsidRPr="00D26514">
              <w:t>Note)</w:t>
            </w:r>
          </w:p>
        </w:tc>
        <w:tc>
          <w:tcPr>
            <w:tcW w:w="3192" w:type="dxa"/>
            <w:tcBorders>
              <w:left w:val="single" w:sz="4" w:space="0" w:color="auto"/>
            </w:tcBorders>
          </w:tcPr>
          <w:p w14:paraId="3A2F34BD" w14:textId="753248AA" w:rsidR="007F5664" w:rsidRPr="00D26514" w:rsidRDefault="007F5664" w:rsidP="00EA3BCB">
            <w:pPr>
              <w:pStyle w:val="TableEntry"/>
            </w:pPr>
            <w:r w:rsidRPr="00D26514">
              <w:t>View Option</w:t>
            </w:r>
          </w:p>
        </w:tc>
        <w:tc>
          <w:tcPr>
            <w:tcW w:w="3192" w:type="dxa"/>
          </w:tcPr>
          <w:p w14:paraId="40071AFD" w14:textId="0C4A305E" w:rsidR="007F5664" w:rsidRPr="00D26514" w:rsidRDefault="007F5664" w:rsidP="00EA3BCB">
            <w:pPr>
              <w:pStyle w:val="TableEntry"/>
            </w:pPr>
            <w:r w:rsidRPr="00D26514">
              <w:t>PCC TF-2: 3.1.1</w:t>
            </w:r>
          </w:p>
        </w:tc>
      </w:tr>
      <w:tr w:rsidR="007F5664" w:rsidRPr="00D26514" w14:paraId="113A1C2C" w14:textId="77777777" w:rsidTr="00EA3BCB">
        <w:trPr>
          <w:cantSplit/>
        </w:trPr>
        <w:tc>
          <w:tcPr>
            <w:tcW w:w="3192" w:type="dxa"/>
            <w:tcBorders>
              <w:top w:val="nil"/>
              <w:left w:val="single" w:sz="4" w:space="0" w:color="auto"/>
              <w:bottom w:val="nil"/>
              <w:right w:val="single" w:sz="4" w:space="0" w:color="auto"/>
            </w:tcBorders>
          </w:tcPr>
          <w:p w14:paraId="7090EA10" w14:textId="77777777" w:rsidR="007F5664" w:rsidRPr="00D26514" w:rsidRDefault="007F5664" w:rsidP="00EA3BCB">
            <w:pPr>
              <w:pStyle w:val="TableEntry"/>
            </w:pPr>
          </w:p>
        </w:tc>
        <w:tc>
          <w:tcPr>
            <w:tcW w:w="3192" w:type="dxa"/>
            <w:tcBorders>
              <w:left w:val="single" w:sz="4" w:space="0" w:color="auto"/>
            </w:tcBorders>
          </w:tcPr>
          <w:p w14:paraId="02706A91" w14:textId="298C904A" w:rsidR="007F5664" w:rsidRPr="00D26514" w:rsidRDefault="007F5664" w:rsidP="00EA3BCB">
            <w:pPr>
              <w:pStyle w:val="TableEntry"/>
            </w:pPr>
            <w:r w:rsidRPr="00D26514">
              <w:t>Document Import Option</w:t>
            </w:r>
          </w:p>
        </w:tc>
        <w:tc>
          <w:tcPr>
            <w:tcW w:w="3192" w:type="dxa"/>
          </w:tcPr>
          <w:p w14:paraId="2DB4EECE" w14:textId="152E320F" w:rsidR="007F5664" w:rsidRPr="00D26514" w:rsidRDefault="007F5664" w:rsidP="00EA3BCB">
            <w:pPr>
              <w:pStyle w:val="TableEntry"/>
            </w:pPr>
            <w:r w:rsidRPr="00D26514">
              <w:t>PCC TF-2: 3.1.2</w:t>
            </w:r>
          </w:p>
        </w:tc>
      </w:tr>
      <w:tr w:rsidR="007F5664" w:rsidRPr="00D26514" w14:paraId="38AFF6F5" w14:textId="77777777" w:rsidTr="00EA3BCB">
        <w:trPr>
          <w:cantSplit/>
        </w:trPr>
        <w:tc>
          <w:tcPr>
            <w:tcW w:w="3192" w:type="dxa"/>
            <w:tcBorders>
              <w:top w:val="nil"/>
              <w:left w:val="single" w:sz="4" w:space="0" w:color="auto"/>
              <w:bottom w:val="nil"/>
              <w:right w:val="single" w:sz="4" w:space="0" w:color="auto"/>
            </w:tcBorders>
          </w:tcPr>
          <w:p w14:paraId="788CED43" w14:textId="77777777" w:rsidR="007F5664" w:rsidRPr="00D26514" w:rsidRDefault="007F5664" w:rsidP="007F5664">
            <w:pPr>
              <w:pStyle w:val="TableEntry"/>
            </w:pPr>
          </w:p>
        </w:tc>
        <w:tc>
          <w:tcPr>
            <w:tcW w:w="3192" w:type="dxa"/>
            <w:tcBorders>
              <w:left w:val="single" w:sz="4" w:space="0" w:color="auto"/>
            </w:tcBorders>
          </w:tcPr>
          <w:p w14:paraId="517717ED" w14:textId="60E67850" w:rsidR="007F5664" w:rsidRPr="00D26514" w:rsidRDefault="007F5664" w:rsidP="007F5664">
            <w:pPr>
              <w:pStyle w:val="TableEntry"/>
            </w:pPr>
            <w:r w:rsidRPr="00D26514">
              <w:t>Section Import Option</w:t>
            </w:r>
          </w:p>
        </w:tc>
        <w:tc>
          <w:tcPr>
            <w:tcW w:w="3192" w:type="dxa"/>
          </w:tcPr>
          <w:p w14:paraId="60DDD136" w14:textId="28432DDC" w:rsidR="007F5664" w:rsidRPr="00D26514" w:rsidRDefault="007F5664" w:rsidP="007F5664">
            <w:pPr>
              <w:pStyle w:val="TableEntry"/>
            </w:pPr>
            <w:r w:rsidRPr="00D26514">
              <w:t>PCC TF-2: 3.1.3</w:t>
            </w:r>
          </w:p>
        </w:tc>
      </w:tr>
      <w:tr w:rsidR="007F5664" w:rsidRPr="00D26514" w14:paraId="0D1346EB" w14:textId="77777777" w:rsidTr="00EA3BCB">
        <w:trPr>
          <w:cantSplit/>
        </w:trPr>
        <w:tc>
          <w:tcPr>
            <w:tcW w:w="3192" w:type="dxa"/>
            <w:tcBorders>
              <w:top w:val="nil"/>
              <w:left w:val="single" w:sz="4" w:space="0" w:color="auto"/>
              <w:bottom w:val="single" w:sz="4" w:space="0" w:color="auto"/>
              <w:right w:val="single" w:sz="4" w:space="0" w:color="auto"/>
            </w:tcBorders>
          </w:tcPr>
          <w:p w14:paraId="7D578B76" w14:textId="77777777" w:rsidR="007F5664" w:rsidRPr="00D26514" w:rsidRDefault="007F5664" w:rsidP="00EA3BCB">
            <w:pPr>
              <w:pStyle w:val="TableEntry"/>
            </w:pPr>
          </w:p>
        </w:tc>
        <w:tc>
          <w:tcPr>
            <w:tcW w:w="3192" w:type="dxa"/>
            <w:tcBorders>
              <w:left w:val="single" w:sz="4" w:space="0" w:color="auto"/>
            </w:tcBorders>
          </w:tcPr>
          <w:p w14:paraId="228E3903" w14:textId="02A70E85" w:rsidR="007F5664" w:rsidRPr="00D26514" w:rsidRDefault="007F5664" w:rsidP="00EA3BCB">
            <w:pPr>
              <w:pStyle w:val="TableEntry"/>
            </w:pPr>
            <w:r w:rsidRPr="00D26514">
              <w:t>Discrete Data Import Option</w:t>
            </w:r>
          </w:p>
        </w:tc>
        <w:tc>
          <w:tcPr>
            <w:tcW w:w="3192" w:type="dxa"/>
          </w:tcPr>
          <w:p w14:paraId="452DE767" w14:textId="3443248B" w:rsidR="007F5664" w:rsidRPr="00D26514" w:rsidRDefault="007F5664" w:rsidP="00EA3BCB">
            <w:pPr>
              <w:pStyle w:val="TableEntry"/>
            </w:pPr>
            <w:r w:rsidRPr="00D26514">
              <w:t>PCC TF-2: 3.1.4</w:t>
            </w:r>
          </w:p>
        </w:tc>
      </w:tr>
    </w:tbl>
    <w:p w14:paraId="33BE08E6" w14:textId="73D92A2D" w:rsidR="007F5664" w:rsidRPr="00D26514" w:rsidRDefault="007F5664" w:rsidP="007117B8">
      <w:pPr>
        <w:pStyle w:val="Note"/>
      </w:pPr>
      <w:r w:rsidRPr="00D26514">
        <w:t xml:space="preserve">Note: </w:t>
      </w:r>
      <w:r w:rsidRPr="00D26514">
        <w:rPr>
          <w:i/>
          <w:iCs/>
        </w:rPr>
        <w:t xml:space="preserve">&lt;Conditional or required options must be described in this </w:t>
      </w:r>
      <w:r w:rsidRPr="00EA3BCB">
        <w:rPr>
          <w:i/>
          <w:iCs/>
        </w:rPr>
        <w:t>short</w:t>
      </w:r>
      <w:r w:rsidRPr="00D26514">
        <w:rPr>
          <w:i/>
          <w:iCs/>
        </w:rPr>
        <w:t xml:space="preserve"> note, for longer notes use Section </w:t>
      </w:r>
      <w:r w:rsidR="00081DA6">
        <w:rPr>
          <w:i/>
          <w:iCs/>
        </w:rPr>
        <w:t>W</w:t>
      </w:r>
      <w:r w:rsidR="00A722CC">
        <w:rPr>
          <w:i/>
          <w:iCs/>
        </w:rPr>
        <w:t>.</w:t>
      </w:r>
      <w:r w:rsidRPr="00D26514">
        <w:rPr>
          <w:i/>
          <w:iCs/>
        </w:rPr>
        <w:t>2.1.&gt;</w:t>
      </w:r>
    </w:p>
    <w:p w14:paraId="7EB23317" w14:textId="77777777" w:rsidR="007F5664" w:rsidRPr="00D26514" w:rsidRDefault="007F5664" w:rsidP="008E0275">
      <w:pPr>
        <w:pStyle w:val="BodyText"/>
      </w:pPr>
    </w:p>
    <w:p w14:paraId="37A1DBBD" w14:textId="7DE3A01A" w:rsidR="006116E2" w:rsidRPr="00D26514" w:rsidRDefault="00D9058E" w:rsidP="00597DB2">
      <w:pPr>
        <w:pStyle w:val="BodyText"/>
        <w:rPr>
          <w:i/>
        </w:rPr>
      </w:pPr>
      <w:r w:rsidRPr="00D26514">
        <w:rPr>
          <w:i/>
        </w:rPr>
        <w:t xml:space="preserve">&lt;Add a sub-section below for every new option defined in Table </w:t>
      </w:r>
      <w:r w:rsidR="00081DA6">
        <w:rPr>
          <w:i/>
        </w:rPr>
        <w:t>W</w:t>
      </w:r>
      <w:r w:rsidR="00A722CC">
        <w:rPr>
          <w:i/>
        </w:rPr>
        <w:t>.</w:t>
      </w:r>
      <w:r w:rsidRPr="00D26514">
        <w:rPr>
          <w:i/>
        </w:rPr>
        <w:t>2-1.&gt;</w:t>
      </w:r>
    </w:p>
    <w:p w14:paraId="1C6464FA" w14:textId="77777777" w:rsidR="007F5664" w:rsidRPr="00D26514" w:rsidRDefault="007F5664" w:rsidP="007117B8">
      <w:pPr>
        <w:pStyle w:val="BodyText"/>
      </w:pPr>
    </w:p>
    <w:p w14:paraId="5777C1DE" w14:textId="384A759A" w:rsidR="00CF283F" w:rsidRPr="00D26514" w:rsidRDefault="00081DA6" w:rsidP="0097454A">
      <w:pPr>
        <w:pStyle w:val="Heading3"/>
        <w:numPr>
          <w:ilvl w:val="0"/>
          <w:numId w:val="0"/>
        </w:numPr>
        <w:ind w:left="720" w:hanging="720"/>
        <w:rPr>
          <w:noProof w:val="0"/>
        </w:rPr>
      </w:pPr>
      <w:bookmarkStart w:id="122" w:name="_Toc345074656"/>
      <w:bookmarkStart w:id="123" w:name="_Toc18414917"/>
      <w:bookmarkStart w:id="124" w:name="_Toc45264895"/>
      <w:r>
        <w:rPr>
          <w:noProof w:val="0"/>
        </w:rPr>
        <w:t>W</w:t>
      </w:r>
      <w:r w:rsidR="00A722CC">
        <w:rPr>
          <w:noProof w:val="0"/>
        </w:rPr>
        <w:t>.</w:t>
      </w:r>
      <w:r w:rsidR="00323461" w:rsidRPr="00D26514">
        <w:rPr>
          <w:noProof w:val="0"/>
        </w:rPr>
        <w:t>2.1 &lt;</w:t>
      </w:r>
      <w:r w:rsidR="0095196C" w:rsidRPr="00D26514">
        <w:rPr>
          <w:noProof w:val="0"/>
        </w:rPr>
        <w:t>Option Name</w:t>
      </w:r>
      <w:r w:rsidR="00323461" w:rsidRPr="00D26514">
        <w:rPr>
          <w:noProof w:val="0"/>
        </w:rPr>
        <w:t>&gt;</w:t>
      </w:r>
      <w:bookmarkEnd w:id="122"/>
      <w:bookmarkEnd w:id="123"/>
      <w:bookmarkEnd w:id="124"/>
    </w:p>
    <w:p w14:paraId="2855442E" w14:textId="0E0D6CC5" w:rsidR="0095196C" w:rsidRPr="00D26514" w:rsidRDefault="00323461" w:rsidP="00597DB2">
      <w:pPr>
        <w:pStyle w:val="AuthorInstructions"/>
      </w:pPr>
      <w:r w:rsidRPr="00D26514">
        <w:t>&lt;</w:t>
      </w:r>
      <w:r w:rsidR="00501C4D" w:rsidRPr="00D26514">
        <w:t>First, i</w:t>
      </w:r>
      <w:r w:rsidR="00193030" w:rsidRPr="00D26514">
        <w:t>nclude a sentence with</w:t>
      </w:r>
      <w:r w:rsidRPr="00D26514">
        <w:t xml:space="preserve"> </w:t>
      </w:r>
      <w:r w:rsidR="000807AC" w:rsidRPr="00D26514">
        <w:t xml:space="preserve">a </w:t>
      </w:r>
      <w:r w:rsidR="004A7E19" w:rsidRPr="00D26514">
        <w:t>high-level</w:t>
      </w:r>
      <w:r w:rsidRPr="00D26514">
        <w:t xml:space="preserve"> description of the option.</w:t>
      </w:r>
      <w:r w:rsidR="00193030" w:rsidRPr="00D26514">
        <w:t xml:space="preserve"> What capability does this option enable in the profile?</w:t>
      </w:r>
      <w:r w:rsidR="00501C4D" w:rsidRPr="00D26514">
        <w:t xml:space="preserve"> Then</w:t>
      </w:r>
      <w:r w:rsidR="00121855" w:rsidRPr="00D26514">
        <w:t>,</w:t>
      </w:r>
      <w:r w:rsidR="00501C4D" w:rsidRPr="00D26514">
        <w:t xml:space="preserve"> enumerate the specific requirements</w:t>
      </w:r>
      <w:r w:rsidR="00D4050F" w:rsidRPr="00D26514">
        <w:t xml:space="preserve"> for the actor(s) that support this option</w:t>
      </w:r>
      <w:r w:rsidR="00501C4D" w:rsidRPr="00D26514">
        <w:t>.</w:t>
      </w:r>
      <w:r w:rsidRPr="00D26514">
        <w:t>&gt;</w:t>
      </w:r>
    </w:p>
    <w:p w14:paraId="6A256D14" w14:textId="77777777" w:rsidR="007A0A1D" w:rsidRPr="00D26514" w:rsidRDefault="00193030" w:rsidP="00EA3BCB">
      <w:r w:rsidRPr="00EA3BCB">
        <w:rPr>
          <w:rStyle w:val="BodyTextChar"/>
        </w:rPr>
        <w:t xml:space="preserve">An </w:t>
      </w:r>
      <w:r w:rsidRPr="00EA3BCB">
        <w:rPr>
          <w:rStyle w:val="AuthorInstructionsChar"/>
        </w:rPr>
        <w:t>&lt;actor name&gt;</w:t>
      </w:r>
      <w:r w:rsidRPr="00EA3BCB">
        <w:rPr>
          <w:rStyle w:val="BodyTextChar"/>
        </w:rPr>
        <w:t xml:space="preserve"> that supports this option shall </w:t>
      </w:r>
      <w:r w:rsidRPr="00EA3BCB">
        <w:rPr>
          <w:rStyle w:val="AuthorInstructionsChar"/>
        </w:rPr>
        <w:t>&lt;Describe the requirements associated with this option.</w:t>
      </w:r>
      <w:r w:rsidR="007A0A1D" w:rsidRPr="00EA3BCB">
        <w:rPr>
          <w:rStyle w:val="AuthorInstructionsChar"/>
        </w:rPr>
        <w:t>&gt;</w:t>
      </w:r>
    </w:p>
    <w:p w14:paraId="38D68656" w14:textId="5B427DD7" w:rsidR="00AB53A2" w:rsidRPr="00D26514" w:rsidRDefault="00AB53A2" w:rsidP="00597DB2">
      <w:pPr>
        <w:pStyle w:val="AuthorInstructions"/>
      </w:pPr>
      <w:r w:rsidRPr="00D26514">
        <w:t>&lt;Sometimes an option</w:t>
      </w:r>
      <w:r w:rsidR="00D4050F" w:rsidRPr="00D26514">
        <w:t xml:space="preserve"> requires that an optional transaction becomes mandatory. In that case, list the transaction as Optional in Table </w:t>
      </w:r>
      <w:r w:rsidR="00081DA6">
        <w:t>W</w:t>
      </w:r>
      <w:r w:rsidR="00A722CC">
        <w:t>.</w:t>
      </w:r>
      <w:r w:rsidR="00D4050F" w:rsidRPr="00D26514">
        <w:t xml:space="preserve">1-1, but indicate in this section that it is required, e.g., </w:t>
      </w:r>
      <w:r w:rsidR="00121855" w:rsidRPr="00D26514">
        <w:t>Transaction [DOM-Y4 is required for Actor-B</w:t>
      </w:r>
      <w:r w:rsidR="00D4050F" w:rsidRPr="00D26514">
        <w:t xml:space="preserve"> that support</w:t>
      </w:r>
      <w:r w:rsidR="00121855" w:rsidRPr="00D26514">
        <w:t>s</w:t>
      </w:r>
      <w:r w:rsidR="00D4050F" w:rsidRPr="00D26514">
        <w:t xml:space="preserve"> </w:t>
      </w:r>
      <w:r w:rsidR="00121855" w:rsidRPr="00D26514">
        <w:t>this option.</w:t>
      </w:r>
      <w:r w:rsidR="00D4050F" w:rsidRPr="00D26514">
        <w:t>”&gt;</w:t>
      </w:r>
    </w:p>
    <w:p w14:paraId="18EC6491" w14:textId="2E45488D" w:rsidR="00193030" w:rsidRPr="00D26514" w:rsidRDefault="007A0A1D" w:rsidP="00597DB2">
      <w:pPr>
        <w:pStyle w:val="AuthorInstructions"/>
      </w:pPr>
      <w:r w:rsidRPr="00D26514">
        <w:lastRenderedPageBreak/>
        <w:t xml:space="preserve">&lt;Sometimes an option requires that the actor be grouped with an actor in another profile. In that case, describe that here and also refer to the Required Grouping table in the next section. </w:t>
      </w:r>
      <w:r w:rsidR="00A96B9B" w:rsidRPr="00D26514">
        <w:t>E.g.,</w:t>
      </w:r>
      <w:r w:rsidRPr="00D26514">
        <w:t xml:space="preserve"> “An Actor-A that supports the Really Secure Option shall be grouped with an Secure Node or Secure Application in the ATNA Profile. See Table </w:t>
      </w:r>
      <w:r w:rsidR="00081DA6">
        <w:t>W</w:t>
      </w:r>
      <w:r w:rsidR="00A722CC">
        <w:t>.</w:t>
      </w:r>
      <w:r w:rsidRPr="00D26514">
        <w:t>3-1.”&gt;</w:t>
      </w:r>
      <w:r w:rsidR="00193030" w:rsidRPr="00D26514">
        <w:t xml:space="preserve"> </w:t>
      </w:r>
    </w:p>
    <w:p w14:paraId="464024E0" w14:textId="77777777" w:rsidR="00787B2D" w:rsidRPr="00D26514" w:rsidRDefault="00787B2D" w:rsidP="00597DB2">
      <w:pPr>
        <w:pStyle w:val="AuthorInstructions"/>
      </w:pPr>
      <w:r w:rsidRPr="00D26514">
        <w:t>&lt;Repeat this section (and increment numbering) as needed for additional options.&gt;</w:t>
      </w:r>
    </w:p>
    <w:p w14:paraId="25D3795F" w14:textId="2FA7E2FE" w:rsidR="005F21E7" w:rsidRPr="00D26514" w:rsidRDefault="00081DA6" w:rsidP="00303E20">
      <w:pPr>
        <w:pStyle w:val="Heading2"/>
        <w:numPr>
          <w:ilvl w:val="0"/>
          <w:numId w:val="0"/>
        </w:numPr>
        <w:rPr>
          <w:noProof w:val="0"/>
        </w:rPr>
      </w:pPr>
      <w:bookmarkStart w:id="125" w:name="_Toc345074657"/>
      <w:bookmarkStart w:id="126" w:name="_Toc18414918"/>
      <w:bookmarkStart w:id="127" w:name="_Toc37034636"/>
      <w:bookmarkStart w:id="128" w:name="_Toc38846114"/>
      <w:bookmarkStart w:id="129" w:name="_Toc504625757"/>
      <w:bookmarkStart w:id="130" w:name="_Toc530206510"/>
      <w:bookmarkStart w:id="131" w:name="_Toc1388430"/>
      <w:bookmarkStart w:id="132" w:name="_Toc1388584"/>
      <w:bookmarkStart w:id="133" w:name="_Toc1456611"/>
      <w:bookmarkStart w:id="134" w:name="_Toc45264896"/>
      <w:r>
        <w:rPr>
          <w:noProof w:val="0"/>
        </w:rPr>
        <w:t>W</w:t>
      </w:r>
      <w:r w:rsidR="00A722CC">
        <w:rPr>
          <w:noProof w:val="0"/>
        </w:rPr>
        <w:t>.</w:t>
      </w:r>
      <w:r w:rsidR="005F21E7" w:rsidRPr="00D26514">
        <w:rPr>
          <w:noProof w:val="0"/>
        </w:rPr>
        <w:t xml:space="preserve">3 </w:t>
      </w:r>
      <w:r w:rsidR="004209C2">
        <w:rPr>
          <w:noProof w:val="0"/>
        </w:rPr>
        <w:t>SDPi-P</w:t>
      </w:r>
      <w:r w:rsidR="005F21E7" w:rsidRPr="00D26514">
        <w:rPr>
          <w:noProof w:val="0"/>
        </w:rPr>
        <w:t xml:space="preserve"> </w:t>
      </w:r>
      <w:r w:rsidR="001579E7" w:rsidRPr="00D26514">
        <w:rPr>
          <w:noProof w:val="0"/>
        </w:rPr>
        <w:t xml:space="preserve">Required </w:t>
      </w:r>
      <w:r w:rsidR="00C158E0" w:rsidRPr="00D26514">
        <w:rPr>
          <w:noProof w:val="0"/>
        </w:rPr>
        <w:t>Actor</w:t>
      </w:r>
      <w:r w:rsidR="005F21E7" w:rsidRPr="00D26514">
        <w:rPr>
          <w:noProof w:val="0"/>
        </w:rPr>
        <w:t xml:space="preserve"> Groupings</w:t>
      </w:r>
      <w:bookmarkEnd w:id="125"/>
      <w:bookmarkEnd w:id="126"/>
      <w:bookmarkEnd w:id="134"/>
      <w:r w:rsidR="005F21E7" w:rsidRPr="00D26514">
        <w:rPr>
          <w:noProof w:val="0"/>
        </w:rPr>
        <w:t xml:space="preserve"> </w:t>
      </w:r>
    </w:p>
    <w:p w14:paraId="3CE3FCBE" w14:textId="77777777" w:rsidR="00FC278A" w:rsidRPr="00D26514" w:rsidRDefault="00761469" w:rsidP="00761469">
      <w:pPr>
        <w:pStyle w:val="BodyText"/>
        <w:rPr>
          <w:i/>
          <w:iCs/>
        </w:rPr>
      </w:pPr>
      <w:r w:rsidRPr="00D26514">
        <w:rPr>
          <w:i/>
          <w:iCs/>
        </w:rPr>
        <w:t xml:space="preserve">&lt;Describe any requirements for actors in this profile </w:t>
      </w:r>
      <w:r w:rsidR="00CD44D7" w:rsidRPr="00D26514">
        <w:rPr>
          <w:i/>
          <w:iCs/>
        </w:rPr>
        <w:t>to be grouped with other actors.</w:t>
      </w:r>
      <w:r w:rsidR="00FC278A" w:rsidRPr="00D26514">
        <w:rPr>
          <w:i/>
          <w:iCs/>
        </w:rPr>
        <w:t>&gt;</w:t>
      </w:r>
      <w:r w:rsidRPr="00D26514">
        <w:rPr>
          <w:i/>
          <w:iCs/>
        </w:rPr>
        <w:t xml:space="preserve"> </w:t>
      </w:r>
    </w:p>
    <w:p w14:paraId="1163C697" w14:textId="667894FA" w:rsidR="00761469" w:rsidRPr="00D26514" w:rsidRDefault="00FC278A" w:rsidP="00761469">
      <w:pPr>
        <w:pStyle w:val="BodyText"/>
        <w:rPr>
          <w:i/>
          <w:iCs/>
        </w:rPr>
      </w:pPr>
      <w:r w:rsidRPr="00D26514">
        <w:rPr>
          <w:i/>
          <w:iCs/>
        </w:rPr>
        <w:t>&lt;</w:t>
      </w:r>
      <w:r w:rsidR="00607529" w:rsidRPr="00D26514">
        <w:rPr>
          <w:i/>
          <w:iCs/>
        </w:rPr>
        <w:t>Note that t</w:t>
      </w:r>
      <w:r w:rsidR="00761469" w:rsidRPr="00D26514">
        <w:rPr>
          <w:i/>
          <w:iCs/>
        </w:rPr>
        <w:t xml:space="preserve">his section effectively combines </w:t>
      </w:r>
      <w:r w:rsidR="00B064A3" w:rsidRPr="00D26514">
        <w:rPr>
          <w:i/>
          <w:iCs/>
        </w:rPr>
        <w:t>sections from previous versions of the template:</w:t>
      </w:r>
      <w:r w:rsidR="00761469" w:rsidRPr="00D26514">
        <w:rPr>
          <w:i/>
          <w:iCs/>
        </w:rPr>
        <w:t xml:space="preserve"> “Profile Dependencies” </w:t>
      </w:r>
      <w:r w:rsidR="00F70207" w:rsidRPr="00D26514">
        <w:rPr>
          <w:i/>
          <w:iCs/>
        </w:rPr>
        <w:t>s</w:t>
      </w:r>
      <w:r w:rsidR="00761469" w:rsidRPr="00D26514">
        <w:rPr>
          <w:i/>
          <w:iCs/>
        </w:rPr>
        <w:t>ection (formerly Vol</w:t>
      </w:r>
      <w:r w:rsidR="006514EA" w:rsidRPr="00D26514">
        <w:rPr>
          <w:i/>
          <w:iCs/>
        </w:rPr>
        <w:t>.</w:t>
      </w:r>
      <w:r w:rsidR="00761469" w:rsidRPr="00D26514">
        <w:rPr>
          <w:i/>
          <w:iCs/>
        </w:rPr>
        <w:t xml:space="preserve"> 1, Section 2.1) and the</w:t>
      </w:r>
      <w:r w:rsidR="00B064A3" w:rsidRPr="00D26514">
        <w:rPr>
          <w:i/>
          <w:iCs/>
        </w:rPr>
        <w:t xml:space="preserve"> </w:t>
      </w:r>
      <w:r w:rsidR="00761469" w:rsidRPr="00D26514">
        <w:rPr>
          <w:i/>
          <w:iCs/>
        </w:rPr>
        <w:t>“Groupings” section.&gt;</w:t>
      </w:r>
    </w:p>
    <w:p w14:paraId="3BC63FDC" w14:textId="0A270ECE" w:rsidR="00761469" w:rsidRPr="00D26514" w:rsidRDefault="00761469" w:rsidP="00761469">
      <w:pPr>
        <w:pStyle w:val="BodyText"/>
        <w:rPr>
          <w:i/>
          <w:iCs/>
        </w:rPr>
      </w:pPr>
      <w:r w:rsidRPr="00D26514">
        <w:rPr>
          <w:i/>
          <w:iCs/>
        </w:rPr>
        <w:t>&lt;</w:t>
      </w:r>
      <w:r w:rsidR="00665A0A" w:rsidRPr="00D26514">
        <w:rPr>
          <w:i/>
          <w:iCs/>
        </w:rPr>
        <w:t xml:space="preserve">This section </w:t>
      </w:r>
      <w:r w:rsidR="00B064A3" w:rsidRPr="00D26514">
        <w:rPr>
          <w:i/>
          <w:iCs/>
        </w:rPr>
        <w:t>specifies all</w:t>
      </w:r>
      <w:r w:rsidRPr="00D26514">
        <w:rPr>
          <w:i/>
          <w:iCs/>
        </w:rPr>
        <w:t xml:space="preserve"> REQUIRED Actor Groupings (although “required” sometimes allows for a selection of one of several)</w:t>
      </w:r>
      <w:r w:rsidR="00887E40" w:rsidRPr="00D26514">
        <w:rPr>
          <w:i/>
          <w:iCs/>
        </w:rPr>
        <w:t xml:space="preserve">. </w:t>
      </w:r>
      <w:r w:rsidR="0020453A" w:rsidRPr="00D26514">
        <w:rPr>
          <w:i/>
          <w:iCs/>
        </w:rPr>
        <w:t xml:space="preserve">To </w:t>
      </w:r>
      <w:r w:rsidR="00B064A3" w:rsidRPr="00D26514">
        <w:rPr>
          <w:i/>
          <w:iCs/>
        </w:rPr>
        <w:t xml:space="preserve">SUGGEST </w:t>
      </w:r>
      <w:r w:rsidR="0020453A" w:rsidRPr="00D26514">
        <w:rPr>
          <w:i/>
          <w:iCs/>
        </w:rPr>
        <w:t>other</w:t>
      </w:r>
      <w:r w:rsidRPr="00D26514">
        <w:rPr>
          <w:i/>
          <w:iCs/>
        </w:rPr>
        <w:t xml:space="preserve"> profile groupings or helpful references for other profiles to consider, use Section </w:t>
      </w:r>
      <w:r w:rsidR="00081DA6">
        <w:rPr>
          <w:i/>
          <w:iCs/>
        </w:rPr>
        <w:t>W</w:t>
      </w:r>
      <w:r w:rsidR="00A722CC">
        <w:rPr>
          <w:i/>
          <w:iCs/>
        </w:rPr>
        <w:t>.</w:t>
      </w:r>
      <w:r w:rsidRPr="00D26514">
        <w:rPr>
          <w:i/>
          <w:iCs/>
        </w:rPr>
        <w:t>6 Cross Profile Considerations</w:t>
      </w:r>
      <w:r w:rsidR="00887E40" w:rsidRPr="00D26514">
        <w:rPr>
          <w:i/>
          <w:iCs/>
        </w:rPr>
        <w:t xml:space="preserve">. </w:t>
      </w:r>
      <w:r w:rsidRPr="00D26514">
        <w:rPr>
          <w:i/>
          <w:iCs/>
        </w:rPr>
        <w:t xml:space="preserve">Use </w:t>
      </w:r>
      <w:r w:rsidR="00F70207" w:rsidRPr="00D26514">
        <w:rPr>
          <w:i/>
          <w:iCs/>
        </w:rPr>
        <w:t xml:space="preserve">Section </w:t>
      </w:r>
      <w:r w:rsidR="00081DA6">
        <w:rPr>
          <w:i/>
          <w:iCs/>
        </w:rPr>
        <w:t>W</w:t>
      </w:r>
      <w:r w:rsidR="00A722CC">
        <w:rPr>
          <w:i/>
          <w:iCs/>
        </w:rPr>
        <w:t>.</w:t>
      </w:r>
      <w:r w:rsidRPr="00D26514">
        <w:rPr>
          <w:i/>
          <w:iCs/>
        </w:rPr>
        <w:t xml:space="preserve">5 </w:t>
      </w:r>
      <w:r w:rsidR="0020453A" w:rsidRPr="00D26514">
        <w:rPr>
          <w:i/>
          <w:iCs/>
        </w:rPr>
        <w:t>for security</w:t>
      </w:r>
      <w:r w:rsidRPr="00D26514">
        <w:rPr>
          <w:i/>
          <w:iCs/>
        </w:rPr>
        <w:t xml:space="preserve"> profile recommendations.&gt;</w:t>
      </w:r>
    </w:p>
    <w:p w14:paraId="3F8CACD2" w14:textId="00D40DD1" w:rsidR="00607529" w:rsidRPr="00D26514" w:rsidRDefault="00761469" w:rsidP="005360E4">
      <w:pPr>
        <w:pStyle w:val="BodyText"/>
      </w:pPr>
      <w:r w:rsidRPr="00D26514">
        <w:t xml:space="preserve">An </w:t>
      </w:r>
      <w:r w:rsidR="003A4080" w:rsidRPr="00D26514">
        <w:t>a</w:t>
      </w:r>
      <w:r w:rsidRPr="00D26514">
        <w:t xml:space="preserve">ctor from this profile (Column 1) </w:t>
      </w:r>
      <w:r w:rsidR="0020453A" w:rsidRPr="00D26514">
        <w:t xml:space="preserve">shall </w:t>
      </w:r>
      <w:r w:rsidRPr="00D26514">
        <w:t xml:space="preserve">implement all of the required transactions and/or content modules in this profile </w:t>
      </w:r>
      <w:r w:rsidRPr="00D26514">
        <w:rPr>
          <w:b/>
          <w:i/>
        </w:rPr>
        <w:t>in addition to</w:t>
      </w:r>
      <w:r w:rsidRPr="00D26514">
        <w:t xml:space="preserve"> </w:t>
      </w:r>
      <w:r w:rsidRPr="00EA3BCB">
        <w:rPr>
          <w:b/>
          <w:i/>
          <w:u w:val="single"/>
        </w:rPr>
        <w:t>all</w:t>
      </w:r>
      <w:r w:rsidRPr="00D26514">
        <w:t xml:space="preserve"> of the </w:t>
      </w:r>
      <w:r w:rsidR="00662157" w:rsidRPr="00D26514">
        <w:t>requirements</w:t>
      </w:r>
      <w:r w:rsidRPr="00D26514">
        <w:t xml:space="preserve"> for the grouped actor (Column 2)</w:t>
      </w:r>
      <w:r w:rsidR="009D7991" w:rsidRPr="00D26514">
        <w:t xml:space="preserve"> (Column 3 in alternative 2)</w:t>
      </w:r>
      <w:r w:rsidR="00887E40" w:rsidRPr="00D26514">
        <w:t xml:space="preserve">. </w:t>
      </w:r>
    </w:p>
    <w:p w14:paraId="12CEBC39" w14:textId="6BE37096" w:rsidR="00761469" w:rsidRPr="00D26514" w:rsidRDefault="00761469" w:rsidP="005360E4">
      <w:pPr>
        <w:pStyle w:val="BodyText"/>
      </w:pPr>
      <w:r w:rsidRPr="00D26514">
        <w:t xml:space="preserve">If this is a content profile, and actors from this profile are grouped with actors from a workflow or transport profile, </w:t>
      </w:r>
      <w:r w:rsidR="00613604" w:rsidRPr="00D26514">
        <w:t xml:space="preserve">the </w:t>
      </w:r>
      <w:r w:rsidR="00662157" w:rsidRPr="00D26514">
        <w:t>R</w:t>
      </w:r>
      <w:r w:rsidR="00613604" w:rsidRPr="00D26514">
        <w:t>eference column references any specifications for mapping data from the content module into data elements from the workflow or transport transactions.</w:t>
      </w:r>
    </w:p>
    <w:p w14:paraId="20179892" w14:textId="77777777" w:rsidR="00761469" w:rsidRPr="00D26514" w:rsidRDefault="00761469" w:rsidP="00761469">
      <w:pPr>
        <w:pStyle w:val="BodyText"/>
      </w:pPr>
      <w:r w:rsidRPr="00EA3BCB">
        <w:rPr>
          <w:highlight w:val="yellow"/>
        </w:rPr>
        <w:t>In some cases, required groupings are defined as at least one of an enumerated set of possible actors; this is designated by merging column one into a single cell spanning multiple potential grouped actors</w:t>
      </w:r>
      <w:r w:rsidR="00887E40" w:rsidRPr="00EA3BCB">
        <w:rPr>
          <w:highlight w:val="yellow"/>
        </w:rPr>
        <w:t xml:space="preserve">. </w:t>
      </w:r>
      <w:r w:rsidRPr="00EA3BCB">
        <w:rPr>
          <w:highlight w:val="yellow"/>
        </w:rPr>
        <w:t>Notes are used to highlight this situation.</w:t>
      </w:r>
    </w:p>
    <w:p w14:paraId="4444E5EA" w14:textId="7EDC28AF" w:rsidR="00761469" w:rsidRPr="00D26514" w:rsidRDefault="00761469" w:rsidP="00761469">
      <w:pPr>
        <w:pStyle w:val="BodyText"/>
      </w:pPr>
      <w:r w:rsidRPr="00D26514">
        <w:t xml:space="preserve">Section </w:t>
      </w:r>
      <w:r w:rsidR="00081DA6">
        <w:t>W</w:t>
      </w:r>
      <w:r w:rsidR="00A722CC">
        <w:t>.</w:t>
      </w:r>
      <w:r w:rsidRPr="00D26514">
        <w:t xml:space="preserve">5 describes some optional groupings that may be of interest for security considerations and </w:t>
      </w:r>
      <w:r w:rsidR="00F70207" w:rsidRPr="00D26514">
        <w:t>S</w:t>
      </w:r>
      <w:r w:rsidRPr="00D26514">
        <w:t xml:space="preserve">ection </w:t>
      </w:r>
      <w:r w:rsidR="00081DA6">
        <w:t>W</w:t>
      </w:r>
      <w:r w:rsidR="00A722CC">
        <w:t>.</w:t>
      </w:r>
      <w:r w:rsidRPr="00D26514">
        <w:t>6 describes some optional groupings in other related profiles.</w:t>
      </w:r>
    </w:p>
    <w:p w14:paraId="223529C9" w14:textId="48A6C11B" w:rsidR="00B66F83" w:rsidRPr="00D26514" w:rsidRDefault="00ED2FA7" w:rsidP="00597DB2">
      <w:pPr>
        <w:pStyle w:val="AuthorInstructions"/>
      </w:pPr>
      <w:r w:rsidRPr="00D26514">
        <w:t>&lt;</w:t>
      </w:r>
      <w:r w:rsidR="00B66F83" w:rsidRPr="00D26514">
        <w:t xml:space="preserve">Two alternatives for Table </w:t>
      </w:r>
      <w:r w:rsidR="00081DA6">
        <w:t>W</w:t>
      </w:r>
      <w:r w:rsidR="00A722CC">
        <w:t>.</w:t>
      </w:r>
      <w:r w:rsidR="00B66F83" w:rsidRPr="00D26514">
        <w:t xml:space="preserve">3-1 are presented below. </w:t>
      </w:r>
    </w:p>
    <w:p w14:paraId="6C90CD72" w14:textId="77777777" w:rsidR="00B66F83" w:rsidRPr="00D26514" w:rsidRDefault="00B66F83" w:rsidP="00FE2B6D">
      <w:pPr>
        <w:pStyle w:val="AuthorInstructions"/>
        <w:numPr>
          <w:ilvl w:val="0"/>
          <w:numId w:val="14"/>
        </w:numPr>
      </w:pPr>
      <w:r w:rsidRPr="00D26514">
        <w:t>If there are no required groupings for any</w:t>
      </w:r>
      <w:r w:rsidR="00B064A3" w:rsidRPr="00D26514">
        <w:t xml:space="preserve"> actor in this profile, use alternative 1 </w:t>
      </w:r>
      <w:r w:rsidRPr="00D26514">
        <w:t>as a template.</w:t>
      </w:r>
    </w:p>
    <w:p w14:paraId="0A268EEB" w14:textId="4B14DD44" w:rsidR="00B66F83" w:rsidRPr="00D26514" w:rsidRDefault="00B66F83" w:rsidP="00FE2B6D">
      <w:pPr>
        <w:pStyle w:val="AuthorInstructions"/>
        <w:numPr>
          <w:ilvl w:val="0"/>
          <w:numId w:val="14"/>
        </w:numPr>
      </w:pPr>
      <w:r w:rsidRPr="00D26514">
        <w:t xml:space="preserve">If an actor in this profile (with no option), has a required grouping, use </w:t>
      </w:r>
      <w:r w:rsidR="00B064A3" w:rsidRPr="00D26514">
        <w:t>alternative 1</w:t>
      </w:r>
      <w:r w:rsidRPr="00D26514">
        <w:t>.</w:t>
      </w:r>
    </w:p>
    <w:p w14:paraId="044594A2" w14:textId="4A67D421" w:rsidR="00B66F83" w:rsidRPr="00D26514" w:rsidRDefault="00B66F83" w:rsidP="00FE2B6D">
      <w:pPr>
        <w:pStyle w:val="AuthorInstructions"/>
        <w:numPr>
          <w:ilvl w:val="0"/>
          <w:numId w:val="14"/>
        </w:numPr>
      </w:pPr>
      <w:r w:rsidRPr="00D26514">
        <w:t>If any required grouping is associated with an actor/option combination in this</w:t>
      </w:r>
      <w:r w:rsidR="00B064A3" w:rsidRPr="00D26514">
        <w:t xml:space="preserve"> profile, use alternative 2.</w:t>
      </w:r>
      <w:r w:rsidR="00ED2FA7" w:rsidRPr="00D26514">
        <w:t>&gt;</w:t>
      </w:r>
    </w:p>
    <w:p w14:paraId="208D0318" w14:textId="77777777" w:rsidR="00761469" w:rsidRPr="00D26514" w:rsidRDefault="00761469" w:rsidP="00761469">
      <w:pPr>
        <w:pStyle w:val="BodyText"/>
      </w:pPr>
    </w:p>
    <w:p w14:paraId="5CBC666A" w14:textId="18A8CC5E" w:rsidR="00761469" w:rsidRPr="00D26514" w:rsidRDefault="00662157" w:rsidP="007117B8">
      <w:pPr>
        <w:pStyle w:val="TableTitle"/>
      </w:pPr>
      <w:r w:rsidRPr="00EA3BCB">
        <w:t xml:space="preserve">&lt;alternative 1&gt; </w:t>
      </w:r>
      <w:r w:rsidR="00761469" w:rsidRPr="00D26514">
        <w:t xml:space="preserve">Table </w:t>
      </w:r>
      <w:r w:rsidR="00081DA6">
        <w:t>W</w:t>
      </w:r>
      <w:r w:rsidR="00A722CC">
        <w:t>.</w:t>
      </w:r>
      <w:r w:rsidR="00761469" w:rsidRPr="00D26514">
        <w:t>3-1</w:t>
      </w:r>
      <w:r w:rsidR="00701B3A" w:rsidRPr="00D26514">
        <w:t xml:space="preserve">: </w:t>
      </w:r>
      <w:r w:rsidR="00761469" w:rsidRPr="00D26514">
        <w:t>&lt;Profile Name&gt; - Required Actor Groupings</w:t>
      </w:r>
      <w:r w:rsidR="007A15D1" w:rsidRPr="00D26514">
        <w:t xml:space="preserve"> </w:t>
      </w:r>
    </w:p>
    <w:p w14:paraId="42B1E146" w14:textId="363FBC4B" w:rsidR="001166F9" w:rsidRPr="00D26514" w:rsidRDefault="001166F9" w:rsidP="001166F9">
      <w:pPr>
        <w:pStyle w:val="AuthorInstructions"/>
      </w:pPr>
      <w:r w:rsidRPr="00D26514">
        <w:t xml:space="preserve">&lt;All actors from this profile should be listed in </w:t>
      </w:r>
      <w:r w:rsidR="007F35D6" w:rsidRPr="00D26514">
        <w:t>C</w:t>
      </w:r>
      <w:r w:rsidRPr="00D26514">
        <w:t>olumn 1,</w:t>
      </w:r>
      <w:r w:rsidR="00B064A3" w:rsidRPr="00D26514">
        <w:t xml:space="preserve"> even if none of the actors has a</w:t>
      </w:r>
      <w:r w:rsidRPr="00D26514">
        <w:t xml:space="preserve"> required groupings. If no required grouping exists, “None” should be indicated in </w:t>
      </w:r>
      <w:r w:rsidR="007F35D6" w:rsidRPr="00D26514">
        <w:t>C</w:t>
      </w:r>
      <w:r w:rsidRPr="00D26514">
        <w:t xml:space="preserve">olumn 2. If </w:t>
      </w:r>
      <w:r w:rsidR="00BA7562" w:rsidRPr="00D26514">
        <w:lastRenderedPageBreak/>
        <w:t xml:space="preserve">an actor in a content profile </w:t>
      </w:r>
      <w:r w:rsidRPr="00D26514">
        <w:t xml:space="preserve">is </w:t>
      </w:r>
      <w:r w:rsidR="00BA7562" w:rsidRPr="00D26514">
        <w:t xml:space="preserve">required to be grouped </w:t>
      </w:r>
      <w:r w:rsidR="00A52286" w:rsidRPr="00D26514">
        <w:t xml:space="preserve">with </w:t>
      </w:r>
      <w:r w:rsidR="00BA7562" w:rsidRPr="00D26514">
        <w:t xml:space="preserve">an actor in a transport or workflow profile, </w:t>
      </w:r>
      <w:r w:rsidRPr="00D26514">
        <w:t xml:space="preserve">it will be listed </w:t>
      </w:r>
      <w:r w:rsidRPr="00D26514">
        <w:rPr>
          <w:b/>
        </w:rPr>
        <w:t xml:space="preserve">with at least one </w:t>
      </w:r>
      <w:r w:rsidR="00BA7562" w:rsidRPr="00D26514">
        <w:t>required grouping</w:t>
      </w:r>
      <w:r w:rsidRPr="00D26514">
        <w:t>. Do not use “XD*” as an actor name.&gt;</w:t>
      </w:r>
    </w:p>
    <w:p w14:paraId="3D1C226E" w14:textId="77777777" w:rsidR="001166F9" w:rsidRPr="00D26514" w:rsidRDefault="001166F9" w:rsidP="001166F9">
      <w:pPr>
        <w:pStyle w:val="AuthorInstructions"/>
      </w:pPr>
      <w:r w:rsidRPr="00D26514">
        <w:t>&lt;In some cases, required groupings are defined as at least one of an enumerated set of possible actors; to designate this</w:t>
      </w:r>
      <w:r w:rsidR="00DF3FC1" w:rsidRPr="00D26514">
        <w:t>,</w:t>
      </w:r>
      <w:r w:rsidRPr="00D26514">
        <w:t xml:space="preserve"> create a row for each potential actor grouping and merge column one to form a single cell containing the profile actor which should be grouped with at least one of the actors in the spanned rows. In addition, a note should be included to explain the enumerated set. See example below showing Document Consumer needing to be grouped with at least one of XDS.b Document Consumer, XDR Document Recipient or XDM Portable Media Importer&gt;</w:t>
      </w:r>
    </w:p>
    <w:p w14:paraId="7B61B44B" w14:textId="77777777" w:rsidR="001166F9" w:rsidRPr="00D26514" w:rsidRDefault="001166F9" w:rsidP="001166F9">
      <w:pPr>
        <w:pStyle w:val="AuthorInstructions"/>
      </w:pPr>
      <w:r w:rsidRPr="00D26514">
        <w:t xml:space="preserve">&lt;The author should pay special consideration to security profiles in this grouping section. Consideration should be given to Consistent Time (CT) Client, ATNA Secure Node or Secure Application, as well as other profiles. For the sake of clarity and completeness, even if this table begins to become long, a line should be added for each actor for each of the required grouping for security. Also see the ITI document titled ‘Cookbook: Preparing the IHE Profile Security Section’ at </w:t>
      </w:r>
      <w:hyperlink r:id="rId41" w:anchor="IT" w:history="1">
        <w:r w:rsidRPr="00D26514">
          <w:rPr>
            <w:rStyle w:val="Hyperlink"/>
          </w:rPr>
          <w:t>http://ihe.net/Technical_Frameworks/#IT</w:t>
        </w:r>
      </w:hyperlink>
      <w:r w:rsidRPr="00D26514">
        <w:rPr>
          <w:rStyle w:val="BodyTextChar"/>
          <w:iCs/>
        </w:rPr>
        <w:t xml:space="preserve"> </w:t>
      </w:r>
      <w:r w:rsidRPr="00D26514">
        <w:t>for a list of suggested IT and security groupings.&gt;</w:t>
      </w:r>
    </w:p>
    <w:p w14:paraId="6E4E9562" w14:textId="77777777" w:rsidR="001166F9" w:rsidRPr="00D26514" w:rsidRDefault="001166F9" w:rsidP="00EA3BCB">
      <w:pPr>
        <w:pStyle w:val="BodyText"/>
      </w:pPr>
    </w:p>
    <w:tbl>
      <w:tblPr>
        <w:tblStyle w:val="TableGrid"/>
        <w:tblW w:w="0" w:type="auto"/>
        <w:tblLook w:val="04A0" w:firstRow="1" w:lastRow="0" w:firstColumn="1" w:lastColumn="0" w:noHBand="0" w:noVBand="1"/>
      </w:tblPr>
      <w:tblGrid>
        <w:gridCol w:w="2220"/>
        <w:gridCol w:w="2707"/>
        <w:gridCol w:w="2374"/>
        <w:gridCol w:w="2049"/>
      </w:tblGrid>
      <w:tr w:rsidR="003D1654" w:rsidRPr="00D26514" w14:paraId="5782B4E7" w14:textId="77777777" w:rsidTr="00EA3BCB">
        <w:trPr>
          <w:cantSplit/>
          <w:tblHeader/>
        </w:trPr>
        <w:tc>
          <w:tcPr>
            <w:tcW w:w="2268" w:type="dxa"/>
            <w:shd w:val="clear" w:color="auto" w:fill="D9D9D9" w:themeFill="background1" w:themeFillShade="D9"/>
          </w:tcPr>
          <w:p w14:paraId="49C3AA1E" w14:textId="7B2D6957" w:rsidR="003D1654" w:rsidRPr="00D26514" w:rsidRDefault="003D1654" w:rsidP="00EA3BCB">
            <w:pPr>
              <w:pStyle w:val="TableEntryHeader"/>
            </w:pPr>
            <w:r w:rsidRPr="00D26514">
              <w:t>&lt;this Profile Acronym&gt; Actor</w:t>
            </w:r>
          </w:p>
        </w:tc>
        <w:tc>
          <w:tcPr>
            <w:tcW w:w="2790" w:type="dxa"/>
            <w:shd w:val="clear" w:color="auto" w:fill="D9D9D9" w:themeFill="background1" w:themeFillShade="D9"/>
          </w:tcPr>
          <w:p w14:paraId="72621929" w14:textId="182F2598" w:rsidR="003D1654" w:rsidRPr="00D26514" w:rsidRDefault="003D1654" w:rsidP="00EA3BCB">
            <w:pPr>
              <w:pStyle w:val="TableEntryHeader"/>
            </w:pPr>
            <w:r w:rsidRPr="00D26514">
              <w:t>Actor(s) to be grouped with</w:t>
            </w:r>
          </w:p>
        </w:tc>
        <w:tc>
          <w:tcPr>
            <w:tcW w:w="2430" w:type="dxa"/>
            <w:shd w:val="clear" w:color="auto" w:fill="D9D9D9" w:themeFill="background1" w:themeFillShade="D9"/>
          </w:tcPr>
          <w:p w14:paraId="386C390C" w14:textId="63C1FCC7" w:rsidR="003D1654" w:rsidRPr="00D26514" w:rsidRDefault="003D1654" w:rsidP="00EA3BCB">
            <w:pPr>
              <w:pStyle w:val="TableEntryHeader"/>
            </w:pPr>
            <w:r w:rsidRPr="00D26514">
              <w:t>Reference</w:t>
            </w:r>
          </w:p>
        </w:tc>
        <w:tc>
          <w:tcPr>
            <w:tcW w:w="2088" w:type="dxa"/>
            <w:shd w:val="clear" w:color="auto" w:fill="D9D9D9" w:themeFill="background1" w:themeFillShade="D9"/>
          </w:tcPr>
          <w:p w14:paraId="2AD564A4" w14:textId="5E9D54B4" w:rsidR="003D1654" w:rsidRPr="00D26514" w:rsidRDefault="003D1654" w:rsidP="00EA3BCB">
            <w:pPr>
              <w:pStyle w:val="TableEntryHeader"/>
            </w:pPr>
            <w:r w:rsidRPr="00D26514">
              <w:t>Content Bindings Reference</w:t>
            </w:r>
          </w:p>
        </w:tc>
      </w:tr>
      <w:tr w:rsidR="007F5664" w:rsidRPr="00D26514" w14:paraId="4E77F3B0" w14:textId="77777777" w:rsidTr="00EA3BCB">
        <w:trPr>
          <w:cantSplit/>
        </w:trPr>
        <w:tc>
          <w:tcPr>
            <w:tcW w:w="2268" w:type="dxa"/>
          </w:tcPr>
          <w:p w14:paraId="4C62ED24" w14:textId="1463515A" w:rsidR="007F5664" w:rsidRPr="00D26514" w:rsidRDefault="00484E2A" w:rsidP="00EA3BCB">
            <w:pPr>
              <w:pStyle w:val="TableEntry"/>
            </w:pPr>
            <w:r w:rsidRPr="00D26514">
              <w:t>Actor A</w:t>
            </w:r>
          </w:p>
        </w:tc>
        <w:tc>
          <w:tcPr>
            <w:tcW w:w="2790" w:type="dxa"/>
          </w:tcPr>
          <w:p w14:paraId="6391BBB8" w14:textId="77777777" w:rsidR="00D30E6B" w:rsidRPr="00D26514" w:rsidRDefault="00484E2A" w:rsidP="00484E2A">
            <w:pPr>
              <w:pStyle w:val="TableEntry"/>
              <w:keepNext/>
              <w:numPr>
                <w:ilvl w:val="6"/>
                <w:numId w:val="0"/>
              </w:numPr>
              <w:ind w:left="72"/>
              <w:outlineLvl w:val="6"/>
              <w:rPr>
                <w:i/>
              </w:rPr>
            </w:pPr>
            <w:bookmarkStart w:id="135" w:name="OLE_LINK37"/>
            <w:bookmarkStart w:id="136" w:name="OLE_LINK38"/>
            <w:r w:rsidRPr="00D26514">
              <w:rPr>
                <w:i/>
              </w:rPr>
              <w:t xml:space="preserve">&lt;external Domain Acronym or blank&gt; </w:t>
            </w:r>
          </w:p>
          <w:p w14:paraId="67195A7E" w14:textId="36B253DD" w:rsidR="00484E2A" w:rsidRPr="00D26514" w:rsidRDefault="004209C2" w:rsidP="00484E2A">
            <w:pPr>
              <w:pStyle w:val="TableEntry"/>
              <w:keepNext/>
              <w:numPr>
                <w:ilvl w:val="6"/>
                <w:numId w:val="0"/>
              </w:numPr>
              <w:ind w:left="72"/>
              <w:outlineLvl w:val="6"/>
              <w:rPr>
                <w:i/>
              </w:rPr>
            </w:pPr>
            <w:r>
              <w:rPr>
                <w:i/>
              </w:rPr>
              <w:t>SDPi-P</w:t>
            </w:r>
            <w:r w:rsidR="00484E2A" w:rsidRPr="00D26514">
              <w:rPr>
                <w:i/>
              </w:rPr>
              <w:t xml:space="preserve">/&lt;Actor&gt; </w:t>
            </w:r>
          </w:p>
          <w:p w14:paraId="0A305526" w14:textId="52B171F5" w:rsidR="007F5664" w:rsidRPr="00D26514" w:rsidRDefault="00484E2A" w:rsidP="00EA3BCB">
            <w:pPr>
              <w:pStyle w:val="TableEntry"/>
            </w:pPr>
            <w:r w:rsidRPr="00D26514">
              <w:rPr>
                <w:i/>
              </w:rPr>
              <w:t>&lt;e.g., ITI CT / Time Client&gt;</w:t>
            </w:r>
            <w:bookmarkEnd w:id="135"/>
            <w:bookmarkEnd w:id="136"/>
          </w:p>
        </w:tc>
        <w:tc>
          <w:tcPr>
            <w:tcW w:w="2430" w:type="dxa"/>
          </w:tcPr>
          <w:p w14:paraId="30E08715" w14:textId="528463B4" w:rsidR="00484E2A" w:rsidRPr="00D26514" w:rsidRDefault="00484E2A" w:rsidP="00EA3BCB">
            <w:pPr>
              <w:pStyle w:val="TableEntry"/>
              <w:rPr>
                <w:i/>
                <w:iCs/>
              </w:rPr>
            </w:pPr>
            <w:r w:rsidRPr="00EA3BCB">
              <w:rPr>
                <w:i/>
                <w:iCs/>
              </w:rPr>
              <w:t>&lt;TF Reference; typically from Vol 1&gt;</w:t>
            </w:r>
          </w:p>
          <w:p w14:paraId="7B3F48D3" w14:textId="21C2FFFB" w:rsidR="007F5664" w:rsidRPr="00EA3BCB" w:rsidRDefault="00484E2A" w:rsidP="00EA3BCB">
            <w:pPr>
              <w:pStyle w:val="TableEntry"/>
              <w:ind w:left="0"/>
              <w:rPr>
                <w:i/>
                <w:iCs/>
              </w:rPr>
            </w:pPr>
            <w:r w:rsidRPr="00EA3BCB">
              <w:rPr>
                <w:i/>
                <w:iCs/>
              </w:rPr>
              <w:t>&lt;e.g., ITI-TF-1: 7.1&gt;</w:t>
            </w:r>
          </w:p>
        </w:tc>
        <w:tc>
          <w:tcPr>
            <w:tcW w:w="2088" w:type="dxa"/>
          </w:tcPr>
          <w:p w14:paraId="45D9C56E" w14:textId="4D0FA4CC" w:rsidR="007F5664" w:rsidRPr="00D26514" w:rsidRDefault="00484E2A" w:rsidP="00EA3BCB">
            <w:pPr>
              <w:pStyle w:val="TableEntry"/>
              <w:jc w:val="center"/>
            </w:pPr>
            <w:bookmarkStart w:id="137" w:name="OLE_LINK33"/>
            <w:bookmarkStart w:id="138" w:name="OLE_LINK34"/>
            <w:bookmarkStart w:id="139" w:name="OLE_LINK35"/>
            <w:bookmarkStart w:id="140" w:name="OLE_LINK36"/>
            <w:r w:rsidRPr="00D26514">
              <w:t>--</w:t>
            </w:r>
            <w:bookmarkEnd w:id="137"/>
            <w:bookmarkEnd w:id="138"/>
            <w:bookmarkEnd w:id="139"/>
            <w:bookmarkEnd w:id="140"/>
          </w:p>
        </w:tc>
      </w:tr>
      <w:tr w:rsidR="007F5664" w:rsidRPr="00D26514" w14:paraId="0F2C8A97" w14:textId="77777777" w:rsidTr="00EA3BCB">
        <w:trPr>
          <w:cantSplit/>
        </w:trPr>
        <w:tc>
          <w:tcPr>
            <w:tcW w:w="2268" w:type="dxa"/>
            <w:tcBorders>
              <w:bottom w:val="single" w:sz="4" w:space="0" w:color="auto"/>
            </w:tcBorders>
          </w:tcPr>
          <w:p w14:paraId="6ACC81E6" w14:textId="51E951FC" w:rsidR="007F5664" w:rsidRPr="00D26514" w:rsidRDefault="00484E2A" w:rsidP="00EA3BCB">
            <w:pPr>
              <w:pStyle w:val="TableEntry"/>
            </w:pPr>
            <w:r w:rsidRPr="00D26514">
              <w:t>Actor B</w:t>
            </w:r>
          </w:p>
        </w:tc>
        <w:tc>
          <w:tcPr>
            <w:tcW w:w="2790" w:type="dxa"/>
          </w:tcPr>
          <w:p w14:paraId="42A04206" w14:textId="3578F014" w:rsidR="007F5664" w:rsidRPr="00D26514" w:rsidRDefault="00484E2A" w:rsidP="00EA3BCB">
            <w:pPr>
              <w:pStyle w:val="TableEntry"/>
            </w:pPr>
            <w:r w:rsidRPr="00D26514">
              <w:t>None</w:t>
            </w:r>
          </w:p>
        </w:tc>
        <w:tc>
          <w:tcPr>
            <w:tcW w:w="2430" w:type="dxa"/>
          </w:tcPr>
          <w:p w14:paraId="1911C88F" w14:textId="3760ED0C" w:rsidR="007F5664" w:rsidRPr="00D26514" w:rsidRDefault="00484E2A" w:rsidP="00EA3BCB">
            <w:pPr>
              <w:pStyle w:val="TableEntry"/>
              <w:jc w:val="center"/>
            </w:pPr>
            <w:r w:rsidRPr="00D26514">
              <w:t>--</w:t>
            </w:r>
          </w:p>
        </w:tc>
        <w:tc>
          <w:tcPr>
            <w:tcW w:w="2088" w:type="dxa"/>
          </w:tcPr>
          <w:p w14:paraId="5A47CA66" w14:textId="602D3651" w:rsidR="007F5664" w:rsidRPr="00D26514" w:rsidRDefault="00484E2A" w:rsidP="00EA3BCB">
            <w:pPr>
              <w:pStyle w:val="TableEntry"/>
              <w:jc w:val="center"/>
            </w:pPr>
            <w:r w:rsidRPr="00D26514">
              <w:t>--</w:t>
            </w:r>
          </w:p>
        </w:tc>
      </w:tr>
      <w:tr w:rsidR="007F5664" w:rsidRPr="00D26514" w14:paraId="122D05E7" w14:textId="77777777" w:rsidTr="00EA3BCB">
        <w:trPr>
          <w:cantSplit/>
        </w:trPr>
        <w:tc>
          <w:tcPr>
            <w:tcW w:w="2268" w:type="dxa"/>
            <w:tcBorders>
              <w:top w:val="single" w:sz="4" w:space="0" w:color="auto"/>
              <w:left w:val="single" w:sz="4" w:space="0" w:color="auto"/>
              <w:bottom w:val="nil"/>
              <w:right w:val="single" w:sz="4" w:space="0" w:color="auto"/>
            </w:tcBorders>
          </w:tcPr>
          <w:p w14:paraId="15E8AFF7" w14:textId="77777777" w:rsidR="007F5664" w:rsidRPr="00D26514" w:rsidRDefault="00484E2A" w:rsidP="00EA3BCB">
            <w:pPr>
              <w:pStyle w:val="TableEntry"/>
            </w:pPr>
            <w:r w:rsidRPr="00D26514">
              <w:t>Actor C</w:t>
            </w:r>
          </w:p>
          <w:p w14:paraId="3ACD8D09" w14:textId="27542550" w:rsidR="00484E2A" w:rsidRPr="00EA3BCB" w:rsidRDefault="00484E2A" w:rsidP="00EA3BCB">
            <w:pPr>
              <w:pStyle w:val="TableEntry"/>
              <w:rPr>
                <w:i/>
                <w:iCs/>
              </w:rPr>
            </w:pPr>
            <w:r w:rsidRPr="00EA3BCB">
              <w:rPr>
                <w:i/>
                <w:iCs/>
              </w:rPr>
              <w:t xml:space="preserve">&lt;In this example, Actor C shall be grouped with all three actors listed in column 2&gt; </w:t>
            </w:r>
          </w:p>
        </w:tc>
        <w:tc>
          <w:tcPr>
            <w:tcW w:w="2790" w:type="dxa"/>
            <w:tcBorders>
              <w:left w:val="single" w:sz="4" w:space="0" w:color="auto"/>
            </w:tcBorders>
          </w:tcPr>
          <w:p w14:paraId="125E89FB" w14:textId="77777777" w:rsidR="00D30E6B" w:rsidRPr="00D26514" w:rsidRDefault="00484E2A" w:rsidP="00EA3BCB">
            <w:pPr>
              <w:pStyle w:val="TableEntry"/>
              <w:keepNext/>
              <w:numPr>
                <w:ilvl w:val="6"/>
                <w:numId w:val="0"/>
              </w:numPr>
              <w:ind w:left="72"/>
              <w:outlineLvl w:val="6"/>
              <w:rPr>
                <w:i/>
              </w:rPr>
            </w:pPr>
            <w:bookmarkStart w:id="141" w:name="OLE_LINK39"/>
            <w:bookmarkStart w:id="142" w:name="OLE_LINK40"/>
            <w:bookmarkStart w:id="143" w:name="OLE_LINK41"/>
            <w:r w:rsidRPr="00D26514">
              <w:rPr>
                <w:i/>
              </w:rPr>
              <w:t xml:space="preserve">&lt;external Domain Acronym or blank&gt; </w:t>
            </w:r>
          </w:p>
          <w:p w14:paraId="7AA8655D" w14:textId="544EFB41" w:rsidR="007F5664" w:rsidRPr="00D26514" w:rsidRDefault="004209C2" w:rsidP="00EA3BCB">
            <w:pPr>
              <w:pStyle w:val="TableEntry"/>
              <w:keepNext/>
              <w:numPr>
                <w:ilvl w:val="6"/>
                <w:numId w:val="0"/>
              </w:numPr>
              <w:ind w:left="72"/>
              <w:outlineLvl w:val="6"/>
            </w:pPr>
            <w:r>
              <w:rPr>
                <w:i/>
              </w:rPr>
              <w:t>SDPi-P</w:t>
            </w:r>
            <w:r w:rsidR="00484E2A" w:rsidRPr="00D26514">
              <w:rPr>
                <w:i/>
              </w:rPr>
              <w:t>/&lt;Actor&gt;</w:t>
            </w:r>
            <w:bookmarkEnd w:id="141"/>
            <w:bookmarkEnd w:id="142"/>
            <w:bookmarkEnd w:id="143"/>
          </w:p>
        </w:tc>
        <w:tc>
          <w:tcPr>
            <w:tcW w:w="2430" w:type="dxa"/>
          </w:tcPr>
          <w:p w14:paraId="29458B7C" w14:textId="389C8111" w:rsidR="007F5664" w:rsidRPr="00D26514" w:rsidRDefault="00484E2A" w:rsidP="00EA3BCB">
            <w:pPr>
              <w:pStyle w:val="TableEntry"/>
              <w:jc w:val="center"/>
            </w:pPr>
            <w:bookmarkStart w:id="144" w:name="OLE_LINK42"/>
            <w:bookmarkStart w:id="145" w:name="OLE_LINK43"/>
            <w:r w:rsidRPr="00D26514">
              <w:t>--</w:t>
            </w:r>
            <w:bookmarkEnd w:id="144"/>
            <w:bookmarkEnd w:id="145"/>
          </w:p>
        </w:tc>
        <w:tc>
          <w:tcPr>
            <w:tcW w:w="2088" w:type="dxa"/>
          </w:tcPr>
          <w:p w14:paraId="6C04E0B2" w14:textId="0B99BB12" w:rsidR="007F5664" w:rsidRPr="00D26514" w:rsidRDefault="00484E2A" w:rsidP="00EA3BCB">
            <w:pPr>
              <w:pStyle w:val="TableEntry"/>
            </w:pPr>
            <w:r w:rsidRPr="00D26514">
              <w:t>See Note 1</w:t>
            </w:r>
          </w:p>
        </w:tc>
      </w:tr>
      <w:tr w:rsidR="007F5664" w:rsidRPr="00D26514" w14:paraId="238346F8" w14:textId="77777777" w:rsidTr="00EA3BCB">
        <w:trPr>
          <w:cantSplit/>
        </w:trPr>
        <w:tc>
          <w:tcPr>
            <w:tcW w:w="2268" w:type="dxa"/>
            <w:tcBorders>
              <w:top w:val="nil"/>
              <w:left w:val="single" w:sz="4" w:space="0" w:color="auto"/>
              <w:bottom w:val="nil"/>
              <w:right w:val="single" w:sz="4" w:space="0" w:color="auto"/>
            </w:tcBorders>
          </w:tcPr>
          <w:p w14:paraId="64481E7F" w14:textId="77777777" w:rsidR="007F5664" w:rsidRPr="00D26514" w:rsidRDefault="007F5664" w:rsidP="00EA3BCB">
            <w:pPr>
              <w:pStyle w:val="TableEntry"/>
            </w:pPr>
          </w:p>
        </w:tc>
        <w:tc>
          <w:tcPr>
            <w:tcW w:w="2790" w:type="dxa"/>
            <w:tcBorders>
              <w:left w:val="single" w:sz="4" w:space="0" w:color="auto"/>
            </w:tcBorders>
          </w:tcPr>
          <w:p w14:paraId="3DC6D517" w14:textId="11E9EF02" w:rsidR="007F5664" w:rsidRPr="00D26514" w:rsidRDefault="00484E2A" w:rsidP="00EA3BCB">
            <w:pPr>
              <w:pStyle w:val="TableEntry"/>
            </w:pPr>
            <w:r w:rsidRPr="00D26514">
              <w:rPr>
                <w:i/>
              </w:rPr>
              <w:t xml:space="preserve">&lt;external Domain Acronym or blank&gt; </w:t>
            </w:r>
            <w:r w:rsidR="004209C2">
              <w:rPr>
                <w:i/>
              </w:rPr>
              <w:t>SDPi-P</w:t>
            </w:r>
            <w:r w:rsidRPr="00D26514">
              <w:rPr>
                <w:i/>
              </w:rPr>
              <w:t>/&lt;Actor&gt;</w:t>
            </w:r>
          </w:p>
        </w:tc>
        <w:tc>
          <w:tcPr>
            <w:tcW w:w="2430" w:type="dxa"/>
          </w:tcPr>
          <w:p w14:paraId="0FE99CDD" w14:textId="3C53352D" w:rsidR="007F5664" w:rsidRPr="00D26514" w:rsidRDefault="00484E2A" w:rsidP="00EA3BCB">
            <w:pPr>
              <w:pStyle w:val="TableEntry"/>
              <w:jc w:val="center"/>
            </w:pPr>
            <w:r w:rsidRPr="00D26514">
              <w:t>--</w:t>
            </w:r>
          </w:p>
        </w:tc>
        <w:tc>
          <w:tcPr>
            <w:tcW w:w="2088" w:type="dxa"/>
          </w:tcPr>
          <w:p w14:paraId="10338508" w14:textId="27C3F6D1" w:rsidR="007F5664" w:rsidRPr="00D26514" w:rsidRDefault="00484E2A" w:rsidP="00EA3BCB">
            <w:pPr>
              <w:pStyle w:val="TableEntry"/>
            </w:pPr>
            <w:r w:rsidRPr="00D26514">
              <w:t>See Note 1</w:t>
            </w:r>
          </w:p>
        </w:tc>
      </w:tr>
      <w:tr w:rsidR="007F5664" w:rsidRPr="00D26514" w14:paraId="627DD91B" w14:textId="77777777" w:rsidTr="00EA3BCB">
        <w:trPr>
          <w:cantSplit/>
        </w:trPr>
        <w:tc>
          <w:tcPr>
            <w:tcW w:w="2268" w:type="dxa"/>
            <w:tcBorders>
              <w:top w:val="nil"/>
              <w:left w:val="single" w:sz="4" w:space="0" w:color="auto"/>
              <w:bottom w:val="single" w:sz="4" w:space="0" w:color="auto"/>
              <w:right w:val="single" w:sz="4" w:space="0" w:color="auto"/>
            </w:tcBorders>
          </w:tcPr>
          <w:p w14:paraId="7E46615F" w14:textId="77777777" w:rsidR="007F5664" w:rsidRPr="00D26514" w:rsidRDefault="007F5664" w:rsidP="00EA3BCB">
            <w:pPr>
              <w:pStyle w:val="TableEntry"/>
            </w:pPr>
          </w:p>
        </w:tc>
        <w:tc>
          <w:tcPr>
            <w:tcW w:w="2790" w:type="dxa"/>
            <w:tcBorders>
              <w:left w:val="single" w:sz="4" w:space="0" w:color="auto"/>
            </w:tcBorders>
          </w:tcPr>
          <w:p w14:paraId="209374D4" w14:textId="77777777" w:rsidR="00D30E6B" w:rsidRPr="00D26514" w:rsidRDefault="00484E2A" w:rsidP="00EA3BCB">
            <w:pPr>
              <w:pStyle w:val="TableEntry"/>
              <w:rPr>
                <w:i/>
              </w:rPr>
            </w:pPr>
            <w:bookmarkStart w:id="146" w:name="OLE_LINK44"/>
            <w:bookmarkStart w:id="147" w:name="OLE_LINK45"/>
            <w:r w:rsidRPr="00D26514">
              <w:rPr>
                <w:i/>
              </w:rPr>
              <w:t xml:space="preserve">&lt;external Domain Acronym or blank&gt; </w:t>
            </w:r>
          </w:p>
          <w:p w14:paraId="6D126C13" w14:textId="739CC72E" w:rsidR="007F5664" w:rsidRPr="00D26514" w:rsidRDefault="004209C2" w:rsidP="00EA3BCB">
            <w:pPr>
              <w:pStyle w:val="TableEntry"/>
            </w:pPr>
            <w:r>
              <w:rPr>
                <w:i/>
              </w:rPr>
              <w:t>SDPi-P</w:t>
            </w:r>
            <w:r w:rsidR="00484E2A" w:rsidRPr="00D26514">
              <w:rPr>
                <w:i/>
              </w:rPr>
              <w:t>/&lt;Actor&gt;</w:t>
            </w:r>
            <w:bookmarkEnd w:id="146"/>
            <w:bookmarkEnd w:id="147"/>
          </w:p>
        </w:tc>
        <w:tc>
          <w:tcPr>
            <w:tcW w:w="2430" w:type="dxa"/>
          </w:tcPr>
          <w:p w14:paraId="76C90AC3" w14:textId="2502CEFA" w:rsidR="007F5664" w:rsidRPr="00D26514" w:rsidRDefault="00484E2A" w:rsidP="00EA3BCB">
            <w:pPr>
              <w:pStyle w:val="TableEntry"/>
              <w:jc w:val="center"/>
            </w:pPr>
            <w:bookmarkStart w:id="148" w:name="OLE_LINK46"/>
            <w:bookmarkStart w:id="149" w:name="OLE_LINK47"/>
            <w:r w:rsidRPr="00D26514">
              <w:t>--</w:t>
            </w:r>
            <w:bookmarkEnd w:id="148"/>
            <w:bookmarkEnd w:id="149"/>
          </w:p>
        </w:tc>
        <w:tc>
          <w:tcPr>
            <w:tcW w:w="2088" w:type="dxa"/>
          </w:tcPr>
          <w:p w14:paraId="19AED068" w14:textId="23E07B02" w:rsidR="007F5664" w:rsidRPr="00D26514" w:rsidRDefault="00484E2A" w:rsidP="00EA3BCB">
            <w:pPr>
              <w:pStyle w:val="TableEntry"/>
            </w:pPr>
            <w:r w:rsidRPr="00D26514">
              <w:t>See Note 1</w:t>
            </w:r>
          </w:p>
        </w:tc>
      </w:tr>
      <w:tr w:rsidR="007F5664" w:rsidRPr="00D26514" w14:paraId="537A094B" w14:textId="77777777" w:rsidTr="00EA3BCB">
        <w:trPr>
          <w:cantSplit/>
        </w:trPr>
        <w:tc>
          <w:tcPr>
            <w:tcW w:w="2268" w:type="dxa"/>
            <w:tcBorders>
              <w:top w:val="single" w:sz="4" w:space="0" w:color="auto"/>
              <w:left w:val="single" w:sz="4" w:space="0" w:color="auto"/>
              <w:bottom w:val="nil"/>
              <w:right w:val="single" w:sz="4" w:space="0" w:color="auto"/>
            </w:tcBorders>
          </w:tcPr>
          <w:p w14:paraId="72A16D37" w14:textId="77777777" w:rsidR="007F5664" w:rsidRPr="00D26514" w:rsidRDefault="00484E2A" w:rsidP="00EA3BCB">
            <w:pPr>
              <w:pStyle w:val="TableEntry"/>
              <w:rPr>
                <w:i/>
                <w:iCs/>
              </w:rPr>
            </w:pPr>
            <w:r w:rsidRPr="00D26514">
              <w:t xml:space="preserve">Actor D </w:t>
            </w:r>
            <w:r w:rsidRPr="00EA3BCB">
              <w:rPr>
                <w:i/>
                <w:iCs/>
              </w:rPr>
              <w:t>(See note 1)</w:t>
            </w:r>
          </w:p>
          <w:p w14:paraId="10FECAE9" w14:textId="6617339E" w:rsidR="00484E2A" w:rsidRPr="00D26514" w:rsidRDefault="00484E2A" w:rsidP="00EA3BCB">
            <w:pPr>
              <w:pStyle w:val="TableEntry"/>
            </w:pPr>
            <w:r w:rsidRPr="00D26514">
              <w:rPr>
                <w:i/>
                <w:iCs/>
              </w:rPr>
              <w:t>&lt;In this example, the note is used to indicate that the Actor D shall be grouped with one or more of the two actors of the two actors in column 2.&gt;</w:t>
            </w:r>
          </w:p>
        </w:tc>
        <w:tc>
          <w:tcPr>
            <w:tcW w:w="2790" w:type="dxa"/>
            <w:tcBorders>
              <w:left w:val="single" w:sz="4" w:space="0" w:color="auto"/>
            </w:tcBorders>
          </w:tcPr>
          <w:p w14:paraId="2AA9181C" w14:textId="77777777" w:rsidR="00D30E6B" w:rsidRPr="00D26514" w:rsidRDefault="00D30E6B" w:rsidP="00D30E6B">
            <w:pPr>
              <w:pStyle w:val="TableEntry"/>
              <w:rPr>
                <w:i/>
              </w:rPr>
            </w:pPr>
            <w:r w:rsidRPr="00D26514">
              <w:rPr>
                <w:i/>
              </w:rPr>
              <w:t xml:space="preserve">&lt;external Domain Acronym or blank&gt; </w:t>
            </w:r>
          </w:p>
          <w:p w14:paraId="19BB07EA" w14:textId="633F3603" w:rsidR="007F5664" w:rsidRPr="00D26514" w:rsidRDefault="004209C2" w:rsidP="00EA3BCB">
            <w:pPr>
              <w:pStyle w:val="TableEntry"/>
            </w:pPr>
            <w:r>
              <w:rPr>
                <w:i/>
              </w:rPr>
              <w:t>SDPi-P</w:t>
            </w:r>
            <w:r w:rsidR="00D30E6B" w:rsidRPr="00D26514">
              <w:rPr>
                <w:i/>
              </w:rPr>
              <w:t>/&lt;Actor&gt;</w:t>
            </w:r>
          </w:p>
        </w:tc>
        <w:tc>
          <w:tcPr>
            <w:tcW w:w="2430" w:type="dxa"/>
          </w:tcPr>
          <w:p w14:paraId="372B697C" w14:textId="2B6165DE" w:rsidR="007F5664" w:rsidRPr="00D26514" w:rsidRDefault="00D30E6B" w:rsidP="00EA3BCB">
            <w:pPr>
              <w:pStyle w:val="TableEntry"/>
              <w:jc w:val="center"/>
            </w:pPr>
            <w:r w:rsidRPr="00D26514">
              <w:t>--</w:t>
            </w:r>
          </w:p>
        </w:tc>
        <w:tc>
          <w:tcPr>
            <w:tcW w:w="2088" w:type="dxa"/>
          </w:tcPr>
          <w:p w14:paraId="177A8CD8" w14:textId="40605CC0" w:rsidR="007F5664" w:rsidRPr="00D26514" w:rsidRDefault="00D30E6B" w:rsidP="00EA3BCB">
            <w:pPr>
              <w:pStyle w:val="TableEntry"/>
            </w:pPr>
            <w:r w:rsidRPr="00D26514">
              <w:t>See Note 1</w:t>
            </w:r>
          </w:p>
        </w:tc>
      </w:tr>
      <w:tr w:rsidR="007F5664" w:rsidRPr="00D26514" w14:paraId="16445AE6" w14:textId="77777777" w:rsidTr="00EA3BCB">
        <w:trPr>
          <w:cantSplit/>
        </w:trPr>
        <w:tc>
          <w:tcPr>
            <w:tcW w:w="2268" w:type="dxa"/>
            <w:tcBorders>
              <w:top w:val="nil"/>
              <w:left w:val="single" w:sz="4" w:space="0" w:color="auto"/>
              <w:bottom w:val="single" w:sz="4" w:space="0" w:color="auto"/>
              <w:right w:val="single" w:sz="4" w:space="0" w:color="auto"/>
            </w:tcBorders>
          </w:tcPr>
          <w:p w14:paraId="0BC35F63" w14:textId="77777777" w:rsidR="007F5664" w:rsidRPr="00D26514" w:rsidRDefault="007F5664" w:rsidP="00EA3BCB">
            <w:pPr>
              <w:pStyle w:val="TableEntry"/>
            </w:pPr>
          </w:p>
        </w:tc>
        <w:tc>
          <w:tcPr>
            <w:tcW w:w="2790" w:type="dxa"/>
            <w:tcBorders>
              <w:left w:val="single" w:sz="4" w:space="0" w:color="auto"/>
            </w:tcBorders>
          </w:tcPr>
          <w:p w14:paraId="4375BDE1" w14:textId="77777777" w:rsidR="00D30E6B" w:rsidRPr="00D26514" w:rsidRDefault="00D30E6B" w:rsidP="00D30E6B">
            <w:pPr>
              <w:pStyle w:val="TableEntry"/>
              <w:rPr>
                <w:i/>
              </w:rPr>
            </w:pPr>
            <w:bookmarkStart w:id="150" w:name="OLE_LINK65"/>
            <w:bookmarkStart w:id="151" w:name="OLE_LINK66"/>
            <w:r w:rsidRPr="00D26514">
              <w:rPr>
                <w:i/>
              </w:rPr>
              <w:t xml:space="preserve">&lt;external Domain Acronym or blank&gt; </w:t>
            </w:r>
          </w:p>
          <w:p w14:paraId="612F03F9" w14:textId="1B1837EB" w:rsidR="007F5664" w:rsidRPr="00D26514" w:rsidRDefault="004209C2" w:rsidP="00EA3BCB">
            <w:pPr>
              <w:pStyle w:val="TableEntry"/>
            </w:pPr>
            <w:r>
              <w:rPr>
                <w:i/>
              </w:rPr>
              <w:t>SDPi-P</w:t>
            </w:r>
            <w:r w:rsidR="00D30E6B" w:rsidRPr="00D26514">
              <w:rPr>
                <w:i/>
              </w:rPr>
              <w:t>/&lt;Actor&gt;</w:t>
            </w:r>
            <w:bookmarkEnd w:id="150"/>
            <w:bookmarkEnd w:id="151"/>
          </w:p>
        </w:tc>
        <w:tc>
          <w:tcPr>
            <w:tcW w:w="2430" w:type="dxa"/>
          </w:tcPr>
          <w:p w14:paraId="63B84B56" w14:textId="44CDACFE" w:rsidR="007F5664" w:rsidRPr="00D26514" w:rsidRDefault="00D30E6B" w:rsidP="00EA3BCB">
            <w:pPr>
              <w:pStyle w:val="TableEntry"/>
              <w:jc w:val="center"/>
            </w:pPr>
            <w:bookmarkStart w:id="152" w:name="OLE_LINK64"/>
            <w:r w:rsidRPr="00D26514">
              <w:t>--</w:t>
            </w:r>
            <w:bookmarkEnd w:id="152"/>
          </w:p>
        </w:tc>
        <w:tc>
          <w:tcPr>
            <w:tcW w:w="2088" w:type="dxa"/>
          </w:tcPr>
          <w:p w14:paraId="302F00F4" w14:textId="4BD313C1" w:rsidR="007F5664" w:rsidRPr="00D26514" w:rsidRDefault="00D30E6B" w:rsidP="00EA3BCB">
            <w:pPr>
              <w:pStyle w:val="TableEntry"/>
            </w:pPr>
            <w:r w:rsidRPr="00D26514">
              <w:t>See Note 1</w:t>
            </w:r>
          </w:p>
        </w:tc>
      </w:tr>
      <w:tr w:rsidR="00484E2A" w:rsidRPr="00D26514" w14:paraId="26FDE92F" w14:textId="77777777" w:rsidTr="00EA3BCB">
        <w:trPr>
          <w:cantSplit/>
        </w:trPr>
        <w:tc>
          <w:tcPr>
            <w:tcW w:w="2268" w:type="dxa"/>
            <w:tcBorders>
              <w:top w:val="single" w:sz="4" w:space="0" w:color="auto"/>
              <w:bottom w:val="single" w:sz="4" w:space="0" w:color="auto"/>
            </w:tcBorders>
          </w:tcPr>
          <w:p w14:paraId="0FB5A8A0" w14:textId="77777777" w:rsidR="00484E2A" w:rsidRPr="00D26514" w:rsidRDefault="00484E2A" w:rsidP="003D1654">
            <w:pPr>
              <w:pStyle w:val="TableEntry"/>
            </w:pPr>
            <w:r w:rsidRPr="00D26514">
              <w:t>Actor E</w:t>
            </w:r>
          </w:p>
          <w:p w14:paraId="680B7B18" w14:textId="62BFAB4D" w:rsidR="00D30E6B" w:rsidRPr="00EA3BCB" w:rsidRDefault="00D30E6B" w:rsidP="007117B8">
            <w:pPr>
              <w:pStyle w:val="TableEntry"/>
              <w:rPr>
                <w:i/>
                <w:iCs/>
              </w:rPr>
            </w:pPr>
            <w:r w:rsidRPr="00EA3BCB">
              <w:rPr>
                <w:i/>
                <w:iCs/>
              </w:rPr>
              <w:t xml:space="preserve">&lt;In rare </w:t>
            </w:r>
            <w:r w:rsidRPr="00D26514">
              <w:rPr>
                <w:i/>
                <w:iCs/>
              </w:rPr>
              <w:t>cases, the actor to be grouped with must implement an option. An example is in column 2.)</w:t>
            </w:r>
            <w:r w:rsidRPr="00EA3BCB">
              <w:rPr>
                <w:i/>
                <w:iCs/>
              </w:rPr>
              <w:t xml:space="preserve"> </w:t>
            </w:r>
          </w:p>
        </w:tc>
        <w:tc>
          <w:tcPr>
            <w:tcW w:w="2790" w:type="dxa"/>
          </w:tcPr>
          <w:p w14:paraId="6EC2ACCB" w14:textId="77777777" w:rsidR="00133BE6" w:rsidRPr="00D26514" w:rsidRDefault="00133BE6" w:rsidP="00133BE6">
            <w:pPr>
              <w:pStyle w:val="TableEntry"/>
              <w:rPr>
                <w:i/>
              </w:rPr>
            </w:pPr>
            <w:r w:rsidRPr="00D26514">
              <w:rPr>
                <w:i/>
              </w:rPr>
              <w:t xml:space="preserve">&lt;external Domain Acronym or blank&gt; </w:t>
            </w:r>
          </w:p>
          <w:p w14:paraId="2079611F" w14:textId="5C35EB13" w:rsidR="00484E2A" w:rsidRPr="00D26514" w:rsidRDefault="004209C2" w:rsidP="00133BE6">
            <w:pPr>
              <w:pStyle w:val="TableEntry"/>
              <w:rPr>
                <w:i/>
              </w:rPr>
            </w:pPr>
            <w:r>
              <w:rPr>
                <w:i/>
              </w:rPr>
              <w:t>SDPi-P</w:t>
            </w:r>
            <w:r w:rsidR="00133BE6" w:rsidRPr="00D26514">
              <w:rPr>
                <w:i/>
              </w:rPr>
              <w:t xml:space="preserve"> &lt;Actor&gt;</w:t>
            </w:r>
          </w:p>
          <w:p w14:paraId="1B7E26A8" w14:textId="55F9580B" w:rsidR="00133BE6" w:rsidRPr="00D26514" w:rsidRDefault="00133BE6" w:rsidP="00133BE6">
            <w:pPr>
              <w:pStyle w:val="TableEntry"/>
            </w:pPr>
            <w:r w:rsidRPr="00D26514">
              <w:rPr>
                <w:i/>
              </w:rPr>
              <w:t>&lt;e.g., ITI RFD Form Filler with the Archive Form Option&gt;</w:t>
            </w:r>
          </w:p>
        </w:tc>
        <w:tc>
          <w:tcPr>
            <w:tcW w:w="2430" w:type="dxa"/>
          </w:tcPr>
          <w:p w14:paraId="57EAC9E1" w14:textId="77777777" w:rsidR="00A96B9B" w:rsidRPr="00D26514" w:rsidRDefault="00A96B9B" w:rsidP="00A96B9B">
            <w:pPr>
              <w:pStyle w:val="TableEntry"/>
              <w:rPr>
                <w:i/>
              </w:rPr>
            </w:pPr>
            <w:r w:rsidRPr="00D26514">
              <w:rPr>
                <w:i/>
              </w:rPr>
              <w:t>&lt;TF Reference to the Option definition; typically from Vol 1&gt;</w:t>
            </w:r>
          </w:p>
          <w:p w14:paraId="519DB3D3" w14:textId="7A1A6B7B" w:rsidR="00484E2A" w:rsidRPr="00D26514" w:rsidRDefault="00A96B9B" w:rsidP="00A96B9B">
            <w:pPr>
              <w:pStyle w:val="TableEntry"/>
            </w:pPr>
            <w:r w:rsidRPr="00D26514">
              <w:rPr>
                <w:i/>
              </w:rPr>
              <w:t>&lt;(</w:t>
            </w:r>
            <w:r w:rsidR="00133BE6" w:rsidRPr="00D26514">
              <w:rPr>
                <w:i/>
              </w:rPr>
              <w:t>e.g.,</w:t>
            </w:r>
            <w:r w:rsidRPr="00D26514">
              <w:rPr>
                <w:i/>
              </w:rPr>
              <w:t xml:space="preserve"> ITI TF-1: 17.3.11)&gt;</w:t>
            </w:r>
          </w:p>
        </w:tc>
        <w:tc>
          <w:tcPr>
            <w:tcW w:w="2088" w:type="dxa"/>
          </w:tcPr>
          <w:p w14:paraId="2A0899B8" w14:textId="77777777" w:rsidR="00484E2A" w:rsidRPr="00D26514" w:rsidRDefault="00484E2A" w:rsidP="003D1654">
            <w:pPr>
              <w:pStyle w:val="TableEntry"/>
            </w:pPr>
          </w:p>
        </w:tc>
      </w:tr>
      <w:tr w:rsidR="00484E2A" w:rsidRPr="00D26514" w14:paraId="759F658A" w14:textId="77777777" w:rsidTr="00EA3BCB">
        <w:trPr>
          <w:cantSplit/>
        </w:trPr>
        <w:tc>
          <w:tcPr>
            <w:tcW w:w="2268" w:type="dxa"/>
            <w:tcBorders>
              <w:top w:val="single" w:sz="4" w:space="0" w:color="auto"/>
              <w:left w:val="single" w:sz="4" w:space="0" w:color="auto"/>
              <w:bottom w:val="nil"/>
              <w:right w:val="single" w:sz="4" w:space="0" w:color="auto"/>
            </w:tcBorders>
          </w:tcPr>
          <w:p w14:paraId="75E77288" w14:textId="38C27985" w:rsidR="00484E2A" w:rsidRPr="00EA3BCB" w:rsidRDefault="00A96B9B" w:rsidP="007117B8">
            <w:pPr>
              <w:pStyle w:val="TableEntry"/>
              <w:rPr>
                <w:i/>
                <w:iCs/>
              </w:rPr>
            </w:pPr>
            <w:r w:rsidRPr="00EA3BCB">
              <w:rPr>
                <w:i/>
                <w:iCs/>
              </w:rPr>
              <w:t xml:space="preserve">&lt;e.g., </w:t>
            </w:r>
            <w:r w:rsidR="00484E2A" w:rsidRPr="00EA3BCB">
              <w:rPr>
                <w:i/>
                <w:iCs/>
              </w:rPr>
              <w:t>Content Consumer</w:t>
            </w:r>
            <w:r w:rsidRPr="00EA3BCB">
              <w:rPr>
                <w:i/>
                <w:iCs/>
              </w:rPr>
              <w:t xml:space="preserve"> (See Note 1)</w:t>
            </w:r>
          </w:p>
        </w:tc>
        <w:tc>
          <w:tcPr>
            <w:tcW w:w="2790" w:type="dxa"/>
            <w:tcBorders>
              <w:left w:val="single" w:sz="4" w:space="0" w:color="auto"/>
            </w:tcBorders>
          </w:tcPr>
          <w:p w14:paraId="4B21D007" w14:textId="1C76E366" w:rsidR="00484E2A" w:rsidRPr="00EA3BCB" w:rsidRDefault="00A96B9B" w:rsidP="007117B8">
            <w:pPr>
              <w:pStyle w:val="TableEntry"/>
              <w:rPr>
                <w:i/>
                <w:iCs/>
              </w:rPr>
            </w:pPr>
            <w:r w:rsidRPr="00EA3BCB">
              <w:rPr>
                <w:i/>
                <w:iCs/>
              </w:rPr>
              <w:t>ITI XDS.b / Document Consumer</w:t>
            </w:r>
          </w:p>
        </w:tc>
        <w:tc>
          <w:tcPr>
            <w:tcW w:w="2430" w:type="dxa"/>
          </w:tcPr>
          <w:p w14:paraId="6B3689DC" w14:textId="3352096F" w:rsidR="00484E2A" w:rsidRPr="00EA3BCB" w:rsidRDefault="00A96B9B">
            <w:pPr>
              <w:pStyle w:val="TableEntry"/>
              <w:rPr>
                <w:i/>
                <w:iCs/>
              </w:rPr>
            </w:pPr>
            <w:r w:rsidRPr="00EA3BCB">
              <w:rPr>
                <w:i/>
                <w:iCs/>
              </w:rPr>
              <w:t>ITI TF-1: 10.1</w:t>
            </w:r>
          </w:p>
        </w:tc>
        <w:tc>
          <w:tcPr>
            <w:tcW w:w="2088" w:type="dxa"/>
          </w:tcPr>
          <w:p w14:paraId="2653BDA7" w14:textId="6337CE04" w:rsidR="00484E2A" w:rsidRPr="00EA3BCB" w:rsidRDefault="00A96B9B">
            <w:pPr>
              <w:pStyle w:val="TableEntry"/>
              <w:rPr>
                <w:i/>
                <w:iCs/>
              </w:rPr>
            </w:pPr>
            <w:bookmarkStart w:id="153" w:name="OLE_LINK61"/>
            <w:bookmarkStart w:id="154" w:name="OLE_LINK62"/>
            <w:bookmarkStart w:id="155" w:name="OLE_LINK63"/>
            <w:r w:rsidRPr="00EA3BCB">
              <w:rPr>
                <w:i/>
                <w:iCs/>
              </w:rPr>
              <w:t xml:space="preserve">PCC TF-2:4.1 (See Note 2)&gt; </w:t>
            </w:r>
            <w:bookmarkEnd w:id="153"/>
            <w:bookmarkEnd w:id="154"/>
            <w:bookmarkEnd w:id="155"/>
          </w:p>
        </w:tc>
      </w:tr>
      <w:tr w:rsidR="00484E2A" w:rsidRPr="00D26514" w14:paraId="18875190" w14:textId="77777777" w:rsidTr="00EA3BCB">
        <w:trPr>
          <w:cantSplit/>
        </w:trPr>
        <w:tc>
          <w:tcPr>
            <w:tcW w:w="2268" w:type="dxa"/>
            <w:tcBorders>
              <w:top w:val="nil"/>
              <w:left w:val="single" w:sz="4" w:space="0" w:color="auto"/>
              <w:bottom w:val="nil"/>
              <w:right w:val="single" w:sz="4" w:space="0" w:color="auto"/>
            </w:tcBorders>
          </w:tcPr>
          <w:p w14:paraId="7F074FF9" w14:textId="77777777" w:rsidR="00484E2A" w:rsidRPr="00EA3BCB" w:rsidRDefault="00484E2A" w:rsidP="007117B8">
            <w:pPr>
              <w:pStyle w:val="TableEntry"/>
              <w:rPr>
                <w:i/>
                <w:iCs/>
              </w:rPr>
            </w:pPr>
          </w:p>
        </w:tc>
        <w:tc>
          <w:tcPr>
            <w:tcW w:w="2790" w:type="dxa"/>
            <w:tcBorders>
              <w:left w:val="single" w:sz="4" w:space="0" w:color="auto"/>
            </w:tcBorders>
          </w:tcPr>
          <w:p w14:paraId="5693F293" w14:textId="652C2538" w:rsidR="00484E2A" w:rsidRPr="00EA3BCB" w:rsidRDefault="00A96B9B" w:rsidP="007117B8">
            <w:pPr>
              <w:pStyle w:val="TableEntry"/>
              <w:rPr>
                <w:i/>
                <w:iCs/>
              </w:rPr>
            </w:pPr>
            <w:r w:rsidRPr="00EA3BCB">
              <w:rPr>
                <w:i/>
                <w:iCs/>
              </w:rPr>
              <w:t>ITI XDR / Document Recipient</w:t>
            </w:r>
          </w:p>
        </w:tc>
        <w:tc>
          <w:tcPr>
            <w:tcW w:w="2430" w:type="dxa"/>
          </w:tcPr>
          <w:p w14:paraId="04CDD9A2" w14:textId="6DBD4FFA" w:rsidR="00484E2A" w:rsidRPr="00EA3BCB" w:rsidRDefault="00A96B9B">
            <w:pPr>
              <w:pStyle w:val="TableEntry"/>
              <w:rPr>
                <w:i/>
                <w:iCs/>
              </w:rPr>
            </w:pPr>
            <w:r w:rsidRPr="00EA3BCB">
              <w:rPr>
                <w:i/>
                <w:iCs/>
              </w:rPr>
              <w:t>ITI TF-1: 15.1</w:t>
            </w:r>
          </w:p>
        </w:tc>
        <w:tc>
          <w:tcPr>
            <w:tcW w:w="2088" w:type="dxa"/>
          </w:tcPr>
          <w:p w14:paraId="6822C25D" w14:textId="656F2B56" w:rsidR="00484E2A" w:rsidRPr="00EA3BCB" w:rsidRDefault="00A96B9B">
            <w:pPr>
              <w:pStyle w:val="TableEntry"/>
              <w:rPr>
                <w:i/>
                <w:iCs/>
              </w:rPr>
            </w:pPr>
            <w:r w:rsidRPr="00D26514">
              <w:rPr>
                <w:i/>
                <w:iCs/>
              </w:rPr>
              <w:t>PCC TF-2:4.1 (See Note 2)&gt;</w:t>
            </w:r>
          </w:p>
        </w:tc>
      </w:tr>
      <w:tr w:rsidR="00484E2A" w:rsidRPr="00D26514" w14:paraId="194BACBB" w14:textId="77777777" w:rsidTr="00EA3BCB">
        <w:trPr>
          <w:cantSplit/>
        </w:trPr>
        <w:tc>
          <w:tcPr>
            <w:tcW w:w="2268" w:type="dxa"/>
            <w:tcBorders>
              <w:top w:val="nil"/>
              <w:left w:val="single" w:sz="4" w:space="0" w:color="auto"/>
              <w:bottom w:val="single" w:sz="4" w:space="0" w:color="auto"/>
              <w:right w:val="single" w:sz="4" w:space="0" w:color="auto"/>
            </w:tcBorders>
          </w:tcPr>
          <w:p w14:paraId="1A50CABF" w14:textId="77777777" w:rsidR="00484E2A" w:rsidRPr="00D26514" w:rsidRDefault="00484E2A" w:rsidP="003D1654">
            <w:pPr>
              <w:pStyle w:val="TableEntry"/>
            </w:pPr>
          </w:p>
        </w:tc>
        <w:tc>
          <w:tcPr>
            <w:tcW w:w="2790" w:type="dxa"/>
            <w:tcBorders>
              <w:left w:val="single" w:sz="4" w:space="0" w:color="auto"/>
            </w:tcBorders>
          </w:tcPr>
          <w:p w14:paraId="287EB52A" w14:textId="1A37A761" w:rsidR="00484E2A" w:rsidRPr="00EA3BCB" w:rsidRDefault="00A96B9B" w:rsidP="007117B8">
            <w:pPr>
              <w:pStyle w:val="TableEntry"/>
              <w:rPr>
                <w:i/>
                <w:iCs/>
              </w:rPr>
            </w:pPr>
            <w:r w:rsidRPr="00EA3BCB">
              <w:rPr>
                <w:i/>
                <w:iCs/>
              </w:rPr>
              <w:t>ITI XDM / Portable Media Importer</w:t>
            </w:r>
          </w:p>
        </w:tc>
        <w:tc>
          <w:tcPr>
            <w:tcW w:w="2430" w:type="dxa"/>
          </w:tcPr>
          <w:p w14:paraId="1FF8D371" w14:textId="14B84911" w:rsidR="00484E2A" w:rsidRPr="00EA3BCB" w:rsidRDefault="00A96B9B" w:rsidP="007117B8">
            <w:pPr>
              <w:pStyle w:val="TableEntry"/>
              <w:rPr>
                <w:i/>
                <w:iCs/>
              </w:rPr>
            </w:pPr>
            <w:r w:rsidRPr="00D26514">
              <w:rPr>
                <w:i/>
                <w:iCs/>
              </w:rPr>
              <w:t>ITI TF-1: 16.1</w:t>
            </w:r>
          </w:p>
        </w:tc>
        <w:tc>
          <w:tcPr>
            <w:tcW w:w="2088" w:type="dxa"/>
          </w:tcPr>
          <w:p w14:paraId="27D45EF5" w14:textId="59E019C0" w:rsidR="00484E2A" w:rsidRPr="00EA3BCB" w:rsidRDefault="00A96B9B">
            <w:pPr>
              <w:pStyle w:val="TableEntry"/>
              <w:rPr>
                <w:i/>
                <w:iCs/>
              </w:rPr>
            </w:pPr>
            <w:r w:rsidRPr="00D26514">
              <w:rPr>
                <w:i/>
                <w:iCs/>
              </w:rPr>
              <w:t>PCC TF-2:4.1 (See Note 2)&gt;</w:t>
            </w:r>
          </w:p>
        </w:tc>
      </w:tr>
      <w:tr w:rsidR="00484E2A" w:rsidRPr="00D26514" w14:paraId="539D929A" w14:textId="77777777" w:rsidTr="00EA3BCB">
        <w:trPr>
          <w:cantSplit/>
        </w:trPr>
        <w:tc>
          <w:tcPr>
            <w:tcW w:w="2268" w:type="dxa"/>
            <w:tcBorders>
              <w:top w:val="single" w:sz="4" w:space="0" w:color="auto"/>
            </w:tcBorders>
          </w:tcPr>
          <w:p w14:paraId="072E3F9A" w14:textId="0C3A6F0A" w:rsidR="00484E2A" w:rsidRPr="00EA3BCB" w:rsidRDefault="00A96B9B" w:rsidP="007117B8">
            <w:pPr>
              <w:pStyle w:val="TableEntry"/>
              <w:rPr>
                <w:i/>
                <w:iCs/>
              </w:rPr>
            </w:pPr>
            <w:r w:rsidRPr="00EA3BCB">
              <w:rPr>
                <w:i/>
                <w:iCs/>
              </w:rPr>
              <w:t xml:space="preserve">&lt;e.g., </w:t>
            </w:r>
            <w:r w:rsidR="00484E2A" w:rsidRPr="00EA3BCB">
              <w:rPr>
                <w:i/>
                <w:iCs/>
              </w:rPr>
              <w:t>Content Consumer</w:t>
            </w:r>
          </w:p>
        </w:tc>
        <w:tc>
          <w:tcPr>
            <w:tcW w:w="2790" w:type="dxa"/>
          </w:tcPr>
          <w:p w14:paraId="144ABD3B" w14:textId="2B1AE561" w:rsidR="00484E2A" w:rsidRPr="00EA3BCB" w:rsidRDefault="00A96B9B" w:rsidP="007117B8">
            <w:pPr>
              <w:pStyle w:val="TableEntry"/>
              <w:rPr>
                <w:i/>
                <w:iCs/>
              </w:rPr>
            </w:pPr>
            <w:r w:rsidRPr="00D26514">
              <w:rPr>
                <w:i/>
                <w:iCs/>
              </w:rPr>
              <w:t>ITI CT / Time Client</w:t>
            </w:r>
          </w:p>
        </w:tc>
        <w:tc>
          <w:tcPr>
            <w:tcW w:w="2430" w:type="dxa"/>
          </w:tcPr>
          <w:p w14:paraId="124A4273" w14:textId="54D93211" w:rsidR="00484E2A" w:rsidRPr="00EA3BCB" w:rsidRDefault="00A96B9B" w:rsidP="007117B8">
            <w:pPr>
              <w:pStyle w:val="TableEntry"/>
              <w:rPr>
                <w:i/>
                <w:iCs/>
              </w:rPr>
            </w:pPr>
            <w:r w:rsidRPr="00D26514">
              <w:rPr>
                <w:i/>
                <w:iCs/>
              </w:rPr>
              <w:t>ITI TF-1: 7.1</w:t>
            </w:r>
            <w:r w:rsidR="00133BE6" w:rsidRPr="00D26514">
              <w:rPr>
                <w:i/>
                <w:iCs/>
              </w:rPr>
              <w:t>&gt;</w:t>
            </w:r>
          </w:p>
        </w:tc>
        <w:tc>
          <w:tcPr>
            <w:tcW w:w="2088" w:type="dxa"/>
          </w:tcPr>
          <w:p w14:paraId="45E3EA3A" w14:textId="257B0626" w:rsidR="00484E2A" w:rsidRPr="00EA3BCB" w:rsidRDefault="00A96B9B" w:rsidP="00EA3BCB">
            <w:pPr>
              <w:pStyle w:val="TableEntry"/>
              <w:jc w:val="center"/>
              <w:rPr>
                <w:i/>
                <w:iCs/>
              </w:rPr>
            </w:pPr>
            <w:r w:rsidRPr="00D26514">
              <w:t>--</w:t>
            </w:r>
          </w:p>
        </w:tc>
      </w:tr>
    </w:tbl>
    <w:p w14:paraId="5564E5C7" w14:textId="77777777" w:rsidR="00133BE6" w:rsidRPr="00D26514" w:rsidRDefault="00133BE6" w:rsidP="00133BE6">
      <w:pPr>
        <w:pStyle w:val="Note"/>
      </w:pPr>
      <w:r w:rsidRPr="00D26514">
        <w:t xml:space="preserve">Note 1: </w:t>
      </w:r>
      <w:r w:rsidRPr="00D26514">
        <w:rPr>
          <w:i/>
        </w:rPr>
        <w:t>&lt;This is a short note. It may be used to describe situations where an actor from this profile may be grouped with one of several other profiles/actors.</w:t>
      </w:r>
      <w:r w:rsidRPr="00D26514">
        <w:t xml:space="preserve"> </w:t>
      </w:r>
    </w:p>
    <w:p w14:paraId="1ACFF69C" w14:textId="77777777" w:rsidR="00133BE6" w:rsidRPr="00D26514" w:rsidRDefault="00133BE6" w:rsidP="00133BE6">
      <w:pPr>
        <w:pStyle w:val="Note"/>
        <w:rPr>
          <w:i/>
        </w:rPr>
      </w:pPr>
      <w:r w:rsidRPr="00D26514">
        <w:t xml:space="preserve">Note 2: </w:t>
      </w:r>
      <w:r w:rsidRPr="00D26514">
        <w:rPr>
          <w:i/>
        </w:rPr>
        <w:t>&lt;A note could also be used to explain why the grouping is required, if that is still not clear from the text above.&gt;</w:t>
      </w:r>
    </w:p>
    <w:p w14:paraId="3A3963A9" w14:textId="774CB8AE" w:rsidR="00F623E5" w:rsidRPr="00EA3BCB" w:rsidRDefault="00F623E5" w:rsidP="00EA3BCB">
      <w:pPr>
        <w:pStyle w:val="BodyText"/>
        <w:rPr>
          <w:i/>
        </w:rPr>
      </w:pPr>
    </w:p>
    <w:p w14:paraId="46B11A7E" w14:textId="1EA3083D" w:rsidR="007A15D1" w:rsidRPr="00D26514" w:rsidRDefault="00662157" w:rsidP="00EA3BCB">
      <w:pPr>
        <w:pStyle w:val="TableTitle"/>
      </w:pPr>
      <w:r w:rsidRPr="00EA3BCB">
        <w:t xml:space="preserve">&lt;alternative 2&gt; </w:t>
      </w:r>
      <w:r w:rsidR="007A15D1" w:rsidRPr="00D26514">
        <w:t xml:space="preserve">Table </w:t>
      </w:r>
      <w:r w:rsidR="00081DA6">
        <w:t>W</w:t>
      </w:r>
      <w:r w:rsidR="00A722CC">
        <w:t>.</w:t>
      </w:r>
      <w:r w:rsidR="007A15D1" w:rsidRPr="00D26514">
        <w:t xml:space="preserve">3-1: &lt;this Profile Acronym&gt; Profile - Required Actor Groupings </w:t>
      </w:r>
    </w:p>
    <w:p w14:paraId="13523449" w14:textId="593B559A" w:rsidR="00BA7562" w:rsidRPr="00D26514" w:rsidRDefault="00BA7562" w:rsidP="00BA7562">
      <w:pPr>
        <w:pStyle w:val="AuthorInstructions"/>
      </w:pPr>
      <w:r w:rsidRPr="00D26514">
        <w:t xml:space="preserve">&lt;All actors from this profile should be listed in </w:t>
      </w:r>
      <w:r w:rsidR="009D7991" w:rsidRPr="00D26514">
        <w:t>C</w:t>
      </w:r>
      <w:r w:rsidRPr="00D26514">
        <w:t xml:space="preserve">olumn 1. If no required grouping exists, “None” should be indicated in </w:t>
      </w:r>
      <w:r w:rsidR="009D7991" w:rsidRPr="00D26514">
        <w:t>C</w:t>
      </w:r>
      <w:r w:rsidRPr="00D26514">
        <w:t>olumn 3. &gt;</w:t>
      </w:r>
    </w:p>
    <w:p w14:paraId="53AC8632" w14:textId="77777777" w:rsidR="00BA7562" w:rsidRPr="00D26514" w:rsidRDefault="00BA7562" w:rsidP="00BA7562">
      <w:pPr>
        <w:pStyle w:val="AuthorInstructions"/>
      </w:pPr>
      <w:r w:rsidRPr="00D26514">
        <w:t>&lt;Guidance on using the “Grouping Condition” column:</w:t>
      </w:r>
    </w:p>
    <w:p w14:paraId="1CA5166A" w14:textId="7E3B2AAA" w:rsidR="00BA7562" w:rsidRPr="00D26514" w:rsidRDefault="00550D9D" w:rsidP="00FE2B6D">
      <w:pPr>
        <w:pStyle w:val="AuthorInstructions"/>
        <w:numPr>
          <w:ilvl w:val="0"/>
          <w:numId w:val="15"/>
        </w:numPr>
      </w:pPr>
      <w:r w:rsidRPr="00D26514">
        <w:t>I</w:t>
      </w:r>
      <w:r w:rsidR="00BA7562" w:rsidRPr="00D26514">
        <w:t xml:space="preserve">f an actor has no required grouping, </w:t>
      </w:r>
      <w:r w:rsidR="009D7991" w:rsidRPr="00D26514">
        <w:t>C</w:t>
      </w:r>
      <w:r w:rsidR="00BA7562" w:rsidRPr="00D26514">
        <w:t>olumn 2 should contain “</w:t>
      </w:r>
      <w:r w:rsidR="004A7E19" w:rsidRPr="00D26514">
        <w:t>--</w:t>
      </w:r>
      <w:r w:rsidR="00BA7562" w:rsidRPr="00D26514">
        <w:t>“</w:t>
      </w:r>
      <w:r w:rsidRPr="00D26514">
        <w:t>. See Actor A below.</w:t>
      </w:r>
    </w:p>
    <w:p w14:paraId="0459A9B7" w14:textId="12A72CD4" w:rsidR="00B064A3" w:rsidRPr="00D26514" w:rsidRDefault="00BA7562" w:rsidP="00FE2B6D">
      <w:pPr>
        <w:pStyle w:val="AuthorInstructions"/>
        <w:numPr>
          <w:ilvl w:val="0"/>
          <w:numId w:val="15"/>
        </w:numPr>
      </w:pPr>
      <w:r w:rsidRPr="00D26514">
        <w:t>If an actor has a required grouping that is not associated with a profile option (</w:t>
      </w:r>
      <w:r w:rsidR="004A7E19" w:rsidRPr="00D26514">
        <w:t>i.e.,</w:t>
      </w:r>
      <w:r w:rsidRPr="00D26514">
        <w:t xml:space="preserve"> it has no condition), column 2 should contain “Required”</w:t>
      </w:r>
      <w:r w:rsidR="00550D9D" w:rsidRPr="00D26514">
        <w:t>. See Actor B below.</w:t>
      </w:r>
    </w:p>
    <w:p w14:paraId="7ED096B6" w14:textId="7CA90B57" w:rsidR="00BA7562" w:rsidRPr="00D26514" w:rsidRDefault="00B064A3" w:rsidP="00FE2B6D">
      <w:pPr>
        <w:pStyle w:val="AuthorInstructions"/>
        <w:numPr>
          <w:ilvl w:val="0"/>
          <w:numId w:val="15"/>
        </w:numPr>
      </w:pPr>
      <w:r w:rsidRPr="00D26514">
        <w:t>Sometimes an option requires that an actor in this profile be grouped with an actor in another profile. That condition is specified in Column 2. See Actor C below.&gt;</w:t>
      </w:r>
    </w:p>
    <w:p w14:paraId="2332BE07" w14:textId="77777777" w:rsidR="00B064A3" w:rsidRPr="00D26514" w:rsidRDefault="00B064A3" w:rsidP="00EA3BCB">
      <w:pPr>
        <w:pStyle w:val="AuthorInstructions"/>
      </w:pPr>
    </w:p>
    <w:tbl>
      <w:tblPr>
        <w:tblW w:w="9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88"/>
        <w:gridCol w:w="2790"/>
        <w:gridCol w:w="2430"/>
        <w:gridCol w:w="2007"/>
      </w:tblGrid>
      <w:tr w:rsidR="007A15D1" w:rsidRPr="00D26514" w14:paraId="1EE3A3EE" w14:textId="77777777" w:rsidTr="00EA3BCB">
        <w:trPr>
          <w:cantSplit/>
          <w:tblHeader/>
          <w:jc w:val="center"/>
        </w:trPr>
        <w:tc>
          <w:tcPr>
            <w:tcW w:w="2188" w:type="dxa"/>
            <w:shd w:val="pct15" w:color="auto" w:fill="FFFFFF"/>
            <w:vAlign w:val="center"/>
          </w:tcPr>
          <w:p w14:paraId="6CB0DA66" w14:textId="77777777" w:rsidR="007A15D1" w:rsidRPr="00D26514" w:rsidRDefault="007A15D1" w:rsidP="007A15D1">
            <w:pPr>
              <w:pStyle w:val="TableEntryHeader"/>
            </w:pPr>
            <w:r w:rsidRPr="00D26514">
              <w:t>&lt;this Profile Acronym&gt; Actor</w:t>
            </w:r>
          </w:p>
        </w:tc>
        <w:tc>
          <w:tcPr>
            <w:tcW w:w="2790" w:type="dxa"/>
            <w:shd w:val="pct15" w:color="auto" w:fill="FFFFFF"/>
          </w:tcPr>
          <w:p w14:paraId="57B75C4F" w14:textId="77777777" w:rsidR="007A15D1" w:rsidRPr="00D26514" w:rsidRDefault="007A15D1" w:rsidP="007A15D1">
            <w:pPr>
              <w:pStyle w:val="TableEntryHeader"/>
            </w:pPr>
            <w:r w:rsidRPr="00D26514">
              <w:t>Grouping Condition</w:t>
            </w:r>
          </w:p>
        </w:tc>
        <w:tc>
          <w:tcPr>
            <w:tcW w:w="2430" w:type="dxa"/>
            <w:shd w:val="pct15" w:color="auto" w:fill="FFFFFF"/>
            <w:vAlign w:val="center"/>
          </w:tcPr>
          <w:p w14:paraId="305D3A36" w14:textId="77777777" w:rsidR="007A15D1" w:rsidRPr="00D26514" w:rsidRDefault="007A15D1" w:rsidP="00662157">
            <w:pPr>
              <w:pStyle w:val="TableEntryHeader"/>
            </w:pPr>
            <w:r w:rsidRPr="00D26514">
              <w:t>Actor</w:t>
            </w:r>
            <w:r w:rsidR="00662157" w:rsidRPr="00D26514">
              <w:t xml:space="preserve">(s) </w:t>
            </w:r>
            <w:r w:rsidRPr="00D26514">
              <w:t>to be grouped with</w:t>
            </w:r>
          </w:p>
        </w:tc>
        <w:tc>
          <w:tcPr>
            <w:tcW w:w="2007" w:type="dxa"/>
            <w:shd w:val="pct15" w:color="auto" w:fill="FFFFFF"/>
            <w:vAlign w:val="center"/>
          </w:tcPr>
          <w:p w14:paraId="038EF898" w14:textId="77777777" w:rsidR="007A15D1" w:rsidRPr="00D26514" w:rsidRDefault="007A15D1" w:rsidP="007A15D1">
            <w:pPr>
              <w:pStyle w:val="TableEntryHeader"/>
            </w:pPr>
            <w:r w:rsidRPr="00D26514">
              <w:t>Reference</w:t>
            </w:r>
          </w:p>
        </w:tc>
      </w:tr>
      <w:tr w:rsidR="007A15D1" w:rsidRPr="00D26514" w14:paraId="08A1985B" w14:textId="77777777" w:rsidTr="00EA3BCB">
        <w:trPr>
          <w:cantSplit/>
          <w:trHeight w:val="332"/>
          <w:jc w:val="center"/>
        </w:trPr>
        <w:tc>
          <w:tcPr>
            <w:tcW w:w="2188" w:type="dxa"/>
          </w:tcPr>
          <w:p w14:paraId="1E14AA98" w14:textId="77777777" w:rsidR="007A15D1" w:rsidRPr="00D26514" w:rsidRDefault="007A15D1" w:rsidP="007A15D1">
            <w:pPr>
              <w:pStyle w:val="TableEntry"/>
            </w:pPr>
            <w:r w:rsidRPr="00D26514">
              <w:t>Actor A</w:t>
            </w:r>
          </w:p>
        </w:tc>
        <w:tc>
          <w:tcPr>
            <w:tcW w:w="2790" w:type="dxa"/>
          </w:tcPr>
          <w:p w14:paraId="19E1477D" w14:textId="77777777" w:rsidR="007A15D1" w:rsidRPr="00D26514" w:rsidRDefault="001166F9" w:rsidP="007A15D1">
            <w:pPr>
              <w:pStyle w:val="TableEntry"/>
            </w:pPr>
            <w:r w:rsidRPr="00D26514">
              <w:t>--</w:t>
            </w:r>
          </w:p>
        </w:tc>
        <w:tc>
          <w:tcPr>
            <w:tcW w:w="2430" w:type="dxa"/>
            <w:vAlign w:val="center"/>
          </w:tcPr>
          <w:p w14:paraId="728037B6" w14:textId="77777777" w:rsidR="007A15D1" w:rsidRPr="00D26514" w:rsidRDefault="001166F9" w:rsidP="007A15D1">
            <w:pPr>
              <w:pStyle w:val="TableEntry"/>
            </w:pPr>
            <w:r w:rsidRPr="00D26514">
              <w:t>None</w:t>
            </w:r>
          </w:p>
        </w:tc>
        <w:tc>
          <w:tcPr>
            <w:tcW w:w="2007" w:type="dxa"/>
          </w:tcPr>
          <w:p w14:paraId="3BE62EE3" w14:textId="77777777" w:rsidR="007A15D1" w:rsidRPr="00D26514" w:rsidRDefault="007A15D1" w:rsidP="007A15D1">
            <w:pPr>
              <w:pStyle w:val="TableEntry"/>
            </w:pPr>
            <w:r w:rsidRPr="00D26514">
              <w:t>--</w:t>
            </w:r>
          </w:p>
        </w:tc>
      </w:tr>
      <w:tr w:rsidR="007A15D1" w:rsidRPr="00D26514" w14:paraId="6643E3A6" w14:textId="77777777" w:rsidTr="00EA3BCB">
        <w:trPr>
          <w:cantSplit/>
          <w:trHeight w:val="332"/>
          <w:jc w:val="center"/>
        </w:trPr>
        <w:tc>
          <w:tcPr>
            <w:tcW w:w="2188" w:type="dxa"/>
          </w:tcPr>
          <w:p w14:paraId="3A5E7F06" w14:textId="77777777" w:rsidR="007A15D1" w:rsidRPr="00D26514" w:rsidRDefault="007A15D1" w:rsidP="007A15D1">
            <w:pPr>
              <w:pStyle w:val="TableEntry"/>
            </w:pPr>
            <w:r w:rsidRPr="00D26514">
              <w:t>Actor B</w:t>
            </w:r>
          </w:p>
        </w:tc>
        <w:tc>
          <w:tcPr>
            <w:tcW w:w="2790" w:type="dxa"/>
          </w:tcPr>
          <w:p w14:paraId="563BEA36" w14:textId="77777777" w:rsidR="007A15D1" w:rsidRPr="00D26514" w:rsidRDefault="007A15D1" w:rsidP="007A15D1">
            <w:pPr>
              <w:pStyle w:val="TableEntry"/>
            </w:pPr>
            <w:r w:rsidRPr="00D26514">
              <w:t>Required</w:t>
            </w:r>
          </w:p>
        </w:tc>
        <w:tc>
          <w:tcPr>
            <w:tcW w:w="2430" w:type="dxa"/>
            <w:vAlign w:val="center"/>
          </w:tcPr>
          <w:p w14:paraId="5394FC12" w14:textId="5022E06A" w:rsidR="00551EBC" w:rsidRPr="00D26514" w:rsidRDefault="00551EBC" w:rsidP="00551EBC">
            <w:pPr>
              <w:pStyle w:val="TableEntry"/>
              <w:rPr>
                <w:i/>
              </w:rPr>
            </w:pPr>
            <w:r w:rsidRPr="00D26514">
              <w:rPr>
                <w:i/>
              </w:rPr>
              <w:t xml:space="preserve">&lt;external Domain Acronym or blank&gt; </w:t>
            </w:r>
            <w:r w:rsidR="004209C2">
              <w:rPr>
                <w:i/>
              </w:rPr>
              <w:t>SDPi-P</w:t>
            </w:r>
            <w:r w:rsidRPr="00D26514">
              <w:rPr>
                <w:i/>
              </w:rPr>
              <w:t xml:space="preserve">/&lt;Actor&gt; </w:t>
            </w:r>
          </w:p>
          <w:p w14:paraId="1597324E" w14:textId="77777777" w:rsidR="007A15D1" w:rsidRPr="00D26514" w:rsidRDefault="00BA7562" w:rsidP="00BA7562">
            <w:pPr>
              <w:pStyle w:val="TableEntry"/>
            </w:pPr>
            <w:r w:rsidRPr="00D26514">
              <w:rPr>
                <w:i/>
              </w:rPr>
              <w:t xml:space="preserve">&lt;e.g., </w:t>
            </w:r>
            <w:r w:rsidR="00551EBC" w:rsidRPr="00D26514">
              <w:rPr>
                <w:i/>
              </w:rPr>
              <w:t>ITI CT</w:t>
            </w:r>
            <w:r w:rsidRPr="00D26514">
              <w:rPr>
                <w:i/>
              </w:rPr>
              <w:t xml:space="preserve"> / Time Client&gt;</w:t>
            </w:r>
          </w:p>
        </w:tc>
        <w:tc>
          <w:tcPr>
            <w:tcW w:w="2007" w:type="dxa"/>
          </w:tcPr>
          <w:p w14:paraId="6471A629" w14:textId="77777777" w:rsidR="007A0A1D" w:rsidRPr="00D26514" w:rsidRDefault="007A0A1D" w:rsidP="007A0A1D">
            <w:pPr>
              <w:pStyle w:val="TableEntry"/>
              <w:rPr>
                <w:i/>
              </w:rPr>
            </w:pPr>
            <w:r w:rsidRPr="00D26514">
              <w:rPr>
                <w:i/>
              </w:rPr>
              <w:t>&lt;TF Reference; typically from Vol 1&gt;</w:t>
            </w:r>
          </w:p>
          <w:p w14:paraId="77006C33" w14:textId="7C251684" w:rsidR="007A15D1" w:rsidRPr="00D26514" w:rsidRDefault="007A0A1D" w:rsidP="007A0A1D">
            <w:pPr>
              <w:pStyle w:val="TableEntry"/>
              <w:rPr>
                <w:i/>
              </w:rPr>
            </w:pPr>
            <w:r w:rsidRPr="00D26514">
              <w:rPr>
                <w:i/>
              </w:rPr>
              <w:t>&lt;(</w:t>
            </w:r>
            <w:r w:rsidR="00133BE6" w:rsidRPr="00D26514">
              <w:rPr>
                <w:i/>
              </w:rPr>
              <w:t>e.g.,</w:t>
            </w:r>
            <w:r w:rsidRPr="00D26514">
              <w:rPr>
                <w:i/>
              </w:rPr>
              <w:t xml:space="preserve"> ITI TF-1: 7.1)&gt;</w:t>
            </w:r>
          </w:p>
        </w:tc>
      </w:tr>
      <w:tr w:rsidR="007A15D1" w:rsidRPr="00D26514" w14:paraId="6528B66B" w14:textId="77777777" w:rsidTr="00EA3BCB">
        <w:trPr>
          <w:cantSplit/>
          <w:trHeight w:val="332"/>
          <w:jc w:val="center"/>
        </w:trPr>
        <w:tc>
          <w:tcPr>
            <w:tcW w:w="2188" w:type="dxa"/>
          </w:tcPr>
          <w:p w14:paraId="558152B6" w14:textId="77777777" w:rsidR="007A15D1" w:rsidRPr="00D26514" w:rsidRDefault="007A15D1" w:rsidP="007A15D1">
            <w:pPr>
              <w:pStyle w:val="TableEntry"/>
            </w:pPr>
            <w:r w:rsidRPr="00D26514">
              <w:lastRenderedPageBreak/>
              <w:t>Actor C</w:t>
            </w:r>
          </w:p>
        </w:tc>
        <w:tc>
          <w:tcPr>
            <w:tcW w:w="2790" w:type="dxa"/>
            <w:vAlign w:val="center"/>
          </w:tcPr>
          <w:p w14:paraId="5D4EF02C" w14:textId="77777777" w:rsidR="007A15D1" w:rsidRPr="00D26514" w:rsidRDefault="007A15D1" w:rsidP="007117B8">
            <w:pPr>
              <w:pStyle w:val="TableEntry"/>
            </w:pPr>
            <w:r w:rsidRPr="00D26514">
              <w:t>With the</w:t>
            </w:r>
            <w:r w:rsidRPr="00EA3BCB">
              <w:t xml:space="preserve"> </w:t>
            </w:r>
            <w:r w:rsidRPr="00D26514">
              <w:rPr>
                <w:i/>
                <w:iCs/>
              </w:rPr>
              <w:t>&lt;Option name in this profile&gt;</w:t>
            </w:r>
            <w:r w:rsidRPr="00D26514">
              <w:t xml:space="preserve"> Option </w:t>
            </w:r>
          </w:p>
        </w:tc>
        <w:tc>
          <w:tcPr>
            <w:tcW w:w="2430" w:type="dxa"/>
            <w:vAlign w:val="center"/>
          </w:tcPr>
          <w:p w14:paraId="3860C2F1" w14:textId="1388B61A" w:rsidR="00300B8F" w:rsidRPr="00D26514" w:rsidRDefault="00300B8F" w:rsidP="00300B8F">
            <w:pPr>
              <w:pStyle w:val="TableEntry"/>
              <w:rPr>
                <w:i/>
              </w:rPr>
            </w:pPr>
            <w:r w:rsidRPr="00D26514">
              <w:rPr>
                <w:i/>
              </w:rPr>
              <w:t xml:space="preserve">&lt;external Domain Acronym or blank&gt; </w:t>
            </w:r>
            <w:r w:rsidR="004209C2">
              <w:rPr>
                <w:i/>
              </w:rPr>
              <w:t>SDPi-P</w:t>
            </w:r>
            <w:r w:rsidRPr="00D26514">
              <w:rPr>
                <w:i/>
              </w:rPr>
              <w:t xml:space="preserve">/&lt;Actor&gt; </w:t>
            </w:r>
          </w:p>
          <w:p w14:paraId="73237429" w14:textId="77777777" w:rsidR="007A15D1" w:rsidRPr="00D26514" w:rsidRDefault="007A15D1" w:rsidP="007A15D1">
            <w:pPr>
              <w:pStyle w:val="TableEntry"/>
            </w:pPr>
          </w:p>
        </w:tc>
        <w:tc>
          <w:tcPr>
            <w:tcW w:w="2007" w:type="dxa"/>
          </w:tcPr>
          <w:p w14:paraId="322C3637" w14:textId="126087F8" w:rsidR="007A15D1" w:rsidRPr="00D26514" w:rsidRDefault="007A15D1" w:rsidP="007A15D1">
            <w:pPr>
              <w:pStyle w:val="TableEntry"/>
              <w:rPr>
                <w:i/>
              </w:rPr>
            </w:pPr>
            <w:r w:rsidRPr="00D26514">
              <w:rPr>
                <w:i/>
              </w:rPr>
              <w:t>Where the Option is defi</w:t>
            </w:r>
            <w:r w:rsidR="00DF3FC1" w:rsidRPr="00D26514">
              <w:rPr>
                <w:i/>
              </w:rPr>
              <w:t xml:space="preserve">ned in this profile &lt;Section </w:t>
            </w:r>
            <w:r w:rsidR="00081DA6">
              <w:rPr>
                <w:i/>
              </w:rPr>
              <w:t>W</w:t>
            </w:r>
            <w:r w:rsidR="00A722CC">
              <w:rPr>
                <w:i/>
              </w:rPr>
              <w:t>.</w:t>
            </w:r>
            <w:r w:rsidR="00DF3FC1" w:rsidRPr="00D26514">
              <w:rPr>
                <w:i/>
              </w:rPr>
              <w:t>3</w:t>
            </w:r>
            <w:r w:rsidRPr="00D26514">
              <w:rPr>
                <w:i/>
              </w:rPr>
              <w:t xml:space="preserve"> z&gt;</w:t>
            </w:r>
          </w:p>
        </w:tc>
      </w:tr>
      <w:tr w:rsidR="007A15D1" w:rsidRPr="00D26514" w14:paraId="5043CC14" w14:textId="77777777" w:rsidTr="00EA3BCB">
        <w:trPr>
          <w:cantSplit/>
          <w:trHeight w:val="332"/>
          <w:jc w:val="center"/>
        </w:trPr>
        <w:tc>
          <w:tcPr>
            <w:tcW w:w="2188" w:type="dxa"/>
            <w:vMerge w:val="restart"/>
          </w:tcPr>
          <w:p w14:paraId="65EB09ED" w14:textId="77777777" w:rsidR="007A15D1" w:rsidRPr="00D26514" w:rsidRDefault="00D630A5" w:rsidP="007A15D1">
            <w:pPr>
              <w:pStyle w:val="TableEntry"/>
            </w:pPr>
            <w:r w:rsidRPr="00D26514">
              <w:t>Actor D</w:t>
            </w:r>
            <w:r w:rsidR="007A15D1" w:rsidRPr="00D26514" w:rsidDel="00277D49">
              <w:t xml:space="preserve"> </w:t>
            </w:r>
          </w:p>
          <w:p w14:paraId="04E8A7E3" w14:textId="77777777" w:rsidR="00D630A5" w:rsidRPr="00EA3BCB" w:rsidRDefault="00D630A5" w:rsidP="007117B8">
            <w:pPr>
              <w:pStyle w:val="TableEntry"/>
              <w:rPr>
                <w:i/>
                <w:iCs/>
              </w:rPr>
            </w:pPr>
            <w:r w:rsidRPr="00D26514">
              <w:rPr>
                <w:i/>
              </w:rPr>
              <w:t>&lt;if an actor has both required and conditional groupings, list the Required grouping first&gt;</w:t>
            </w:r>
          </w:p>
        </w:tc>
        <w:tc>
          <w:tcPr>
            <w:tcW w:w="2790" w:type="dxa"/>
            <w:vAlign w:val="center"/>
          </w:tcPr>
          <w:p w14:paraId="6C7D5A52" w14:textId="77777777" w:rsidR="007A15D1" w:rsidRPr="00D26514" w:rsidRDefault="007A15D1" w:rsidP="007A15D1">
            <w:pPr>
              <w:pStyle w:val="TableEntry"/>
            </w:pPr>
            <w:r w:rsidRPr="00D26514">
              <w:t>Required</w:t>
            </w:r>
          </w:p>
        </w:tc>
        <w:tc>
          <w:tcPr>
            <w:tcW w:w="2430" w:type="dxa"/>
            <w:vAlign w:val="center"/>
          </w:tcPr>
          <w:p w14:paraId="1FFEF819" w14:textId="77005BF2" w:rsidR="00551EBC" w:rsidRPr="00D26514" w:rsidRDefault="00551EBC" w:rsidP="00551EBC">
            <w:pPr>
              <w:pStyle w:val="TableEntry"/>
              <w:rPr>
                <w:i/>
              </w:rPr>
            </w:pPr>
            <w:r w:rsidRPr="00D26514">
              <w:rPr>
                <w:i/>
              </w:rPr>
              <w:t xml:space="preserve">&lt;external Domain Acronym or blank&gt; </w:t>
            </w:r>
            <w:r w:rsidR="004209C2">
              <w:rPr>
                <w:i/>
              </w:rPr>
              <w:t>SDPi-P</w:t>
            </w:r>
            <w:r w:rsidRPr="00D26514">
              <w:rPr>
                <w:i/>
              </w:rPr>
              <w:t xml:space="preserve">/&lt;Actor&gt; </w:t>
            </w:r>
          </w:p>
          <w:p w14:paraId="138097C0" w14:textId="77777777" w:rsidR="007A15D1" w:rsidRPr="00D26514" w:rsidRDefault="007A15D1" w:rsidP="007A15D1">
            <w:pPr>
              <w:pStyle w:val="TableEntry"/>
            </w:pPr>
          </w:p>
        </w:tc>
        <w:tc>
          <w:tcPr>
            <w:tcW w:w="2007" w:type="dxa"/>
          </w:tcPr>
          <w:p w14:paraId="474A4ADC" w14:textId="77777777" w:rsidR="00DF3FC1" w:rsidRPr="00D26514" w:rsidRDefault="00DF3FC1" w:rsidP="00DF3FC1">
            <w:pPr>
              <w:pStyle w:val="TableEntry"/>
              <w:rPr>
                <w:i/>
              </w:rPr>
            </w:pPr>
            <w:r w:rsidRPr="00D26514">
              <w:rPr>
                <w:i/>
              </w:rPr>
              <w:t>&lt;TF Reference; typically from Vol 1&gt;</w:t>
            </w:r>
          </w:p>
          <w:p w14:paraId="0826B6E9" w14:textId="77777777" w:rsidR="007A15D1" w:rsidRPr="00D26514" w:rsidRDefault="007A15D1" w:rsidP="007A15D1">
            <w:pPr>
              <w:pStyle w:val="TableEntry"/>
            </w:pPr>
          </w:p>
        </w:tc>
      </w:tr>
      <w:tr w:rsidR="007A15D1" w:rsidRPr="00D26514" w14:paraId="51170D92" w14:textId="77777777" w:rsidTr="00EA3BCB">
        <w:trPr>
          <w:cantSplit/>
          <w:trHeight w:val="332"/>
          <w:jc w:val="center"/>
        </w:trPr>
        <w:tc>
          <w:tcPr>
            <w:tcW w:w="2188" w:type="dxa"/>
            <w:vMerge/>
          </w:tcPr>
          <w:p w14:paraId="53F90763" w14:textId="77777777" w:rsidR="007A15D1" w:rsidRPr="00D26514" w:rsidRDefault="007A15D1" w:rsidP="007A15D1">
            <w:pPr>
              <w:pStyle w:val="TableEntry"/>
            </w:pPr>
          </w:p>
        </w:tc>
        <w:tc>
          <w:tcPr>
            <w:tcW w:w="2790" w:type="dxa"/>
            <w:vAlign w:val="center"/>
          </w:tcPr>
          <w:p w14:paraId="139D3EEE" w14:textId="35DDC75B" w:rsidR="007A15D1" w:rsidRPr="00D26514" w:rsidRDefault="007A15D1" w:rsidP="007117B8">
            <w:pPr>
              <w:pStyle w:val="TableEntry"/>
            </w:pPr>
            <w:r w:rsidRPr="00D26514">
              <w:t xml:space="preserve">If the </w:t>
            </w:r>
            <w:r w:rsidR="00D630A5" w:rsidRPr="00EA3BCB">
              <w:rPr>
                <w:i/>
              </w:rPr>
              <w:t>&lt;Option name in this profile&gt;</w:t>
            </w:r>
            <w:r w:rsidR="00D630A5" w:rsidRPr="00D26514">
              <w:t xml:space="preserve"> </w:t>
            </w:r>
            <w:r w:rsidRPr="00D26514">
              <w:t>Option is supported.</w:t>
            </w:r>
          </w:p>
        </w:tc>
        <w:tc>
          <w:tcPr>
            <w:tcW w:w="2430" w:type="dxa"/>
            <w:vAlign w:val="center"/>
          </w:tcPr>
          <w:p w14:paraId="1283DB66" w14:textId="160B072C" w:rsidR="00300B8F" w:rsidRPr="00D26514" w:rsidRDefault="00300B8F" w:rsidP="00300B8F">
            <w:pPr>
              <w:pStyle w:val="TableEntry"/>
              <w:rPr>
                <w:i/>
              </w:rPr>
            </w:pPr>
            <w:r w:rsidRPr="00D26514">
              <w:rPr>
                <w:i/>
              </w:rPr>
              <w:t xml:space="preserve">&lt;external Domain Acronym or blank&gt; </w:t>
            </w:r>
            <w:r w:rsidR="004209C2">
              <w:rPr>
                <w:i/>
              </w:rPr>
              <w:t>SDPi-P</w:t>
            </w:r>
            <w:r w:rsidRPr="00D26514">
              <w:rPr>
                <w:i/>
              </w:rPr>
              <w:t xml:space="preserve">/&lt;Actor&gt; </w:t>
            </w:r>
          </w:p>
          <w:p w14:paraId="67848E9A" w14:textId="77777777" w:rsidR="007A15D1" w:rsidRPr="00D26514" w:rsidRDefault="007A15D1" w:rsidP="007A15D1">
            <w:pPr>
              <w:pStyle w:val="TableEntry"/>
            </w:pPr>
          </w:p>
        </w:tc>
        <w:tc>
          <w:tcPr>
            <w:tcW w:w="2007" w:type="dxa"/>
          </w:tcPr>
          <w:p w14:paraId="635F8CC6" w14:textId="77777777" w:rsidR="00DF3FC1" w:rsidRPr="00D26514" w:rsidRDefault="00DF3FC1" w:rsidP="00DF3FC1">
            <w:pPr>
              <w:pStyle w:val="TableEntry"/>
              <w:rPr>
                <w:i/>
              </w:rPr>
            </w:pPr>
            <w:r w:rsidRPr="00D26514">
              <w:rPr>
                <w:i/>
              </w:rPr>
              <w:t>&lt;TF Reference; typically from Vol 1&gt;</w:t>
            </w:r>
          </w:p>
          <w:p w14:paraId="63A8782C" w14:textId="77777777" w:rsidR="007A15D1" w:rsidRPr="00D26514" w:rsidRDefault="007A15D1" w:rsidP="007A15D1">
            <w:pPr>
              <w:pStyle w:val="TableEntry"/>
            </w:pPr>
          </w:p>
        </w:tc>
      </w:tr>
      <w:tr w:rsidR="007A15D1" w:rsidRPr="00D26514" w14:paraId="2812400F" w14:textId="77777777" w:rsidTr="00EA3BCB">
        <w:trPr>
          <w:cantSplit/>
          <w:trHeight w:val="332"/>
          <w:jc w:val="center"/>
        </w:trPr>
        <w:tc>
          <w:tcPr>
            <w:tcW w:w="2188" w:type="dxa"/>
            <w:vMerge/>
          </w:tcPr>
          <w:p w14:paraId="7C706EDB" w14:textId="77777777" w:rsidR="007A15D1" w:rsidRPr="00D26514" w:rsidRDefault="007A15D1" w:rsidP="007A15D1">
            <w:pPr>
              <w:pStyle w:val="TableEntry"/>
            </w:pPr>
          </w:p>
        </w:tc>
        <w:tc>
          <w:tcPr>
            <w:tcW w:w="2790" w:type="dxa"/>
            <w:vAlign w:val="center"/>
          </w:tcPr>
          <w:p w14:paraId="0059B914" w14:textId="1835BC36" w:rsidR="007A15D1" w:rsidRPr="00D26514" w:rsidRDefault="00300B8F" w:rsidP="007117B8">
            <w:pPr>
              <w:pStyle w:val="TableEntry"/>
            </w:pPr>
            <w:r w:rsidRPr="00D26514">
              <w:t xml:space="preserve">If the </w:t>
            </w:r>
            <w:r w:rsidRPr="00D26514">
              <w:rPr>
                <w:i/>
              </w:rPr>
              <w:t>&lt;other Option name in this profile&gt;</w:t>
            </w:r>
            <w:r w:rsidRPr="00D26514">
              <w:t xml:space="preserve"> Option is supported.</w:t>
            </w:r>
          </w:p>
        </w:tc>
        <w:tc>
          <w:tcPr>
            <w:tcW w:w="2430" w:type="dxa"/>
            <w:vAlign w:val="center"/>
          </w:tcPr>
          <w:p w14:paraId="0D1DEEF0" w14:textId="7A585B90" w:rsidR="00300B8F" w:rsidRPr="00D26514" w:rsidRDefault="00300B8F" w:rsidP="00300B8F">
            <w:pPr>
              <w:pStyle w:val="TableEntry"/>
              <w:rPr>
                <w:i/>
              </w:rPr>
            </w:pPr>
            <w:r w:rsidRPr="00D26514">
              <w:rPr>
                <w:i/>
              </w:rPr>
              <w:t xml:space="preserve">&lt;external Domain Acronym or blank&gt; </w:t>
            </w:r>
            <w:r w:rsidR="004209C2">
              <w:rPr>
                <w:i/>
              </w:rPr>
              <w:t>SDPi-P</w:t>
            </w:r>
            <w:r w:rsidRPr="00D26514">
              <w:rPr>
                <w:i/>
              </w:rPr>
              <w:t xml:space="preserve">/&lt;Actor&gt; </w:t>
            </w:r>
          </w:p>
          <w:p w14:paraId="50642948" w14:textId="77777777" w:rsidR="007A15D1" w:rsidRPr="00D26514" w:rsidRDefault="007A15D1" w:rsidP="007A15D1">
            <w:pPr>
              <w:pStyle w:val="TableEntry"/>
            </w:pPr>
          </w:p>
        </w:tc>
        <w:tc>
          <w:tcPr>
            <w:tcW w:w="2007" w:type="dxa"/>
          </w:tcPr>
          <w:p w14:paraId="2D908AEF" w14:textId="77777777" w:rsidR="00DF3FC1" w:rsidRPr="00D26514" w:rsidRDefault="00DF3FC1" w:rsidP="00DF3FC1">
            <w:pPr>
              <w:pStyle w:val="TableEntry"/>
              <w:rPr>
                <w:i/>
              </w:rPr>
            </w:pPr>
            <w:r w:rsidRPr="00D26514">
              <w:rPr>
                <w:i/>
              </w:rPr>
              <w:t>&lt;TF Reference; typically from Vol 1&gt;</w:t>
            </w:r>
          </w:p>
          <w:p w14:paraId="1D2ED0F0" w14:textId="77777777" w:rsidR="007A15D1" w:rsidRPr="00D26514" w:rsidRDefault="007A15D1" w:rsidP="007A15D1">
            <w:pPr>
              <w:pStyle w:val="TableEntry"/>
            </w:pPr>
          </w:p>
        </w:tc>
      </w:tr>
      <w:tr w:rsidR="00300B8F" w:rsidRPr="00D26514" w14:paraId="06796BFE" w14:textId="77777777" w:rsidTr="00EA3BCB">
        <w:trPr>
          <w:cantSplit/>
          <w:trHeight w:val="332"/>
          <w:jc w:val="center"/>
        </w:trPr>
        <w:tc>
          <w:tcPr>
            <w:tcW w:w="2188" w:type="dxa"/>
          </w:tcPr>
          <w:p w14:paraId="5F30541E" w14:textId="77777777" w:rsidR="00300B8F" w:rsidRPr="00D26514" w:rsidRDefault="00300B8F" w:rsidP="00300B8F">
            <w:pPr>
              <w:pStyle w:val="TableEntry"/>
            </w:pPr>
            <w:r w:rsidRPr="00D26514">
              <w:t>Actor E</w:t>
            </w:r>
          </w:p>
          <w:p w14:paraId="5C17E67A" w14:textId="77777777" w:rsidR="00300B8F" w:rsidRPr="00D26514" w:rsidRDefault="00300B8F" w:rsidP="007A15D1">
            <w:pPr>
              <w:pStyle w:val="TableEntry"/>
            </w:pPr>
            <w:r w:rsidRPr="00D26514">
              <w:rPr>
                <w:i/>
              </w:rPr>
              <w:t>(In rare cases, the actor to be grouped with must implement an option, an example is</w:t>
            </w:r>
            <w:r w:rsidR="00D5192B" w:rsidRPr="00D26514">
              <w:rPr>
                <w:i/>
              </w:rPr>
              <w:t xml:space="preserve"> in column 3</w:t>
            </w:r>
            <w:r w:rsidRPr="00D26514">
              <w:rPr>
                <w:i/>
              </w:rPr>
              <w:t>)</w:t>
            </w:r>
          </w:p>
        </w:tc>
        <w:tc>
          <w:tcPr>
            <w:tcW w:w="2790" w:type="dxa"/>
          </w:tcPr>
          <w:p w14:paraId="1BF1BF86" w14:textId="77777777" w:rsidR="00300B8F" w:rsidRPr="00D26514" w:rsidRDefault="00D5192B" w:rsidP="00D5192B">
            <w:pPr>
              <w:pStyle w:val="TableEntry"/>
            </w:pPr>
            <w:r w:rsidRPr="00D26514">
              <w:t>Required</w:t>
            </w:r>
          </w:p>
        </w:tc>
        <w:tc>
          <w:tcPr>
            <w:tcW w:w="2430" w:type="dxa"/>
          </w:tcPr>
          <w:p w14:paraId="244D2C0E" w14:textId="4570D092" w:rsidR="00D5192B" w:rsidRPr="00D26514" w:rsidRDefault="00D5192B" w:rsidP="00D5192B">
            <w:pPr>
              <w:pStyle w:val="TableEntry"/>
              <w:rPr>
                <w:i/>
              </w:rPr>
            </w:pPr>
            <w:r w:rsidRPr="00D26514">
              <w:rPr>
                <w:i/>
              </w:rPr>
              <w:t xml:space="preserve">&lt;external Domain Acronym or blank&gt; </w:t>
            </w:r>
            <w:r w:rsidR="004209C2">
              <w:rPr>
                <w:i/>
              </w:rPr>
              <w:t>SDPi-P</w:t>
            </w:r>
            <w:r w:rsidRPr="00D26514">
              <w:rPr>
                <w:i/>
              </w:rPr>
              <w:t xml:space="preserve">/&lt;Actor&gt; </w:t>
            </w:r>
            <w:r w:rsidRPr="00D26514">
              <w:t xml:space="preserve">with the </w:t>
            </w:r>
            <w:r w:rsidRPr="00D26514">
              <w:rPr>
                <w:i/>
              </w:rPr>
              <w:t>&lt;option name&gt;</w:t>
            </w:r>
          </w:p>
          <w:p w14:paraId="3F9FEDA7" w14:textId="5A17EB52" w:rsidR="00D5192B" w:rsidRPr="00D26514" w:rsidRDefault="00D5192B" w:rsidP="00D5192B">
            <w:pPr>
              <w:pStyle w:val="TableEntry"/>
              <w:rPr>
                <w:i/>
              </w:rPr>
            </w:pPr>
            <w:r w:rsidRPr="00D26514">
              <w:rPr>
                <w:i/>
              </w:rPr>
              <w:t>&lt;e.g.</w:t>
            </w:r>
            <w:r w:rsidR="00982BC4">
              <w:rPr>
                <w:i/>
              </w:rPr>
              <w:t>,</w:t>
            </w:r>
            <w:r w:rsidRPr="00D26514">
              <w:rPr>
                <w:i/>
              </w:rPr>
              <w:t xml:space="preserve"> ITI RFD Form Filler with the Archive Form Option&gt;</w:t>
            </w:r>
          </w:p>
          <w:p w14:paraId="756CEDF7" w14:textId="77777777" w:rsidR="00300B8F" w:rsidRPr="00D26514" w:rsidRDefault="00300B8F" w:rsidP="00300B8F">
            <w:pPr>
              <w:pStyle w:val="TableEntry"/>
            </w:pPr>
          </w:p>
        </w:tc>
        <w:tc>
          <w:tcPr>
            <w:tcW w:w="2007" w:type="dxa"/>
          </w:tcPr>
          <w:p w14:paraId="6EF215D0" w14:textId="77777777" w:rsidR="00300B8F" w:rsidRPr="00D26514" w:rsidRDefault="00300B8F" w:rsidP="00300B8F">
            <w:pPr>
              <w:pStyle w:val="TableEntry"/>
              <w:rPr>
                <w:i/>
              </w:rPr>
            </w:pPr>
            <w:r w:rsidRPr="00D26514">
              <w:rPr>
                <w:i/>
              </w:rPr>
              <w:t>&lt;TF Reference to the Option definition; typically from Vol 1&gt;</w:t>
            </w:r>
          </w:p>
          <w:p w14:paraId="583BBAC8" w14:textId="012741E7" w:rsidR="00300B8F" w:rsidRPr="00D26514" w:rsidRDefault="00300B8F" w:rsidP="00300B8F">
            <w:pPr>
              <w:pStyle w:val="TableEntry"/>
            </w:pPr>
            <w:r w:rsidRPr="00D26514">
              <w:rPr>
                <w:i/>
              </w:rPr>
              <w:t>&lt;(e</w:t>
            </w:r>
            <w:r w:rsidR="00982BC4">
              <w:rPr>
                <w:i/>
              </w:rPr>
              <w:t>.</w:t>
            </w:r>
            <w:r w:rsidRPr="00D26514">
              <w:rPr>
                <w:i/>
              </w:rPr>
              <w:t>g</w:t>
            </w:r>
            <w:r w:rsidR="00982BC4">
              <w:rPr>
                <w:i/>
              </w:rPr>
              <w:t>.,</w:t>
            </w:r>
            <w:r w:rsidRPr="00D26514">
              <w:rPr>
                <w:i/>
              </w:rPr>
              <w:t xml:space="preserve"> ITI TF-1:17.3.11)&gt;</w:t>
            </w:r>
          </w:p>
        </w:tc>
      </w:tr>
    </w:tbl>
    <w:p w14:paraId="5F8BBE6E" w14:textId="77777777" w:rsidR="008A63C9" w:rsidRPr="00D26514" w:rsidRDefault="008A63C9" w:rsidP="00EA3BCB">
      <w:pPr>
        <w:pStyle w:val="BodyText"/>
      </w:pPr>
    </w:p>
    <w:p w14:paraId="0F157428" w14:textId="4DBC7820" w:rsidR="00CF283F" w:rsidRPr="00D26514" w:rsidRDefault="00081DA6" w:rsidP="00303E20">
      <w:pPr>
        <w:pStyle w:val="Heading2"/>
        <w:numPr>
          <w:ilvl w:val="0"/>
          <w:numId w:val="0"/>
        </w:numPr>
        <w:rPr>
          <w:noProof w:val="0"/>
        </w:rPr>
      </w:pPr>
      <w:bookmarkStart w:id="156" w:name="_Toc345074658"/>
      <w:bookmarkStart w:id="157" w:name="_Toc18414919"/>
      <w:bookmarkStart w:id="158" w:name="_Toc45264897"/>
      <w:r>
        <w:rPr>
          <w:noProof w:val="0"/>
        </w:rPr>
        <w:t>W</w:t>
      </w:r>
      <w:r w:rsidR="00A722CC">
        <w:rPr>
          <w:noProof w:val="0"/>
        </w:rPr>
        <w:t>.</w:t>
      </w:r>
      <w:r w:rsidR="00AF472E" w:rsidRPr="00D26514">
        <w:rPr>
          <w:noProof w:val="0"/>
        </w:rPr>
        <w:t>4</w:t>
      </w:r>
      <w:r w:rsidR="005F21E7" w:rsidRPr="00D26514">
        <w:rPr>
          <w:noProof w:val="0"/>
        </w:rPr>
        <w:t xml:space="preserve"> </w:t>
      </w:r>
      <w:r w:rsidR="004209C2">
        <w:rPr>
          <w:noProof w:val="0"/>
        </w:rPr>
        <w:t>SDPi-P</w:t>
      </w:r>
      <w:r w:rsidR="00CF283F" w:rsidRPr="00D26514">
        <w:rPr>
          <w:noProof w:val="0"/>
        </w:rPr>
        <w:t xml:space="preserve"> </w:t>
      </w:r>
      <w:bookmarkEnd w:id="127"/>
      <w:bookmarkEnd w:id="128"/>
      <w:r w:rsidR="00167DB7" w:rsidRPr="00D26514">
        <w:rPr>
          <w:noProof w:val="0"/>
        </w:rPr>
        <w:t>Overview</w:t>
      </w:r>
      <w:bookmarkEnd w:id="156"/>
      <w:bookmarkEnd w:id="157"/>
      <w:bookmarkEnd w:id="158"/>
    </w:p>
    <w:p w14:paraId="4515CF1D" w14:textId="77777777" w:rsidR="003A09FE" w:rsidRPr="00D26514" w:rsidRDefault="003A09FE" w:rsidP="003A09FE">
      <w:pPr>
        <w:pStyle w:val="BodyText"/>
        <w:rPr>
          <w:i/>
          <w:iCs/>
        </w:rPr>
      </w:pPr>
      <w:r w:rsidRPr="00D26514">
        <w:rPr>
          <w:i/>
          <w:iCs/>
        </w:rPr>
        <w:t>&lt;Volume 2 documents each transaction/content module in isolation</w:t>
      </w:r>
      <w:r w:rsidR="00F0665F" w:rsidRPr="00D26514">
        <w:rPr>
          <w:i/>
          <w:iCs/>
        </w:rPr>
        <w:t>.</w:t>
      </w:r>
      <w:r w:rsidR="00C60F4D" w:rsidRPr="00D26514">
        <w:rPr>
          <w:i/>
          <w:iCs/>
        </w:rPr>
        <w:t xml:space="preserve"> T</w:t>
      </w:r>
      <w:r w:rsidRPr="00D26514">
        <w:rPr>
          <w:i/>
          <w:iCs/>
        </w:rPr>
        <w:t>his section shows how the transactions/content modules of the profile are combined to address the use cases.&gt;</w:t>
      </w:r>
    </w:p>
    <w:p w14:paraId="70B7684B" w14:textId="60822866" w:rsidR="003A4080" w:rsidRPr="00EA3BCB" w:rsidRDefault="002869E8" w:rsidP="003A4080">
      <w:pPr>
        <w:pStyle w:val="BodyText"/>
      </w:pPr>
      <w:r w:rsidRPr="00D26514">
        <w:rPr>
          <w:i/>
          <w:iCs/>
        </w:rPr>
        <w:t xml:space="preserve">&lt;Use </w:t>
      </w:r>
      <w:r w:rsidR="003A4080" w:rsidRPr="00D26514">
        <w:rPr>
          <w:i/>
          <w:iCs/>
        </w:rPr>
        <w:t>c</w:t>
      </w:r>
      <w:r w:rsidRPr="00D26514">
        <w:rPr>
          <w:i/>
          <w:iCs/>
        </w:rPr>
        <w:t>ases are informative, not normative, and “</w:t>
      </w:r>
      <w:r w:rsidR="000125FF" w:rsidRPr="00D26514">
        <w:rPr>
          <w:i/>
          <w:iCs/>
        </w:rPr>
        <w:t>SHALL</w:t>
      </w:r>
      <w:r w:rsidRPr="00D26514">
        <w:rPr>
          <w:i/>
          <w:iCs/>
        </w:rPr>
        <w:t>” language is not allowed in use cases.&gt;</w:t>
      </w:r>
    </w:p>
    <w:p w14:paraId="0B052710" w14:textId="43AC1A82" w:rsidR="00167DB7" w:rsidRPr="00D26514" w:rsidRDefault="00081DA6" w:rsidP="003D19E0">
      <w:pPr>
        <w:pStyle w:val="Heading3"/>
        <w:keepNext w:val="0"/>
        <w:numPr>
          <w:ilvl w:val="0"/>
          <w:numId w:val="0"/>
        </w:numPr>
        <w:rPr>
          <w:bCs/>
          <w:noProof w:val="0"/>
        </w:rPr>
      </w:pPr>
      <w:bookmarkStart w:id="159" w:name="_Toc345074659"/>
      <w:bookmarkStart w:id="160" w:name="_Toc18414920"/>
      <w:bookmarkStart w:id="161" w:name="OLE_LINK24"/>
      <w:bookmarkStart w:id="162" w:name="_Toc45264898"/>
      <w:r>
        <w:rPr>
          <w:bCs/>
          <w:noProof w:val="0"/>
        </w:rPr>
        <w:t>W</w:t>
      </w:r>
      <w:r w:rsidR="00A722CC">
        <w:rPr>
          <w:bCs/>
          <w:noProof w:val="0"/>
        </w:rPr>
        <w:t>.</w:t>
      </w:r>
      <w:r w:rsidR="00AF472E" w:rsidRPr="00D26514">
        <w:rPr>
          <w:bCs/>
          <w:noProof w:val="0"/>
        </w:rPr>
        <w:t>4</w:t>
      </w:r>
      <w:r w:rsidR="00167DB7" w:rsidRPr="00D26514">
        <w:rPr>
          <w:bCs/>
          <w:noProof w:val="0"/>
        </w:rPr>
        <w:t>.1 Concepts</w:t>
      </w:r>
      <w:bookmarkEnd w:id="159"/>
      <w:bookmarkEnd w:id="160"/>
      <w:bookmarkEnd w:id="162"/>
    </w:p>
    <w:p w14:paraId="5FB84E41" w14:textId="77777777" w:rsidR="00167DB7" w:rsidRPr="00D26514" w:rsidRDefault="00167DB7" w:rsidP="00597DB2">
      <w:pPr>
        <w:pStyle w:val="AuthorInstructions"/>
      </w:pPr>
      <w:r w:rsidRPr="00D26514">
        <w:t xml:space="preserve">&lt;If needed, this section provides an overview of the concepts that provide necessary background </w:t>
      </w:r>
      <w:r w:rsidR="003D19E0" w:rsidRPr="00D26514">
        <w:t>for understanding the profile</w:t>
      </w:r>
      <w:r w:rsidR="00F0665F" w:rsidRPr="00D26514">
        <w:t xml:space="preserve">. </w:t>
      </w:r>
      <w:r w:rsidR="00104BE6" w:rsidRPr="00EA3BCB">
        <w:rPr>
          <w:highlight w:val="yellow"/>
        </w:rPr>
        <w:t>If not needed, state “Not applicable</w:t>
      </w:r>
      <w:r w:rsidR="00104BE6" w:rsidRPr="00D26514">
        <w:t>.”</w:t>
      </w:r>
      <w:r w:rsidR="005F3FB5" w:rsidRPr="00D26514">
        <w:t xml:space="preserve"> </w:t>
      </w:r>
      <w:r w:rsidR="009D2A49" w:rsidRPr="00D26514">
        <w:t>For an example of why/how this section may be needed, please see ITI Cross Enterprise Workflow (XDW</w:t>
      </w:r>
      <w:r w:rsidR="007773C8" w:rsidRPr="00D26514">
        <w:t>).&gt;</w:t>
      </w:r>
    </w:p>
    <w:p w14:paraId="3C9EEB5B" w14:textId="7C54C783" w:rsidR="002869E8" w:rsidRPr="00D26514" w:rsidRDefault="002869E8" w:rsidP="00597DB2">
      <w:pPr>
        <w:pStyle w:val="AuthorInstructions"/>
      </w:pPr>
      <w:r w:rsidRPr="00D26514">
        <w:t>&lt;It may be useful</w:t>
      </w:r>
      <w:r w:rsidR="009D2A49" w:rsidRPr="00D26514">
        <w:t xml:space="preserve"> in this section</w:t>
      </w:r>
      <w:r w:rsidRPr="00D26514">
        <w:t xml:space="preserve"> but is not necessary, to provide a short list of the use cases described below and explain why they are different.&gt;</w:t>
      </w:r>
    </w:p>
    <w:p w14:paraId="37B7D06F" w14:textId="5893B64C" w:rsidR="00126A38" w:rsidRPr="00D26514" w:rsidRDefault="00081DA6" w:rsidP="00126A38">
      <w:pPr>
        <w:pStyle w:val="Heading3"/>
        <w:keepNext w:val="0"/>
        <w:numPr>
          <w:ilvl w:val="0"/>
          <w:numId w:val="0"/>
        </w:numPr>
        <w:rPr>
          <w:bCs/>
          <w:noProof w:val="0"/>
        </w:rPr>
      </w:pPr>
      <w:bookmarkStart w:id="163" w:name="_Toc345074660"/>
      <w:bookmarkStart w:id="164" w:name="_Toc18414921"/>
      <w:bookmarkStart w:id="165" w:name="_Toc45264899"/>
      <w:bookmarkEnd w:id="161"/>
      <w:r>
        <w:rPr>
          <w:bCs/>
          <w:noProof w:val="0"/>
        </w:rPr>
        <w:t>W</w:t>
      </w:r>
      <w:r w:rsidR="00A722CC">
        <w:rPr>
          <w:bCs/>
          <w:noProof w:val="0"/>
        </w:rPr>
        <w:t>.</w:t>
      </w:r>
      <w:r w:rsidR="00126A38" w:rsidRPr="00D26514">
        <w:rPr>
          <w:bCs/>
          <w:noProof w:val="0"/>
        </w:rPr>
        <w:t>4.2 Use Cases</w:t>
      </w:r>
      <w:bookmarkEnd w:id="163"/>
      <w:bookmarkEnd w:id="164"/>
      <w:bookmarkEnd w:id="165"/>
    </w:p>
    <w:p w14:paraId="21C40C04" w14:textId="703DD1D8" w:rsidR="00FD6B22" w:rsidRPr="00D26514" w:rsidRDefault="00081DA6" w:rsidP="00126A38">
      <w:pPr>
        <w:pStyle w:val="Heading4"/>
        <w:numPr>
          <w:ilvl w:val="0"/>
          <w:numId w:val="0"/>
        </w:numPr>
        <w:ind w:left="864" w:hanging="864"/>
        <w:rPr>
          <w:noProof w:val="0"/>
        </w:rPr>
      </w:pPr>
      <w:bookmarkStart w:id="166" w:name="_Toc345074661"/>
      <w:bookmarkStart w:id="167" w:name="_Toc45264900"/>
      <w:r>
        <w:rPr>
          <w:noProof w:val="0"/>
        </w:rPr>
        <w:t>W</w:t>
      </w:r>
      <w:r w:rsidR="00A722CC">
        <w:rPr>
          <w:noProof w:val="0"/>
        </w:rPr>
        <w:t>.</w:t>
      </w:r>
      <w:r w:rsidR="00AF472E" w:rsidRPr="00D26514">
        <w:rPr>
          <w:noProof w:val="0"/>
        </w:rPr>
        <w:t>4</w:t>
      </w:r>
      <w:r w:rsidR="007773C8" w:rsidRPr="00D26514">
        <w:rPr>
          <w:noProof w:val="0"/>
        </w:rPr>
        <w:t>.2</w:t>
      </w:r>
      <w:r w:rsidR="00126A38" w:rsidRPr="00D26514">
        <w:rPr>
          <w:noProof w:val="0"/>
        </w:rPr>
        <w:t>.1</w:t>
      </w:r>
      <w:r w:rsidR="007773C8" w:rsidRPr="00D26514">
        <w:rPr>
          <w:noProof w:val="0"/>
        </w:rPr>
        <w:t xml:space="preserve"> Use</w:t>
      </w:r>
      <w:r w:rsidR="00FD6B22" w:rsidRPr="00D26514">
        <w:rPr>
          <w:noProof w:val="0"/>
        </w:rPr>
        <w:t xml:space="preserve"> Case</w:t>
      </w:r>
      <w:r w:rsidR="002869E8" w:rsidRPr="00D26514">
        <w:rPr>
          <w:noProof w:val="0"/>
        </w:rPr>
        <w:t xml:space="preserve"> #1: &lt;simple name&gt;</w:t>
      </w:r>
      <w:bookmarkEnd w:id="166"/>
      <w:bookmarkEnd w:id="167"/>
    </w:p>
    <w:p w14:paraId="790DB92F" w14:textId="77777777" w:rsidR="00FD6B22" w:rsidRPr="00D26514" w:rsidRDefault="00FD6B22" w:rsidP="00597DB2">
      <w:pPr>
        <w:pStyle w:val="AuthorInstructions"/>
      </w:pPr>
      <w:r w:rsidRPr="00D26514">
        <w:t xml:space="preserve">&lt;One or two sentence simple description of </w:t>
      </w:r>
      <w:r w:rsidR="003D19E0" w:rsidRPr="00D26514">
        <w:t>this particular use case</w:t>
      </w:r>
      <w:r w:rsidRPr="00D26514">
        <w:t>.&gt;</w:t>
      </w:r>
    </w:p>
    <w:p w14:paraId="1E864812" w14:textId="608245C6" w:rsidR="00412649" w:rsidRPr="00D26514" w:rsidRDefault="00412649" w:rsidP="00597DB2">
      <w:pPr>
        <w:pStyle w:val="AuthorInstructions"/>
      </w:pPr>
      <w:r w:rsidRPr="00D26514">
        <w:t xml:space="preserve">&lt;Note that </w:t>
      </w:r>
      <w:r w:rsidR="00F70207" w:rsidRPr="00D26514">
        <w:t>S</w:t>
      </w:r>
      <w:r w:rsidRPr="00D26514">
        <w:t xml:space="preserve">ection </w:t>
      </w:r>
      <w:r w:rsidR="00081DA6">
        <w:t>W</w:t>
      </w:r>
      <w:r w:rsidR="00A722CC">
        <w:t>.</w:t>
      </w:r>
      <w:r w:rsidR="00BD50E5" w:rsidRPr="00D26514">
        <w:t>4</w:t>
      </w:r>
      <w:r w:rsidRPr="00D26514">
        <w:t>.2</w:t>
      </w:r>
      <w:r w:rsidR="00DE3F6C" w:rsidRPr="00D26514">
        <w:t>.</w:t>
      </w:r>
      <w:r w:rsidR="00613C53" w:rsidRPr="00D26514">
        <w:t xml:space="preserve">1 </w:t>
      </w:r>
      <w:r w:rsidRPr="00D26514">
        <w:t xml:space="preserve">repeats in </w:t>
      </w:r>
      <w:r w:rsidR="007773C8" w:rsidRPr="00D26514">
        <w:t>its</w:t>
      </w:r>
      <w:r w:rsidRPr="00D26514">
        <w:t xml:space="preserve"> entire</w:t>
      </w:r>
      <w:r w:rsidR="00953CFC" w:rsidRPr="00D26514">
        <w:t xml:space="preserve">ty for additional </w:t>
      </w:r>
      <w:r w:rsidR="003A4080" w:rsidRPr="00D26514">
        <w:t>u</w:t>
      </w:r>
      <w:r w:rsidR="00953CFC" w:rsidRPr="00D26514">
        <w:t xml:space="preserve">se </w:t>
      </w:r>
      <w:r w:rsidR="003A4080" w:rsidRPr="00D26514">
        <w:t>c</w:t>
      </w:r>
      <w:r w:rsidR="00C536E4" w:rsidRPr="00D26514">
        <w:t>ases (r</w:t>
      </w:r>
      <w:r w:rsidR="00953CFC" w:rsidRPr="00D26514">
        <w:t>eplicate as</w:t>
      </w:r>
      <w:r w:rsidR="00BD50E5" w:rsidRPr="00D26514">
        <w:t xml:space="preserve"> </w:t>
      </w:r>
      <w:r w:rsidR="00F70207" w:rsidRPr="00D26514">
        <w:t>S</w:t>
      </w:r>
      <w:r w:rsidR="00BD50E5" w:rsidRPr="00D26514">
        <w:t xml:space="preserve">ection </w:t>
      </w:r>
      <w:r w:rsidR="00081DA6">
        <w:t>W</w:t>
      </w:r>
      <w:r w:rsidR="00A722CC">
        <w:t>.</w:t>
      </w:r>
      <w:r w:rsidR="00BD50E5" w:rsidRPr="00D26514">
        <w:t>4</w:t>
      </w:r>
      <w:r w:rsidRPr="00D26514">
        <w:t>.</w:t>
      </w:r>
      <w:r w:rsidR="00C536E4" w:rsidRPr="00D26514">
        <w:t xml:space="preserve">2.2, </w:t>
      </w:r>
      <w:r w:rsidR="00081DA6">
        <w:t>W</w:t>
      </w:r>
      <w:r w:rsidR="00A722CC">
        <w:t>.</w:t>
      </w:r>
      <w:r w:rsidR="00C536E4" w:rsidRPr="00D26514">
        <w:t>4.2.3, etc.).</w:t>
      </w:r>
      <w:r w:rsidRPr="00D26514">
        <w:t>&gt;</w:t>
      </w:r>
    </w:p>
    <w:p w14:paraId="2087A818" w14:textId="37C1D32B" w:rsidR="00CF283F" w:rsidRPr="00D26514" w:rsidRDefault="00081DA6" w:rsidP="00126A38">
      <w:pPr>
        <w:pStyle w:val="Heading5"/>
        <w:numPr>
          <w:ilvl w:val="0"/>
          <w:numId w:val="0"/>
        </w:numPr>
        <w:rPr>
          <w:noProof w:val="0"/>
        </w:rPr>
      </w:pPr>
      <w:bookmarkStart w:id="168" w:name="_Toc345074662"/>
      <w:bookmarkStart w:id="169" w:name="_Toc45264901"/>
      <w:r>
        <w:rPr>
          <w:noProof w:val="0"/>
        </w:rPr>
        <w:lastRenderedPageBreak/>
        <w:t>W</w:t>
      </w:r>
      <w:r w:rsidR="00A722CC">
        <w:rPr>
          <w:noProof w:val="0"/>
        </w:rPr>
        <w:t>.</w:t>
      </w:r>
      <w:r w:rsidR="00AF472E" w:rsidRPr="00D26514">
        <w:rPr>
          <w:noProof w:val="0"/>
        </w:rPr>
        <w:t>4</w:t>
      </w:r>
      <w:r w:rsidR="007773C8" w:rsidRPr="00D26514">
        <w:rPr>
          <w:noProof w:val="0"/>
        </w:rPr>
        <w:t>.2.1</w:t>
      </w:r>
      <w:r w:rsidR="00126A38" w:rsidRPr="00D26514">
        <w:rPr>
          <w:noProof w:val="0"/>
        </w:rPr>
        <w:t>.1</w:t>
      </w:r>
      <w:r w:rsidR="007773C8" w:rsidRPr="00D26514">
        <w:rPr>
          <w:noProof w:val="0"/>
        </w:rPr>
        <w:t xml:space="preserve"> &lt;</w:t>
      </w:r>
      <w:r w:rsidR="002869E8" w:rsidRPr="00D26514">
        <w:rPr>
          <w:bCs/>
          <w:noProof w:val="0"/>
        </w:rPr>
        <w:t xml:space="preserve">simple name&gt; </w:t>
      </w:r>
      <w:r w:rsidR="005F21E7" w:rsidRPr="00D26514">
        <w:rPr>
          <w:noProof w:val="0"/>
        </w:rPr>
        <w:t>Use Case</w:t>
      </w:r>
      <w:r w:rsidR="002869E8" w:rsidRPr="00D26514">
        <w:rPr>
          <w:noProof w:val="0"/>
        </w:rPr>
        <w:t xml:space="preserve"> Description</w:t>
      </w:r>
      <w:bookmarkEnd w:id="168"/>
      <w:bookmarkEnd w:id="169"/>
    </w:p>
    <w:p w14:paraId="0F48541F" w14:textId="1CC52429" w:rsidR="003A09FE" w:rsidRPr="00D26514" w:rsidRDefault="003A09FE" w:rsidP="00597DB2">
      <w:pPr>
        <w:pStyle w:val="AuthorInstructions"/>
      </w:pPr>
      <w:r w:rsidRPr="00D26514">
        <w:t xml:space="preserve">&lt;Describe the key use cases addressed by the </w:t>
      </w:r>
      <w:r w:rsidR="003A4080" w:rsidRPr="00D26514">
        <w:t>p</w:t>
      </w:r>
      <w:r w:rsidRPr="00D26514">
        <w:t>rofile</w:t>
      </w:r>
      <w:r w:rsidR="00F0665F" w:rsidRPr="00D26514">
        <w:t xml:space="preserve">. </w:t>
      </w:r>
      <w:r w:rsidR="003D19E0" w:rsidRPr="00D26514">
        <w:t xml:space="preserve">Limit to a maximum of </w:t>
      </w:r>
      <w:r w:rsidR="007773C8" w:rsidRPr="00D26514">
        <w:t>one page</w:t>
      </w:r>
      <w:r w:rsidR="003D19E0" w:rsidRPr="00D26514">
        <w:t xml:space="preserve"> of text or consider an appendi</w:t>
      </w:r>
      <w:r w:rsidR="00081DA6">
        <w:t>W</w:t>
      </w:r>
      <w:r w:rsidR="00A722CC">
        <w:t>.</w:t>
      </w:r>
      <w:r w:rsidRPr="00D26514">
        <w:t>&gt;</w:t>
      </w:r>
    </w:p>
    <w:p w14:paraId="64CFF3F7" w14:textId="3B1EAD29" w:rsidR="005F21E7" w:rsidRPr="00D26514" w:rsidRDefault="00081DA6" w:rsidP="00126A38">
      <w:pPr>
        <w:pStyle w:val="Heading5"/>
        <w:numPr>
          <w:ilvl w:val="0"/>
          <w:numId w:val="0"/>
        </w:numPr>
        <w:rPr>
          <w:noProof w:val="0"/>
        </w:rPr>
      </w:pPr>
      <w:bookmarkStart w:id="170" w:name="_Toc345074663"/>
      <w:bookmarkStart w:id="171" w:name="_Toc45264902"/>
      <w:r>
        <w:rPr>
          <w:noProof w:val="0"/>
        </w:rPr>
        <w:t>W</w:t>
      </w:r>
      <w:r w:rsidR="00A722CC">
        <w:rPr>
          <w:noProof w:val="0"/>
        </w:rPr>
        <w:t>.</w:t>
      </w:r>
      <w:r w:rsidR="00AF472E" w:rsidRPr="00D26514">
        <w:rPr>
          <w:noProof w:val="0"/>
        </w:rPr>
        <w:t>4</w:t>
      </w:r>
      <w:r w:rsidR="005F21E7" w:rsidRPr="00D26514">
        <w:rPr>
          <w:noProof w:val="0"/>
        </w:rPr>
        <w:t>.</w:t>
      </w:r>
      <w:r w:rsidR="00412649" w:rsidRPr="00D26514">
        <w:rPr>
          <w:noProof w:val="0"/>
        </w:rPr>
        <w:t>2</w:t>
      </w:r>
      <w:r w:rsidR="00FD6B22" w:rsidRPr="00D26514">
        <w:rPr>
          <w:noProof w:val="0"/>
        </w:rPr>
        <w:t>.</w:t>
      </w:r>
      <w:r w:rsidR="00126A38" w:rsidRPr="00D26514">
        <w:rPr>
          <w:noProof w:val="0"/>
        </w:rPr>
        <w:t>1.</w:t>
      </w:r>
      <w:r w:rsidR="005F21E7" w:rsidRPr="00D26514">
        <w:rPr>
          <w:noProof w:val="0"/>
        </w:rPr>
        <w:t xml:space="preserve">2 </w:t>
      </w:r>
      <w:r w:rsidR="002869E8" w:rsidRPr="00D26514">
        <w:rPr>
          <w:noProof w:val="0"/>
        </w:rPr>
        <w:t xml:space="preserve">&lt;simple name&gt; </w:t>
      </w:r>
      <w:r w:rsidR="005F21E7" w:rsidRPr="00D26514">
        <w:rPr>
          <w:noProof w:val="0"/>
        </w:rPr>
        <w:t>Process Flow</w:t>
      </w:r>
      <w:bookmarkEnd w:id="170"/>
      <w:bookmarkEnd w:id="171"/>
    </w:p>
    <w:p w14:paraId="3B7282AE" w14:textId="13C68E36" w:rsidR="00222CF4" w:rsidRPr="00D26514" w:rsidRDefault="003A09FE" w:rsidP="00597DB2">
      <w:pPr>
        <w:pStyle w:val="AuthorInstructions"/>
      </w:pPr>
      <w:r w:rsidRPr="00D26514">
        <w:t>&lt;Diagram and describe the process flow(s) covered by this profile in order to satisfy the use cases. Demonstrate how the profile transactions are combined/sequenced. To provide context and demonstrate how the profile interacts with other profiles, feel free to include transactions and events that are “external” to this profile (using appropriate notation.)</w:t>
      </w:r>
      <w:r w:rsidR="005F3FB5" w:rsidRPr="00D26514">
        <w:t xml:space="preserve"> </w:t>
      </w:r>
    </w:p>
    <w:p w14:paraId="18E3185F" w14:textId="4361F043" w:rsidR="00222CF4" w:rsidRPr="00D26514" w:rsidRDefault="003A09FE" w:rsidP="00597DB2">
      <w:pPr>
        <w:pStyle w:val="AuthorInstructions"/>
      </w:pPr>
      <w:r w:rsidRPr="00D26514">
        <w:t>The set of process flows will typically be exemplary, not exhaustive (i.e., it will address all the use cases, but will not show all possible combinations of actors, or all possible sequencing of transactions).</w:t>
      </w:r>
    </w:p>
    <w:p w14:paraId="18CF283E" w14:textId="5B2AACC8" w:rsidR="003A09FE" w:rsidRPr="00D26514" w:rsidRDefault="003A09FE" w:rsidP="00597DB2">
      <w:pPr>
        <w:pStyle w:val="AuthorInstructions"/>
      </w:pPr>
      <w:r w:rsidRPr="00D26514">
        <w:t>If there are detailed behavioral rules that apply to a specific process flow or multiple process flows, an appendix may be added as needed.&gt;</w:t>
      </w:r>
    </w:p>
    <w:p w14:paraId="5E47A05F" w14:textId="77777777" w:rsidR="00B03C08" w:rsidRPr="00D26514" w:rsidRDefault="00B03C08" w:rsidP="00597DB2">
      <w:pPr>
        <w:pStyle w:val="AuthorInstructions"/>
      </w:pPr>
      <w:r w:rsidRPr="00D26514">
        <w:t>&lt;The roles at the top of the swimlane diagram should correspond to actor names, include the profile acronym:actor name if referencing an actor from a different profile.&gt;</w:t>
      </w:r>
    </w:p>
    <w:p w14:paraId="44BC5C63" w14:textId="1F4B1BE6" w:rsidR="003A09FE" w:rsidRPr="00D26514" w:rsidRDefault="003A09FE" w:rsidP="00EA3BCB">
      <w:pPr>
        <w:pStyle w:val="AuthorInstructions"/>
      </w:pPr>
      <w:r w:rsidRPr="00D26514">
        <w:t>&lt;Modify the following “Swimlane Diagram”.&gt;</w:t>
      </w:r>
    </w:p>
    <w:p w14:paraId="46AFA5A7" w14:textId="77777777" w:rsidR="00FC799F" w:rsidRPr="00D26514" w:rsidRDefault="00FC799F" w:rsidP="00597DB2">
      <w:pPr>
        <w:pStyle w:val="AuthorInstructions"/>
      </w:pPr>
    </w:p>
    <w:p w14:paraId="010E0935" w14:textId="5E798138" w:rsidR="00FC799F" w:rsidRPr="00D26514" w:rsidRDefault="00C66F96" w:rsidP="00597DB2">
      <w:pPr>
        <w:pStyle w:val="AuthorInstructions"/>
      </w:pPr>
      <w:r w:rsidRPr="00D26514">
        <w:rPr>
          <w:noProof/>
        </w:rPr>
        <w:lastRenderedPageBreak/>
        <mc:AlternateContent>
          <mc:Choice Requires="wps">
            <w:drawing>
              <wp:anchor distT="0" distB="0" distL="114300" distR="114300" simplePos="0" relativeHeight="251658752" behindDoc="0" locked="0" layoutInCell="1" allowOverlap="1" wp14:anchorId="1BC7F241" wp14:editId="6BBD384C">
                <wp:simplePos x="0" y="0"/>
                <wp:positionH relativeFrom="column">
                  <wp:posOffset>1109218</wp:posOffset>
                </wp:positionH>
                <wp:positionV relativeFrom="paragraph">
                  <wp:posOffset>686435</wp:posOffset>
                </wp:positionV>
                <wp:extent cx="1371600" cy="276999"/>
                <wp:effectExtent l="0" t="0" r="0" b="0"/>
                <wp:wrapNone/>
                <wp:docPr id="56" name="TextBox 55"/>
                <wp:cNvGraphicFramePr/>
                <a:graphic xmlns:a="http://schemas.openxmlformats.org/drawingml/2006/main">
                  <a:graphicData uri="http://schemas.microsoft.com/office/word/2010/wordprocessingShape">
                    <wps:wsp>
                      <wps:cNvSpPr txBox="1"/>
                      <wps:spPr>
                        <a:xfrm>
                          <a:off x="0" y="0"/>
                          <a:ext cx="1371600" cy="276999"/>
                        </a:xfrm>
                        <a:prstGeom prst="rect">
                          <a:avLst/>
                        </a:prstGeom>
                        <a:noFill/>
                      </wps:spPr>
                      <wps:txbx>
                        <w:txbxContent>
                          <w:p w14:paraId="228A75EE" w14:textId="77777777" w:rsidR="001F3B0B" w:rsidRDefault="001F3B0B" w:rsidP="00C66F96">
                            <w:pPr>
                              <w:pStyle w:val="NormalWeb"/>
                              <w:spacing w:before="0"/>
                            </w:pPr>
                            <w:r>
                              <w:rPr>
                                <w:rFonts w:asciiTheme="minorHAnsi" w:hAnsi="Calibri" w:cstheme="minorBidi"/>
                                <w:color w:val="000000" w:themeColor="text1"/>
                                <w:kern w:val="24"/>
                              </w:rPr>
                              <w:t>Transaction-A [A]</w:t>
                            </w:r>
                          </w:p>
                        </w:txbxContent>
                      </wps:txbx>
                      <wps:bodyPr wrap="square" rtlCol="0">
                        <a:spAutoFit/>
                      </wps:bodyPr>
                    </wps:wsp>
                  </a:graphicData>
                </a:graphic>
              </wp:anchor>
            </w:drawing>
          </mc:Choice>
          <mc:Fallback>
            <w:pict>
              <v:shape w14:anchorId="1BC7F241" id="TextBox 55" o:spid="_x0000_s1054" type="#_x0000_t202" style="position:absolute;margin-left:87.35pt;margin-top:54.05pt;width:108pt;height:21.8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" filled="f" stroked="f">
                <v:textbox style="mso-fit-shape-to-text:t">
                  <w:txbxContent>
                    <w:p w14:paraId="228A75EE" w14:textId="77777777" w:rsidR="001F3B0B" w:rsidRDefault="001F3B0B" w:rsidP="00C66F96">
                      <w:pPr>
                        <w:pStyle w:val="NormalWeb"/>
                        <w:spacing w:before="0"/>
                      </w:pPr>
                      <w:r>
                        <w:rPr>
                          <w:rFonts w:asciiTheme="minorHAnsi" w:hAnsi="Calibri" w:cstheme="minorBidi"/>
                          <w:color w:val="000000" w:themeColor="text1"/>
                          <w:kern w:val="24"/>
                        </w:rPr>
                        <w:t>Transaction-A [A]</w:t>
                      </w:r>
                    </w:p>
                  </w:txbxContent>
                </v:textbox>
              </v:shape>
            </w:pict>
          </mc:Fallback>
        </mc:AlternateContent>
      </w:r>
      <w:r w:rsidRPr="00D26514">
        <w:rPr>
          <w:noProof/>
        </w:rPr>
        <mc:AlternateContent>
          <mc:Choice Requires="wps">
            <w:drawing>
              <wp:anchor distT="0" distB="0" distL="114300" distR="114300" simplePos="0" relativeHeight="251661824" behindDoc="0" locked="0" layoutInCell="1" allowOverlap="1" wp14:anchorId="441FC1F5" wp14:editId="765F38A0">
                <wp:simplePos x="0" y="0"/>
                <wp:positionH relativeFrom="column">
                  <wp:posOffset>1130935</wp:posOffset>
                </wp:positionH>
                <wp:positionV relativeFrom="paragraph">
                  <wp:posOffset>1009650</wp:posOffset>
                </wp:positionV>
                <wp:extent cx="1371600" cy="0"/>
                <wp:effectExtent l="38100" t="76200" r="0" b="95250"/>
                <wp:wrapNone/>
                <wp:docPr id="58" name="Straight Arrow Connector 57"/>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8EC72B" id="_x0000_t32" coordsize="21600,21600" o:spt="32" o:oned="t" path="m,l21600,21600e" filled="f">
                <v:path arrowok="t" fillok="f" o:connecttype="none"/>
                <o:lock v:ext="edit" shapetype="t"/>
              </v:shapetype>
              <v:shape id="Straight Arrow Connector 57" o:spid="_x0000_s1026" type="#_x0000_t32" style="position:absolute;margin-left:89.05pt;margin-top:79.5pt;width:108pt;height:0;flip:x;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" strokecolor="black [3213]" strokeweight=".5pt">
                <v:stroke endarrow="block" joinstyle="miter"/>
              </v:shape>
            </w:pict>
          </mc:Fallback>
        </mc:AlternateContent>
      </w:r>
      <w:r w:rsidR="00FC799F" w:rsidRPr="00D26514">
        <w:rPr>
          <w:noProof/>
        </w:rPr>
        <mc:AlternateContent>
          <mc:Choice Requires="wpc">
            <w:drawing>
              <wp:inline distT="0" distB="0" distL="0" distR="0" wp14:anchorId="738B392E" wp14:editId="20932F9D">
                <wp:extent cx="5775960" cy="6973824"/>
                <wp:effectExtent l="0" t="0" r="0" b="0"/>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9" name="Flowchart: Process 89"/>
                        <wps:cNvSpPr/>
                        <wps:spPr>
                          <a:xfrm>
                            <a:off x="173340" y="34222"/>
                            <a:ext cx="1687699" cy="421097"/>
                          </a:xfrm>
                          <a:prstGeom prst="flowChartProcess">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8A2C2B" w14:textId="6469EEA2" w:rsidR="001F3B0B" w:rsidRDefault="001F3B0B" w:rsidP="00FC799F">
                              <w:pPr>
                                <w:pStyle w:val="NormalWeb"/>
                                <w:spacing w:before="0"/>
                                <w:jc w:val="center"/>
                              </w:pPr>
                              <w:r>
                                <w:rPr>
                                  <w:rFonts w:asciiTheme="minorHAnsi" w:hAnsi="Calibri" w:cstheme="minorBidi"/>
                                  <w:color w:val="000000" w:themeColor="text1"/>
                                  <w:kern w:val="24"/>
                                </w:rPr>
                                <w:t>Actor D/Actor E</w:t>
                              </w:r>
                            </w:p>
                          </w:txbxContent>
                        </wps:txbx>
                        <wps:bodyPr lIns="88043" tIns="44021" rIns="88043" bIns="44021" rtlCol="0" anchor="ctr"/>
                      </wps:wsp>
                      <wps:wsp>
                        <wps:cNvPr id="90" name="Flowchart: Process 90"/>
                        <wps:cNvSpPr/>
                        <wps:spPr>
                          <a:xfrm>
                            <a:off x="1861050" y="32820"/>
                            <a:ext cx="1702375" cy="421097"/>
                          </a:xfrm>
                          <a:prstGeom prst="flowChartProcess">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34F08C" w14:textId="4EF4A3E1" w:rsidR="001F3B0B" w:rsidRDefault="001F3B0B" w:rsidP="00FC799F">
                              <w:pPr>
                                <w:pStyle w:val="NormalWeb"/>
                                <w:spacing w:before="0"/>
                                <w:jc w:val="center"/>
                              </w:pPr>
                              <w:r>
                                <w:rPr>
                                  <w:rFonts w:asciiTheme="minorHAnsi" w:hAnsi="Calibri" w:cstheme="minorBidi"/>
                                  <w:color w:val="000000" w:themeColor="text1"/>
                                  <w:kern w:val="24"/>
                                </w:rPr>
                                <w:t>Actor A/Actor B</w:t>
                              </w:r>
                            </w:p>
                          </w:txbxContent>
                        </wps:txbx>
                        <wps:bodyPr lIns="88043" tIns="44021" rIns="88043" bIns="44021" rtlCol="0" anchor="ctr"/>
                      </wps:wsp>
                      <wps:wsp>
                        <wps:cNvPr id="91" name="Flowchart: Process 91"/>
                        <wps:cNvSpPr/>
                        <wps:spPr>
                          <a:xfrm>
                            <a:off x="3563424" y="32820"/>
                            <a:ext cx="1687699" cy="421097"/>
                          </a:xfrm>
                          <a:prstGeom prst="flowChartProcess">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7F80B6" w14:textId="1A97579B" w:rsidR="001F3B0B" w:rsidRDefault="001F3B0B" w:rsidP="00FC799F">
                              <w:pPr>
                                <w:pStyle w:val="NormalWeb"/>
                                <w:spacing w:before="0"/>
                                <w:jc w:val="center"/>
                              </w:pPr>
                              <w:r>
                                <w:rPr>
                                  <w:rFonts w:asciiTheme="minorHAnsi" w:hAnsi="Calibri" w:cstheme="minorBidi"/>
                                  <w:color w:val="000000" w:themeColor="text1"/>
                                  <w:kern w:val="24"/>
                                </w:rPr>
                                <w:t>Actor B/Actor C</w:t>
                              </w:r>
                            </w:p>
                          </w:txbxContent>
                        </wps:txbx>
                        <wps:bodyPr lIns="88043" tIns="44021" rIns="88043" bIns="44021" rtlCol="0" anchor="ctr"/>
                      </wps:wsp>
                      <wps:wsp>
                        <wps:cNvPr id="100" name="Straight Connector 100"/>
                        <wps:cNvCnPr/>
                        <wps:spPr>
                          <a:xfrm>
                            <a:off x="965819" y="400552"/>
                            <a:ext cx="0" cy="6105926"/>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01" name="Rectangle 101"/>
                        <wps:cNvSpPr/>
                        <wps:spPr>
                          <a:xfrm>
                            <a:off x="819069" y="4453974"/>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2" name="Rectangle 102"/>
                        <wps:cNvSpPr/>
                        <wps:spPr>
                          <a:xfrm>
                            <a:off x="819069" y="558463"/>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3" name="Rectangle 103"/>
                        <wps:cNvSpPr/>
                        <wps:spPr>
                          <a:xfrm>
                            <a:off x="819069" y="1810528"/>
                            <a:ext cx="293513" cy="3614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4" name="Rectangle 104"/>
                        <wps:cNvSpPr/>
                        <wps:spPr>
                          <a:xfrm>
                            <a:off x="819069" y="2745720"/>
                            <a:ext cx="293513" cy="6744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5" name="Rectangle 105"/>
                        <wps:cNvSpPr/>
                        <wps:spPr>
                          <a:xfrm>
                            <a:off x="819069" y="3859874"/>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6" name="Rectangle 106"/>
                        <wps:cNvSpPr/>
                        <wps:spPr>
                          <a:xfrm>
                            <a:off x="819069" y="5583044"/>
                            <a:ext cx="293513" cy="31582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7" name="Rectangle 107"/>
                        <wps:cNvSpPr/>
                        <wps:spPr>
                          <a:xfrm>
                            <a:off x="819069" y="6032743"/>
                            <a:ext cx="293513" cy="31582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9" name="Straight Connector 109"/>
                        <wps:cNvCnPr/>
                        <wps:spPr>
                          <a:xfrm>
                            <a:off x="2657514" y="448128"/>
                            <a:ext cx="0" cy="6035744"/>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10" name="Rectangle 110"/>
                        <wps:cNvSpPr/>
                        <wps:spPr>
                          <a:xfrm>
                            <a:off x="2510775" y="535859"/>
                            <a:ext cx="293513" cy="161351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11" name="Rectangle 111"/>
                        <wps:cNvSpPr/>
                        <wps:spPr>
                          <a:xfrm>
                            <a:off x="2510774" y="2343073"/>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12" name="Rectangle 112"/>
                        <wps:cNvSpPr/>
                        <wps:spPr>
                          <a:xfrm>
                            <a:off x="2510774" y="3837269"/>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13" name="Rectangle 113"/>
                        <wps:cNvSpPr/>
                        <wps:spPr>
                          <a:xfrm>
                            <a:off x="2510774" y="4431371"/>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14" name="Straight Connector 114"/>
                        <wps:cNvCnPr/>
                        <wps:spPr>
                          <a:xfrm>
                            <a:off x="2804270" y="2448345"/>
                            <a:ext cx="55033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5" name="Straight Connector 115"/>
                        <wps:cNvCnPr/>
                        <wps:spPr>
                          <a:xfrm>
                            <a:off x="3354607" y="2448348"/>
                            <a:ext cx="0" cy="274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 name="TextBox 38"/>
                        <wps:cNvSpPr txBox="1"/>
                        <wps:spPr>
                          <a:xfrm>
                            <a:off x="2946539" y="2035454"/>
                            <a:ext cx="888556" cy="456165"/>
                          </a:xfrm>
                          <a:prstGeom prst="rect">
                            <a:avLst/>
                          </a:prstGeom>
                          <a:noFill/>
                        </wps:spPr>
                        <wps:txbx>
                          <w:txbxContent>
                            <w:p w14:paraId="066A2620" w14:textId="77777777" w:rsidR="001F3B0B" w:rsidRDefault="001F3B0B" w:rsidP="00FC799F">
                              <w:pPr>
                                <w:pStyle w:val="NormalWeb"/>
                                <w:spacing w:before="0"/>
                              </w:pPr>
                              <w:r>
                                <w:rPr>
                                  <w:rFonts w:asciiTheme="minorHAnsi" w:hAnsi="Calibri" w:cstheme="minorBidi"/>
                                  <w:color w:val="000000" w:themeColor="text1"/>
                                  <w:kern w:val="24"/>
                                </w:rPr>
                                <w:t>Internal action 1</w:t>
                              </w:r>
                            </w:p>
                          </w:txbxContent>
                        </wps:txbx>
                        <wps:bodyPr wrap="square" lIns="88043" tIns="44021" rIns="88043" bIns="44021" rtlCol="0">
                          <a:spAutoFit/>
                        </wps:bodyPr>
                      </wps:wsp>
                      <wps:wsp>
                        <wps:cNvPr id="117" name="Straight Arrow Connector 117"/>
                        <wps:cNvCnPr/>
                        <wps:spPr>
                          <a:xfrm flipH="1">
                            <a:off x="2804270" y="2723111"/>
                            <a:ext cx="5503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1" name="Rectangle 121"/>
                        <wps:cNvSpPr/>
                        <wps:spPr>
                          <a:xfrm>
                            <a:off x="4355536" y="5464736"/>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22" name="Straight Connector 122"/>
                        <wps:cNvCnPr/>
                        <wps:spPr>
                          <a:xfrm>
                            <a:off x="4470350" y="448138"/>
                            <a:ext cx="20544" cy="5019492"/>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23" name="TextBox 43"/>
                        <wps:cNvSpPr txBox="1"/>
                        <wps:spPr>
                          <a:xfrm>
                            <a:off x="4648473" y="5755223"/>
                            <a:ext cx="990156" cy="456165"/>
                          </a:xfrm>
                          <a:prstGeom prst="rect">
                            <a:avLst/>
                          </a:prstGeom>
                          <a:noFill/>
                        </wps:spPr>
                        <wps:txbx>
                          <w:txbxContent>
                            <w:p w14:paraId="400BA3EA" w14:textId="3B0898BF" w:rsidR="001F3B0B" w:rsidRDefault="001F3B0B" w:rsidP="00FC799F">
                              <w:pPr>
                                <w:pStyle w:val="NormalWeb"/>
                                <w:spacing w:before="0"/>
                              </w:pPr>
                              <w:r>
                                <w:rPr>
                                  <w:rFonts w:asciiTheme="minorHAnsi" w:hAnsi="Calibri" w:cstheme="minorBidi"/>
                                  <w:color w:val="000000" w:themeColor="text1"/>
                                  <w:kern w:val="24"/>
                                </w:rPr>
                                <w:t>Internal action 2</w:t>
                              </w:r>
                            </w:p>
                          </w:txbxContent>
                        </wps:txbx>
                        <wps:bodyPr wrap="square" lIns="88043" tIns="44021" rIns="88043" bIns="44021" rtlCol="0">
                          <a:spAutoFit/>
                        </wps:bodyPr>
                      </wps:wsp>
                      <wps:wsp>
                        <wps:cNvPr id="124" name="Straight Connector 124"/>
                        <wps:cNvCnPr/>
                        <wps:spPr>
                          <a:xfrm>
                            <a:off x="4649032" y="6181954"/>
                            <a:ext cx="55033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wps:spPr>
                          <a:xfrm>
                            <a:off x="5196434" y="6181955"/>
                            <a:ext cx="0" cy="274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wps:spPr>
                          <a:xfrm flipH="1">
                            <a:off x="4649032" y="6456718"/>
                            <a:ext cx="5503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wps:spPr>
                          <a:xfrm flipH="1">
                            <a:off x="1117260" y="1450036"/>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1" name="TextBox 74"/>
                        <wps:cNvSpPr txBox="1"/>
                        <wps:spPr>
                          <a:xfrm>
                            <a:off x="1102598" y="1143168"/>
                            <a:ext cx="1371600" cy="276999"/>
                          </a:xfrm>
                          <a:prstGeom prst="rect">
                            <a:avLst/>
                          </a:prstGeom>
                          <a:noFill/>
                        </wps:spPr>
                        <wps:txbx>
                          <w:txbxContent>
                            <w:p w14:paraId="5C85D31E" w14:textId="77777777" w:rsidR="001F3B0B" w:rsidRDefault="001F3B0B" w:rsidP="00C66F96">
                              <w:pPr>
                                <w:pStyle w:val="NormalWeb"/>
                                <w:spacing w:before="0"/>
                              </w:pPr>
                              <w:r>
                                <w:rPr>
                                  <w:rFonts w:asciiTheme="minorHAnsi" w:hAnsi="Calibri" w:cstheme="minorBidi"/>
                                  <w:color w:val="000000" w:themeColor="text1"/>
                                  <w:kern w:val="24"/>
                                </w:rPr>
                                <w:t>Transaction-B [B]</w:t>
                              </w:r>
                            </w:p>
                          </w:txbxContent>
                        </wps:txbx>
                        <wps:bodyPr wrap="square" rtlCol="0">
                          <a:spAutoFit/>
                        </wps:bodyPr>
                      </wps:wsp>
                      <wps:wsp>
                        <wps:cNvPr id="162" name="Straight Arrow Connector 162"/>
                        <wps:cNvCnPr/>
                        <wps:spPr>
                          <a:xfrm flipH="1">
                            <a:off x="1117260" y="2001884"/>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3" name="TextBox 74"/>
                        <wps:cNvSpPr txBox="1"/>
                        <wps:spPr>
                          <a:xfrm>
                            <a:off x="1106592" y="1681726"/>
                            <a:ext cx="1371600" cy="277495"/>
                          </a:xfrm>
                          <a:prstGeom prst="rect">
                            <a:avLst/>
                          </a:prstGeom>
                          <a:noFill/>
                        </wps:spPr>
                        <wps:txbx>
                          <w:txbxContent>
                            <w:p w14:paraId="2E5ACC3A" w14:textId="38117267" w:rsidR="001F3B0B" w:rsidRDefault="001F3B0B" w:rsidP="00C66F96">
                              <w:pPr>
                                <w:pStyle w:val="NormalWeb"/>
                                <w:spacing w:before="0"/>
                              </w:pPr>
                              <w:r>
                                <w:rPr>
                                  <w:rFonts w:asciiTheme="minorHAnsi" w:hAnsi="Calibri" w:cstheme="minorBidi"/>
                                  <w:color w:val="000000" w:themeColor="text1"/>
                                  <w:kern w:val="24"/>
                                </w:rPr>
                                <w:t>Transaction-C [C]</w:t>
                              </w:r>
                            </w:p>
                          </w:txbxContent>
                        </wps:txbx>
                        <wps:bodyPr wrap="square" rtlCol="0">
                          <a:spAutoFit/>
                        </wps:bodyPr>
                      </wps:wsp>
                      <wps:wsp>
                        <wps:cNvPr id="164" name="Straight Arrow Connector 164"/>
                        <wps:cNvCnPr/>
                        <wps:spPr>
                          <a:xfrm flipH="1">
                            <a:off x="1133516" y="5728389"/>
                            <a:ext cx="32220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5" name="TextBox 85"/>
                        <wps:cNvSpPr txBox="1"/>
                        <wps:spPr>
                          <a:xfrm>
                            <a:off x="1285914" y="5478031"/>
                            <a:ext cx="1371600" cy="276999"/>
                          </a:xfrm>
                          <a:prstGeom prst="rect">
                            <a:avLst/>
                          </a:prstGeom>
                          <a:noFill/>
                        </wps:spPr>
                        <wps:txbx>
                          <w:txbxContent>
                            <w:p w14:paraId="2C57DB5F" w14:textId="77777777" w:rsidR="001F3B0B" w:rsidRDefault="001F3B0B" w:rsidP="00C66F96">
                              <w:pPr>
                                <w:pStyle w:val="NormalWeb"/>
                                <w:spacing w:before="0"/>
                              </w:pPr>
                              <w:r>
                                <w:rPr>
                                  <w:rFonts w:asciiTheme="minorHAnsi" w:hAnsi="Calibri" w:cstheme="minorBidi"/>
                                  <w:color w:val="000000" w:themeColor="text1"/>
                                  <w:kern w:val="24"/>
                                </w:rPr>
                                <w:t>Transaction_2 [2]</w:t>
                              </w:r>
                            </w:p>
                          </w:txbxContent>
                        </wps:txbx>
                        <wps:bodyPr wrap="square" rtlCol="0">
                          <a:spAutoFit/>
                        </wps:bodyPr>
                      </wps:wsp>
                      <wps:wsp>
                        <wps:cNvPr id="166" name="Straight Arrow Connector 166"/>
                        <wps:cNvCnPr/>
                        <wps:spPr>
                          <a:xfrm>
                            <a:off x="1135037" y="6194619"/>
                            <a:ext cx="322049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7" name="TextBox 84"/>
                        <wps:cNvSpPr txBox="1"/>
                        <wps:spPr>
                          <a:xfrm>
                            <a:off x="1285914" y="5904748"/>
                            <a:ext cx="1371600" cy="276999"/>
                          </a:xfrm>
                          <a:prstGeom prst="rect">
                            <a:avLst/>
                          </a:prstGeom>
                          <a:noFill/>
                        </wps:spPr>
                        <wps:txbx>
                          <w:txbxContent>
                            <w:p w14:paraId="2D4C6BD1" w14:textId="77777777" w:rsidR="001F3B0B" w:rsidRDefault="001F3B0B" w:rsidP="00C66F96">
                              <w:pPr>
                                <w:pStyle w:val="NormalWeb"/>
                                <w:spacing w:before="0"/>
                              </w:pPr>
                              <w:r>
                                <w:rPr>
                                  <w:rFonts w:asciiTheme="minorHAnsi" w:hAnsi="Calibri" w:cstheme="minorBidi"/>
                                  <w:color w:val="000000" w:themeColor="text1"/>
                                  <w:kern w:val="24"/>
                                </w:rPr>
                                <w:t>Transaction_3 [3]</w:t>
                              </w:r>
                            </w:p>
                          </w:txbxContent>
                        </wps:txbx>
                        <wps:bodyPr wrap="square" rtlCol="0">
                          <a:spAutoFit/>
                        </wps:bodyPr>
                      </wps:wsp>
                      <wps:wsp>
                        <wps:cNvPr id="168" name="Straight Arrow Connector 168"/>
                        <wps:cNvCnPr/>
                        <wps:spPr>
                          <a:xfrm flipH="1">
                            <a:off x="1109640" y="3085551"/>
                            <a:ext cx="140113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9" name="TextBox 79"/>
                        <wps:cNvSpPr txBox="1"/>
                        <wps:spPr>
                          <a:xfrm>
                            <a:off x="1094400" y="2765306"/>
                            <a:ext cx="1371600" cy="277495"/>
                          </a:xfrm>
                          <a:prstGeom prst="rect">
                            <a:avLst/>
                          </a:prstGeom>
                          <a:noFill/>
                        </wps:spPr>
                        <wps:txbx>
                          <w:txbxContent>
                            <w:p w14:paraId="67B4FB33" w14:textId="1AC80B65" w:rsidR="001F3B0B" w:rsidRDefault="001F3B0B" w:rsidP="00C66F96">
                              <w:pPr>
                                <w:pStyle w:val="NormalWeb"/>
                                <w:spacing w:before="0"/>
                              </w:pPr>
                              <w:r>
                                <w:rPr>
                                  <w:rFonts w:asciiTheme="minorHAnsi" w:hAnsi="Calibri" w:cstheme="minorBidi"/>
                                  <w:color w:val="000000" w:themeColor="text1"/>
                                  <w:kern w:val="24"/>
                                </w:rPr>
                                <w:t>Transaction-1 [1]</w:t>
                              </w:r>
                            </w:p>
                          </w:txbxContent>
                        </wps:txbx>
                        <wps:bodyPr wrap="square" rtlCol="0">
                          <a:spAutoFit/>
                        </wps:bodyPr>
                      </wps:wsp>
                      <wps:wsp>
                        <wps:cNvPr id="171" name="Straight Arrow Connector 171"/>
                        <wps:cNvCnPr/>
                        <wps:spPr>
                          <a:xfrm flipH="1">
                            <a:off x="1109640" y="4070795"/>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TextBox 79"/>
                        <wps:cNvSpPr txBox="1"/>
                        <wps:spPr>
                          <a:xfrm>
                            <a:off x="1094400" y="3801024"/>
                            <a:ext cx="1371600" cy="276999"/>
                          </a:xfrm>
                          <a:prstGeom prst="rect">
                            <a:avLst/>
                          </a:prstGeom>
                          <a:noFill/>
                        </wps:spPr>
                        <wps:txbx>
                          <w:txbxContent>
                            <w:p w14:paraId="347C1D2C" w14:textId="77777777" w:rsidR="001F3B0B" w:rsidRDefault="001F3B0B" w:rsidP="00C66F96">
                              <w:pPr>
                                <w:pStyle w:val="NormalWeb"/>
                                <w:spacing w:before="0"/>
                              </w:pPr>
                              <w:r>
                                <w:rPr>
                                  <w:rFonts w:asciiTheme="minorHAnsi" w:hAnsi="Calibri" w:cstheme="minorBidi"/>
                                  <w:color w:val="000000" w:themeColor="text1"/>
                                  <w:kern w:val="24"/>
                                </w:rPr>
                                <w:t>Transaction-D [D]</w:t>
                              </w:r>
                            </w:p>
                          </w:txbxContent>
                        </wps:txbx>
                        <wps:bodyPr wrap="square" rtlCol="0">
                          <a:spAutoFit/>
                        </wps:bodyPr>
                      </wps:wsp>
                      <wps:wsp>
                        <wps:cNvPr id="173" name="Straight Arrow Connector 173"/>
                        <wps:cNvCnPr/>
                        <wps:spPr>
                          <a:xfrm flipH="1">
                            <a:off x="1109640" y="4679110"/>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TextBox 79"/>
                        <wps:cNvSpPr txBox="1"/>
                        <wps:spPr>
                          <a:xfrm>
                            <a:off x="1118784" y="4418633"/>
                            <a:ext cx="1371600" cy="277495"/>
                          </a:xfrm>
                          <a:prstGeom prst="rect">
                            <a:avLst/>
                          </a:prstGeom>
                          <a:noFill/>
                        </wps:spPr>
                        <wps:txbx>
                          <w:txbxContent>
                            <w:p w14:paraId="0052CA4A" w14:textId="037C94C7" w:rsidR="001F3B0B" w:rsidRDefault="001F3B0B" w:rsidP="00C66F96">
                              <w:pPr>
                                <w:pStyle w:val="NormalWeb"/>
                                <w:spacing w:before="0"/>
                              </w:pPr>
                              <w:r>
                                <w:rPr>
                                  <w:rFonts w:asciiTheme="minorHAnsi" w:hAnsi="Calibri" w:cstheme="minorBidi"/>
                                  <w:color w:val="000000" w:themeColor="text1"/>
                                  <w:kern w:val="24"/>
                                </w:rPr>
                                <w:t>Transaction-2 [2]</w:t>
                              </w:r>
                            </w:p>
                          </w:txbxContent>
                        </wps:txbx>
                        <wps:bodyPr wrap="square" rtlCol="0">
                          <a:spAutoFit/>
                        </wps:bodyPr>
                      </wps:wsp>
                    </wpc:wpc>
                  </a:graphicData>
                </a:graphic>
              </wp:inline>
            </w:drawing>
          </mc:Choice>
          <mc:Fallback>
            <w:pict>
              <v:group w14:anchorId="738B392E" id="Canvas 52" o:spid="_x0000_s1055" editas="canvas" style="width:454.8pt;height:549.1pt;mso-position-horizontal-relative:char;mso-position-vertical-relative:line" coordsize="57759,69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">
                <v:shape id="_x0000_s1056" type="#_x0000_t75" style="position:absolute;width:57759;height:69735;visibility:visible;mso-wrap-style:square">
                  <v:fill o:detectmouseclick="t"/>
                  <v:path o:connecttype="none"/>
                </v:shape>
                <v:shapetype id="_x0000_t109" coordsize="21600,21600" o:spt="109" path="m,l,21600r21600,l21600,xe">
                  <v:stroke joinstyle="miter"/>
                  <v:path gradientshapeok="t" o:connecttype="rect"/>
                </v:shapetype>
                <v:shape id="Flowchart: Process 89" o:spid="_x0000_s1057" type="#_x0000_t109" style="position:absolute;left:1733;top:342;width:16877;height:4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" filled="f" stroked="f" strokeweight="1pt">
                  <v:textbox inset="2.44564mm,1.2228mm,2.44564mm,1.2228mm">
                    <w:txbxContent>
                      <w:p w14:paraId="698A2C2B" w14:textId="6469EEA2" w:rsidR="001F3B0B" w:rsidRDefault="001F3B0B" w:rsidP="00FC799F">
                        <w:pPr>
                          <w:pStyle w:val="NormalWeb"/>
                          <w:spacing w:before="0"/>
                          <w:jc w:val="center"/>
                        </w:pPr>
                        <w:r>
                          <w:rPr>
                            <w:rFonts w:asciiTheme="minorHAnsi" w:hAnsi="Calibri" w:cstheme="minorBidi"/>
                            <w:color w:val="000000" w:themeColor="text1"/>
                            <w:kern w:val="24"/>
                          </w:rPr>
                          <w:t>Actor D/Actor E</w:t>
                        </w:r>
                      </w:p>
                    </w:txbxContent>
                  </v:textbox>
                </v:shape>
                <v:shape id="Flowchart: Process 90" o:spid="_x0000_s1058" type="#_x0000_t109" style="position:absolute;left:18610;top:328;width:17024;height:4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" fillcolor="white [3212]" stroked="f" strokeweight="1pt">
                  <v:textbox inset="2.44564mm,1.2228mm,2.44564mm,1.2228mm">
                    <w:txbxContent>
                      <w:p w14:paraId="5734F08C" w14:textId="4EF4A3E1" w:rsidR="001F3B0B" w:rsidRDefault="001F3B0B" w:rsidP="00FC799F">
                        <w:pPr>
                          <w:pStyle w:val="NormalWeb"/>
                          <w:spacing w:before="0"/>
                          <w:jc w:val="center"/>
                        </w:pPr>
                        <w:r>
                          <w:rPr>
                            <w:rFonts w:asciiTheme="minorHAnsi" w:hAnsi="Calibri" w:cstheme="minorBidi"/>
                            <w:color w:val="000000" w:themeColor="text1"/>
                            <w:kern w:val="24"/>
                          </w:rPr>
                          <w:t>Actor A/Actor B</w:t>
                        </w:r>
                      </w:p>
                    </w:txbxContent>
                  </v:textbox>
                </v:shape>
                <v:shape id="Flowchart: Process 91" o:spid="_x0000_s1059" type="#_x0000_t109" style="position:absolute;left:35634;top:328;width:16877;height:4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" fillcolor="white [3212]" stroked="f" strokeweight="1pt">
                  <v:textbox inset="2.44564mm,1.2228mm,2.44564mm,1.2228mm">
                    <w:txbxContent>
                      <w:p w14:paraId="287F80B6" w14:textId="1A97579B" w:rsidR="001F3B0B" w:rsidRDefault="001F3B0B" w:rsidP="00FC799F">
                        <w:pPr>
                          <w:pStyle w:val="NormalWeb"/>
                          <w:spacing w:before="0"/>
                          <w:jc w:val="center"/>
                        </w:pPr>
                        <w:r>
                          <w:rPr>
                            <w:rFonts w:asciiTheme="minorHAnsi" w:hAnsi="Calibri" w:cstheme="minorBidi"/>
                            <w:color w:val="000000" w:themeColor="text1"/>
                            <w:kern w:val="24"/>
                          </w:rPr>
                          <w:t>Actor B/Actor C</w:t>
                        </w:r>
                      </w:p>
                    </w:txbxContent>
                  </v:textbox>
                </v:shape>
                <v:line id="Straight Connector 100" o:spid="_x0000_s1060" style="position:absolute;visibility:visible;mso-wrap-style:square" from="9658,4005" to="9658,65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" strokecolor="black [3213]" strokeweight=".5pt">
                  <v:stroke dashstyle="dash" joinstyle="miter"/>
                </v:line>
                <v:rect id="Rectangle 101" o:spid="_x0000_s1061" style="position:absolute;left:8190;top:44539;width:2935;height:4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" fillcolor="white [3212]" strokecolor="black [3213]" strokeweight="1pt">
                  <v:textbox inset="2.44564mm,1.2228mm,2.44564mm,1.2228mm"/>
                </v:rect>
                <v:rect id="Rectangle 102" o:spid="_x0000_s1062" style="position:absolute;left:8190;top:5584;width:2935;height:10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" fillcolor="white [3212]" strokecolor="black [3213]" strokeweight="1pt">
                  <v:textbox inset="2.44564mm,1.2228mm,2.44564mm,1.2228mm"/>
                </v:rect>
                <v:rect id="Rectangle 103" o:spid="_x0000_s1063" style="position:absolute;left:8190;top:18105;width:2935;height:3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" fillcolor="white [3212]" strokecolor="black [3213]" strokeweight="1pt">
                  <v:textbox inset="2.44564mm,1.2228mm,2.44564mm,1.2228mm"/>
                </v:rect>
                <v:rect id="Rectangle 104" o:spid="_x0000_s1064" style="position:absolute;left:8190;top:27457;width:2935;height:6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" fillcolor="white [3212]" strokecolor="black [3213]" strokeweight="1pt">
                  <v:textbox inset="2.44564mm,1.2228mm,2.44564mm,1.2228mm"/>
                </v:rect>
                <v:rect id="Rectangle 105" o:spid="_x0000_s1065" style="position:absolute;left:8190;top:38598;width:2935;height:4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" fillcolor="white [3212]" strokecolor="black [3213]" strokeweight="1pt">
                  <v:textbox inset="2.44564mm,1.2228mm,2.44564mm,1.2228mm"/>
                </v:rect>
                <v:rect id="Rectangle 106" o:spid="_x0000_s1066" style="position:absolute;left:8190;top:55830;width:2935;height:3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" fillcolor="white [3212]" strokecolor="black [3213]" strokeweight="1pt">
                  <v:textbox inset="2.44564mm,1.2228mm,2.44564mm,1.2228mm"/>
                </v:rect>
                <v:rect id="Rectangle 107" o:spid="_x0000_s1067" style="position:absolute;left:8190;top:60327;width:2935;height:3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" fillcolor="white [3212]" strokecolor="black [3213]" strokeweight="1pt">
                  <v:textbox inset="2.44564mm,1.2228mm,2.44564mm,1.2228mm"/>
                </v:rect>
                <v:line id="Straight Connector 109" o:spid="_x0000_s1068" style="position:absolute;visibility:visible;mso-wrap-style:square" from="26575,4481" to="26575,64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" strokecolor="black [3213]" strokeweight=".5pt">
                  <v:stroke dashstyle="dash" joinstyle="miter"/>
                </v:line>
                <v:rect id="Rectangle 110" o:spid="_x0000_s1069" style="position:absolute;left:25107;top:5358;width:2935;height:16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" fillcolor="white [3212]" strokecolor="black [3213]" strokeweight="1pt">
                  <v:textbox inset="2.44564mm,1.2228mm,2.44564mm,1.2228mm"/>
                </v:rect>
                <v:rect id="Rectangle 111" o:spid="_x0000_s1070" style="position:absolute;left:25107;top:23430;width:2935;height:10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" fillcolor="white [3212]" strokecolor="black [3213]" strokeweight="1pt">
                  <v:textbox inset="2.44564mm,1.2228mm,2.44564mm,1.2228mm"/>
                </v:rect>
                <v:rect id="Rectangle 112" o:spid="_x0000_s1071" style="position:absolute;left:25107;top:38372;width:2935;height:4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" fillcolor="white [3212]" strokecolor="black [3213]" strokeweight="1pt">
                  <v:textbox inset="2.44564mm,1.2228mm,2.44564mm,1.2228mm"/>
                </v:rect>
                <v:rect id="Rectangle 113" o:spid="_x0000_s1072" style="position:absolute;left:25107;top:44313;width:2935;height:4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" fillcolor="white [3212]" strokecolor="black [3213]" strokeweight="1pt">
                  <v:textbox inset="2.44564mm,1.2228mm,2.44564mm,1.2228mm"/>
                </v:rect>
                <v:line id="Straight Connector 114" o:spid="_x0000_s1073" style="position:absolute;visibility:visible;mso-wrap-style:square" from="28042,24483" to="33546,24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" strokecolor="black [3213]" strokeweight=".5pt">
                  <v:stroke joinstyle="miter"/>
                </v:line>
                <v:line id="Straight Connector 115" o:spid="_x0000_s1074" style="position:absolute;visibility:visible;mso-wrap-style:square" from="33546,24483" to="33546,27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" strokecolor="black [3213]" strokeweight=".5pt">
                  <v:stroke joinstyle="miter"/>
                </v:line>
                <v:shape id="TextBox 38" o:spid="_x0000_s1075" type="#_x0000_t202" style="position:absolute;left:29465;top:20354;width:8885;height:4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" filled="f" stroked="f">
                  <v:textbox style="mso-fit-shape-to-text:t" inset="2.44564mm,1.2228mm,2.44564mm,1.2228mm">
                    <w:txbxContent>
                      <w:p w14:paraId="066A2620" w14:textId="77777777" w:rsidR="001F3B0B" w:rsidRDefault="001F3B0B" w:rsidP="00FC799F">
                        <w:pPr>
                          <w:pStyle w:val="NormalWeb"/>
                          <w:spacing w:before="0"/>
                        </w:pPr>
                        <w:r>
                          <w:rPr>
                            <w:rFonts w:asciiTheme="minorHAnsi" w:hAnsi="Calibri" w:cstheme="minorBidi"/>
                            <w:color w:val="000000" w:themeColor="text1"/>
                            <w:kern w:val="24"/>
                          </w:rPr>
                          <w:t>Internal action 1</w:t>
                        </w:r>
                      </w:p>
                    </w:txbxContent>
                  </v:textbox>
                </v:shape>
                <v:shape id="Straight Arrow Connector 117" o:spid="_x0000_s1076" type="#_x0000_t32" style="position:absolute;left:28042;top:27231;width:550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" strokecolor="black [3213]" strokeweight=".5pt">
                  <v:stroke endarrow="block" joinstyle="miter"/>
                </v:shape>
                <v:rect id="Rectangle 121" o:spid="_x0000_s1077" style="position:absolute;left:43555;top:54647;width:2935;height:10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" fillcolor="white [3212]" strokecolor="black [3213]" strokeweight="1pt">
                  <v:textbox inset="2.44564mm,1.2228mm,2.44564mm,1.2228mm"/>
                </v:rect>
                <v:line id="Straight Connector 122" o:spid="_x0000_s1078" style="position:absolute;visibility:visible;mso-wrap-style:square" from="44703,4481" to="44908,54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" strokecolor="black [3213]" strokeweight=".5pt">
                  <v:stroke dashstyle="dash" joinstyle="miter"/>
                </v:line>
                <v:shape id="TextBox 43" o:spid="_x0000_s1079" type="#_x0000_t202" style="position:absolute;left:46484;top:57552;width:9902;height:4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" filled="f" stroked="f">
                  <v:textbox style="mso-fit-shape-to-text:t" inset="2.44564mm,1.2228mm,2.44564mm,1.2228mm">
                    <w:txbxContent>
                      <w:p w14:paraId="400BA3EA" w14:textId="3B0898BF" w:rsidR="001F3B0B" w:rsidRDefault="001F3B0B" w:rsidP="00FC799F">
                        <w:pPr>
                          <w:pStyle w:val="NormalWeb"/>
                          <w:spacing w:before="0"/>
                        </w:pPr>
                        <w:r>
                          <w:rPr>
                            <w:rFonts w:asciiTheme="minorHAnsi" w:hAnsi="Calibri" w:cstheme="minorBidi"/>
                            <w:color w:val="000000" w:themeColor="text1"/>
                            <w:kern w:val="24"/>
                          </w:rPr>
                          <w:t>Internal action 2</w:t>
                        </w:r>
                      </w:p>
                    </w:txbxContent>
                  </v:textbox>
                </v:shape>
                <v:line id="Straight Connector 124" o:spid="_x0000_s1080" style="position:absolute;visibility:visible;mso-wrap-style:square" from="46490,61819" to="51993,61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" strokecolor="black [3213]" strokeweight=".5pt">
                  <v:stroke joinstyle="miter"/>
                </v:line>
                <v:line id="Straight Connector 125" o:spid="_x0000_s1081" style="position:absolute;visibility:visible;mso-wrap-style:square" from="51964,61819" to="51964,64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" strokecolor="black [3213]" strokeweight=".5pt">
                  <v:stroke joinstyle="miter"/>
                </v:line>
                <v:shape id="Straight Arrow Connector 126" o:spid="_x0000_s1082" type="#_x0000_t32" style="position:absolute;left:46490;top:64567;width:550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" strokecolor="black [3213]" strokeweight=".5pt">
                  <v:stroke endarrow="block" joinstyle="miter"/>
                </v:shape>
                <v:shape id="Straight Arrow Connector 160" o:spid="_x0000_s1083" type="#_x0000_t32" style="position:absolute;left:11172;top:14500;width:137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" strokecolor="black [3213]" strokeweight=".5pt">
                  <v:stroke endarrow="block" joinstyle="miter"/>
                </v:shape>
                <v:shape id="TextBox 74" o:spid="_x0000_s1084" type="#_x0000_t202" style="position:absolute;left:11025;top:11431;width:13716;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" filled="f" stroked="f">
                  <v:textbox style="mso-fit-shape-to-text:t">
                    <w:txbxContent>
                      <w:p w14:paraId="5C85D31E" w14:textId="77777777" w:rsidR="001F3B0B" w:rsidRDefault="001F3B0B" w:rsidP="00C66F96">
                        <w:pPr>
                          <w:pStyle w:val="NormalWeb"/>
                          <w:spacing w:before="0"/>
                        </w:pPr>
                        <w:r>
                          <w:rPr>
                            <w:rFonts w:asciiTheme="minorHAnsi" w:hAnsi="Calibri" w:cstheme="minorBidi"/>
                            <w:color w:val="000000" w:themeColor="text1"/>
                            <w:kern w:val="24"/>
                          </w:rPr>
                          <w:t>Transaction-B [B]</w:t>
                        </w:r>
                      </w:p>
                    </w:txbxContent>
                  </v:textbox>
                </v:shape>
                <v:shape id="Straight Arrow Connector 162" o:spid="_x0000_s1085" type="#_x0000_t32" style="position:absolute;left:11172;top:20018;width:137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" strokecolor="black [3213]" strokeweight=".5pt">
                  <v:stroke endarrow="block" joinstyle="miter"/>
                </v:shape>
                <v:shape id="TextBox 74" o:spid="_x0000_s1086" type="#_x0000_t202" style="position:absolute;left:11065;top:16817;width:1371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" filled="f" stroked="f">
                  <v:textbox style="mso-fit-shape-to-text:t">
                    <w:txbxContent>
                      <w:p w14:paraId="2E5ACC3A" w14:textId="38117267" w:rsidR="001F3B0B" w:rsidRDefault="001F3B0B" w:rsidP="00C66F96">
                        <w:pPr>
                          <w:pStyle w:val="NormalWeb"/>
                          <w:spacing w:before="0"/>
                        </w:pPr>
                        <w:r>
                          <w:rPr>
                            <w:rFonts w:asciiTheme="minorHAnsi" w:hAnsi="Calibri" w:cstheme="minorBidi"/>
                            <w:color w:val="000000" w:themeColor="text1"/>
                            <w:kern w:val="24"/>
                          </w:rPr>
                          <w:t>Transaction-C [C]</w:t>
                        </w:r>
                      </w:p>
                    </w:txbxContent>
                  </v:textbox>
                </v:shape>
                <v:shape id="Straight Arrow Connector 164" o:spid="_x0000_s1087" type="#_x0000_t32" style="position:absolute;left:11335;top:57283;width:3222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" strokecolor="black [3213]" strokeweight=".5pt">
                  <v:stroke endarrow="block" joinstyle="miter"/>
                </v:shape>
                <v:shape id="TextBox 85" o:spid="_x0000_s1088" type="#_x0000_t202" style="position:absolute;left:12859;top:54780;width:13716;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" filled="f" stroked="f">
                  <v:textbox style="mso-fit-shape-to-text:t">
                    <w:txbxContent>
                      <w:p w14:paraId="2C57DB5F" w14:textId="77777777" w:rsidR="001F3B0B" w:rsidRDefault="001F3B0B" w:rsidP="00C66F96">
                        <w:pPr>
                          <w:pStyle w:val="NormalWeb"/>
                          <w:spacing w:before="0"/>
                        </w:pPr>
                        <w:r>
                          <w:rPr>
                            <w:rFonts w:asciiTheme="minorHAnsi" w:hAnsi="Calibri" w:cstheme="minorBidi"/>
                            <w:color w:val="000000" w:themeColor="text1"/>
                            <w:kern w:val="24"/>
                          </w:rPr>
                          <w:t>Transaction_2 [2]</w:t>
                        </w:r>
                      </w:p>
                    </w:txbxContent>
                  </v:textbox>
                </v:shape>
                <v:shape id="Straight Arrow Connector 166" o:spid="_x0000_s1089" type="#_x0000_t32" style="position:absolute;left:11350;top:61946;width:322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" strokecolor="black [3213]" strokeweight=".5pt">
                  <v:stroke endarrow="block" joinstyle="miter"/>
                </v:shape>
                <v:shape id="TextBox 84" o:spid="_x0000_s1090" type="#_x0000_t202" style="position:absolute;left:12859;top:59047;width:13716;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" filled="f" stroked="f">
                  <v:textbox style="mso-fit-shape-to-text:t">
                    <w:txbxContent>
                      <w:p w14:paraId="2D4C6BD1" w14:textId="77777777" w:rsidR="001F3B0B" w:rsidRDefault="001F3B0B" w:rsidP="00C66F96">
                        <w:pPr>
                          <w:pStyle w:val="NormalWeb"/>
                          <w:spacing w:before="0"/>
                        </w:pPr>
                        <w:r>
                          <w:rPr>
                            <w:rFonts w:asciiTheme="minorHAnsi" w:hAnsi="Calibri" w:cstheme="minorBidi"/>
                            <w:color w:val="000000" w:themeColor="text1"/>
                            <w:kern w:val="24"/>
                          </w:rPr>
                          <w:t>Transaction_3 [3]</w:t>
                        </w:r>
                      </w:p>
                    </w:txbxContent>
                  </v:textbox>
                </v:shape>
                <v:shape id="Straight Arrow Connector 168" o:spid="_x0000_s1091" type="#_x0000_t32" style="position:absolute;left:11096;top:30855;width:1401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" strokecolor="black [3213]" strokeweight=".5pt">
                  <v:stroke endarrow="block" joinstyle="miter"/>
                </v:shape>
                <v:shape id="TextBox 79" o:spid="_x0000_s1092" type="#_x0000_t202" style="position:absolute;left:10944;top:27653;width:1371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" filled="f" stroked="f">
                  <v:textbox style="mso-fit-shape-to-text:t">
                    <w:txbxContent>
                      <w:p w14:paraId="67B4FB33" w14:textId="1AC80B65" w:rsidR="001F3B0B" w:rsidRDefault="001F3B0B" w:rsidP="00C66F96">
                        <w:pPr>
                          <w:pStyle w:val="NormalWeb"/>
                          <w:spacing w:before="0"/>
                        </w:pPr>
                        <w:r>
                          <w:rPr>
                            <w:rFonts w:asciiTheme="minorHAnsi" w:hAnsi="Calibri" w:cstheme="minorBidi"/>
                            <w:color w:val="000000" w:themeColor="text1"/>
                            <w:kern w:val="24"/>
                          </w:rPr>
                          <w:t>Transaction-1 [1]</w:t>
                        </w:r>
                      </w:p>
                    </w:txbxContent>
                  </v:textbox>
                </v:shape>
                <v:shape id="Straight Arrow Connector 171" o:spid="_x0000_s1093" type="#_x0000_t32" style="position:absolute;left:11096;top:40707;width:137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" strokecolor="black [3213]" strokeweight=".5pt">
                  <v:stroke endarrow="block" joinstyle="miter"/>
                </v:shape>
                <v:shape id="TextBox 79" o:spid="_x0000_s1094" type="#_x0000_t202" style="position:absolute;left:10944;top:38010;width:13716;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" filled="f" stroked="f">
                  <v:textbox style="mso-fit-shape-to-text:t">
                    <w:txbxContent>
                      <w:p w14:paraId="347C1D2C" w14:textId="77777777" w:rsidR="001F3B0B" w:rsidRDefault="001F3B0B" w:rsidP="00C66F96">
                        <w:pPr>
                          <w:pStyle w:val="NormalWeb"/>
                          <w:spacing w:before="0"/>
                        </w:pPr>
                        <w:r>
                          <w:rPr>
                            <w:rFonts w:asciiTheme="minorHAnsi" w:hAnsi="Calibri" w:cstheme="minorBidi"/>
                            <w:color w:val="000000" w:themeColor="text1"/>
                            <w:kern w:val="24"/>
                          </w:rPr>
                          <w:t>Transaction-D [D]</w:t>
                        </w:r>
                      </w:p>
                    </w:txbxContent>
                  </v:textbox>
                </v:shape>
                <v:shape id="Straight Arrow Connector 173" o:spid="_x0000_s1095" type="#_x0000_t32" style="position:absolute;left:11096;top:46791;width:137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" strokecolor="black [3213]" strokeweight=".5pt">
                  <v:stroke endarrow="block" joinstyle="miter"/>
                </v:shape>
                <v:shape id="TextBox 79" o:spid="_x0000_s1096" type="#_x0000_t202" style="position:absolute;left:11187;top:44186;width:1371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" filled="f" stroked="f">
                  <v:textbox style="mso-fit-shape-to-text:t">
                    <w:txbxContent>
                      <w:p w14:paraId="0052CA4A" w14:textId="037C94C7" w:rsidR="001F3B0B" w:rsidRDefault="001F3B0B" w:rsidP="00C66F96">
                        <w:pPr>
                          <w:pStyle w:val="NormalWeb"/>
                          <w:spacing w:before="0"/>
                        </w:pPr>
                        <w:r>
                          <w:rPr>
                            <w:rFonts w:asciiTheme="minorHAnsi" w:hAnsi="Calibri" w:cstheme="minorBidi"/>
                            <w:color w:val="000000" w:themeColor="text1"/>
                            <w:kern w:val="24"/>
                          </w:rPr>
                          <w:t>Transaction-2 [2]</w:t>
                        </w:r>
                      </w:p>
                    </w:txbxContent>
                  </v:textbox>
                </v:shape>
                <w10:anchorlock/>
              </v:group>
            </w:pict>
          </mc:Fallback>
        </mc:AlternateContent>
      </w:r>
    </w:p>
    <w:p w14:paraId="41CE37D1" w14:textId="01091D6D" w:rsidR="00C66F96" w:rsidRPr="00D26514" w:rsidRDefault="00C66F96" w:rsidP="00EA3BCB">
      <w:pPr>
        <w:pStyle w:val="BodyText"/>
      </w:pPr>
    </w:p>
    <w:p w14:paraId="2A975858" w14:textId="6375DCCA" w:rsidR="00C66F96" w:rsidRPr="00D26514" w:rsidRDefault="00C66F96" w:rsidP="00C66F96">
      <w:pPr>
        <w:pStyle w:val="FigureTitle"/>
      </w:pPr>
      <w:r w:rsidRPr="00D26514">
        <w:t xml:space="preserve">Figure </w:t>
      </w:r>
      <w:r w:rsidR="00081DA6">
        <w:t>W</w:t>
      </w:r>
      <w:r w:rsidR="00A722CC">
        <w:t>.</w:t>
      </w:r>
      <w:r w:rsidRPr="00D26514">
        <w:t xml:space="preserve">4.2.2-1: Basic Process Flow in </w:t>
      </w:r>
      <w:r w:rsidR="004209C2">
        <w:t>SDPi-P</w:t>
      </w:r>
      <w:r w:rsidRPr="00D26514">
        <w:t xml:space="preserve"> Profile</w:t>
      </w:r>
    </w:p>
    <w:p w14:paraId="3ADD6BF7" w14:textId="77777777" w:rsidR="00082F2B" w:rsidRPr="00D26514" w:rsidRDefault="00082F2B" w:rsidP="00597DB2">
      <w:pPr>
        <w:pStyle w:val="AuthorInstructions"/>
        <w:rPr>
          <w:lang w:eastAsia="x-none"/>
        </w:rPr>
      </w:pPr>
      <w:r w:rsidRPr="00D26514">
        <w:lastRenderedPageBreak/>
        <w:t>&lt;If process flow “swimlane” diagrams require additional explanation to clarify conditional flows</w:t>
      </w:r>
      <w:r w:rsidR="00613C53" w:rsidRPr="00D26514">
        <w:t>,</w:t>
      </w:r>
      <w:r w:rsidRPr="00D26514">
        <w:t xml:space="preserve"> or flow variations need to be described where alternate systems may be playing different actor roles, document those conditional flows here.</w:t>
      </w:r>
      <w:r w:rsidRPr="00D26514">
        <w:rPr>
          <w:iCs/>
        </w:rPr>
        <w:t>&gt;</w:t>
      </w:r>
    </w:p>
    <w:p w14:paraId="5B83A4D1" w14:textId="77777777" w:rsidR="00CF283F" w:rsidRPr="00D26514" w:rsidRDefault="00C82ED4" w:rsidP="00597DB2">
      <w:pPr>
        <w:pStyle w:val="AuthorInstructions"/>
      </w:pPr>
      <w:r w:rsidRPr="00D26514">
        <w:t xml:space="preserve">&lt;Delete </w:t>
      </w:r>
      <w:r w:rsidR="00C536E4" w:rsidRPr="00D26514">
        <w:t xml:space="preserve">the material </w:t>
      </w:r>
      <w:r w:rsidRPr="00D26514">
        <w:t>below if this is a workflow or transport profile</w:t>
      </w:r>
      <w:r w:rsidR="00887E40" w:rsidRPr="00D26514">
        <w:t xml:space="preserve">. </w:t>
      </w:r>
      <w:r w:rsidRPr="00D26514">
        <w:t xml:space="preserve">Delete the </w:t>
      </w:r>
      <w:r w:rsidR="00C536E4" w:rsidRPr="00D26514">
        <w:t>material</w:t>
      </w:r>
      <w:r w:rsidRPr="00D26514">
        <w:t xml:space="preserve"> above if this profile is a content module only profile.&gt;</w:t>
      </w:r>
    </w:p>
    <w:p w14:paraId="6456C7B5" w14:textId="77777777" w:rsidR="00BF2986" w:rsidRPr="00D26514" w:rsidRDefault="00BF2986" w:rsidP="003B70A2">
      <w:pPr>
        <w:pStyle w:val="BodyText"/>
      </w:pPr>
    </w:p>
    <w:p w14:paraId="7038462A" w14:textId="77777777" w:rsidR="00BF2986" w:rsidRPr="00D26514" w:rsidRDefault="00BF2986" w:rsidP="0097454A">
      <w:pPr>
        <w:pStyle w:val="BodyText"/>
        <w:rPr>
          <w:lang w:eastAsia="x-none"/>
        </w:rPr>
      </w:pPr>
      <w:r w:rsidRPr="00EA3BCB">
        <w:rPr>
          <w:b/>
          <w:lang w:eastAsia="x-none"/>
        </w:rPr>
        <w:t>Pre-conditions</w:t>
      </w:r>
      <w:r w:rsidRPr="00D26514">
        <w:rPr>
          <w:lang w:eastAsia="x-none"/>
        </w:rPr>
        <w:t>:</w:t>
      </w:r>
    </w:p>
    <w:p w14:paraId="39E8AA2D" w14:textId="77777777" w:rsidR="00AF472E" w:rsidRPr="00D26514" w:rsidRDefault="00AF472E" w:rsidP="00597DB2">
      <w:pPr>
        <w:pStyle w:val="AuthorInstructions"/>
      </w:pPr>
      <w:r w:rsidRPr="00D26514">
        <w:t>&lt;Very briefly (typically one sentence) describe the conditions or timing when this content module would be used.&gt;</w:t>
      </w:r>
    </w:p>
    <w:p w14:paraId="2DD54FFF" w14:textId="77777777" w:rsidR="00BF2986" w:rsidRPr="00D26514" w:rsidRDefault="00BF2986" w:rsidP="0097454A">
      <w:pPr>
        <w:pStyle w:val="BodyText"/>
        <w:rPr>
          <w:lang w:eastAsia="x-none"/>
        </w:rPr>
      </w:pPr>
    </w:p>
    <w:p w14:paraId="6B6AC6B2" w14:textId="77777777" w:rsidR="00BF2986" w:rsidRPr="00D26514" w:rsidRDefault="00BF2986" w:rsidP="0097454A">
      <w:pPr>
        <w:pStyle w:val="BodyText"/>
        <w:rPr>
          <w:lang w:eastAsia="x-none"/>
        </w:rPr>
      </w:pPr>
      <w:r w:rsidRPr="00EA3BCB">
        <w:rPr>
          <w:b/>
          <w:lang w:eastAsia="x-none"/>
        </w:rPr>
        <w:t>Main Flow</w:t>
      </w:r>
      <w:r w:rsidRPr="00D26514">
        <w:rPr>
          <w:lang w:eastAsia="x-none"/>
        </w:rPr>
        <w:t>:</w:t>
      </w:r>
    </w:p>
    <w:p w14:paraId="7A558B6E" w14:textId="77777777" w:rsidR="00AF472E" w:rsidRPr="00D26514" w:rsidRDefault="00AF472E" w:rsidP="00597DB2">
      <w:pPr>
        <w:pStyle w:val="AuthorInstructions"/>
      </w:pPr>
      <w:r w:rsidRPr="00D26514">
        <w:t>&lt;Typically in an enumerated list, describe the clinical workflow when, where, and how this content module would be used.&gt;</w:t>
      </w:r>
    </w:p>
    <w:p w14:paraId="3ED2E309" w14:textId="77777777" w:rsidR="00AF472E" w:rsidRPr="00D26514" w:rsidRDefault="00AF472E" w:rsidP="0097454A">
      <w:pPr>
        <w:pStyle w:val="BodyText"/>
        <w:rPr>
          <w:lang w:eastAsia="x-none"/>
        </w:rPr>
      </w:pPr>
    </w:p>
    <w:p w14:paraId="3B5CB5A6" w14:textId="77777777" w:rsidR="00BF2986" w:rsidRPr="00EA3BCB" w:rsidRDefault="00BF2986" w:rsidP="0097454A">
      <w:pPr>
        <w:pStyle w:val="BodyText"/>
        <w:rPr>
          <w:b/>
          <w:lang w:eastAsia="x-none"/>
        </w:rPr>
      </w:pPr>
      <w:r w:rsidRPr="00EA3BCB">
        <w:rPr>
          <w:b/>
          <w:lang w:eastAsia="x-none"/>
        </w:rPr>
        <w:t>Post-conditions:</w:t>
      </w:r>
    </w:p>
    <w:p w14:paraId="6EB171ED" w14:textId="77777777" w:rsidR="006116E2" w:rsidRPr="00D26514" w:rsidRDefault="006116E2" w:rsidP="00597DB2">
      <w:pPr>
        <w:pStyle w:val="AuthorInstructions"/>
      </w:pPr>
      <w:r w:rsidRPr="00D26514">
        <w:t>&lt;Very briefly (typically one sentence) describe the state of the clinical scenario after this content module has been created including examples of potential next steps.&gt;</w:t>
      </w:r>
    </w:p>
    <w:p w14:paraId="286C7C06" w14:textId="507466D7" w:rsidR="00303E20" w:rsidRPr="00D26514" w:rsidRDefault="00081DA6" w:rsidP="00303E20">
      <w:pPr>
        <w:pStyle w:val="Heading2"/>
        <w:numPr>
          <w:ilvl w:val="0"/>
          <w:numId w:val="0"/>
        </w:numPr>
        <w:rPr>
          <w:noProof w:val="0"/>
        </w:rPr>
      </w:pPr>
      <w:bookmarkStart w:id="172" w:name="_Toc345074664"/>
      <w:bookmarkStart w:id="173" w:name="_Toc18414922"/>
      <w:bookmarkStart w:id="174" w:name="_Toc45264903"/>
      <w:r>
        <w:rPr>
          <w:noProof w:val="0"/>
        </w:rPr>
        <w:t>W</w:t>
      </w:r>
      <w:r w:rsidR="00A722CC">
        <w:rPr>
          <w:noProof w:val="0"/>
        </w:rPr>
        <w:t>.</w:t>
      </w:r>
      <w:r w:rsidR="00AF472E" w:rsidRPr="00D26514">
        <w:rPr>
          <w:noProof w:val="0"/>
        </w:rPr>
        <w:t>5</w:t>
      </w:r>
      <w:r w:rsidR="005F21E7" w:rsidRPr="00D26514">
        <w:rPr>
          <w:noProof w:val="0"/>
        </w:rPr>
        <w:t xml:space="preserve"> </w:t>
      </w:r>
      <w:r w:rsidR="004209C2">
        <w:rPr>
          <w:noProof w:val="0"/>
        </w:rPr>
        <w:t>SDPi-P</w:t>
      </w:r>
      <w:r w:rsidR="00303E20" w:rsidRPr="00D26514">
        <w:rPr>
          <w:noProof w:val="0"/>
        </w:rPr>
        <w:t xml:space="preserve"> S</w:t>
      </w:r>
      <w:r w:rsidR="008A4340">
        <w:rPr>
          <w:noProof w:val="0"/>
        </w:rPr>
        <w:t>afety, Effectiveness, Security Considerations and Requirements</w:t>
      </w:r>
      <w:bookmarkEnd w:id="172"/>
      <w:bookmarkEnd w:id="173"/>
      <w:bookmarkEnd w:id="174"/>
    </w:p>
    <w:p w14:paraId="64DEAD72" w14:textId="1AA5EC8B" w:rsidR="00303E20" w:rsidRPr="00D26514" w:rsidRDefault="008B620B" w:rsidP="00597DB2">
      <w:pPr>
        <w:pStyle w:val="AuthorInstructions"/>
      </w:pPr>
      <w:r w:rsidRPr="00D26514">
        <w:t xml:space="preserve">&lt;Describe </w:t>
      </w:r>
      <w:r w:rsidR="003A4080" w:rsidRPr="00D26514">
        <w:t>p</w:t>
      </w:r>
      <w:r w:rsidRPr="00D26514">
        <w:t>rofile-specific security considerations. This should include the outcomes of a risk assessment. This likely will include profile groupings, and residual risks that need to be assigned to the product design, system administration, or policy.</w:t>
      </w:r>
      <w:r w:rsidR="00ED5269" w:rsidRPr="00D26514">
        <w:t xml:space="preserve"> See </w:t>
      </w:r>
      <w:r w:rsidR="000125FF" w:rsidRPr="00D26514">
        <w:t xml:space="preserve">the ITI document titled ‘Cookbook: Preparing the IHE Profile Security Section’ at </w:t>
      </w:r>
      <w:hyperlink r:id="rId42" w:anchor="IT" w:history="1">
        <w:r w:rsidR="00F70207" w:rsidRPr="00D26514">
          <w:rPr>
            <w:rStyle w:val="Hyperlink"/>
          </w:rPr>
          <w:t>http://ihe.net/Technical_Frameworks/#IT</w:t>
        </w:r>
      </w:hyperlink>
      <w:r w:rsidR="000125FF" w:rsidRPr="00D26514">
        <w:t xml:space="preserve"> for </w:t>
      </w:r>
      <w:r w:rsidR="00ED5269" w:rsidRPr="00D26514">
        <w:t>suggestions on risk assessment, risk mitigation, and IT and security profiles.</w:t>
      </w:r>
      <w:r w:rsidR="003D19E0" w:rsidRPr="00D26514">
        <w:t>&gt;</w:t>
      </w:r>
    </w:p>
    <w:p w14:paraId="4DB0E241" w14:textId="2BF43376" w:rsidR="006E5767" w:rsidRDefault="00C82ED4" w:rsidP="00597DB2">
      <w:pPr>
        <w:pStyle w:val="AuthorInstructions"/>
      </w:pPr>
      <w:r w:rsidRPr="00D26514">
        <w:t>&lt;</w:t>
      </w:r>
      <w:r w:rsidR="006E5767" w:rsidRPr="00D26514">
        <w:t>If this is not a content module, delete the sentence below</w:t>
      </w:r>
      <w:r w:rsidR="00887E40" w:rsidRPr="00D26514">
        <w:t xml:space="preserve">. </w:t>
      </w:r>
      <w:r w:rsidR="006E5767" w:rsidRPr="00D26514">
        <w:t>If this is a content module profile, you may want to expound upon the security considerations provided by grouped actors.&gt;</w:t>
      </w:r>
      <w:r w:rsidRPr="00D26514">
        <w:t xml:space="preserve"> </w:t>
      </w:r>
    </w:p>
    <w:p w14:paraId="5266F0FC" w14:textId="173385AD" w:rsidR="008A4340" w:rsidRPr="00D26514" w:rsidRDefault="008A4340" w:rsidP="008A4340">
      <w:pPr>
        <w:pStyle w:val="AuthorInstructions"/>
      </w:pPr>
      <w:r w:rsidRPr="008A4340">
        <w:rPr>
          <w:highlight w:val="yellow"/>
        </w:rPr>
        <w:t>[Editor’s Note:    Updated title per the SES coupling of the SDPi profiles.  This section’s organization reflects both the original (very thin) security focus but then allows for the linkages to more specific SES requirements.]</w:t>
      </w:r>
    </w:p>
    <w:p w14:paraId="5686496D" w14:textId="67AD65F7" w:rsidR="008A4340" w:rsidRPr="006C1E6E" w:rsidRDefault="006C1E6E" w:rsidP="006C1E6E">
      <w:pPr>
        <w:pStyle w:val="Heading3"/>
        <w:keepNext w:val="0"/>
        <w:numPr>
          <w:ilvl w:val="0"/>
          <w:numId w:val="0"/>
        </w:numPr>
        <w:rPr>
          <w:bCs/>
          <w:noProof w:val="0"/>
        </w:rPr>
      </w:pPr>
      <w:r>
        <w:rPr>
          <w:bCs/>
          <w:noProof w:val="0"/>
        </w:rPr>
        <w:t xml:space="preserve">W.5.1  </w:t>
      </w:r>
      <w:r w:rsidR="008A4340" w:rsidRPr="006C1E6E">
        <w:rPr>
          <w:bCs/>
          <w:noProof w:val="0"/>
        </w:rPr>
        <w:t>SES General Considerations</w:t>
      </w:r>
    </w:p>
    <w:p w14:paraId="35DA9723" w14:textId="27F18D75" w:rsidR="008A4340" w:rsidRDefault="008A4340" w:rsidP="009C6F21">
      <w:pPr>
        <w:pStyle w:val="BodyText"/>
        <w:rPr>
          <w:iCs/>
        </w:rPr>
      </w:pPr>
      <w:r>
        <w:rPr>
          <w:iCs/>
        </w:rPr>
        <w:t>&lt;SDPi content here&gt;</w:t>
      </w:r>
    </w:p>
    <w:p w14:paraId="15E4AA69" w14:textId="480BE339" w:rsidR="00C82ED4" w:rsidRDefault="00C82ED4" w:rsidP="009C6F21">
      <w:pPr>
        <w:pStyle w:val="BodyText"/>
        <w:rPr>
          <w:iCs/>
        </w:rPr>
      </w:pPr>
      <w:r w:rsidRPr="00D26514">
        <w:rPr>
          <w:iCs/>
        </w:rPr>
        <w:t>The security considerations for a content module are dependent upon the security provisions defined by the grouped actor</w:t>
      </w:r>
      <w:r w:rsidR="006E5767" w:rsidRPr="00D26514">
        <w:rPr>
          <w:iCs/>
        </w:rPr>
        <w:t>(s).</w:t>
      </w:r>
    </w:p>
    <w:p w14:paraId="0B18E717" w14:textId="22E1624E" w:rsidR="008A4340" w:rsidRPr="006C1E6E" w:rsidRDefault="006C1E6E" w:rsidP="006C1E6E">
      <w:pPr>
        <w:pStyle w:val="Heading3"/>
        <w:keepNext w:val="0"/>
        <w:numPr>
          <w:ilvl w:val="0"/>
          <w:numId w:val="0"/>
        </w:numPr>
        <w:rPr>
          <w:bCs/>
          <w:noProof w:val="0"/>
        </w:rPr>
      </w:pPr>
      <w:r>
        <w:rPr>
          <w:bCs/>
          <w:noProof w:val="0"/>
        </w:rPr>
        <w:lastRenderedPageBreak/>
        <w:t xml:space="preserve">W.5.2  </w:t>
      </w:r>
      <w:r w:rsidR="008A4340" w:rsidRPr="006C1E6E">
        <w:rPr>
          <w:bCs/>
          <w:noProof w:val="0"/>
        </w:rPr>
        <w:t>Safety Requirements &amp; Considerations</w:t>
      </w:r>
    </w:p>
    <w:p w14:paraId="4651FAF5" w14:textId="77777777" w:rsidR="008A4340" w:rsidRDefault="008A4340" w:rsidP="009C6F21">
      <w:pPr>
        <w:pStyle w:val="BodyText"/>
        <w:rPr>
          <w:iCs/>
        </w:rPr>
      </w:pPr>
    </w:p>
    <w:p w14:paraId="405898FB" w14:textId="209C452D" w:rsidR="008A4340" w:rsidRPr="006C1E6E" w:rsidRDefault="006C1E6E" w:rsidP="006C1E6E">
      <w:pPr>
        <w:pStyle w:val="Heading3"/>
        <w:keepNext w:val="0"/>
        <w:numPr>
          <w:ilvl w:val="0"/>
          <w:numId w:val="0"/>
        </w:numPr>
        <w:rPr>
          <w:bCs/>
          <w:noProof w:val="0"/>
        </w:rPr>
      </w:pPr>
      <w:r>
        <w:rPr>
          <w:bCs/>
          <w:noProof w:val="0"/>
        </w:rPr>
        <w:t xml:space="preserve">W.5.3  </w:t>
      </w:r>
      <w:r w:rsidR="008A4340" w:rsidRPr="006C1E6E">
        <w:rPr>
          <w:bCs/>
          <w:noProof w:val="0"/>
        </w:rPr>
        <w:t>Effectiveness Requirements &amp; Considerations</w:t>
      </w:r>
    </w:p>
    <w:p w14:paraId="07E64BC5" w14:textId="77777777" w:rsidR="008A4340" w:rsidRDefault="008A4340" w:rsidP="009C6F21">
      <w:pPr>
        <w:pStyle w:val="BodyText"/>
        <w:rPr>
          <w:iCs/>
        </w:rPr>
      </w:pPr>
    </w:p>
    <w:p w14:paraId="031C701D" w14:textId="3B34066D" w:rsidR="008A4340" w:rsidRPr="006C1E6E" w:rsidRDefault="006C1E6E" w:rsidP="006C1E6E">
      <w:pPr>
        <w:pStyle w:val="Heading3"/>
        <w:keepNext w:val="0"/>
        <w:numPr>
          <w:ilvl w:val="0"/>
          <w:numId w:val="0"/>
        </w:numPr>
        <w:rPr>
          <w:bCs/>
          <w:noProof w:val="0"/>
        </w:rPr>
      </w:pPr>
      <w:r>
        <w:rPr>
          <w:bCs/>
          <w:noProof w:val="0"/>
        </w:rPr>
        <w:t xml:space="preserve">W.5.4  </w:t>
      </w:r>
      <w:r w:rsidR="008A4340" w:rsidRPr="006C1E6E">
        <w:rPr>
          <w:bCs/>
          <w:noProof w:val="0"/>
        </w:rPr>
        <w:t>Security Requirements &amp; Considerations</w:t>
      </w:r>
    </w:p>
    <w:p w14:paraId="1B004AB8" w14:textId="77777777" w:rsidR="008A4340" w:rsidRPr="00D26514" w:rsidRDefault="008A4340" w:rsidP="009C6F21">
      <w:pPr>
        <w:pStyle w:val="BodyText"/>
        <w:rPr>
          <w:iCs/>
        </w:rPr>
      </w:pPr>
    </w:p>
    <w:p w14:paraId="006A4CF9" w14:textId="7DB458F7" w:rsidR="00167DB7" w:rsidRPr="00D26514" w:rsidRDefault="00081DA6" w:rsidP="00167DB7">
      <w:pPr>
        <w:pStyle w:val="Heading2"/>
        <w:numPr>
          <w:ilvl w:val="0"/>
          <w:numId w:val="0"/>
        </w:numPr>
        <w:rPr>
          <w:noProof w:val="0"/>
        </w:rPr>
      </w:pPr>
      <w:bookmarkStart w:id="175" w:name="_Toc345074665"/>
      <w:bookmarkStart w:id="176" w:name="_Toc18414923"/>
      <w:bookmarkStart w:id="177" w:name="_Toc45264904"/>
      <w:r>
        <w:rPr>
          <w:noProof w:val="0"/>
        </w:rPr>
        <w:t>W</w:t>
      </w:r>
      <w:r w:rsidR="00A722CC">
        <w:rPr>
          <w:noProof w:val="0"/>
        </w:rPr>
        <w:t>.</w:t>
      </w:r>
      <w:r w:rsidR="00AF472E" w:rsidRPr="00D26514">
        <w:rPr>
          <w:noProof w:val="0"/>
        </w:rPr>
        <w:t>6</w:t>
      </w:r>
      <w:r w:rsidR="00167DB7" w:rsidRPr="00D26514">
        <w:rPr>
          <w:noProof w:val="0"/>
        </w:rPr>
        <w:t xml:space="preserve"> </w:t>
      </w:r>
      <w:r w:rsidR="004209C2">
        <w:rPr>
          <w:noProof w:val="0"/>
        </w:rPr>
        <w:t>SDPi-P</w:t>
      </w:r>
      <w:r w:rsidR="00167DB7" w:rsidRPr="00D26514">
        <w:rPr>
          <w:noProof w:val="0"/>
        </w:rPr>
        <w:t xml:space="preserve"> </w:t>
      </w:r>
      <w:r w:rsidR="00ED5269" w:rsidRPr="00D26514">
        <w:rPr>
          <w:noProof w:val="0"/>
        </w:rPr>
        <w:t xml:space="preserve">Cross </w:t>
      </w:r>
      <w:r w:rsidR="00167DB7" w:rsidRPr="00D26514">
        <w:rPr>
          <w:noProof w:val="0"/>
        </w:rPr>
        <w:t xml:space="preserve">Profile </w:t>
      </w:r>
      <w:r w:rsidR="00ED5269" w:rsidRPr="00D26514">
        <w:rPr>
          <w:noProof w:val="0"/>
        </w:rPr>
        <w:t>Considerations</w:t>
      </w:r>
      <w:bookmarkEnd w:id="175"/>
      <w:bookmarkEnd w:id="176"/>
      <w:bookmarkEnd w:id="177"/>
    </w:p>
    <w:p w14:paraId="0917A33C" w14:textId="67D3AC4C" w:rsidR="00255821" w:rsidRPr="00D26514" w:rsidRDefault="00167DB7" w:rsidP="00597DB2">
      <w:pPr>
        <w:pStyle w:val="AuthorInstructions"/>
      </w:pPr>
      <w:r w:rsidRPr="00D26514">
        <w:t>&lt;</w:t>
      </w:r>
      <w:r w:rsidR="00412649" w:rsidRPr="00D26514">
        <w:t xml:space="preserve">This section is </w:t>
      </w:r>
      <w:r w:rsidR="002869E8" w:rsidRPr="00D26514">
        <w:t xml:space="preserve">informative, not </w:t>
      </w:r>
      <w:r w:rsidR="00543FFB" w:rsidRPr="00D26514">
        <w:t>normative</w:t>
      </w:r>
      <w:r w:rsidR="00F0665F" w:rsidRPr="00D26514">
        <w:t xml:space="preserve">. </w:t>
      </w:r>
      <w:r w:rsidR="00543FFB" w:rsidRPr="00D26514">
        <w:t>It is</w:t>
      </w:r>
      <w:r w:rsidR="00412649" w:rsidRPr="00D26514">
        <w:t xml:space="preserve"> intended to put this profile in context with other profiles</w:t>
      </w:r>
      <w:r w:rsidR="00F0665F" w:rsidRPr="00D26514">
        <w:t xml:space="preserve">. </w:t>
      </w:r>
      <w:r w:rsidR="00412649" w:rsidRPr="00D26514">
        <w:t xml:space="preserve">Any required groupings should have </w:t>
      </w:r>
      <w:r w:rsidR="002869E8" w:rsidRPr="00D26514">
        <w:t xml:space="preserve">already </w:t>
      </w:r>
      <w:r w:rsidR="00412649" w:rsidRPr="00D26514">
        <w:t>been described above</w:t>
      </w:r>
      <w:r w:rsidR="00F0665F" w:rsidRPr="00D26514">
        <w:t xml:space="preserve">. </w:t>
      </w:r>
      <w:r w:rsidR="00ED5269" w:rsidRPr="00D26514">
        <w:t xml:space="preserve">Brief descriptions can go directly into this section; lengthy descriptions should go into an </w:t>
      </w:r>
      <w:r w:rsidR="00F70207" w:rsidRPr="00D26514">
        <w:t>a</w:t>
      </w:r>
      <w:r w:rsidR="00ED5269" w:rsidRPr="00D26514">
        <w:t>ppendi</w:t>
      </w:r>
      <w:r w:rsidR="00EA7D5E">
        <w:t>x</w:t>
      </w:r>
      <w:r w:rsidR="00A722CC">
        <w:t>.</w:t>
      </w:r>
      <w:r w:rsidR="00F0665F" w:rsidRPr="00D26514">
        <w:t xml:space="preserve"> </w:t>
      </w:r>
      <w:r w:rsidR="00ED5269" w:rsidRPr="00D26514">
        <w:t>Examples of this materi</w:t>
      </w:r>
      <w:r w:rsidR="00543FFB" w:rsidRPr="00D26514">
        <w:t>al</w:t>
      </w:r>
      <w:r w:rsidR="00ED5269" w:rsidRPr="00D26514">
        <w:t xml:space="preserve"> include ITI Cross Community Access (XCA</w:t>
      </w:r>
      <w:r w:rsidR="007773C8" w:rsidRPr="00D26514">
        <w:t>) Grouping</w:t>
      </w:r>
      <w:r w:rsidR="00ED5269" w:rsidRPr="00D26514">
        <w:t xml:space="preserve"> Rules (</w:t>
      </w:r>
      <w:r w:rsidR="000C3BC7" w:rsidRPr="00D26514">
        <w:t>S</w:t>
      </w:r>
      <w:r w:rsidR="00ED5269" w:rsidRPr="00D26514">
        <w:t>ection 18.2.3), the Radiology associated profiles listed at wiki.ihe.net</w:t>
      </w:r>
      <w:r w:rsidR="00DD13DB" w:rsidRPr="00D26514">
        <w:t>, or ITI Volume 1 Appendix E “Cross Profile Considerations”</w:t>
      </w:r>
      <w:r w:rsidR="00543FFB" w:rsidRPr="00D26514">
        <w:t xml:space="preserve">, and the “See Also” sections Radiology Profile descriptions on the wiki such as </w:t>
      </w:r>
      <w:hyperlink r:id="rId43" w:anchor="See_Also" w:history="1">
        <w:r w:rsidR="003C3FFB" w:rsidRPr="00D26514">
          <w:rPr>
            <w:rStyle w:val="Hyperlink"/>
          </w:rPr>
          <w:t>http://wiki.ihe.net/inde</w:t>
        </w:r>
        <w:r w:rsidR="00081DA6">
          <w:rPr>
            <w:rStyle w:val="Hyperlink"/>
          </w:rPr>
          <w:t>W</w:t>
        </w:r>
        <w:r w:rsidR="00A722CC">
          <w:rPr>
            <w:rStyle w:val="Hyperlink"/>
          </w:rPr>
          <w:t>.</w:t>
        </w:r>
        <w:r w:rsidR="003C3FFB" w:rsidRPr="00D26514">
          <w:rPr>
            <w:rStyle w:val="Hyperlink"/>
          </w:rPr>
          <w:t>php/Scheduled_Workflow#See_Also</w:t>
        </w:r>
      </w:hyperlink>
      <w:r w:rsidR="00F0665F" w:rsidRPr="00D26514">
        <w:t xml:space="preserve">. </w:t>
      </w:r>
      <w:r w:rsidR="00DD13DB" w:rsidRPr="00D26514">
        <w:t>If this section is left blank, add “Not applicable.</w:t>
      </w:r>
      <w:r w:rsidR="003C3FFB" w:rsidRPr="00D26514">
        <w:t xml:space="preserve">” </w:t>
      </w:r>
      <w:r w:rsidR="00DD13DB" w:rsidRPr="00D26514">
        <w:t>&gt;</w:t>
      </w:r>
      <w:r w:rsidR="00ED5269" w:rsidRPr="00D26514">
        <w:t xml:space="preserve"> </w:t>
      </w:r>
    </w:p>
    <w:p w14:paraId="6ADDDFCE" w14:textId="580038EF" w:rsidR="008C57EC" w:rsidRPr="00D26514" w:rsidRDefault="008C57EC" w:rsidP="00167DB7">
      <w:pPr>
        <w:rPr>
          <w:i/>
        </w:rPr>
      </w:pPr>
      <w:r w:rsidRPr="00D26514">
        <w:rPr>
          <w:i/>
        </w:rPr>
        <w:t xml:space="preserve"> &lt;Consider using a format such as the </w:t>
      </w:r>
      <w:r w:rsidR="003C3FFB" w:rsidRPr="00D26514">
        <w:rPr>
          <w:i/>
        </w:rPr>
        <w:t>following:</w:t>
      </w:r>
      <w:r w:rsidRPr="00D26514">
        <w:rPr>
          <w:i/>
        </w:rPr>
        <w:t>&gt;</w:t>
      </w:r>
    </w:p>
    <w:p w14:paraId="32599044" w14:textId="77777777" w:rsidR="00F916BE" w:rsidRPr="00D26514" w:rsidRDefault="00F916BE" w:rsidP="00167DB7">
      <w:pPr>
        <w:rPr>
          <w:i/>
        </w:rPr>
      </w:pPr>
    </w:p>
    <w:p w14:paraId="1F15EF88" w14:textId="1B951C24" w:rsidR="00F916BE" w:rsidRPr="00D26514" w:rsidRDefault="008C57EC" w:rsidP="00167DB7">
      <w:r w:rsidRPr="00D26514">
        <w:t>&lt;other profile acronym&gt; - &lt;other profile name&gt;</w:t>
      </w:r>
    </w:p>
    <w:p w14:paraId="5CDFD137" w14:textId="7D45C668" w:rsidR="000514E1" w:rsidRDefault="008C57EC" w:rsidP="00167DB7">
      <w:r w:rsidRPr="00D26514">
        <w:t>A &lt;other profile actor name&gt; in &lt;other profile name&gt; might be grouped with a &lt;this profile actor name&gt; to &lt;describe benefit/what is accomplished by grouping&gt;.</w:t>
      </w:r>
    </w:p>
    <w:p w14:paraId="69EAD5E0" w14:textId="77777777" w:rsidR="00EA7D5E" w:rsidRDefault="00EA7D5E" w:rsidP="00167DB7"/>
    <w:p w14:paraId="303FF717" w14:textId="1752A34D" w:rsidR="004209C2" w:rsidRPr="00D26514" w:rsidRDefault="00081DA6" w:rsidP="004209C2">
      <w:pPr>
        <w:pStyle w:val="Heading1"/>
        <w:pageBreakBefore w:val="0"/>
        <w:numPr>
          <w:ilvl w:val="0"/>
          <w:numId w:val="0"/>
        </w:numPr>
        <w:rPr>
          <w:noProof w:val="0"/>
        </w:rPr>
      </w:pPr>
      <w:bookmarkStart w:id="178" w:name="_Toc45264906"/>
      <w:r>
        <w:rPr>
          <w:noProof w:val="0"/>
        </w:rPr>
        <w:lastRenderedPageBreak/>
        <w:t>X</w:t>
      </w:r>
      <w:r w:rsidR="004209C2" w:rsidRPr="00D26514">
        <w:rPr>
          <w:noProof w:val="0"/>
        </w:rPr>
        <w:t xml:space="preserve"> </w:t>
      </w:r>
      <w:r w:rsidR="004209C2" w:rsidRPr="004209C2">
        <w:rPr>
          <w:noProof w:val="0"/>
        </w:rPr>
        <w:t>Service-oriented Device Point-of-care Interoperability</w:t>
      </w:r>
      <w:r w:rsidR="004209C2">
        <w:rPr>
          <w:noProof w:val="0"/>
        </w:rPr>
        <w:t xml:space="preserve"> - Reporting</w:t>
      </w:r>
      <w:r w:rsidR="004209C2" w:rsidRPr="004209C2">
        <w:rPr>
          <w:noProof w:val="0"/>
        </w:rPr>
        <w:t xml:space="preserve"> (SDPi-</w:t>
      </w:r>
      <w:r w:rsidR="004209C2">
        <w:rPr>
          <w:noProof w:val="0"/>
        </w:rPr>
        <w:t>R</w:t>
      </w:r>
      <w:r w:rsidR="004209C2" w:rsidRPr="004209C2">
        <w:rPr>
          <w:noProof w:val="0"/>
        </w:rPr>
        <w:t>)</w:t>
      </w:r>
      <w:r w:rsidR="004209C2">
        <w:rPr>
          <w:noProof w:val="0"/>
        </w:rPr>
        <w:t xml:space="preserve"> </w:t>
      </w:r>
      <w:r w:rsidR="004209C2" w:rsidRPr="00D26514">
        <w:rPr>
          <w:noProof w:val="0"/>
        </w:rPr>
        <w:t>Profile</w:t>
      </w:r>
      <w:bookmarkEnd w:id="178"/>
    </w:p>
    <w:p w14:paraId="20F70D1E" w14:textId="45FACB7C" w:rsidR="004209C2" w:rsidRPr="00D26514" w:rsidRDefault="003F6970" w:rsidP="004209C2">
      <w:pPr>
        <w:pStyle w:val="Heading2"/>
        <w:numPr>
          <w:ilvl w:val="0"/>
          <w:numId w:val="0"/>
        </w:numPr>
        <w:rPr>
          <w:noProof w:val="0"/>
        </w:rPr>
      </w:pPr>
      <w:bookmarkStart w:id="179" w:name="_Toc45264907"/>
      <w:r>
        <w:rPr>
          <w:noProof w:val="0"/>
        </w:rPr>
        <w:t>X.</w:t>
      </w:r>
      <w:r w:rsidR="004209C2" w:rsidRPr="00D26514">
        <w:rPr>
          <w:noProof w:val="0"/>
        </w:rPr>
        <w:t xml:space="preserve">1 </w:t>
      </w:r>
      <w:r w:rsidR="00A722CC" w:rsidRPr="004209C2">
        <w:rPr>
          <w:noProof w:val="0"/>
        </w:rPr>
        <w:t>SDPi-</w:t>
      </w:r>
      <w:r w:rsidR="00A722CC">
        <w:rPr>
          <w:noProof w:val="0"/>
        </w:rPr>
        <w:t>R</w:t>
      </w:r>
      <w:r w:rsidR="004209C2" w:rsidRPr="00D26514">
        <w:rPr>
          <w:noProof w:val="0"/>
        </w:rPr>
        <w:t xml:space="preserve"> Actors, Transactions, and Content Modules</w:t>
      </w:r>
      <w:bookmarkEnd w:id="179"/>
    </w:p>
    <w:p w14:paraId="40BEF09F" w14:textId="22F62F34" w:rsidR="004209C2" w:rsidRPr="00D26514" w:rsidRDefault="003F6970" w:rsidP="004209C2">
      <w:pPr>
        <w:pStyle w:val="Heading3"/>
        <w:numPr>
          <w:ilvl w:val="0"/>
          <w:numId w:val="0"/>
        </w:numPr>
        <w:rPr>
          <w:bCs/>
          <w:noProof w:val="0"/>
        </w:rPr>
      </w:pPr>
      <w:bookmarkStart w:id="180" w:name="_Toc45264908"/>
      <w:r>
        <w:rPr>
          <w:bCs/>
          <w:noProof w:val="0"/>
        </w:rPr>
        <w:t>X.</w:t>
      </w:r>
      <w:r w:rsidR="004209C2" w:rsidRPr="00D26514">
        <w:rPr>
          <w:bCs/>
          <w:noProof w:val="0"/>
        </w:rPr>
        <w:t>1.1 Actor Descriptions and Actor Profile Requirements</w:t>
      </w:r>
      <w:bookmarkEnd w:id="180"/>
    </w:p>
    <w:p w14:paraId="7821CA7E" w14:textId="2AC13D1C" w:rsidR="004209C2" w:rsidRPr="00D26514" w:rsidRDefault="003F6970" w:rsidP="004209C2">
      <w:pPr>
        <w:pStyle w:val="Heading2"/>
        <w:numPr>
          <w:ilvl w:val="0"/>
          <w:numId w:val="0"/>
        </w:numPr>
        <w:rPr>
          <w:noProof w:val="0"/>
        </w:rPr>
      </w:pPr>
      <w:bookmarkStart w:id="181" w:name="_Toc45264909"/>
      <w:r>
        <w:rPr>
          <w:noProof w:val="0"/>
        </w:rPr>
        <w:t>X.</w:t>
      </w:r>
      <w:r w:rsidR="004209C2" w:rsidRPr="00D26514">
        <w:rPr>
          <w:noProof w:val="0"/>
        </w:rPr>
        <w:t xml:space="preserve">2 </w:t>
      </w:r>
      <w:r w:rsidR="00A722CC" w:rsidRPr="004209C2">
        <w:rPr>
          <w:noProof w:val="0"/>
        </w:rPr>
        <w:t>SDPi-</w:t>
      </w:r>
      <w:r w:rsidR="00A722CC">
        <w:rPr>
          <w:noProof w:val="0"/>
        </w:rPr>
        <w:t>R</w:t>
      </w:r>
      <w:r w:rsidR="004209C2" w:rsidRPr="00D26514">
        <w:rPr>
          <w:noProof w:val="0"/>
        </w:rPr>
        <w:t xml:space="preserve"> Actor Options</w:t>
      </w:r>
      <w:bookmarkEnd w:id="181"/>
    </w:p>
    <w:p w14:paraId="43622F98" w14:textId="2BEB3740" w:rsidR="004209C2" w:rsidRPr="00D26514" w:rsidRDefault="003F6970" w:rsidP="004209C2">
      <w:pPr>
        <w:pStyle w:val="Heading3"/>
        <w:numPr>
          <w:ilvl w:val="0"/>
          <w:numId w:val="0"/>
        </w:numPr>
        <w:ind w:left="720" w:hanging="720"/>
        <w:rPr>
          <w:noProof w:val="0"/>
        </w:rPr>
      </w:pPr>
      <w:bookmarkStart w:id="182" w:name="_Toc45264910"/>
      <w:r>
        <w:rPr>
          <w:noProof w:val="0"/>
        </w:rPr>
        <w:t>X.</w:t>
      </w:r>
      <w:r w:rsidR="004209C2" w:rsidRPr="00D26514">
        <w:rPr>
          <w:noProof w:val="0"/>
        </w:rPr>
        <w:t>2.1 &lt;Option Name&gt;</w:t>
      </w:r>
      <w:bookmarkEnd w:id="182"/>
    </w:p>
    <w:p w14:paraId="28C8C2BF" w14:textId="5AD560C7" w:rsidR="004209C2" w:rsidRPr="00D26514" w:rsidRDefault="003F6970" w:rsidP="004209C2">
      <w:pPr>
        <w:pStyle w:val="Heading2"/>
        <w:numPr>
          <w:ilvl w:val="0"/>
          <w:numId w:val="0"/>
        </w:numPr>
        <w:rPr>
          <w:noProof w:val="0"/>
        </w:rPr>
      </w:pPr>
      <w:bookmarkStart w:id="183" w:name="_Toc45264911"/>
      <w:r>
        <w:rPr>
          <w:noProof w:val="0"/>
        </w:rPr>
        <w:t>X.</w:t>
      </w:r>
      <w:r w:rsidR="004209C2" w:rsidRPr="00D26514">
        <w:rPr>
          <w:noProof w:val="0"/>
        </w:rPr>
        <w:t xml:space="preserve">3 </w:t>
      </w:r>
      <w:r w:rsidR="00A722CC" w:rsidRPr="004209C2">
        <w:rPr>
          <w:noProof w:val="0"/>
        </w:rPr>
        <w:t>SDPi-</w:t>
      </w:r>
      <w:r w:rsidR="00A722CC">
        <w:rPr>
          <w:noProof w:val="0"/>
        </w:rPr>
        <w:t>R</w:t>
      </w:r>
      <w:r w:rsidR="00A722CC" w:rsidRPr="00D26514">
        <w:rPr>
          <w:noProof w:val="0"/>
        </w:rPr>
        <w:t xml:space="preserve"> </w:t>
      </w:r>
      <w:r w:rsidR="004209C2" w:rsidRPr="00D26514">
        <w:rPr>
          <w:noProof w:val="0"/>
        </w:rPr>
        <w:t>Required Actor Groupings</w:t>
      </w:r>
      <w:bookmarkEnd w:id="183"/>
      <w:r w:rsidR="004209C2" w:rsidRPr="00D26514">
        <w:rPr>
          <w:noProof w:val="0"/>
        </w:rPr>
        <w:t xml:space="preserve"> </w:t>
      </w:r>
    </w:p>
    <w:p w14:paraId="38E3DBC6" w14:textId="4CA4966E" w:rsidR="004209C2" w:rsidRPr="00D26514" w:rsidRDefault="003F6970" w:rsidP="004209C2">
      <w:pPr>
        <w:pStyle w:val="Heading2"/>
        <w:numPr>
          <w:ilvl w:val="0"/>
          <w:numId w:val="0"/>
        </w:numPr>
        <w:rPr>
          <w:noProof w:val="0"/>
        </w:rPr>
      </w:pPr>
      <w:bookmarkStart w:id="184" w:name="_Toc45264912"/>
      <w:r>
        <w:rPr>
          <w:noProof w:val="0"/>
        </w:rPr>
        <w:t>X.</w:t>
      </w:r>
      <w:r w:rsidR="004209C2" w:rsidRPr="00D26514">
        <w:rPr>
          <w:noProof w:val="0"/>
        </w:rPr>
        <w:t xml:space="preserve">4 </w:t>
      </w:r>
      <w:r w:rsidR="00A722CC" w:rsidRPr="004209C2">
        <w:rPr>
          <w:noProof w:val="0"/>
        </w:rPr>
        <w:t>SDPi-</w:t>
      </w:r>
      <w:r w:rsidR="00A722CC">
        <w:rPr>
          <w:noProof w:val="0"/>
        </w:rPr>
        <w:t>R</w:t>
      </w:r>
      <w:r w:rsidR="004209C2" w:rsidRPr="00D26514">
        <w:rPr>
          <w:noProof w:val="0"/>
        </w:rPr>
        <w:t xml:space="preserve"> Overview</w:t>
      </w:r>
      <w:bookmarkEnd w:id="184"/>
    </w:p>
    <w:p w14:paraId="18731239" w14:textId="3E7B7047" w:rsidR="004209C2" w:rsidRPr="00D26514" w:rsidRDefault="003F6970" w:rsidP="004209C2">
      <w:pPr>
        <w:pStyle w:val="Heading3"/>
        <w:keepNext w:val="0"/>
        <w:numPr>
          <w:ilvl w:val="0"/>
          <w:numId w:val="0"/>
        </w:numPr>
        <w:rPr>
          <w:bCs/>
          <w:noProof w:val="0"/>
        </w:rPr>
      </w:pPr>
      <w:bookmarkStart w:id="185" w:name="_Toc45264913"/>
      <w:r>
        <w:rPr>
          <w:bCs/>
          <w:noProof w:val="0"/>
        </w:rPr>
        <w:t>X.</w:t>
      </w:r>
      <w:r w:rsidR="004209C2" w:rsidRPr="00D26514">
        <w:rPr>
          <w:bCs/>
          <w:noProof w:val="0"/>
        </w:rPr>
        <w:t>4.1 Concepts</w:t>
      </w:r>
      <w:bookmarkEnd w:id="185"/>
    </w:p>
    <w:p w14:paraId="118EDFA3" w14:textId="69600EE1" w:rsidR="004209C2" w:rsidRPr="00D26514" w:rsidRDefault="003F6970" w:rsidP="004209C2">
      <w:pPr>
        <w:pStyle w:val="Heading3"/>
        <w:keepNext w:val="0"/>
        <w:numPr>
          <w:ilvl w:val="0"/>
          <w:numId w:val="0"/>
        </w:numPr>
        <w:rPr>
          <w:bCs/>
          <w:noProof w:val="0"/>
        </w:rPr>
      </w:pPr>
      <w:bookmarkStart w:id="186" w:name="_Toc45264914"/>
      <w:r>
        <w:rPr>
          <w:bCs/>
          <w:noProof w:val="0"/>
        </w:rPr>
        <w:t>X.</w:t>
      </w:r>
      <w:r w:rsidR="004209C2" w:rsidRPr="00D26514">
        <w:rPr>
          <w:bCs/>
          <w:noProof w:val="0"/>
        </w:rPr>
        <w:t>4.2 Use Cases</w:t>
      </w:r>
      <w:bookmarkEnd w:id="186"/>
    </w:p>
    <w:p w14:paraId="31263C45" w14:textId="0A9E0072" w:rsidR="004209C2" w:rsidRPr="00D26514" w:rsidRDefault="003F6970" w:rsidP="004209C2">
      <w:pPr>
        <w:pStyle w:val="Heading4"/>
        <w:numPr>
          <w:ilvl w:val="0"/>
          <w:numId w:val="0"/>
        </w:numPr>
        <w:ind w:left="864" w:hanging="864"/>
        <w:rPr>
          <w:noProof w:val="0"/>
        </w:rPr>
      </w:pPr>
      <w:bookmarkStart w:id="187" w:name="_Toc45264915"/>
      <w:r>
        <w:rPr>
          <w:noProof w:val="0"/>
        </w:rPr>
        <w:t>X.</w:t>
      </w:r>
      <w:r w:rsidR="004209C2" w:rsidRPr="00D26514">
        <w:rPr>
          <w:noProof w:val="0"/>
        </w:rPr>
        <w:t>4.2.1 Use Case #1: &lt;simple name&gt;</w:t>
      </w:r>
      <w:bookmarkEnd w:id="187"/>
    </w:p>
    <w:p w14:paraId="22E2E48E" w14:textId="15A196AD" w:rsidR="004209C2" w:rsidRPr="00D26514" w:rsidRDefault="003F6970" w:rsidP="004209C2">
      <w:pPr>
        <w:pStyle w:val="Heading5"/>
        <w:numPr>
          <w:ilvl w:val="0"/>
          <w:numId w:val="0"/>
        </w:numPr>
        <w:rPr>
          <w:noProof w:val="0"/>
        </w:rPr>
      </w:pPr>
      <w:bookmarkStart w:id="188" w:name="_Toc45264916"/>
      <w:r>
        <w:rPr>
          <w:noProof w:val="0"/>
        </w:rPr>
        <w:t>X.</w:t>
      </w:r>
      <w:r w:rsidR="004209C2" w:rsidRPr="00D26514">
        <w:rPr>
          <w:noProof w:val="0"/>
        </w:rPr>
        <w:t>4.2.1.1 &lt;</w:t>
      </w:r>
      <w:r w:rsidR="004209C2" w:rsidRPr="00D26514">
        <w:rPr>
          <w:bCs/>
          <w:noProof w:val="0"/>
        </w:rPr>
        <w:t xml:space="preserve">simple name&gt; </w:t>
      </w:r>
      <w:r w:rsidR="004209C2" w:rsidRPr="00D26514">
        <w:rPr>
          <w:noProof w:val="0"/>
        </w:rPr>
        <w:t>Use Case Description</w:t>
      </w:r>
      <w:bookmarkEnd w:id="188"/>
    </w:p>
    <w:p w14:paraId="7566EBFB" w14:textId="662CF5C8" w:rsidR="004209C2" w:rsidRDefault="00081DA6" w:rsidP="004209C2">
      <w:pPr>
        <w:pStyle w:val="Heading2"/>
        <w:numPr>
          <w:ilvl w:val="0"/>
          <w:numId w:val="0"/>
        </w:numPr>
        <w:rPr>
          <w:noProof w:val="0"/>
        </w:rPr>
      </w:pPr>
      <w:bookmarkStart w:id="189" w:name="_Toc45264917"/>
      <w:r>
        <w:rPr>
          <w:noProof w:val="0"/>
        </w:rPr>
        <w:t>X</w:t>
      </w:r>
      <w:r w:rsidR="00A722CC">
        <w:rPr>
          <w:noProof w:val="0"/>
        </w:rPr>
        <w:t>.</w:t>
      </w:r>
      <w:r w:rsidR="004209C2" w:rsidRPr="00D26514">
        <w:rPr>
          <w:noProof w:val="0"/>
        </w:rPr>
        <w:t xml:space="preserve">5 </w:t>
      </w:r>
      <w:r w:rsidR="00A722CC" w:rsidRPr="004209C2">
        <w:rPr>
          <w:noProof w:val="0"/>
        </w:rPr>
        <w:t>SDPi-</w:t>
      </w:r>
      <w:r w:rsidR="00A722CC">
        <w:rPr>
          <w:noProof w:val="0"/>
        </w:rPr>
        <w:t>R</w:t>
      </w:r>
      <w:r w:rsidR="00A722CC" w:rsidRPr="00D26514">
        <w:rPr>
          <w:noProof w:val="0"/>
        </w:rPr>
        <w:t xml:space="preserve"> </w:t>
      </w:r>
      <w:r w:rsidR="003F6970">
        <w:rPr>
          <w:noProof w:val="0"/>
        </w:rPr>
        <w:t xml:space="preserve">Safety, Effectiveness, </w:t>
      </w:r>
      <w:r w:rsidR="004209C2" w:rsidRPr="00D26514">
        <w:rPr>
          <w:noProof w:val="0"/>
        </w:rPr>
        <w:t>Security Considerations</w:t>
      </w:r>
      <w:bookmarkEnd w:id="189"/>
      <w:r w:rsidR="003F6970">
        <w:rPr>
          <w:noProof w:val="0"/>
        </w:rPr>
        <w:t xml:space="preserve"> and Requirements</w:t>
      </w:r>
    </w:p>
    <w:p w14:paraId="181D0BEE" w14:textId="16019ED7" w:rsidR="003F6970" w:rsidRPr="006C1E6E" w:rsidRDefault="003F6970" w:rsidP="003F6970">
      <w:pPr>
        <w:pStyle w:val="Heading3"/>
        <w:keepNext w:val="0"/>
        <w:numPr>
          <w:ilvl w:val="0"/>
          <w:numId w:val="0"/>
        </w:numPr>
        <w:rPr>
          <w:bCs/>
          <w:noProof w:val="0"/>
        </w:rPr>
      </w:pPr>
      <w:r>
        <w:rPr>
          <w:bCs/>
          <w:noProof w:val="0"/>
        </w:rPr>
        <w:t xml:space="preserve">X.5.1  </w:t>
      </w:r>
      <w:r w:rsidRPr="006C1E6E">
        <w:rPr>
          <w:bCs/>
          <w:noProof w:val="0"/>
        </w:rPr>
        <w:t>SES General Considerations</w:t>
      </w:r>
    </w:p>
    <w:p w14:paraId="2D5F748A" w14:textId="77777777" w:rsidR="003F6970" w:rsidRDefault="003F6970" w:rsidP="003F6970">
      <w:pPr>
        <w:pStyle w:val="BodyText"/>
        <w:rPr>
          <w:iCs/>
        </w:rPr>
      </w:pPr>
      <w:r>
        <w:rPr>
          <w:iCs/>
        </w:rPr>
        <w:t>&lt;SDPi content here&gt;</w:t>
      </w:r>
    </w:p>
    <w:p w14:paraId="4206AC1F" w14:textId="77777777" w:rsidR="003F6970" w:rsidRDefault="003F6970" w:rsidP="003F6970">
      <w:pPr>
        <w:pStyle w:val="BodyText"/>
        <w:rPr>
          <w:iCs/>
        </w:rPr>
      </w:pPr>
      <w:r w:rsidRPr="00D26514">
        <w:rPr>
          <w:iCs/>
        </w:rPr>
        <w:t>The security considerations for a content module are dependent upon the security provisions defined by the grouped actor(s).</w:t>
      </w:r>
    </w:p>
    <w:p w14:paraId="150600E0" w14:textId="432D205C" w:rsidR="003F6970" w:rsidRPr="006C1E6E" w:rsidRDefault="003F6970" w:rsidP="003F6970">
      <w:pPr>
        <w:pStyle w:val="Heading3"/>
        <w:keepNext w:val="0"/>
        <w:numPr>
          <w:ilvl w:val="0"/>
          <w:numId w:val="0"/>
        </w:numPr>
        <w:rPr>
          <w:bCs/>
          <w:noProof w:val="0"/>
        </w:rPr>
      </w:pPr>
      <w:r>
        <w:rPr>
          <w:bCs/>
          <w:noProof w:val="0"/>
        </w:rPr>
        <w:t xml:space="preserve">X.5.2  </w:t>
      </w:r>
      <w:r w:rsidRPr="006C1E6E">
        <w:rPr>
          <w:bCs/>
          <w:noProof w:val="0"/>
        </w:rPr>
        <w:t>Safety Requirements &amp; Considerations</w:t>
      </w:r>
    </w:p>
    <w:p w14:paraId="225C3C29" w14:textId="77777777" w:rsidR="003F6970" w:rsidRDefault="003F6970" w:rsidP="003F6970">
      <w:pPr>
        <w:pStyle w:val="BodyText"/>
        <w:rPr>
          <w:iCs/>
        </w:rPr>
      </w:pPr>
    </w:p>
    <w:p w14:paraId="477CBFDE" w14:textId="2DD7C9BC" w:rsidR="003F6970" w:rsidRPr="006C1E6E" w:rsidRDefault="003F6970" w:rsidP="003F6970">
      <w:pPr>
        <w:pStyle w:val="Heading3"/>
        <w:keepNext w:val="0"/>
        <w:numPr>
          <w:ilvl w:val="0"/>
          <w:numId w:val="0"/>
        </w:numPr>
        <w:rPr>
          <w:bCs/>
          <w:noProof w:val="0"/>
        </w:rPr>
      </w:pPr>
      <w:r>
        <w:rPr>
          <w:bCs/>
          <w:noProof w:val="0"/>
        </w:rPr>
        <w:t xml:space="preserve">X.5.3  </w:t>
      </w:r>
      <w:r w:rsidRPr="006C1E6E">
        <w:rPr>
          <w:bCs/>
          <w:noProof w:val="0"/>
        </w:rPr>
        <w:t>Effectiveness Requirements &amp; Considerations</w:t>
      </w:r>
    </w:p>
    <w:p w14:paraId="17D992B9" w14:textId="77777777" w:rsidR="003F6970" w:rsidRDefault="003F6970" w:rsidP="003F6970">
      <w:pPr>
        <w:pStyle w:val="BodyText"/>
        <w:rPr>
          <w:iCs/>
        </w:rPr>
      </w:pPr>
    </w:p>
    <w:p w14:paraId="10DE8C57" w14:textId="5A333136" w:rsidR="003F6970" w:rsidRPr="006C1E6E" w:rsidRDefault="003F6970" w:rsidP="003F6970">
      <w:pPr>
        <w:pStyle w:val="Heading3"/>
        <w:keepNext w:val="0"/>
        <w:numPr>
          <w:ilvl w:val="0"/>
          <w:numId w:val="0"/>
        </w:numPr>
        <w:rPr>
          <w:bCs/>
          <w:noProof w:val="0"/>
        </w:rPr>
      </w:pPr>
      <w:r>
        <w:rPr>
          <w:bCs/>
          <w:noProof w:val="0"/>
        </w:rPr>
        <w:t xml:space="preserve">X.5.4  </w:t>
      </w:r>
      <w:r w:rsidRPr="006C1E6E">
        <w:rPr>
          <w:bCs/>
          <w:noProof w:val="0"/>
        </w:rPr>
        <w:t>Security Requirements &amp; Considerations</w:t>
      </w:r>
    </w:p>
    <w:p w14:paraId="44BAA3DF" w14:textId="77777777" w:rsidR="003F6970" w:rsidRPr="00D26514" w:rsidRDefault="003F6970" w:rsidP="003F6970">
      <w:pPr>
        <w:pStyle w:val="BodyText"/>
        <w:rPr>
          <w:iCs/>
        </w:rPr>
      </w:pPr>
    </w:p>
    <w:p w14:paraId="19E360F3" w14:textId="77777777" w:rsidR="003F6970" w:rsidRPr="003F6970" w:rsidRDefault="003F6970" w:rsidP="003F6970">
      <w:pPr>
        <w:pStyle w:val="BodyText"/>
      </w:pPr>
    </w:p>
    <w:p w14:paraId="0877F891" w14:textId="300FE0FC" w:rsidR="004209C2" w:rsidRDefault="00081DA6" w:rsidP="004209C2">
      <w:pPr>
        <w:pStyle w:val="Heading2"/>
        <w:numPr>
          <w:ilvl w:val="0"/>
          <w:numId w:val="0"/>
        </w:numPr>
        <w:rPr>
          <w:noProof w:val="0"/>
        </w:rPr>
      </w:pPr>
      <w:bookmarkStart w:id="190" w:name="_Toc45264918"/>
      <w:r>
        <w:rPr>
          <w:noProof w:val="0"/>
        </w:rPr>
        <w:lastRenderedPageBreak/>
        <w:t>X</w:t>
      </w:r>
      <w:r w:rsidR="0098182F">
        <w:rPr>
          <w:noProof w:val="0"/>
        </w:rPr>
        <w:t>.</w:t>
      </w:r>
      <w:r w:rsidR="004209C2" w:rsidRPr="00D26514">
        <w:rPr>
          <w:noProof w:val="0"/>
        </w:rPr>
        <w:t xml:space="preserve">6 </w:t>
      </w:r>
      <w:r w:rsidR="00A722CC" w:rsidRPr="004209C2">
        <w:rPr>
          <w:noProof w:val="0"/>
        </w:rPr>
        <w:t>SDPi-</w:t>
      </w:r>
      <w:r w:rsidR="00A722CC">
        <w:rPr>
          <w:noProof w:val="0"/>
        </w:rPr>
        <w:t>R</w:t>
      </w:r>
      <w:r w:rsidR="004209C2" w:rsidRPr="00D26514">
        <w:rPr>
          <w:noProof w:val="0"/>
        </w:rPr>
        <w:t xml:space="preserve"> Cross Profile Considerations</w:t>
      </w:r>
      <w:bookmarkEnd w:id="190"/>
    </w:p>
    <w:p w14:paraId="331ED1BF" w14:textId="77777777" w:rsidR="00A722CC" w:rsidRPr="00A722CC" w:rsidRDefault="00A722CC" w:rsidP="00A722CC">
      <w:pPr>
        <w:pStyle w:val="BodyText"/>
      </w:pPr>
    </w:p>
    <w:p w14:paraId="5F5A63D8" w14:textId="71CD51E2" w:rsidR="004209C2" w:rsidRPr="00D26514" w:rsidRDefault="00081DA6" w:rsidP="004209C2">
      <w:pPr>
        <w:pStyle w:val="Heading1"/>
        <w:pageBreakBefore w:val="0"/>
        <w:numPr>
          <w:ilvl w:val="0"/>
          <w:numId w:val="0"/>
        </w:numPr>
        <w:rPr>
          <w:noProof w:val="0"/>
        </w:rPr>
      </w:pPr>
      <w:bookmarkStart w:id="191" w:name="_Toc45264920"/>
      <w:r>
        <w:rPr>
          <w:noProof w:val="0"/>
        </w:rPr>
        <w:t>Y</w:t>
      </w:r>
      <w:r w:rsidR="004209C2" w:rsidRPr="00D26514">
        <w:rPr>
          <w:noProof w:val="0"/>
        </w:rPr>
        <w:t xml:space="preserve"> </w:t>
      </w:r>
      <w:r w:rsidR="00A722CC" w:rsidRPr="004209C2">
        <w:rPr>
          <w:noProof w:val="0"/>
        </w:rPr>
        <w:t>Service-oriented Device Point-of-care Interoperability</w:t>
      </w:r>
      <w:r w:rsidR="00A722CC">
        <w:rPr>
          <w:noProof w:val="0"/>
        </w:rPr>
        <w:t xml:space="preserve"> - Alerting</w:t>
      </w:r>
      <w:r w:rsidR="00A722CC" w:rsidRPr="004209C2">
        <w:rPr>
          <w:noProof w:val="0"/>
        </w:rPr>
        <w:t xml:space="preserve"> (SDPi-</w:t>
      </w:r>
      <w:r w:rsidR="00A722CC">
        <w:rPr>
          <w:noProof w:val="0"/>
        </w:rPr>
        <w:t>A</w:t>
      </w:r>
      <w:r w:rsidR="00A722CC" w:rsidRPr="004209C2">
        <w:rPr>
          <w:noProof w:val="0"/>
        </w:rPr>
        <w:t>)</w:t>
      </w:r>
      <w:r w:rsidR="00A722CC">
        <w:rPr>
          <w:noProof w:val="0"/>
        </w:rPr>
        <w:t xml:space="preserve"> </w:t>
      </w:r>
      <w:r w:rsidR="00A722CC" w:rsidRPr="00D26514">
        <w:rPr>
          <w:noProof w:val="0"/>
        </w:rPr>
        <w:t>Profile</w:t>
      </w:r>
      <w:bookmarkEnd w:id="191"/>
    </w:p>
    <w:p w14:paraId="29B54557" w14:textId="1E2D54FF" w:rsidR="004209C2" w:rsidRPr="00D26514" w:rsidRDefault="003F6970" w:rsidP="004209C2">
      <w:pPr>
        <w:pStyle w:val="Heading2"/>
        <w:numPr>
          <w:ilvl w:val="0"/>
          <w:numId w:val="0"/>
        </w:numPr>
        <w:rPr>
          <w:noProof w:val="0"/>
        </w:rPr>
      </w:pPr>
      <w:bookmarkStart w:id="192" w:name="_Toc45264921"/>
      <w:r>
        <w:rPr>
          <w:noProof w:val="0"/>
        </w:rPr>
        <w:t>Y.</w:t>
      </w:r>
      <w:r w:rsidR="004209C2" w:rsidRPr="00D26514">
        <w:rPr>
          <w:noProof w:val="0"/>
        </w:rPr>
        <w:t xml:space="preserve">1 </w:t>
      </w:r>
      <w:r w:rsidR="00A722CC">
        <w:rPr>
          <w:noProof w:val="0"/>
        </w:rPr>
        <w:t>SDPi-A</w:t>
      </w:r>
      <w:r w:rsidR="004209C2" w:rsidRPr="00D26514">
        <w:rPr>
          <w:noProof w:val="0"/>
        </w:rPr>
        <w:t xml:space="preserve"> Actors, Transactions, and Content Modules</w:t>
      </w:r>
      <w:bookmarkEnd w:id="192"/>
    </w:p>
    <w:p w14:paraId="2A31D55A" w14:textId="7EA4932D" w:rsidR="004209C2" w:rsidRPr="00D26514" w:rsidRDefault="003F6970" w:rsidP="004209C2">
      <w:pPr>
        <w:pStyle w:val="Heading3"/>
        <w:numPr>
          <w:ilvl w:val="0"/>
          <w:numId w:val="0"/>
        </w:numPr>
        <w:rPr>
          <w:bCs/>
          <w:noProof w:val="0"/>
        </w:rPr>
      </w:pPr>
      <w:bookmarkStart w:id="193" w:name="_Toc45264922"/>
      <w:r>
        <w:rPr>
          <w:bCs/>
          <w:noProof w:val="0"/>
        </w:rPr>
        <w:t>Y.</w:t>
      </w:r>
      <w:r w:rsidR="004209C2" w:rsidRPr="00D26514">
        <w:rPr>
          <w:bCs/>
          <w:noProof w:val="0"/>
        </w:rPr>
        <w:t>1.1 Actor Descriptions and Actor Profile Requirements</w:t>
      </w:r>
      <w:bookmarkEnd w:id="193"/>
    </w:p>
    <w:p w14:paraId="54D2A0C1" w14:textId="00AC85F6" w:rsidR="004209C2" w:rsidRPr="00D26514" w:rsidRDefault="003F6970" w:rsidP="004209C2">
      <w:pPr>
        <w:pStyle w:val="Heading2"/>
        <w:numPr>
          <w:ilvl w:val="0"/>
          <w:numId w:val="0"/>
        </w:numPr>
        <w:rPr>
          <w:noProof w:val="0"/>
        </w:rPr>
      </w:pPr>
      <w:bookmarkStart w:id="194" w:name="_Toc45264923"/>
      <w:r>
        <w:rPr>
          <w:noProof w:val="0"/>
        </w:rPr>
        <w:t>Y.</w:t>
      </w:r>
      <w:r w:rsidR="004209C2" w:rsidRPr="00D26514">
        <w:rPr>
          <w:noProof w:val="0"/>
        </w:rPr>
        <w:t xml:space="preserve">2 </w:t>
      </w:r>
      <w:r w:rsidR="00A722CC">
        <w:rPr>
          <w:noProof w:val="0"/>
        </w:rPr>
        <w:t>SDPi-A</w:t>
      </w:r>
      <w:r w:rsidR="004209C2" w:rsidRPr="00D26514">
        <w:rPr>
          <w:noProof w:val="0"/>
        </w:rPr>
        <w:t xml:space="preserve"> Actor Options</w:t>
      </w:r>
      <w:bookmarkEnd w:id="194"/>
    </w:p>
    <w:p w14:paraId="2F6DFBC2" w14:textId="7A0B57EE" w:rsidR="004209C2" w:rsidRPr="00D26514" w:rsidRDefault="003F6970" w:rsidP="004209C2">
      <w:pPr>
        <w:pStyle w:val="Heading3"/>
        <w:numPr>
          <w:ilvl w:val="0"/>
          <w:numId w:val="0"/>
        </w:numPr>
        <w:ind w:left="720" w:hanging="720"/>
        <w:rPr>
          <w:noProof w:val="0"/>
        </w:rPr>
      </w:pPr>
      <w:bookmarkStart w:id="195" w:name="_Toc45264924"/>
      <w:r>
        <w:rPr>
          <w:noProof w:val="0"/>
        </w:rPr>
        <w:t>Y.</w:t>
      </w:r>
      <w:r w:rsidR="004209C2" w:rsidRPr="00D26514">
        <w:rPr>
          <w:noProof w:val="0"/>
        </w:rPr>
        <w:t>2.1 &lt;Option Name&gt;</w:t>
      </w:r>
      <w:bookmarkEnd w:id="195"/>
    </w:p>
    <w:p w14:paraId="29600DAE" w14:textId="5D082FBF" w:rsidR="004209C2" w:rsidRPr="00D26514" w:rsidRDefault="003F6970" w:rsidP="004209C2">
      <w:pPr>
        <w:pStyle w:val="Heading2"/>
        <w:numPr>
          <w:ilvl w:val="0"/>
          <w:numId w:val="0"/>
        </w:numPr>
        <w:rPr>
          <w:noProof w:val="0"/>
        </w:rPr>
      </w:pPr>
      <w:bookmarkStart w:id="196" w:name="_Toc45264925"/>
      <w:r>
        <w:rPr>
          <w:noProof w:val="0"/>
        </w:rPr>
        <w:t>Y.</w:t>
      </w:r>
      <w:r w:rsidR="004209C2" w:rsidRPr="00D26514">
        <w:rPr>
          <w:noProof w:val="0"/>
        </w:rPr>
        <w:t xml:space="preserve">3 </w:t>
      </w:r>
      <w:r w:rsidR="00A722CC">
        <w:rPr>
          <w:noProof w:val="0"/>
        </w:rPr>
        <w:t xml:space="preserve">SDPi-A </w:t>
      </w:r>
      <w:r w:rsidR="004209C2" w:rsidRPr="00D26514">
        <w:rPr>
          <w:noProof w:val="0"/>
        </w:rPr>
        <w:t>Required Actor Groupings</w:t>
      </w:r>
      <w:bookmarkEnd w:id="196"/>
      <w:r w:rsidR="004209C2" w:rsidRPr="00D26514">
        <w:rPr>
          <w:noProof w:val="0"/>
        </w:rPr>
        <w:t xml:space="preserve"> </w:t>
      </w:r>
    </w:p>
    <w:p w14:paraId="64F99BA2" w14:textId="72ED9F6C" w:rsidR="004209C2" w:rsidRPr="00D26514" w:rsidRDefault="003F6970" w:rsidP="004209C2">
      <w:pPr>
        <w:pStyle w:val="Heading2"/>
        <w:numPr>
          <w:ilvl w:val="0"/>
          <w:numId w:val="0"/>
        </w:numPr>
        <w:rPr>
          <w:noProof w:val="0"/>
        </w:rPr>
      </w:pPr>
      <w:bookmarkStart w:id="197" w:name="_Toc45264926"/>
      <w:r>
        <w:rPr>
          <w:noProof w:val="0"/>
        </w:rPr>
        <w:t>Y.</w:t>
      </w:r>
      <w:r w:rsidR="004209C2" w:rsidRPr="00D26514">
        <w:rPr>
          <w:noProof w:val="0"/>
        </w:rPr>
        <w:t xml:space="preserve">4 </w:t>
      </w:r>
      <w:r w:rsidR="00A722CC">
        <w:rPr>
          <w:noProof w:val="0"/>
        </w:rPr>
        <w:t>SDPi-A</w:t>
      </w:r>
      <w:r w:rsidR="004209C2" w:rsidRPr="00D26514">
        <w:rPr>
          <w:noProof w:val="0"/>
        </w:rPr>
        <w:t xml:space="preserve"> Overview</w:t>
      </w:r>
      <w:bookmarkEnd w:id="197"/>
    </w:p>
    <w:p w14:paraId="56D4845F" w14:textId="3E5A9F02" w:rsidR="004209C2" w:rsidRPr="00D26514" w:rsidRDefault="003F6970" w:rsidP="004209C2">
      <w:pPr>
        <w:pStyle w:val="Heading3"/>
        <w:keepNext w:val="0"/>
        <w:numPr>
          <w:ilvl w:val="0"/>
          <w:numId w:val="0"/>
        </w:numPr>
        <w:rPr>
          <w:bCs/>
          <w:noProof w:val="0"/>
        </w:rPr>
      </w:pPr>
      <w:bookmarkStart w:id="198" w:name="_Toc45264927"/>
      <w:r>
        <w:rPr>
          <w:bCs/>
          <w:noProof w:val="0"/>
        </w:rPr>
        <w:t>Y.</w:t>
      </w:r>
      <w:r w:rsidR="004209C2" w:rsidRPr="00D26514">
        <w:rPr>
          <w:bCs/>
          <w:noProof w:val="0"/>
        </w:rPr>
        <w:t>4.1 Concepts</w:t>
      </w:r>
      <w:bookmarkEnd w:id="198"/>
    </w:p>
    <w:p w14:paraId="31E70748" w14:textId="158255D5" w:rsidR="004209C2" w:rsidRPr="00D26514" w:rsidRDefault="003F6970" w:rsidP="004209C2">
      <w:pPr>
        <w:pStyle w:val="Heading3"/>
        <w:keepNext w:val="0"/>
        <w:numPr>
          <w:ilvl w:val="0"/>
          <w:numId w:val="0"/>
        </w:numPr>
        <w:rPr>
          <w:bCs/>
          <w:noProof w:val="0"/>
        </w:rPr>
      </w:pPr>
      <w:bookmarkStart w:id="199" w:name="_Toc45264928"/>
      <w:r>
        <w:rPr>
          <w:bCs/>
          <w:noProof w:val="0"/>
        </w:rPr>
        <w:t>Y.</w:t>
      </w:r>
      <w:r w:rsidR="004209C2" w:rsidRPr="00D26514">
        <w:rPr>
          <w:bCs/>
          <w:noProof w:val="0"/>
        </w:rPr>
        <w:t>4.2 Use Cases</w:t>
      </w:r>
      <w:bookmarkEnd w:id="199"/>
    </w:p>
    <w:p w14:paraId="070F15AC" w14:textId="212083E8" w:rsidR="004209C2" w:rsidRPr="00D26514" w:rsidRDefault="003F6970" w:rsidP="004209C2">
      <w:pPr>
        <w:pStyle w:val="Heading4"/>
        <w:numPr>
          <w:ilvl w:val="0"/>
          <w:numId w:val="0"/>
        </w:numPr>
        <w:ind w:left="864" w:hanging="864"/>
        <w:rPr>
          <w:noProof w:val="0"/>
        </w:rPr>
      </w:pPr>
      <w:bookmarkStart w:id="200" w:name="_Toc45264929"/>
      <w:r>
        <w:rPr>
          <w:noProof w:val="0"/>
        </w:rPr>
        <w:t>Y.</w:t>
      </w:r>
      <w:r w:rsidR="004209C2" w:rsidRPr="00D26514">
        <w:rPr>
          <w:noProof w:val="0"/>
        </w:rPr>
        <w:t>4.2.1 Use Case #1: &lt;simple name&gt;</w:t>
      </w:r>
      <w:bookmarkEnd w:id="200"/>
    </w:p>
    <w:p w14:paraId="68BF2A05" w14:textId="1D2E9ACF" w:rsidR="004209C2" w:rsidRPr="00D26514" w:rsidRDefault="003F6970" w:rsidP="004209C2">
      <w:pPr>
        <w:pStyle w:val="Heading5"/>
        <w:numPr>
          <w:ilvl w:val="0"/>
          <w:numId w:val="0"/>
        </w:numPr>
        <w:rPr>
          <w:noProof w:val="0"/>
        </w:rPr>
      </w:pPr>
      <w:bookmarkStart w:id="201" w:name="_Toc45264930"/>
      <w:r>
        <w:rPr>
          <w:noProof w:val="0"/>
        </w:rPr>
        <w:t>Y.</w:t>
      </w:r>
      <w:r w:rsidR="004209C2" w:rsidRPr="00D26514">
        <w:rPr>
          <w:noProof w:val="0"/>
        </w:rPr>
        <w:t>4.2.1.1 &lt;</w:t>
      </w:r>
      <w:r w:rsidR="004209C2" w:rsidRPr="00D26514">
        <w:rPr>
          <w:bCs/>
          <w:noProof w:val="0"/>
        </w:rPr>
        <w:t xml:space="preserve">simple name&gt; </w:t>
      </w:r>
      <w:r w:rsidR="004209C2" w:rsidRPr="00D26514">
        <w:rPr>
          <w:noProof w:val="0"/>
        </w:rPr>
        <w:t>Use Case Description</w:t>
      </w:r>
      <w:bookmarkEnd w:id="201"/>
    </w:p>
    <w:p w14:paraId="08BBE70C" w14:textId="7F382298" w:rsidR="004209C2" w:rsidRDefault="003F6970" w:rsidP="004209C2">
      <w:pPr>
        <w:pStyle w:val="Heading2"/>
        <w:numPr>
          <w:ilvl w:val="0"/>
          <w:numId w:val="0"/>
        </w:numPr>
        <w:rPr>
          <w:noProof w:val="0"/>
        </w:rPr>
      </w:pPr>
      <w:bookmarkStart w:id="202" w:name="_Toc45264931"/>
      <w:r>
        <w:rPr>
          <w:noProof w:val="0"/>
        </w:rPr>
        <w:t>Y.</w:t>
      </w:r>
      <w:r w:rsidR="004209C2" w:rsidRPr="00D26514">
        <w:rPr>
          <w:noProof w:val="0"/>
        </w:rPr>
        <w:t xml:space="preserve">5 </w:t>
      </w:r>
      <w:r w:rsidR="00A722CC">
        <w:rPr>
          <w:noProof w:val="0"/>
        </w:rPr>
        <w:t>SDPi-A</w:t>
      </w:r>
      <w:r w:rsidR="004209C2" w:rsidRPr="00D26514">
        <w:rPr>
          <w:noProof w:val="0"/>
        </w:rPr>
        <w:t xml:space="preserve"> </w:t>
      </w:r>
      <w:r>
        <w:rPr>
          <w:noProof w:val="0"/>
        </w:rPr>
        <w:t>Safety, Effectiveness</w:t>
      </w:r>
      <w:r w:rsidR="005E1EEA">
        <w:rPr>
          <w:noProof w:val="0"/>
        </w:rPr>
        <w:t>,</w:t>
      </w:r>
      <w:r>
        <w:rPr>
          <w:noProof w:val="0"/>
        </w:rPr>
        <w:t xml:space="preserve"> Security</w:t>
      </w:r>
      <w:r w:rsidR="004209C2" w:rsidRPr="00D26514">
        <w:rPr>
          <w:noProof w:val="0"/>
        </w:rPr>
        <w:t xml:space="preserve"> Considerations</w:t>
      </w:r>
      <w:bookmarkEnd w:id="202"/>
      <w:r>
        <w:rPr>
          <w:noProof w:val="0"/>
        </w:rPr>
        <w:t xml:space="preserve"> and Requirements</w:t>
      </w:r>
    </w:p>
    <w:p w14:paraId="1090AFC7" w14:textId="42299920" w:rsidR="003F6970" w:rsidRPr="006C1E6E" w:rsidRDefault="003F6970" w:rsidP="003F6970">
      <w:pPr>
        <w:pStyle w:val="Heading3"/>
        <w:keepNext w:val="0"/>
        <w:numPr>
          <w:ilvl w:val="0"/>
          <w:numId w:val="0"/>
        </w:numPr>
        <w:rPr>
          <w:bCs/>
          <w:noProof w:val="0"/>
        </w:rPr>
      </w:pPr>
      <w:r>
        <w:rPr>
          <w:bCs/>
          <w:noProof w:val="0"/>
        </w:rPr>
        <w:t xml:space="preserve">Y.5.1  </w:t>
      </w:r>
      <w:r w:rsidRPr="006C1E6E">
        <w:rPr>
          <w:bCs/>
          <w:noProof w:val="0"/>
        </w:rPr>
        <w:t>SES General Considerations</w:t>
      </w:r>
    </w:p>
    <w:p w14:paraId="19B41E2B" w14:textId="77777777" w:rsidR="003F6970" w:rsidRDefault="003F6970" w:rsidP="003F6970">
      <w:pPr>
        <w:pStyle w:val="BodyText"/>
        <w:rPr>
          <w:iCs/>
        </w:rPr>
      </w:pPr>
      <w:r>
        <w:rPr>
          <w:iCs/>
        </w:rPr>
        <w:t>&lt;SDPi content here&gt;</w:t>
      </w:r>
    </w:p>
    <w:p w14:paraId="2DF605EE" w14:textId="77777777" w:rsidR="003F6970" w:rsidRDefault="003F6970" w:rsidP="003F6970">
      <w:pPr>
        <w:pStyle w:val="BodyText"/>
        <w:rPr>
          <w:iCs/>
        </w:rPr>
      </w:pPr>
      <w:r w:rsidRPr="00D26514">
        <w:rPr>
          <w:iCs/>
        </w:rPr>
        <w:t>The security considerations for a content module are dependent upon the security provisions defined by the grouped actor(s).</w:t>
      </w:r>
    </w:p>
    <w:p w14:paraId="524E38AD" w14:textId="627465F2" w:rsidR="003F6970" w:rsidRPr="006C1E6E" w:rsidRDefault="003F6970" w:rsidP="003F6970">
      <w:pPr>
        <w:pStyle w:val="Heading3"/>
        <w:keepNext w:val="0"/>
        <w:numPr>
          <w:ilvl w:val="0"/>
          <w:numId w:val="0"/>
        </w:numPr>
        <w:rPr>
          <w:bCs/>
          <w:noProof w:val="0"/>
        </w:rPr>
      </w:pPr>
      <w:r>
        <w:rPr>
          <w:bCs/>
          <w:noProof w:val="0"/>
        </w:rPr>
        <w:t xml:space="preserve">Y.5.2  </w:t>
      </w:r>
      <w:r w:rsidRPr="006C1E6E">
        <w:rPr>
          <w:bCs/>
          <w:noProof w:val="0"/>
        </w:rPr>
        <w:t>Safety Requirements &amp; Considerations</w:t>
      </w:r>
    </w:p>
    <w:p w14:paraId="1DE12E0D" w14:textId="77777777" w:rsidR="003F6970" w:rsidRDefault="003F6970" w:rsidP="003F6970">
      <w:pPr>
        <w:pStyle w:val="BodyText"/>
        <w:rPr>
          <w:iCs/>
        </w:rPr>
      </w:pPr>
    </w:p>
    <w:p w14:paraId="62B05D19" w14:textId="5D4EB6D7" w:rsidR="003F6970" w:rsidRPr="006C1E6E" w:rsidRDefault="003F6970" w:rsidP="003F6970">
      <w:pPr>
        <w:pStyle w:val="Heading3"/>
        <w:keepNext w:val="0"/>
        <w:numPr>
          <w:ilvl w:val="0"/>
          <w:numId w:val="0"/>
        </w:numPr>
        <w:rPr>
          <w:bCs/>
          <w:noProof w:val="0"/>
        </w:rPr>
      </w:pPr>
      <w:r>
        <w:rPr>
          <w:bCs/>
          <w:noProof w:val="0"/>
        </w:rPr>
        <w:t xml:space="preserve">Y.5.3  </w:t>
      </w:r>
      <w:r w:rsidRPr="006C1E6E">
        <w:rPr>
          <w:bCs/>
          <w:noProof w:val="0"/>
        </w:rPr>
        <w:t>Effectiveness Requirements &amp; Considerations</w:t>
      </w:r>
    </w:p>
    <w:p w14:paraId="22F060A6" w14:textId="77777777" w:rsidR="003F6970" w:rsidRDefault="003F6970" w:rsidP="003F6970">
      <w:pPr>
        <w:pStyle w:val="BodyText"/>
        <w:rPr>
          <w:iCs/>
        </w:rPr>
      </w:pPr>
    </w:p>
    <w:p w14:paraId="7AB88E9A" w14:textId="3569FD18" w:rsidR="003F6970" w:rsidRPr="006C1E6E" w:rsidRDefault="003F6970" w:rsidP="003F6970">
      <w:pPr>
        <w:pStyle w:val="Heading3"/>
        <w:keepNext w:val="0"/>
        <w:numPr>
          <w:ilvl w:val="0"/>
          <w:numId w:val="0"/>
        </w:numPr>
        <w:rPr>
          <w:bCs/>
          <w:noProof w:val="0"/>
        </w:rPr>
      </w:pPr>
      <w:r>
        <w:rPr>
          <w:bCs/>
          <w:noProof w:val="0"/>
        </w:rPr>
        <w:t xml:space="preserve">Y.5.4  </w:t>
      </w:r>
      <w:r w:rsidRPr="006C1E6E">
        <w:rPr>
          <w:bCs/>
          <w:noProof w:val="0"/>
        </w:rPr>
        <w:t>Security Requirements &amp; Considerations</w:t>
      </w:r>
    </w:p>
    <w:p w14:paraId="1543A308" w14:textId="77777777" w:rsidR="003F6970" w:rsidRPr="00D26514" w:rsidRDefault="003F6970" w:rsidP="003F6970">
      <w:pPr>
        <w:pStyle w:val="BodyText"/>
        <w:rPr>
          <w:iCs/>
        </w:rPr>
      </w:pPr>
    </w:p>
    <w:p w14:paraId="28BAF68E" w14:textId="77777777" w:rsidR="003F6970" w:rsidRPr="003F6970" w:rsidRDefault="003F6970" w:rsidP="003F6970">
      <w:pPr>
        <w:pStyle w:val="BodyText"/>
      </w:pPr>
    </w:p>
    <w:p w14:paraId="2B9B7A0C" w14:textId="67701C19" w:rsidR="004209C2" w:rsidRDefault="003F6970" w:rsidP="004209C2">
      <w:pPr>
        <w:pStyle w:val="Heading2"/>
        <w:numPr>
          <w:ilvl w:val="0"/>
          <w:numId w:val="0"/>
        </w:numPr>
        <w:rPr>
          <w:noProof w:val="0"/>
        </w:rPr>
      </w:pPr>
      <w:bookmarkStart w:id="203" w:name="_Toc45264932"/>
      <w:r>
        <w:rPr>
          <w:noProof w:val="0"/>
        </w:rPr>
        <w:t>Y.</w:t>
      </w:r>
      <w:r w:rsidR="004209C2" w:rsidRPr="00D26514">
        <w:rPr>
          <w:noProof w:val="0"/>
        </w:rPr>
        <w:t xml:space="preserve">6 </w:t>
      </w:r>
      <w:r w:rsidR="00A722CC">
        <w:rPr>
          <w:noProof w:val="0"/>
        </w:rPr>
        <w:t>SDPi-A</w:t>
      </w:r>
      <w:r w:rsidR="004209C2" w:rsidRPr="00D26514">
        <w:rPr>
          <w:noProof w:val="0"/>
        </w:rPr>
        <w:t xml:space="preserve"> Cross Profile Considerations</w:t>
      </w:r>
      <w:bookmarkEnd w:id="203"/>
    </w:p>
    <w:p w14:paraId="338BED43" w14:textId="77777777" w:rsidR="00A722CC" w:rsidRPr="00A722CC" w:rsidRDefault="00A722CC" w:rsidP="00A722CC">
      <w:pPr>
        <w:pStyle w:val="BodyText"/>
      </w:pPr>
    </w:p>
    <w:p w14:paraId="79EF2D22" w14:textId="45F3FEC8" w:rsidR="004209C2" w:rsidRPr="00D26514" w:rsidRDefault="00081DA6" w:rsidP="004209C2">
      <w:pPr>
        <w:pStyle w:val="Heading1"/>
        <w:pageBreakBefore w:val="0"/>
        <w:numPr>
          <w:ilvl w:val="0"/>
          <w:numId w:val="0"/>
        </w:numPr>
        <w:rPr>
          <w:noProof w:val="0"/>
        </w:rPr>
      </w:pPr>
      <w:bookmarkStart w:id="204" w:name="_Toc45264934"/>
      <w:r>
        <w:rPr>
          <w:noProof w:val="0"/>
        </w:rPr>
        <w:t>Z</w:t>
      </w:r>
      <w:r w:rsidR="004209C2" w:rsidRPr="00D26514">
        <w:rPr>
          <w:noProof w:val="0"/>
        </w:rPr>
        <w:t xml:space="preserve"> </w:t>
      </w:r>
      <w:r w:rsidR="00A722CC" w:rsidRPr="004209C2">
        <w:rPr>
          <w:noProof w:val="0"/>
        </w:rPr>
        <w:t>Service-oriented Device Point-of-care Interoperability</w:t>
      </w:r>
      <w:r w:rsidR="00A722CC">
        <w:rPr>
          <w:noProof w:val="0"/>
        </w:rPr>
        <w:t xml:space="preserve"> – external Control</w:t>
      </w:r>
      <w:r w:rsidR="00A722CC" w:rsidRPr="004209C2">
        <w:rPr>
          <w:noProof w:val="0"/>
        </w:rPr>
        <w:t xml:space="preserve"> (</w:t>
      </w:r>
      <w:bookmarkStart w:id="205" w:name="_Hlk45196287"/>
      <w:r w:rsidR="00A722CC" w:rsidRPr="004209C2">
        <w:rPr>
          <w:noProof w:val="0"/>
        </w:rPr>
        <w:t>SDPi-</w:t>
      </w:r>
      <w:r w:rsidR="00A722CC">
        <w:rPr>
          <w:noProof w:val="0"/>
        </w:rPr>
        <w:t>xC</w:t>
      </w:r>
      <w:bookmarkEnd w:id="205"/>
      <w:r w:rsidR="00A722CC" w:rsidRPr="004209C2">
        <w:rPr>
          <w:noProof w:val="0"/>
        </w:rPr>
        <w:t>)</w:t>
      </w:r>
      <w:r w:rsidR="00A722CC">
        <w:rPr>
          <w:noProof w:val="0"/>
        </w:rPr>
        <w:t xml:space="preserve"> </w:t>
      </w:r>
      <w:r w:rsidR="00A722CC" w:rsidRPr="00D26514">
        <w:rPr>
          <w:noProof w:val="0"/>
        </w:rPr>
        <w:t>Profile</w:t>
      </w:r>
      <w:bookmarkEnd w:id="204"/>
    </w:p>
    <w:p w14:paraId="67A35D65" w14:textId="1D6FC3AB" w:rsidR="004209C2" w:rsidRPr="00D26514" w:rsidRDefault="001F3B0B" w:rsidP="004209C2">
      <w:pPr>
        <w:pStyle w:val="Heading2"/>
        <w:numPr>
          <w:ilvl w:val="0"/>
          <w:numId w:val="0"/>
        </w:numPr>
        <w:rPr>
          <w:noProof w:val="0"/>
        </w:rPr>
      </w:pPr>
      <w:bookmarkStart w:id="206" w:name="_Toc45264935"/>
      <w:r>
        <w:rPr>
          <w:noProof w:val="0"/>
        </w:rPr>
        <w:t>Z.</w:t>
      </w:r>
      <w:r w:rsidR="004209C2" w:rsidRPr="00D26514">
        <w:rPr>
          <w:noProof w:val="0"/>
        </w:rPr>
        <w:t xml:space="preserve">1 </w:t>
      </w:r>
      <w:r w:rsidR="00A722CC" w:rsidRPr="00A722CC">
        <w:rPr>
          <w:noProof w:val="0"/>
        </w:rPr>
        <w:t xml:space="preserve">SDPi-xC </w:t>
      </w:r>
      <w:r w:rsidR="004209C2" w:rsidRPr="00D26514">
        <w:rPr>
          <w:noProof w:val="0"/>
        </w:rPr>
        <w:t>Actors, Transactions, and Content Modules</w:t>
      </w:r>
      <w:bookmarkEnd w:id="206"/>
    </w:p>
    <w:p w14:paraId="0142E933" w14:textId="0A1D8C59" w:rsidR="004209C2" w:rsidRPr="00D26514" w:rsidRDefault="001F3B0B" w:rsidP="004209C2">
      <w:pPr>
        <w:pStyle w:val="Heading3"/>
        <w:numPr>
          <w:ilvl w:val="0"/>
          <w:numId w:val="0"/>
        </w:numPr>
        <w:rPr>
          <w:bCs/>
          <w:noProof w:val="0"/>
        </w:rPr>
      </w:pPr>
      <w:bookmarkStart w:id="207" w:name="_Toc45264936"/>
      <w:r>
        <w:rPr>
          <w:bCs/>
          <w:noProof w:val="0"/>
        </w:rPr>
        <w:t>Z.</w:t>
      </w:r>
      <w:r w:rsidR="004209C2" w:rsidRPr="00D26514">
        <w:rPr>
          <w:bCs/>
          <w:noProof w:val="0"/>
        </w:rPr>
        <w:t>1.1 Actor Descriptions and Actor Profile Requirements</w:t>
      </w:r>
      <w:bookmarkEnd w:id="207"/>
    </w:p>
    <w:p w14:paraId="7EF90684" w14:textId="0D7BA7A0" w:rsidR="004209C2" w:rsidRPr="00D26514" w:rsidRDefault="001F3B0B" w:rsidP="004209C2">
      <w:pPr>
        <w:pStyle w:val="Heading2"/>
        <w:numPr>
          <w:ilvl w:val="0"/>
          <w:numId w:val="0"/>
        </w:numPr>
        <w:rPr>
          <w:noProof w:val="0"/>
        </w:rPr>
      </w:pPr>
      <w:bookmarkStart w:id="208" w:name="_Toc45264937"/>
      <w:r>
        <w:rPr>
          <w:noProof w:val="0"/>
        </w:rPr>
        <w:t>Z.</w:t>
      </w:r>
      <w:r w:rsidR="004209C2" w:rsidRPr="00D26514">
        <w:rPr>
          <w:noProof w:val="0"/>
        </w:rPr>
        <w:t xml:space="preserve">2 </w:t>
      </w:r>
      <w:r w:rsidR="00A722CC" w:rsidRPr="00A722CC">
        <w:rPr>
          <w:noProof w:val="0"/>
        </w:rPr>
        <w:t>SDPi-xC</w:t>
      </w:r>
      <w:r w:rsidR="004209C2" w:rsidRPr="00D26514">
        <w:rPr>
          <w:noProof w:val="0"/>
        </w:rPr>
        <w:t xml:space="preserve"> Actor Options</w:t>
      </w:r>
      <w:bookmarkEnd w:id="208"/>
    </w:p>
    <w:p w14:paraId="327BF09D" w14:textId="6723F129" w:rsidR="004209C2" w:rsidRPr="00D26514" w:rsidRDefault="001F3B0B" w:rsidP="004209C2">
      <w:pPr>
        <w:pStyle w:val="Heading3"/>
        <w:numPr>
          <w:ilvl w:val="0"/>
          <w:numId w:val="0"/>
        </w:numPr>
        <w:ind w:left="720" w:hanging="720"/>
        <w:rPr>
          <w:noProof w:val="0"/>
        </w:rPr>
      </w:pPr>
      <w:bookmarkStart w:id="209" w:name="_Toc45264938"/>
      <w:r>
        <w:rPr>
          <w:noProof w:val="0"/>
        </w:rPr>
        <w:t>Z.</w:t>
      </w:r>
      <w:r w:rsidR="004209C2" w:rsidRPr="00D26514">
        <w:rPr>
          <w:noProof w:val="0"/>
        </w:rPr>
        <w:t>2.1 &lt;Option Name&gt;</w:t>
      </w:r>
      <w:bookmarkEnd w:id="209"/>
    </w:p>
    <w:p w14:paraId="57CA8363" w14:textId="197677B5" w:rsidR="004209C2" w:rsidRPr="00D26514" w:rsidRDefault="001F3B0B" w:rsidP="004209C2">
      <w:pPr>
        <w:pStyle w:val="Heading2"/>
        <w:numPr>
          <w:ilvl w:val="0"/>
          <w:numId w:val="0"/>
        </w:numPr>
        <w:rPr>
          <w:noProof w:val="0"/>
        </w:rPr>
      </w:pPr>
      <w:bookmarkStart w:id="210" w:name="_Toc45264939"/>
      <w:r>
        <w:rPr>
          <w:noProof w:val="0"/>
        </w:rPr>
        <w:t>Z.</w:t>
      </w:r>
      <w:r w:rsidR="004209C2" w:rsidRPr="00D26514">
        <w:rPr>
          <w:noProof w:val="0"/>
        </w:rPr>
        <w:t xml:space="preserve">3 </w:t>
      </w:r>
      <w:r w:rsidR="00A722CC" w:rsidRPr="00A722CC">
        <w:rPr>
          <w:noProof w:val="0"/>
        </w:rPr>
        <w:t>SDPi-xC</w:t>
      </w:r>
      <w:r w:rsidR="004209C2" w:rsidRPr="00D26514">
        <w:rPr>
          <w:noProof w:val="0"/>
        </w:rPr>
        <w:t xml:space="preserve"> Required Actor Groupings</w:t>
      </w:r>
      <w:bookmarkEnd w:id="210"/>
      <w:r w:rsidR="004209C2" w:rsidRPr="00D26514">
        <w:rPr>
          <w:noProof w:val="0"/>
        </w:rPr>
        <w:t xml:space="preserve"> </w:t>
      </w:r>
    </w:p>
    <w:p w14:paraId="0F1F4A54" w14:textId="7B4A5871" w:rsidR="004209C2" w:rsidRPr="00D26514" w:rsidRDefault="001F3B0B" w:rsidP="004209C2">
      <w:pPr>
        <w:pStyle w:val="Heading2"/>
        <w:numPr>
          <w:ilvl w:val="0"/>
          <w:numId w:val="0"/>
        </w:numPr>
        <w:rPr>
          <w:noProof w:val="0"/>
        </w:rPr>
      </w:pPr>
      <w:bookmarkStart w:id="211" w:name="_Toc45264940"/>
      <w:r>
        <w:rPr>
          <w:noProof w:val="0"/>
        </w:rPr>
        <w:t>Z.</w:t>
      </w:r>
      <w:r w:rsidR="004209C2" w:rsidRPr="00D26514">
        <w:rPr>
          <w:noProof w:val="0"/>
        </w:rPr>
        <w:t xml:space="preserve">4 </w:t>
      </w:r>
      <w:r w:rsidR="00A722CC" w:rsidRPr="00A722CC">
        <w:rPr>
          <w:noProof w:val="0"/>
        </w:rPr>
        <w:t>SDPi-xC</w:t>
      </w:r>
      <w:r w:rsidR="004209C2" w:rsidRPr="00D26514">
        <w:rPr>
          <w:noProof w:val="0"/>
        </w:rPr>
        <w:t xml:space="preserve"> Overview</w:t>
      </w:r>
      <w:bookmarkEnd w:id="211"/>
    </w:p>
    <w:p w14:paraId="3E73386E" w14:textId="26AF0750" w:rsidR="004209C2" w:rsidRPr="00D26514" w:rsidRDefault="001F3B0B" w:rsidP="004209C2">
      <w:pPr>
        <w:pStyle w:val="Heading3"/>
        <w:keepNext w:val="0"/>
        <w:numPr>
          <w:ilvl w:val="0"/>
          <w:numId w:val="0"/>
        </w:numPr>
        <w:rPr>
          <w:bCs/>
          <w:noProof w:val="0"/>
        </w:rPr>
      </w:pPr>
      <w:bookmarkStart w:id="212" w:name="_Toc45264941"/>
      <w:r>
        <w:rPr>
          <w:bCs/>
          <w:noProof w:val="0"/>
        </w:rPr>
        <w:t>Z.</w:t>
      </w:r>
      <w:r w:rsidR="004209C2" w:rsidRPr="00D26514">
        <w:rPr>
          <w:bCs/>
          <w:noProof w:val="0"/>
        </w:rPr>
        <w:t>4.1 Concepts</w:t>
      </w:r>
      <w:bookmarkEnd w:id="212"/>
    </w:p>
    <w:p w14:paraId="6548AB7A" w14:textId="4AC252EE" w:rsidR="004209C2" w:rsidRPr="00D26514" w:rsidRDefault="001F3B0B" w:rsidP="004209C2">
      <w:pPr>
        <w:pStyle w:val="Heading3"/>
        <w:keepNext w:val="0"/>
        <w:numPr>
          <w:ilvl w:val="0"/>
          <w:numId w:val="0"/>
        </w:numPr>
        <w:rPr>
          <w:bCs/>
          <w:noProof w:val="0"/>
        </w:rPr>
      </w:pPr>
      <w:bookmarkStart w:id="213" w:name="_Toc45264942"/>
      <w:r>
        <w:rPr>
          <w:bCs/>
          <w:noProof w:val="0"/>
        </w:rPr>
        <w:t>Z.</w:t>
      </w:r>
      <w:r w:rsidR="004209C2" w:rsidRPr="00D26514">
        <w:rPr>
          <w:bCs/>
          <w:noProof w:val="0"/>
        </w:rPr>
        <w:t>4.2 Use Cases</w:t>
      </w:r>
      <w:bookmarkEnd w:id="213"/>
    </w:p>
    <w:p w14:paraId="2FE74728" w14:textId="067B9831" w:rsidR="004209C2" w:rsidRPr="00D26514" w:rsidRDefault="001F3B0B" w:rsidP="004209C2">
      <w:pPr>
        <w:pStyle w:val="Heading4"/>
        <w:numPr>
          <w:ilvl w:val="0"/>
          <w:numId w:val="0"/>
        </w:numPr>
        <w:ind w:left="864" w:hanging="864"/>
        <w:rPr>
          <w:noProof w:val="0"/>
        </w:rPr>
      </w:pPr>
      <w:bookmarkStart w:id="214" w:name="_Toc45264943"/>
      <w:r>
        <w:rPr>
          <w:noProof w:val="0"/>
        </w:rPr>
        <w:t>Z.</w:t>
      </w:r>
      <w:r w:rsidR="004209C2" w:rsidRPr="00D26514">
        <w:rPr>
          <w:noProof w:val="0"/>
        </w:rPr>
        <w:t>4.2.1 Use Case #1: &lt;simple name&gt;</w:t>
      </w:r>
      <w:bookmarkEnd w:id="214"/>
    </w:p>
    <w:p w14:paraId="56A18938" w14:textId="1D7C1282" w:rsidR="004209C2" w:rsidRPr="00D26514" w:rsidRDefault="001F3B0B" w:rsidP="004209C2">
      <w:pPr>
        <w:pStyle w:val="Heading5"/>
        <w:numPr>
          <w:ilvl w:val="0"/>
          <w:numId w:val="0"/>
        </w:numPr>
        <w:rPr>
          <w:noProof w:val="0"/>
        </w:rPr>
      </w:pPr>
      <w:bookmarkStart w:id="215" w:name="_Toc45264944"/>
      <w:r>
        <w:rPr>
          <w:noProof w:val="0"/>
        </w:rPr>
        <w:t>Z.</w:t>
      </w:r>
      <w:r w:rsidR="004209C2" w:rsidRPr="00D26514">
        <w:rPr>
          <w:noProof w:val="0"/>
        </w:rPr>
        <w:t>4.2.1.1 &lt;</w:t>
      </w:r>
      <w:r w:rsidR="004209C2" w:rsidRPr="00D26514">
        <w:rPr>
          <w:bCs/>
          <w:noProof w:val="0"/>
        </w:rPr>
        <w:t xml:space="preserve">simple name&gt; </w:t>
      </w:r>
      <w:r w:rsidR="004209C2" w:rsidRPr="00D26514">
        <w:rPr>
          <w:noProof w:val="0"/>
        </w:rPr>
        <w:t>Use Case Description</w:t>
      </w:r>
      <w:bookmarkEnd w:id="215"/>
    </w:p>
    <w:p w14:paraId="0E1A1252" w14:textId="619B52F7" w:rsidR="004209C2" w:rsidRDefault="001F3B0B" w:rsidP="004209C2">
      <w:pPr>
        <w:pStyle w:val="Heading2"/>
        <w:numPr>
          <w:ilvl w:val="0"/>
          <w:numId w:val="0"/>
        </w:numPr>
        <w:rPr>
          <w:noProof w:val="0"/>
        </w:rPr>
      </w:pPr>
      <w:bookmarkStart w:id="216" w:name="_Toc45264945"/>
      <w:r>
        <w:rPr>
          <w:noProof w:val="0"/>
        </w:rPr>
        <w:t>Z.</w:t>
      </w:r>
      <w:r w:rsidR="004209C2" w:rsidRPr="00D26514">
        <w:rPr>
          <w:noProof w:val="0"/>
        </w:rPr>
        <w:t xml:space="preserve">5 </w:t>
      </w:r>
      <w:r w:rsidR="00A722CC" w:rsidRPr="00A722CC">
        <w:rPr>
          <w:noProof w:val="0"/>
        </w:rPr>
        <w:t>SDPi-xC</w:t>
      </w:r>
      <w:r w:rsidR="004209C2" w:rsidRPr="00D26514">
        <w:rPr>
          <w:noProof w:val="0"/>
        </w:rPr>
        <w:t xml:space="preserve"> </w:t>
      </w:r>
      <w:r>
        <w:rPr>
          <w:noProof w:val="0"/>
        </w:rPr>
        <w:t xml:space="preserve">Safety, Effectiveness, </w:t>
      </w:r>
      <w:r w:rsidR="004209C2" w:rsidRPr="00D26514">
        <w:rPr>
          <w:noProof w:val="0"/>
        </w:rPr>
        <w:t>Security Considerations</w:t>
      </w:r>
      <w:bookmarkEnd w:id="216"/>
      <w:r>
        <w:rPr>
          <w:noProof w:val="0"/>
        </w:rPr>
        <w:t xml:space="preserve"> and Requirements</w:t>
      </w:r>
    </w:p>
    <w:p w14:paraId="33493BE7" w14:textId="6DAB0CA0" w:rsidR="001F3B0B" w:rsidRPr="006C1E6E" w:rsidRDefault="001F3B0B" w:rsidP="001F3B0B">
      <w:pPr>
        <w:pStyle w:val="Heading3"/>
        <w:keepNext w:val="0"/>
        <w:numPr>
          <w:ilvl w:val="0"/>
          <w:numId w:val="0"/>
        </w:numPr>
        <w:rPr>
          <w:bCs/>
          <w:noProof w:val="0"/>
        </w:rPr>
      </w:pPr>
      <w:r>
        <w:rPr>
          <w:bCs/>
          <w:noProof w:val="0"/>
        </w:rPr>
        <w:t xml:space="preserve">Z.5.1  </w:t>
      </w:r>
      <w:r w:rsidRPr="006C1E6E">
        <w:rPr>
          <w:bCs/>
          <w:noProof w:val="0"/>
        </w:rPr>
        <w:t>SES General Considerations</w:t>
      </w:r>
    </w:p>
    <w:p w14:paraId="1B8BE14A" w14:textId="77777777" w:rsidR="001F3B0B" w:rsidRDefault="001F3B0B" w:rsidP="001F3B0B">
      <w:pPr>
        <w:pStyle w:val="BodyText"/>
        <w:rPr>
          <w:iCs/>
        </w:rPr>
      </w:pPr>
      <w:r>
        <w:rPr>
          <w:iCs/>
        </w:rPr>
        <w:t>&lt;SDPi content here&gt;</w:t>
      </w:r>
    </w:p>
    <w:p w14:paraId="604E9B96" w14:textId="77777777" w:rsidR="001F3B0B" w:rsidRDefault="001F3B0B" w:rsidP="001F3B0B">
      <w:pPr>
        <w:pStyle w:val="BodyText"/>
        <w:rPr>
          <w:iCs/>
        </w:rPr>
      </w:pPr>
      <w:r w:rsidRPr="00D26514">
        <w:rPr>
          <w:iCs/>
        </w:rPr>
        <w:t>The security considerations for a content module are dependent upon the security provisions defined by the grouped actor(s).</w:t>
      </w:r>
    </w:p>
    <w:p w14:paraId="42B3C32D" w14:textId="21741D13" w:rsidR="001F3B0B" w:rsidRPr="006C1E6E" w:rsidRDefault="001F3B0B" w:rsidP="001F3B0B">
      <w:pPr>
        <w:pStyle w:val="Heading3"/>
        <w:keepNext w:val="0"/>
        <w:numPr>
          <w:ilvl w:val="0"/>
          <w:numId w:val="0"/>
        </w:numPr>
        <w:rPr>
          <w:bCs/>
          <w:noProof w:val="0"/>
        </w:rPr>
      </w:pPr>
      <w:r>
        <w:rPr>
          <w:bCs/>
          <w:noProof w:val="0"/>
        </w:rPr>
        <w:t xml:space="preserve">Z.5.2  </w:t>
      </w:r>
      <w:r w:rsidRPr="006C1E6E">
        <w:rPr>
          <w:bCs/>
          <w:noProof w:val="0"/>
        </w:rPr>
        <w:t>Safety Requirements &amp; Considerations</w:t>
      </w:r>
    </w:p>
    <w:p w14:paraId="05536E97" w14:textId="77777777" w:rsidR="001F3B0B" w:rsidRDefault="001F3B0B" w:rsidP="001F3B0B">
      <w:pPr>
        <w:pStyle w:val="BodyText"/>
        <w:rPr>
          <w:iCs/>
        </w:rPr>
      </w:pPr>
    </w:p>
    <w:p w14:paraId="6CC65724" w14:textId="7CE6BB7A" w:rsidR="001F3B0B" w:rsidRPr="006C1E6E" w:rsidRDefault="001F3B0B" w:rsidP="001F3B0B">
      <w:pPr>
        <w:pStyle w:val="Heading3"/>
        <w:keepNext w:val="0"/>
        <w:numPr>
          <w:ilvl w:val="0"/>
          <w:numId w:val="0"/>
        </w:numPr>
        <w:rPr>
          <w:bCs/>
          <w:noProof w:val="0"/>
        </w:rPr>
      </w:pPr>
      <w:r>
        <w:rPr>
          <w:bCs/>
          <w:noProof w:val="0"/>
        </w:rPr>
        <w:t xml:space="preserve">Z.5.3  </w:t>
      </w:r>
      <w:r w:rsidRPr="006C1E6E">
        <w:rPr>
          <w:bCs/>
          <w:noProof w:val="0"/>
        </w:rPr>
        <w:t>Effectiveness Requirements &amp; Considerations</w:t>
      </w:r>
    </w:p>
    <w:p w14:paraId="1009FA70" w14:textId="77777777" w:rsidR="001F3B0B" w:rsidRDefault="001F3B0B" w:rsidP="001F3B0B">
      <w:pPr>
        <w:pStyle w:val="BodyText"/>
        <w:rPr>
          <w:iCs/>
        </w:rPr>
      </w:pPr>
    </w:p>
    <w:p w14:paraId="69D965FD" w14:textId="54B42E05" w:rsidR="001F3B0B" w:rsidRPr="006C1E6E" w:rsidRDefault="001F3B0B" w:rsidP="001F3B0B">
      <w:pPr>
        <w:pStyle w:val="Heading3"/>
        <w:keepNext w:val="0"/>
        <w:numPr>
          <w:ilvl w:val="0"/>
          <w:numId w:val="0"/>
        </w:numPr>
        <w:rPr>
          <w:bCs/>
          <w:noProof w:val="0"/>
        </w:rPr>
      </w:pPr>
      <w:r>
        <w:rPr>
          <w:bCs/>
          <w:noProof w:val="0"/>
        </w:rPr>
        <w:t xml:space="preserve">Z.5.4  </w:t>
      </w:r>
      <w:r w:rsidRPr="006C1E6E">
        <w:rPr>
          <w:bCs/>
          <w:noProof w:val="0"/>
        </w:rPr>
        <w:t>Security Requirements &amp; Considerations</w:t>
      </w:r>
    </w:p>
    <w:p w14:paraId="542A89CE" w14:textId="77777777" w:rsidR="001F3B0B" w:rsidRPr="00D26514" w:rsidRDefault="001F3B0B" w:rsidP="001F3B0B">
      <w:pPr>
        <w:pStyle w:val="BodyText"/>
        <w:rPr>
          <w:iCs/>
        </w:rPr>
      </w:pPr>
    </w:p>
    <w:p w14:paraId="451A7E2E" w14:textId="77777777" w:rsidR="001F3B0B" w:rsidRPr="001F3B0B" w:rsidRDefault="001F3B0B" w:rsidP="001F3B0B">
      <w:pPr>
        <w:pStyle w:val="BodyText"/>
      </w:pPr>
    </w:p>
    <w:p w14:paraId="193D99A0" w14:textId="7179FE1A" w:rsidR="004209C2" w:rsidRDefault="001F3B0B" w:rsidP="004209C2">
      <w:pPr>
        <w:pStyle w:val="Heading2"/>
        <w:numPr>
          <w:ilvl w:val="0"/>
          <w:numId w:val="0"/>
        </w:numPr>
        <w:rPr>
          <w:noProof w:val="0"/>
        </w:rPr>
      </w:pPr>
      <w:bookmarkStart w:id="217" w:name="_Toc45264946"/>
      <w:r>
        <w:rPr>
          <w:noProof w:val="0"/>
        </w:rPr>
        <w:t>Z.</w:t>
      </w:r>
      <w:r w:rsidR="004209C2" w:rsidRPr="00D26514">
        <w:rPr>
          <w:noProof w:val="0"/>
        </w:rPr>
        <w:t xml:space="preserve">6 </w:t>
      </w:r>
      <w:r w:rsidR="00A722CC" w:rsidRPr="00A722CC">
        <w:rPr>
          <w:noProof w:val="0"/>
        </w:rPr>
        <w:t>SDPi-xC</w:t>
      </w:r>
      <w:r w:rsidR="004209C2" w:rsidRPr="00D26514">
        <w:rPr>
          <w:noProof w:val="0"/>
        </w:rPr>
        <w:t xml:space="preserve"> Cross Profile Considerations</w:t>
      </w:r>
      <w:bookmarkEnd w:id="217"/>
    </w:p>
    <w:p w14:paraId="1686840F" w14:textId="4DD73E61" w:rsidR="004209C2" w:rsidRDefault="004209C2" w:rsidP="00167DB7">
      <w:pPr>
        <w:rPr>
          <w:i/>
        </w:rPr>
      </w:pPr>
    </w:p>
    <w:p w14:paraId="5580F836" w14:textId="77777777" w:rsidR="001F3B0B" w:rsidRPr="00D26514" w:rsidRDefault="001F3B0B" w:rsidP="00167DB7">
      <w:pPr>
        <w:rPr>
          <w:i/>
        </w:rPr>
      </w:pPr>
    </w:p>
    <w:p w14:paraId="116A1874" w14:textId="79873F06" w:rsidR="00953CFC" w:rsidRPr="00D26514" w:rsidRDefault="00953CFC" w:rsidP="0005577A">
      <w:pPr>
        <w:pStyle w:val="PartTitle"/>
        <w:rPr>
          <w:highlight w:val="yellow"/>
        </w:rPr>
      </w:pPr>
      <w:bookmarkStart w:id="218" w:name="_Toc345074666"/>
      <w:bookmarkStart w:id="219" w:name="_Toc18414924"/>
      <w:bookmarkStart w:id="220" w:name="_Toc45264948"/>
      <w:r w:rsidRPr="00D26514">
        <w:lastRenderedPageBreak/>
        <w:t>Appendices</w:t>
      </w:r>
      <w:bookmarkEnd w:id="218"/>
      <w:bookmarkEnd w:id="219"/>
      <w:r w:rsidR="00DF7DD9">
        <w:t xml:space="preserve"> to Volume 1</w:t>
      </w:r>
      <w:bookmarkEnd w:id="220"/>
      <w:r w:rsidRPr="00D26514">
        <w:rPr>
          <w:highlight w:val="yellow"/>
        </w:rPr>
        <w:t xml:space="preserve"> </w:t>
      </w:r>
    </w:p>
    <w:p w14:paraId="7C5B5A8D" w14:textId="00EBEAF3" w:rsidR="00144F18" w:rsidRPr="00D26514" w:rsidRDefault="000514E1" w:rsidP="0070762D">
      <w:pPr>
        <w:pStyle w:val="AuthorInstructions"/>
      </w:pPr>
      <w:r w:rsidRPr="00D26514">
        <w:t>&lt;</w:t>
      </w:r>
      <w:r w:rsidR="00953CFC" w:rsidRPr="00D26514">
        <w:t xml:space="preserve">Add </w:t>
      </w:r>
      <w:r w:rsidR="00144F18" w:rsidRPr="00D26514">
        <w:t xml:space="preserve">appendices to </w:t>
      </w:r>
      <w:r w:rsidR="003C3FFB" w:rsidRPr="00D26514">
        <w:t xml:space="preserve">Volume 1 </w:t>
      </w:r>
      <w:r w:rsidR="00144F18" w:rsidRPr="00D26514">
        <w:t xml:space="preserve">for this profile </w:t>
      </w:r>
      <w:r w:rsidR="00953CFC" w:rsidRPr="00D26514">
        <w:t>here</w:t>
      </w:r>
      <w:r w:rsidR="00F0665F" w:rsidRPr="00D26514">
        <w:t xml:space="preserve">. </w:t>
      </w:r>
      <w:r w:rsidR="00953CFC" w:rsidRPr="00D26514">
        <w:t>Examples of an appendix include HITSP mapping to IHE Use Cases or long use case definitions.</w:t>
      </w:r>
      <w:r w:rsidR="00144F18" w:rsidRPr="00D26514">
        <w:t>&gt;</w:t>
      </w:r>
    </w:p>
    <w:p w14:paraId="2E38DC14" w14:textId="1177BF77" w:rsidR="00953CFC" w:rsidRPr="00D26514" w:rsidRDefault="00144F18" w:rsidP="0070762D">
      <w:pPr>
        <w:pStyle w:val="AuthorInstructions"/>
      </w:pPr>
      <w:r w:rsidRPr="00D26514">
        <w:t>&lt;If there are no Volume 1 appendices, enter</w:t>
      </w:r>
      <w:r w:rsidR="00CA4B27" w:rsidRPr="00D26514">
        <w:t xml:space="preserve"> </w:t>
      </w:r>
      <w:r w:rsidRPr="00D26514">
        <w:t>“</w:t>
      </w:r>
      <w:r w:rsidR="00CA4B27" w:rsidRPr="00D26514">
        <w:t>N</w:t>
      </w:r>
      <w:r w:rsidRPr="00D26514">
        <w:t xml:space="preserve">ot applicable” </w:t>
      </w:r>
      <w:r w:rsidRPr="00EA3BCB">
        <w:t>and delete the Appendix A and Appendix B placeholder sections</w:t>
      </w:r>
      <w:r w:rsidR="00CA4B27" w:rsidRPr="00D26514">
        <w:t>.</w:t>
      </w:r>
      <w:r w:rsidR="000514E1" w:rsidRPr="00D26514">
        <w:t>&gt;</w:t>
      </w:r>
    </w:p>
    <w:p w14:paraId="565FBF1C" w14:textId="2933F8A4" w:rsidR="00953CFC" w:rsidRPr="00D26514" w:rsidRDefault="00953CFC" w:rsidP="0070762D">
      <w:pPr>
        <w:pStyle w:val="AuthorInstructions"/>
      </w:pPr>
      <w:r w:rsidRPr="00D26514">
        <w:t>&lt;</w:t>
      </w:r>
      <w:r w:rsidR="00E91C15" w:rsidRPr="00D26514">
        <w:t xml:space="preserve">Volume 1 </w:t>
      </w:r>
      <w:r w:rsidR="008A63C9" w:rsidRPr="00D26514">
        <w:t>a</w:t>
      </w:r>
      <w:r w:rsidRPr="00D26514">
        <w:t>ppendices are informational only</w:t>
      </w:r>
      <w:r w:rsidR="00F0665F" w:rsidRPr="00D26514">
        <w:t xml:space="preserve">. </w:t>
      </w:r>
      <w:r w:rsidRPr="00D26514">
        <w:t>No “</w:t>
      </w:r>
      <w:r w:rsidR="00125F42" w:rsidRPr="00D26514">
        <w:t>SHALL</w:t>
      </w:r>
      <w:r w:rsidRPr="00D26514">
        <w:t>” language is allowed in a</w:t>
      </w:r>
      <w:r w:rsidR="00E91C15" w:rsidRPr="00D26514">
        <w:t xml:space="preserve"> </w:t>
      </w:r>
      <w:r w:rsidR="008A63C9" w:rsidRPr="00D26514">
        <w:t>V</w:t>
      </w:r>
      <w:r w:rsidR="00E91C15" w:rsidRPr="00D26514">
        <w:t xml:space="preserve">olume 1 </w:t>
      </w:r>
      <w:r w:rsidR="008A63C9" w:rsidRPr="00D26514">
        <w:t>A</w:t>
      </w:r>
      <w:r w:rsidRPr="00D26514">
        <w:t>ppendi</w:t>
      </w:r>
      <w:r w:rsidR="00081DA6">
        <w:t>W</w:t>
      </w:r>
      <w:r w:rsidR="00A722CC">
        <w:t>.</w:t>
      </w:r>
      <w:r w:rsidRPr="00D26514">
        <w:t>&gt;</w:t>
      </w:r>
    </w:p>
    <w:p w14:paraId="323378D4" w14:textId="77777777" w:rsidR="00B25B60" w:rsidRPr="00D26514" w:rsidRDefault="00B25B60" w:rsidP="00B25B60">
      <w:bookmarkStart w:id="221" w:name="_Toc336000611"/>
      <w:bookmarkStart w:id="222" w:name="_Toc345074671"/>
      <w:bookmarkEnd w:id="221"/>
    </w:p>
    <w:p w14:paraId="0F8AA2D4" w14:textId="77777777" w:rsidR="0095084C" w:rsidRPr="00D26514" w:rsidRDefault="0095084C" w:rsidP="0095084C">
      <w:pPr>
        <w:pStyle w:val="Heading1"/>
        <w:numPr>
          <w:ilvl w:val="0"/>
          <w:numId w:val="0"/>
        </w:numPr>
        <w:rPr>
          <w:noProof w:val="0"/>
        </w:rPr>
      </w:pPr>
      <w:bookmarkStart w:id="223" w:name="_Toc18414925"/>
      <w:bookmarkStart w:id="224" w:name="_Toc45264949"/>
      <w:r w:rsidRPr="00D26514">
        <w:rPr>
          <w:noProof w:val="0"/>
        </w:rPr>
        <w:lastRenderedPageBreak/>
        <w:t>Appendix A – &lt;Appendix Title&gt;</w:t>
      </w:r>
      <w:bookmarkEnd w:id="223"/>
      <w:bookmarkEnd w:id="224"/>
      <w:r w:rsidRPr="00D26514">
        <w:rPr>
          <w:noProof w:val="0"/>
        </w:rPr>
        <w:t xml:space="preserve"> </w:t>
      </w:r>
    </w:p>
    <w:p w14:paraId="549566F2" w14:textId="77777777" w:rsidR="0095084C" w:rsidRPr="00D26514" w:rsidRDefault="0095084C" w:rsidP="0095084C">
      <w:pPr>
        <w:pStyle w:val="BodyText"/>
      </w:pPr>
      <w:r w:rsidRPr="00D26514">
        <w:t>Appendix A text.</w:t>
      </w:r>
    </w:p>
    <w:p w14:paraId="029B3A25" w14:textId="77777777" w:rsidR="0095084C" w:rsidRPr="00D26514" w:rsidRDefault="0095084C" w:rsidP="0095084C">
      <w:pPr>
        <w:pStyle w:val="Heading2"/>
        <w:numPr>
          <w:ilvl w:val="0"/>
          <w:numId w:val="0"/>
        </w:numPr>
        <w:rPr>
          <w:noProof w:val="0"/>
        </w:rPr>
      </w:pPr>
      <w:bookmarkStart w:id="225" w:name="_Toc18414926"/>
      <w:bookmarkStart w:id="226" w:name="_Toc45264950"/>
      <w:r w:rsidRPr="00D26514">
        <w:rPr>
          <w:noProof w:val="0"/>
        </w:rPr>
        <w:t>A.1 &lt;Title&gt;</w:t>
      </w:r>
      <w:bookmarkEnd w:id="225"/>
      <w:bookmarkEnd w:id="226"/>
    </w:p>
    <w:p w14:paraId="181243F5" w14:textId="77777777" w:rsidR="0095084C" w:rsidRPr="00D26514" w:rsidRDefault="0095084C" w:rsidP="0095084C">
      <w:pPr>
        <w:pStyle w:val="BodyText"/>
      </w:pPr>
      <w:r w:rsidRPr="00D26514">
        <w:t>Appendix A.1 text.</w:t>
      </w:r>
    </w:p>
    <w:p w14:paraId="0FC5CF6C" w14:textId="77777777" w:rsidR="0095084C" w:rsidRPr="00D26514" w:rsidRDefault="0095084C" w:rsidP="0095084C">
      <w:pPr>
        <w:pStyle w:val="Heading3"/>
        <w:numPr>
          <w:ilvl w:val="0"/>
          <w:numId w:val="0"/>
        </w:numPr>
        <w:rPr>
          <w:noProof w:val="0"/>
        </w:rPr>
      </w:pPr>
      <w:bookmarkStart w:id="227" w:name="_Toc18414927"/>
      <w:bookmarkStart w:id="228" w:name="_Toc45264951"/>
      <w:r w:rsidRPr="00D26514">
        <w:rPr>
          <w:noProof w:val="0"/>
        </w:rPr>
        <w:t>A.1.1 &lt;Title&gt;</w:t>
      </w:r>
      <w:bookmarkEnd w:id="227"/>
      <w:bookmarkEnd w:id="228"/>
    </w:p>
    <w:p w14:paraId="32B31C4E" w14:textId="77777777" w:rsidR="0095084C" w:rsidRPr="00D26514" w:rsidRDefault="0095084C" w:rsidP="0095084C">
      <w:pPr>
        <w:pStyle w:val="BodyText"/>
      </w:pPr>
      <w:r w:rsidRPr="00D26514">
        <w:t>Appendix A.1.1 text.</w:t>
      </w:r>
    </w:p>
    <w:p w14:paraId="1C51AD69" w14:textId="77777777" w:rsidR="0095084C" w:rsidRPr="00D26514" w:rsidRDefault="0095084C" w:rsidP="0095084C">
      <w:pPr>
        <w:pStyle w:val="Heading1"/>
        <w:numPr>
          <w:ilvl w:val="0"/>
          <w:numId w:val="0"/>
        </w:numPr>
        <w:rPr>
          <w:noProof w:val="0"/>
        </w:rPr>
      </w:pPr>
      <w:bookmarkStart w:id="229" w:name="_Toc18414928"/>
      <w:bookmarkStart w:id="230" w:name="_Toc45264952"/>
      <w:r w:rsidRPr="00D26514">
        <w:rPr>
          <w:noProof w:val="0"/>
        </w:rPr>
        <w:lastRenderedPageBreak/>
        <w:t>Appendix B – &lt;Appendix Title&gt;</w:t>
      </w:r>
      <w:bookmarkEnd w:id="229"/>
      <w:bookmarkEnd w:id="230"/>
      <w:r w:rsidRPr="00D26514">
        <w:rPr>
          <w:noProof w:val="0"/>
        </w:rPr>
        <w:t xml:space="preserve"> </w:t>
      </w:r>
    </w:p>
    <w:p w14:paraId="04765D28" w14:textId="77777777" w:rsidR="0095084C" w:rsidRPr="00D26514" w:rsidRDefault="0095084C" w:rsidP="0095084C">
      <w:pPr>
        <w:pStyle w:val="BodyText"/>
      </w:pPr>
      <w:r w:rsidRPr="00D26514">
        <w:t>Appendix B text.</w:t>
      </w:r>
    </w:p>
    <w:p w14:paraId="4BE069FF" w14:textId="77777777" w:rsidR="0095084C" w:rsidRPr="00D26514" w:rsidRDefault="0095084C" w:rsidP="0095084C">
      <w:pPr>
        <w:pStyle w:val="Heading2"/>
        <w:numPr>
          <w:ilvl w:val="0"/>
          <w:numId w:val="0"/>
        </w:numPr>
        <w:rPr>
          <w:noProof w:val="0"/>
        </w:rPr>
      </w:pPr>
      <w:bookmarkStart w:id="231" w:name="_Toc18414929"/>
      <w:bookmarkStart w:id="232" w:name="_Toc45264953"/>
      <w:r w:rsidRPr="00D26514">
        <w:rPr>
          <w:noProof w:val="0"/>
        </w:rPr>
        <w:t>B.1 &lt;Title&gt;</w:t>
      </w:r>
      <w:bookmarkEnd w:id="231"/>
      <w:bookmarkEnd w:id="232"/>
    </w:p>
    <w:p w14:paraId="7B4F4AC1" w14:textId="77777777" w:rsidR="0095084C" w:rsidRPr="00D26514" w:rsidRDefault="0095084C" w:rsidP="0095084C">
      <w:pPr>
        <w:pStyle w:val="BodyText"/>
      </w:pPr>
      <w:r w:rsidRPr="00D26514">
        <w:t>Appendix B.1 text.</w:t>
      </w:r>
    </w:p>
    <w:p w14:paraId="2BF3B644" w14:textId="77777777" w:rsidR="0095084C" w:rsidRPr="00D26514" w:rsidRDefault="0095084C" w:rsidP="0095084C">
      <w:pPr>
        <w:pStyle w:val="Heading3"/>
        <w:numPr>
          <w:ilvl w:val="0"/>
          <w:numId w:val="0"/>
        </w:numPr>
        <w:rPr>
          <w:noProof w:val="0"/>
        </w:rPr>
      </w:pPr>
      <w:bookmarkStart w:id="233" w:name="_Toc18414930"/>
      <w:bookmarkStart w:id="234" w:name="_Toc45264954"/>
      <w:r w:rsidRPr="00D26514">
        <w:rPr>
          <w:noProof w:val="0"/>
        </w:rPr>
        <w:t>B.1.1 &lt;Title&gt;</w:t>
      </w:r>
      <w:bookmarkEnd w:id="233"/>
      <w:bookmarkEnd w:id="234"/>
    </w:p>
    <w:p w14:paraId="3FA414C3" w14:textId="77777777" w:rsidR="0095084C" w:rsidRPr="00D26514" w:rsidRDefault="0095084C" w:rsidP="0095084C">
      <w:pPr>
        <w:pStyle w:val="BodyText"/>
      </w:pPr>
      <w:r w:rsidRPr="00D26514">
        <w:t>Appendix B.1.1 text.</w:t>
      </w:r>
    </w:p>
    <w:p w14:paraId="42AE4459" w14:textId="77777777" w:rsidR="00CF283F" w:rsidRPr="00D26514" w:rsidRDefault="00CF283F" w:rsidP="008D7642">
      <w:pPr>
        <w:pStyle w:val="PartTitle"/>
      </w:pPr>
      <w:bookmarkStart w:id="235" w:name="_Toc18414931"/>
      <w:bookmarkStart w:id="236" w:name="_Toc45264955"/>
      <w:r w:rsidRPr="00D26514">
        <w:lastRenderedPageBreak/>
        <w:t xml:space="preserve">Volume 2 </w:t>
      </w:r>
      <w:r w:rsidR="008D7642" w:rsidRPr="00D26514">
        <w:t xml:space="preserve">– </w:t>
      </w:r>
      <w:r w:rsidRPr="00D26514">
        <w:t>Transactions</w:t>
      </w:r>
      <w:bookmarkEnd w:id="222"/>
      <w:bookmarkEnd w:id="235"/>
      <w:bookmarkEnd w:id="236"/>
    </w:p>
    <w:p w14:paraId="3280D81C" w14:textId="45B5BFB7" w:rsidR="00303E20" w:rsidRPr="00D26514" w:rsidRDefault="00303E20" w:rsidP="008E441F">
      <w:pPr>
        <w:pStyle w:val="EditorInstructions"/>
      </w:pPr>
      <w:bookmarkStart w:id="237" w:name="_Toc75083611"/>
      <w:r w:rsidRPr="00D26514">
        <w:t xml:space="preserve">Add </w:t>
      </w:r>
      <w:r w:rsidR="008A63C9" w:rsidRPr="00D26514">
        <w:t>S</w:t>
      </w:r>
      <w:r w:rsidRPr="00D26514">
        <w:t>ection 3.</w:t>
      </w:r>
      <w:bookmarkEnd w:id="237"/>
      <w:r w:rsidR="00163674">
        <w:t>21</w:t>
      </w:r>
    </w:p>
    <w:p w14:paraId="13EF727B" w14:textId="3FFB07C4" w:rsidR="00CF283F" w:rsidRPr="00D26514" w:rsidRDefault="00E61BA9" w:rsidP="00303E20">
      <w:pPr>
        <w:pStyle w:val="Heading2"/>
        <w:numPr>
          <w:ilvl w:val="0"/>
          <w:numId w:val="0"/>
        </w:numPr>
        <w:rPr>
          <w:noProof w:val="0"/>
        </w:rPr>
      </w:pPr>
      <w:bookmarkStart w:id="238" w:name="_Toc345074672"/>
      <w:bookmarkStart w:id="239" w:name="_Toc18414932"/>
      <w:bookmarkStart w:id="240" w:name="_Toc45264956"/>
      <w:r>
        <w:rPr>
          <w:noProof w:val="0"/>
        </w:rPr>
        <w:t>3.21</w:t>
      </w:r>
      <w:r w:rsidR="00CF283F" w:rsidRPr="00D26514">
        <w:rPr>
          <w:noProof w:val="0"/>
        </w:rPr>
        <w:t xml:space="preserve"> </w:t>
      </w:r>
      <w:r w:rsidR="00163674">
        <w:rPr>
          <w:noProof w:val="0"/>
        </w:rPr>
        <w:t>Discover Network Topology</w:t>
      </w:r>
      <w:r w:rsidR="00291725" w:rsidRPr="00D26514">
        <w:rPr>
          <w:noProof w:val="0"/>
        </w:rPr>
        <w:t xml:space="preserve"> </w:t>
      </w:r>
      <w:r>
        <w:rPr>
          <w:noProof w:val="0"/>
        </w:rPr>
        <w:t>[DEV-21]</w:t>
      </w:r>
      <w:bookmarkEnd w:id="238"/>
      <w:bookmarkEnd w:id="239"/>
      <w:bookmarkEnd w:id="240"/>
    </w:p>
    <w:p w14:paraId="64079706" w14:textId="77777777" w:rsidR="00111CBC" w:rsidRPr="00D26514" w:rsidRDefault="00111CBC" w:rsidP="00111CBC">
      <w:pPr>
        <w:pStyle w:val="BodyText"/>
        <w:rPr>
          <w:i/>
        </w:rPr>
      </w:pPr>
      <w:r w:rsidRPr="00D26514">
        <w:rPr>
          <w:i/>
        </w:rPr>
        <w:t>&lt;The “Y” in the heading should be the same as the # in the [</w:t>
      </w:r>
      <w:r w:rsidR="001558DD" w:rsidRPr="00D26514">
        <w:rPr>
          <w:i/>
        </w:rPr>
        <w:t>Domain Acronym</w:t>
      </w:r>
      <w:r w:rsidRPr="00D26514">
        <w:rPr>
          <w:i/>
        </w:rPr>
        <w:t xml:space="preserve"> -#] title&gt;</w:t>
      </w:r>
    </w:p>
    <w:p w14:paraId="12399FD1" w14:textId="2227AAF1" w:rsidR="00CF283F" w:rsidRPr="00D26514" w:rsidRDefault="00E61BA9" w:rsidP="00303E20">
      <w:pPr>
        <w:pStyle w:val="Heading3"/>
        <w:numPr>
          <w:ilvl w:val="0"/>
          <w:numId w:val="0"/>
        </w:numPr>
        <w:rPr>
          <w:noProof w:val="0"/>
        </w:rPr>
      </w:pPr>
      <w:bookmarkStart w:id="241" w:name="_Toc345074673"/>
      <w:bookmarkStart w:id="242" w:name="_Toc18414933"/>
      <w:bookmarkStart w:id="243" w:name="_Toc45264957"/>
      <w:r>
        <w:rPr>
          <w:noProof w:val="0"/>
        </w:rPr>
        <w:t>3.21</w:t>
      </w:r>
      <w:r w:rsidR="00CF283F" w:rsidRPr="00D26514">
        <w:rPr>
          <w:noProof w:val="0"/>
        </w:rPr>
        <w:t>.1 Scope</w:t>
      </w:r>
      <w:bookmarkEnd w:id="241"/>
      <w:bookmarkEnd w:id="242"/>
      <w:bookmarkEnd w:id="243"/>
    </w:p>
    <w:p w14:paraId="47B4D836" w14:textId="77777777" w:rsidR="00DA7FE0" w:rsidRPr="00D26514" w:rsidRDefault="00DA7FE0" w:rsidP="00BB76BC">
      <w:pPr>
        <w:pStyle w:val="BodyText"/>
      </w:pPr>
      <w:r w:rsidRPr="00D26514">
        <w:t xml:space="preserve">This transaction is used to </w:t>
      </w:r>
      <w:r w:rsidRPr="00D26514">
        <w:rPr>
          <w:i/>
        </w:rPr>
        <w:t>&lt;…describe what is accomplished by using the transaction.</w:t>
      </w:r>
      <w:r w:rsidR="005F3FB5" w:rsidRPr="00D26514">
        <w:rPr>
          <w:i/>
        </w:rPr>
        <w:t xml:space="preserve"> </w:t>
      </w:r>
      <w:r w:rsidRPr="00D26514">
        <w:rPr>
          <w:i/>
        </w:rPr>
        <w:t>Remember that by keeping transactions general/abstract, they can be re-used in a variety of profiles&gt;</w:t>
      </w:r>
    </w:p>
    <w:p w14:paraId="7FD76DCC" w14:textId="6E2F6846" w:rsidR="00CF283F" w:rsidRPr="00D26514" w:rsidRDefault="00E61BA9" w:rsidP="00303E20">
      <w:pPr>
        <w:pStyle w:val="Heading3"/>
        <w:numPr>
          <w:ilvl w:val="0"/>
          <w:numId w:val="0"/>
        </w:numPr>
        <w:rPr>
          <w:noProof w:val="0"/>
        </w:rPr>
      </w:pPr>
      <w:bookmarkStart w:id="244" w:name="_Toc345074674"/>
      <w:bookmarkStart w:id="245" w:name="_Toc18414934"/>
      <w:bookmarkStart w:id="246" w:name="_Toc45264958"/>
      <w:r>
        <w:rPr>
          <w:noProof w:val="0"/>
        </w:rPr>
        <w:t>3.21</w:t>
      </w:r>
      <w:r w:rsidR="008D17FF" w:rsidRPr="00D26514">
        <w:rPr>
          <w:noProof w:val="0"/>
        </w:rPr>
        <w:t>.2</w:t>
      </w:r>
      <w:r w:rsidR="00291725" w:rsidRPr="00D26514">
        <w:rPr>
          <w:noProof w:val="0"/>
        </w:rPr>
        <w:t xml:space="preserve"> </w:t>
      </w:r>
      <w:r w:rsidR="008D17FF" w:rsidRPr="00D26514">
        <w:rPr>
          <w:noProof w:val="0"/>
        </w:rPr>
        <w:t xml:space="preserve">Actor </w:t>
      </w:r>
      <w:r w:rsidR="00CF283F" w:rsidRPr="00D26514">
        <w:rPr>
          <w:noProof w:val="0"/>
        </w:rPr>
        <w:t>Roles</w:t>
      </w:r>
      <w:bookmarkEnd w:id="244"/>
      <w:bookmarkEnd w:id="245"/>
      <w:bookmarkEnd w:id="246"/>
    </w:p>
    <w:p w14:paraId="32EBAAE5" w14:textId="009DB557" w:rsidR="002D5B69" w:rsidRPr="00D26514" w:rsidRDefault="00466694">
      <w:pPr>
        <w:pStyle w:val="TableTitle"/>
      </w:pPr>
      <w:bookmarkStart w:id="247" w:name="OLE_LINK30"/>
      <w:bookmarkStart w:id="248" w:name="OLE_LINK74"/>
      <w:r w:rsidRPr="00D26514">
        <w:t>&lt;</w:t>
      </w:r>
      <w:r w:rsidRPr="00EA3BCB">
        <w:rPr>
          <w:i/>
        </w:rPr>
        <w:t>Alternative 1</w:t>
      </w:r>
      <w:r w:rsidRPr="00D26514">
        <w:t>&gt;</w:t>
      </w:r>
      <w:bookmarkEnd w:id="247"/>
      <w:bookmarkEnd w:id="248"/>
      <w:r w:rsidRPr="00D26514">
        <w:t xml:space="preserve"> </w:t>
      </w:r>
      <w:r w:rsidR="002D5B69" w:rsidRPr="00D26514">
        <w:t xml:space="preserve">Table </w:t>
      </w:r>
      <w:r w:rsidR="00E61BA9">
        <w:t>3.21</w:t>
      </w:r>
      <w:r w:rsidR="002D5B69" w:rsidRPr="00D26514">
        <w:t>.2-1: Actor Role</w:t>
      </w:r>
      <w:r w:rsidR="001B2B50" w:rsidRPr="00D26514">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C6772C" w:rsidRPr="00D26514" w14:paraId="6F37DF47" w14:textId="77777777" w:rsidTr="00EA3BCB">
        <w:tc>
          <w:tcPr>
            <w:tcW w:w="1375" w:type="dxa"/>
            <w:shd w:val="clear" w:color="auto" w:fill="auto"/>
          </w:tcPr>
          <w:p w14:paraId="1607EDA2" w14:textId="77777777" w:rsidR="00C6772C" w:rsidRPr="00D26514" w:rsidRDefault="00C6772C" w:rsidP="00597DB2">
            <w:pPr>
              <w:pStyle w:val="BodyText"/>
              <w:rPr>
                <w:b/>
              </w:rPr>
            </w:pPr>
            <w:r w:rsidRPr="00D26514">
              <w:rPr>
                <w:b/>
              </w:rPr>
              <w:t>Actor:</w:t>
            </w:r>
          </w:p>
        </w:tc>
        <w:tc>
          <w:tcPr>
            <w:tcW w:w="8201" w:type="dxa"/>
            <w:shd w:val="clear" w:color="auto" w:fill="auto"/>
          </w:tcPr>
          <w:p w14:paraId="49341C8B" w14:textId="77777777" w:rsidR="00C6772C" w:rsidRPr="00D26514" w:rsidRDefault="00C6772C" w:rsidP="00597DB2">
            <w:pPr>
              <w:pStyle w:val="BodyText"/>
            </w:pPr>
            <w:r w:rsidRPr="00D26514">
              <w:t>&lt;Official actor name; list every actor in this transaction.&gt;</w:t>
            </w:r>
          </w:p>
        </w:tc>
      </w:tr>
      <w:tr w:rsidR="00C6772C" w:rsidRPr="00D26514" w14:paraId="7B665CA9" w14:textId="77777777" w:rsidTr="00EA3BCB">
        <w:tc>
          <w:tcPr>
            <w:tcW w:w="1375" w:type="dxa"/>
            <w:shd w:val="clear" w:color="auto" w:fill="auto"/>
          </w:tcPr>
          <w:p w14:paraId="4D7D9E61" w14:textId="77777777" w:rsidR="00C6772C" w:rsidRPr="00D26514" w:rsidRDefault="00C6772C" w:rsidP="00597DB2">
            <w:pPr>
              <w:pStyle w:val="BodyText"/>
              <w:rPr>
                <w:b/>
              </w:rPr>
            </w:pPr>
            <w:r w:rsidRPr="00D26514">
              <w:rPr>
                <w:b/>
              </w:rPr>
              <w:t>Role:</w:t>
            </w:r>
          </w:p>
        </w:tc>
        <w:tc>
          <w:tcPr>
            <w:tcW w:w="8201" w:type="dxa"/>
            <w:shd w:val="clear" w:color="auto" w:fill="auto"/>
          </w:tcPr>
          <w:p w14:paraId="6731C52E" w14:textId="77777777" w:rsidR="00C6772C" w:rsidRPr="00D26514" w:rsidRDefault="00C6772C" w:rsidP="00597DB2">
            <w:pPr>
              <w:pStyle w:val="BodyText"/>
            </w:pPr>
            <w:r w:rsidRPr="00D26514">
              <w:t>&lt;Very brief, one phrase, description of the role that this actor plays in this transaction</w:t>
            </w:r>
            <w:r w:rsidR="007773C8" w:rsidRPr="00D26514">
              <w:t>.</w:t>
            </w:r>
            <w:r w:rsidRPr="00D26514">
              <w:t>&gt;</w:t>
            </w:r>
          </w:p>
        </w:tc>
      </w:tr>
      <w:tr w:rsidR="00C6772C" w:rsidRPr="00D26514" w14:paraId="1BB7A4B6" w14:textId="77777777" w:rsidTr="00EA3BCB">
        <w:tc>
          <w:tcPr>
            <w:tcW w:w="1375" w:type="dxa"/>
            <w:shd w:val="clear" w:color="auto" w:fill="auto"/>
          </w:tcPr>
          <w:p w14:paraId="20FDAF44" w14:textId="77777777" w:rsidR="00C6772C" w:rsidRPr="00D26514" w:rsidRDefault="00C6772C" w:rsidP="00597DB2">
            <w:pPr>
              <w:pStyle w:val="BodyText"/>
              <w:rPr>
                <w:b/>
              </w:rPr>
            </w:pPr>
            <w:r w:rsidRPr="00D26514">
              <w:rPr>
                <w:b/>
              </w:rPr>
              <w:t>Actor:</w:t>
            </w:r>
          </w:p>
        </w:tc>
        <w:tc>
          <w:tcPr>
            <w:tcW w:w="8201" w:type="dxa"/>
            <w:shd w:val="clear" w:color="auto" w:fill="auto"/>
          </w:tcPr>
          <w:p w14:paraId="3F397E86" w14:textId="77777777" w:rsidR="00701B3A" w:rsidRPr="00D26514" w:rsidRDefault="00701B3A" w:rsidP="00597DB2">
            <w:pPr>
              <w:pStyle w:val="BodyText"/>
            </w:pPr>
          </w:p>
        </w:tc>
      </w:tr>
      <w:tr w:rsidR="00C6772C" w:rsidRPr="00D26514" w14:paraId="33848F91" w14:textId="77777777" w:rsidTr="00EA3BCB">
        <w:tc>
          <w:tcPr>
            <w:tcW w:w="1375" w:type="dxa"/>
            <w:shd w:val="clear" w:color="auto" w:fill="auto"/>
          </w:tcPr>
          <w:p w14:paraId="6F369F46" w14:textId="77777777" w:rsidR="00C6772C" w:rsidRPr="00D26514" w:rsidRDefault="00C6772C" w:rsidP="00597DB2">
            <w:pPr>
              <w:pStyle w:val="BodyText"/>
              <w:rPr>
                <w:b/>
              </w:rPr>
            </w:pPr>
            <w:r w:rsidRPr="00D26514">
              <w:rPr>
                <w:b/>
              </w:rPr>
              <w:t>Role:</w:t>
            </w:r>
          </w:p>
        </w:tc>
        <w:tc>
          <w:tcPr>
            <w:tcW w:w="8201" w:type="dxa"/>
            <w:shd w:val="clear" w:color="auto" w:fill="auto"/>
          </w:tcPr>
          <w:p w14:paraId="1D89335F" w14:textId="2692F4CA" w:rsidR="00C6772C" w:rsidRPr="00D26514" w:rsidRDefault="00C6772C" w:rsidP="00597DB2">
            <w:pPr>
              <w:pStyle w:val="BodyText"/>
            </w:pPr>
          </w:p>
        </w:tc>
      </w:tr>
      <w:tr w:rsidR="00C6772C" w:rsidRPr="00D26514" w14:paraId="7D06F91F" w14:textId="77777777" w:rsidTr="00EA3BCB">
        <w:tc>
          <w:tcPr>
            <w:tcW w:w="1375" w:type="dxa"/>
            <w:shd w:val="clear" w:color="auto" w:fill="auto"/>
          </w:tcPr>
          <w:p w14:paraId="7F846F29" w14:textId="77777777" w:rsidR="00C6772C" w:rsidRPr="00D26514" w:rsidRDefault="00C6772C" w:rsidP="00597DB2">
            <w:pPr>
              <w:pStyle w:val="BodyText"/>
              <w:rPr>
                <w:b/>
              </w:rPr>
            </w:pPr>
            <w:r w:rsidRPr="00D26514">
              <w:rPr>
                <w:b/>
              </w:rPr>
              <w:t>Actor:</w:t>
            </w:r>
          </w:p>
        </w:tc>
        <w:tc>
          <w:tcPr>
            <w:tcW w:w="8201" w:type="dxa"/>
            <w:shd w:val="clear" w:color="auto" w:fill="auto"/>
          </w:tcPr>
          <w:p w14:paraId="16A96EA9" w14:textId="6EC5C04C" w:rsidR="00C6772C" w:rsidRPr="00D26514" w:rsidRDefault="00C6772C" w:rsidP="00597DB2">
            <w:pPr>
              <w:pStyle w:val="BodyText"/>
            </w:pPr>
          </w:p>
        </w:tc>
      </w:tr>
      <w:tr w:rsidR="00C6772C" w:rsidRPr="00D26514" w14:paraId="77C3B9D0" w14:textId="77777777" w:rsidTr="00EA3BCB">
        <w:tc>
          <w:tcPr>
            <w:tcW w:w="1375" w:type="dxa"/>
            <w:shd w:val="clear" w:color="auto" w:fill="auto"/>
          </w:tcPr>
          <w:p w14:paraId="0F900F27" w14:textId="77777777" w:rsidR="00C6772C" w:rsidRPr="00D26514" w:rsidRDefault="00C6772C" w:rsidP="00597DB2">
            <w:pPr>
              <w:pStyle w:val="BodyText"/>
              <w:rPr>
                <w:b/>
              </w:rPr>
            </w:pPr>
            <w:r w:rsidRPr="00D26514">
              <w:rPr>
                <w:b/>
              </w:rPr>
              <w:t>Role:</w:t>
            </w:r>
          </w:p>
        </w:tc>
        <w:tc>
          <w:tcPr>
            <w:tcW w:w="8201" w:type="dxa"/>
            <w:shd w:val="clear" w:color="auto" w:fill="auto"/>
          </w:tcPr>
          <w:p w14:paraId="24A20C6F" w14:textId="77777777" w:rsidR="00C6772C" w:rsidRPr="00D26514" w:rsidRDefault="00C6772C" w:rsidP="00597DB2">
            <w:pPr>
              <w:pStyle w:val="BodyText"/>
            </w:pPr>
          </w:p>
        </w:tc>
      </w:tr>
    </w:tbl>
    <w:p w14:paraId="5D8AE60B" w14:textId="77777777" w:rsidR="00F82EE7" w:rsidRDefault="00F82EE7" w:rsidP="000807AC">
      <w:pPr>
        <w:pStyle w:val="BodyText"/>
        <w:rPr>
          <w:i/>
        </w:rPr>
      </w:pPr>
    </w:p>
    <w:p w14:paraId="2ABC694F" w14:textId="3441DB68" w:rsidR="00CF283F" w:rsidRPr="00D26514" w:rsidRDefault="00DA7FE0" w:rsidP="000807AC">
      <w:pPr>
        <w:pStyle w:val="BodyText"/>
        <w:rPr>
          <w:i/>
        </w:rPr>
      </w:pPr>
      <w:r w:rsidRPr="00D26514">
        <w:rPr>
          <w:i/>
        </w:rPr>
        <w:t>&lt;</w:t>
      </w:r>
      <w:r w:rsidR="00E8043B" w:rsidRPr="00D26514">
        <w:rPr>
          <w:i/>
        </w:rPr>
        <w:t xml:space="preserve">The assignment and use of </w:t>
      </w:r>
      <w:r w:rsidR="00636FD4" w:rsidRPr="00D26514">
        <w:rPr>
          <w:i/>
        </w:rPr>
        <w:t>r</w:t>
      </w:r>
      <w:r w:rsidR="00E8043B" w:rsidRPr="00D26514">
        <w:rPr>
          <w:i/>
        </w:rPr>
        <w:t xml:space="preserve">ole </w:t>
      </w:r>
      <w:r w:rsidR="00636FD4" w:rsidRPr="00D26514">
        <w:rPr>
          <w:i/>
        </w:rPr>
        <w:t>n</w:t>
      </w:r>
      <w:r w:rsidR="00E8043B" w:rsidRPr="00D26514">
        <w:rPr>
          <w:i/>
        </w:rPr>
        <w:t>ames in transaction specifications has proved to be very effective/efficient in Radiology</w:t>
      </w:r>
      <w:r w:rsidR="00613604" w:rsidRPr="00D26514">
        <w:rPr>
          <w:i/>
        </w:rPr>
        <w:t>, especially when existing transactions are re-used by additional actors.</w:t>
      </w:r>
      <w:r w:rsidR="00E8043B" w:rsidRPr="00D26514">
        <w:rPr>
          <w:i/>
        </w:rPr>
        <w:t xml:space="preserve"> Following is an </w:t>
      </w:r>
      <w:r w:rsidRPr="00D26514">
        <w:rPr>
          <w:i/>
        </w:rPr>
        <w:t xml:space="preserve">alternative example of the Role </w:t>
      </w:r>
      <w:r w:rsidR="00E8043B" w:rsidRPr="00D26514">
        <w:rPr>
          <w:i/>
        </w:rPr>
        <w:t xml:space="preserve">section. Delete </w:t>
      </w:r>
      <w:r w:rsidR="00F916BE" w:rsidRPr="00D26514">
        <w:rPr>
          <w:i/>
        </w:rPr>
        <w:t>whichever</w:t>
      </w:r>
      <w:r w:rsidR="00613604" w:rsidRPr="00D26514">
        <w:rPr>
          <w:i/>
        </w:rPr>
        <w:t xml:space="preserve"> form of the role section you choose not to use</w:t>
      </w:r>
      <w:r w:rsidR="00E8043B" w:rsidRPr="00D26514">
        <w:rPr>
          <w:i/>
        </w:rPr>
        <w:t>.</w:t>
      </w:r>
      <w:r w:rsidRPr="00D26514">
        <w:rPr>
          <w:i/>
        </w:rPr>
        <w:t>&gt;</w:t>
      </w:r>
    </w:p>
    <w:p w14:paraId="18C7422C" w14:textId="13EC3BAE" w:rsidR="00E8043B" w:rsidRPr="00D26514" w:rsidRDefault="00613604" w:rsidP="003B70A2">
      <w:pPr>
        <w:pStyle w:val="BodyText"/>
      </w:pPr>
      <w:r w:rsidRPr="00D26514">
        <w:t xml:space="preserve">The </w:t>
      </w:r>
      <w:r w:rsidR="00151E50" w:rsidRPr="00D26514">
        <w:t>r</w:t>
      </w:r>
      <w:r w:rsidRPr="00D26514">
        <w:t>oles in this transaction are defined in the following table and may be played by the actors shown here:</w:t>
      </w:r>
    </w:p>
    <w:p w14:paraId="2F426070" w14:textId="5C0EC4B8" w:rsidR="00613604" w:rsidRPr="00D26514" w:rsidRDefault="00466694" w:rsidP="00BB76BC">
      <w:pPr>
        <w:pStyle w:val="TableTitle"/>
      </w:pPr>
      <w:r w:rsidRPr="00D26514">
        <w:t>&lt;</w:t>
      </w:r>
      <w:r w:rsidRPr="00EA3BCB">
        <w:rPr>
          <w:i/>
        </w:rPr>
        <w:t>Alternative 2</w:t>
      </w:r>
      <w:r w:rsidRPr="00D26514">
        <w:t>&gt;</w:t>
      </w:r>
      <w:r w:rsidR="001B2B50" w:rsidRPr="00D26514">
        <w:t xml:space="preserve">Table </w:t>
      </w:r>
      <w:r w:rsidR="00E61BA9">
        <w:t>3.21</w:t>
      </w:r>
      <w:r w:rsidR="001B2B50"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613604" w:rsidRPr="00D26514" w14:paraId="744F8FE6" w14:textId="77777777" w:rsidTr="00EA3BCB">
        <w:trPr>
          <w:cantSplit/>
        </w:trPr>
        <w:tc>
          <w:tcPr>
            <w:tcW w:w="1375" w:type="dxa"/>
            <w:shd w:val="clear" w:color="auto" w:fill="auto"/>
          </w:tcPr>
          <w:p w14:paraId="207A62FC" w14:textId="77777777" w:rsidR="00613604" w:rsidRPr="00D26514" w:rsidRDefault="00C63D7E" w:rsidP="003B70A2">
            <w:pPr>
              <w:pStyle w:val="BodyText"/>
              <w:rPr>
                <w:b/>
              </w:rPr>
            </w:pPr>
            <w:r w:rsidRPr="00D26514">
              <w:rPr>
                <w:b/>
                <w:iCs/>
              </w:rPr>
              <w:t>Role:</w:t>
            </w:r>
          </w:p>
        </w:tc>
        <w:tc>
          <w:tcPr>
            <w:tcW w:w="8201" w:type="dxa"/>
            <w:shd w:val="clear" w:color="auto" w:fill="auto"/>
          </w:tcPr>
          <w:p w14:paraId="12341D2A" w14:textId="77777777" w:rsidR="00613604" w:rsidRPr="00D26514" w:rsidRDefault="00C63D7E" w:rsidP="003B70A2">
            <w:pPr>
              <w:pStyle w:val="BodyText"/>
              <w:rPr>
                <w:i/>
              </w:rPr>
            </w:pPr>
            <w:r w:rsidRPr="00D26514">
              <w:rPr>
                <w:i/>
                <w:iCs/>
              </w:rPr>
              <w:t>&lt;Role Name:&gt;&lt;Only unique within this transaction. Typically one word. The Role Name is analogous to SCU or SCP in DICOM Services.&gt;</w:t>
            </w:r>
          </w:p>
        </w:tc>
      </w:tr>
      <w:tr w:rsidR="00613604" w:rsidRPr="00D26514" w14:paraId="553AC83E" w14:textId="77777777" w:rsidTr="00EA3BCB">
        <w:trPr>
          <w:cantSplit/>
        </w:trPr>
        <w:tc>
          <w:tcPr>
            <w:tcW w:w="1375" w:type="dxa"/>
            <w:shd w:val="clear" w:color="auto" w:fill="auto"/>
          </w:tcPr>
          <w:p w14:paraId="2B505AE0" w14:textId="77777777" w:rsidR="00613604" w:rsidRPr="00D26514" w:rsidRDefault="00C63D7E" w:rsidP="000807AC">
            <w:pPr>
              <w:pStyle w:val="BodyText"/>
              <w:rPr>
                <w:b/>
              </w:rPr>
            </w:pPr>
            <w:r w:rsidRPr="00D26514">
              <w:rPr>
                <w:b/>
              </w:rPr>
              <w:lastRenderedPageBreak/>
              <w:t>Actor(s):</w:t>
            </w:r>
          </w:p>
        </w:tc>
        <w:tc>
          <w:tcPr>
            <w:tcW w:w="8201" w:type="dxa"/>
            <w:shd w:val="clear" w:color="auto" w:fill="auto"/>
          </w:tcPr>
          <w:p w14:paraId="45A41D90" w14:textId="77777777" w:rsidR="00F916BE" w:rsidRPr="00D26514" w:rsidRDefault="00C63D7E" w:rsidP="007117B8">
            <w:pPr>
              <w:pStyle w:val="BodyText"/>
            </w:pPr>
            <w:r w:rsidRPr="00D26514">
              <w:t xml:space="preserve">The following actors may play the role of </w:t>
            </w:r>
            <w:r w:rsidRPr="00D26514">
              <w:rPr>
                <w:i/>
                <w:iCs/>
              </w:rPr>
              <w:t>&lt;Role Name&gt;</w:t>
            </w:r>
            <w:r w:rsidRPr="00D26514">
              <w:t>:</w:t>
            </w:r>
          </w:p>
          <w:p w14:paraId="44BB01A4" w14:textId="0DEAB2FE" w:rsidR="00613604" w:rsidRPr="00D26514" w:rsidRDefault="00C63D7E" w:rsidP="007117B8">
            <w:pPr>
              <w:pStyle w:val="BodyText"/>
              <w:rPr>
                <w:i/>
              </w:rPr>
            </w:pPr>
            <w:r w:rsidRPr="00D26514">
              <w:rPr>
                <w:i/>
                <w:iCs/>
              </w:rPr>
              <w:t xml:space="preserve">&lt;Actor Name&gt;: &lt;optionally, the situation where the </w:t>
            </w:r>
            <w:r w:rsidR="00C26046" w:rsidRPr="00D26514">
              <w:rPr>
                <w:i/>
                <w:iCs/>
              </w:rPr>
              <w:t>a</w:t>
            </w:r>
            <w:r w:rsidRPr="00D26514">
              <w:rPr>
                <w:i/>
                <w:iCs/>
              </w:rPr>
              <w:t xml:space="preserve">ctor would play this </w:t>
            </w:r>
            <w:r w:rsidR="00C26046" w:rsidRPr="00D26514">
              <w:rPr>
                <w:i/>
                <w:iCs/>
              </w:rPr>
              <w:t>r</w:t>
            </w:r>
            <w:r w:rsidRPr="00D26514">
              <w:rPr>
                <w:i/>
                <w:iCs/>
              </w:rPr>
              <w:t>ole if needed for clarity.&gt;</w:t>
            </w:r>
            <w:r w:rsidRPr="00EA3BCB">
              <w:rPr>
                <w:i/>
              </w:rPr>
              <w:t>”</w:t>
            </w:r>
          </w:p>
        </w:tc>
      </w:tr>
      <w:tr w:rsidR="00E8043B" w:rsidRPr="00D26514" w14:paraId="276C375B" w14:textId="77777777" w:rsidTr="00EA3BCB">
        <w:trPr>
          <w:cantSplit/>
        </w:trPr>
        <w:tc>
          <w:tcPr>
            <w:tcW w:w="1375" w:type="dxa"/>
            <w:shd w:val="clear" w:color="auto" w:fill="auto"/>
          </w:tcPr>
          <w:p w14:paraId="4B20E04B" w14:textId="77777777" w:rsidR="00E8043B" w:rsidRPr="00D26514" w:rsidRDefault="00E8043B" w:rsidP="000807AC">
            <w:pPr>
              <w:pStyle w:val="BodyText"/>
              <w:rPr>
                <w:b/>
              </w:rPr>
            </w:pPr>
            <w:r w:rsidRPr="00D26514">
              <w:rPr>
                <w:b/>
              </w:rPr>
              <w:t>Role:</w:t>
            </w:r>
          </w:p>
        </w:tc>
        <w:tc>
          <w:tcPr>
            <w:tcW w:w="8201" w:type="dxa"/>
            <w:shd w:val="clear" w:color="auto" w:fill="auto"/>
          </w:tcPr>
          <w:p w14:paraId="47497B0E" w14:textId="77777777" w:rsidR="00E8043B" w:rsidRPr="00D26514" w:rsidRDefault="00E8043B" w:rsidP="00E8043B">
            <w:pPr>
              <w:pStyle w:val="BodyText"/>
              <w:rPr>
                <w:i/>
              </w:rPr>
            </w:pPr>
            <w:r w:rsidRPr="00D26514">
              <w:rPr>
                <w:i/>
              </w:rPr>
              <w:t>&lt;e.g., Requestor:</w:t>
            </w:r>
          </w:p>
          <w:p w14:paraId="6902B1CF" w14:textId="77777777" w:rsidR="00E8043B" w:rsidRPr="00D26514" w:rsidRDefault="00E8043B" w:rsidP="00EA3BCB">
            <w:pPr>
              <w:pStyle w:val="BodyText"/>
              <w:rPr>
                <w:rFonts w:ascii="Arial" w:hAnsi="Arial"/>
                <w:b/>
                <w:i/>
                <w:iCs/>
                <w:kern w:val="28"/>
              </w:rPr>
            </w:pPr>
            <w:r w:rsidRPr="00D26514">
              <w:rPr>
                <w:i/>
                <w:iCs/>
              </w:rPr>
              <w:t>Submits the relevant details and requests the creation of a new workitem.&gt;</w:t>
            </w:r>
          </w:p>
        </w:tc>
      </w:tr>
      <w:tr w:rsidR="00E8043B" w:rsidRPr="00D26514" w14:paraId="79F58922" w14:textId="77777777" w:rsidTr="00EA3BCB">
        <w:trPr>
          <w:cantSplit/>
        </w:trPr>
        <w:tc>
          <w:tcPr>
            <w:tcW w:w="1375" w:type="dxa"/>
            <w:shd w:val="clear" w:color="auto" w:fill="auto"/>
          </w:tcPr>
          <w:p w14:paraId="7D9459C6" w14:textId="77777777" w:rsidR="00E8043B" w:rsidRPr="00D26514" w:rsidRDefault="00E8043B" w:rsidP="000807AC">
            <w:pPr>
              <w:pStyle w:val="BodyText"/>
              <w:rPr>
                <w:b/>
              </w:rPr>
            </w:pPr>
            <w:r w:rsidRPr="00D26514">
              <w:rPr>
                <w:b/>
              </w:rPr>
              <w:t>Actor(s):</w:t>
            </w:r>
          </w:p>
        </w:tc>
        <w:tc>
          <w:tcPr>
            <w:tcW w:w="8201" w:type="dxa"/>
            <w:shd w:val="clear" w:color="auto" w:fill="auto"/>
          </w:tcPr>
          <w:p w14:paraId="3F44F837" w14:textId="77777777" w:rsidR="00E8043B" w:rsidRPr="00D26514" w:rsidRDefault="00E8043B" w:rsidP="00E8043B">
            <w:pPr>
              <w:pStyle w:val="BodyText"/>
              <w:rPr>
                <w:i/>
              </w:rPr>
            </w:pPr>
            <w:r w:rsidRPr="00D26514">
              <w:rPr>
                <w:i/>
              </w:rPr>
              <w:t>&lt;e.g., The following actors may play the role of Requestor:</w:t>
            </w:r>
          </w:p>
          <w:p w14:paraId="53F3366A" w14:textId="77777777" w:rsidR="00E8043B" w:rsidRPr="00D26514" w:rsidRDefault="00E8043B" w:rsidP="00EA3BCB">
            <w:pPr>
              <w:pStyle w:val="BodyText"/>
              <w:rPr>
                <w:rFonts w:ascii="Arial" w:hAnsi="Arial"/>
                <w:b/>
                <w:i/>
                <w:iCs/>
                <w:kern w:val="28"/>
              </w:rPr>
            </w:pPr>
            <w:r w:rsidRPr="00D26514">
              <w:rPr>
                <w:i/>
                <w:iCs/>
              </w:rPr>
              <w:t>Workitem Creator: when requesting workitems</w:t>
            </w:r>
          </w:p>
          <w:p w14:paraId="347B5195" w14:textId="77777777" w:rsidR="00E8043B" w:rsidRPr="00EA3BCB" w:rsidRDefault="00E8043B" w:rsidP="00EA3BCB">
            <w:pPr>
              <w:pStyle w:val="BodyText"/>
            </w:pPr>
            <w:r w:rsidRPr="00D26514">
              <w:rPr>
                <w:i/>
                <w:iCs/>
              </w:rPr>
              <w:t>Workitem Performer: when performing unscheduled workitems&gt;</w:t>
            </w:r>
          </w:p>
        </w:tc>
      </w:tr>
      <w:tr w:rsidR="00E8043B" w:rsidRPr="00D26514" w14:paraId="210858DE" w14:textId="77777777" w:rsidTr="00EA3BCB">
        <w:trPr>
          <w:cantSplit/>
        </w:trPr>
        <w:tc>
          <w:tcPr>
            <w:tcW w:w="1375" w:type="dxa"/>
            <w:shd w:val="clear" w:color="auto" w:fill="auto"/>
          </w:tcPr>
          <w:p w14:paraId="5B9ACC8B" w14:textId="77777777" w:rsidR="00E8043B" w:rsidRPr="00D26514" w:rsidRDefault="00E8043B" w:rsidP="000807AC">
            <w:pPr>
              <w:pStyle w:val="BodyText"/>
              <w:rPr>
                <w:b/>
              </w:rPr>
            </w:pPr>
            <w:r w:rsidRPr="00D26514">
              <w:rPr>
                <w:b/>
              </w:rPr>
              <w:t>Role:</w:t>
            </w:r>
          </w:p>
        </w:tc>
        <w:tc>
          <w:tcPr>
            <w:tcW w:w="8201" w:type="dxa"/>
            <w:shd w:val="clear" w:color="auto" w:fill="auto"/>
          </w:tcPr>
          <w:p w14:paraId="5CA5DF9D" w14:textId="77777777" w:rsidR="00E8043B" w:rsidRPr="00D26514" w:rsidRDefault="00E8043B" w:rsidP="00E8043B">
            <w:pPr>
              <w:pStyle w:val="BodyText"/>
              <w:rPr>
                <w:i/>
              </w:rPr>
            </w:pPr>
            <w:r w:rsidRPr="00D26514">
              <w:rPr>
                <w:i/>
              </w:rPr>
              <w:t>&lt;e.g., Manager:</w:t>
            </w:r>
          </w:p>
          <w:p w14:paraId="74A96158" w14:textId="7FE1614F" w:rsidR="00E8043B" w:rsidRPr="00D26514" w:rsidRDefault="00E8043B" w:rsidP="00EA3BCB">
            <w:pPr>
              <w:pStyle w:val="BodyText"/>
              <w:rPr>
                <w:i/>
                <w:iCs/>
              </w:rPr>
            </w:pPr>
            <w:r w:rsidRPr="00D26514">
              <w:rPr>
                <w:i/>
                <w:iCs/>
              </w:rPr>
              <w:t>Creates and manages a Unified Procedure Step instance for the requested</w:t>
            </w:r>
            <w:r w:rsidR="00636FD4" w:rsidRPr="00D26514">
              <w:rPr>
                <w:i/>
                <w:iCs/>
              </w:rPr>
              <w:t xml:space="preserve"> </w:t>
            </w:r>
            <w:r w:rsidRPr="00D26514">
              <w:rPr>
                <w:i/>
                <w:iCs/>
              </w:rPr>
              <w:t>workitem.&gt;</w:t>
            </w:r>
          </w:p>
        </w:tc>
      </w:tr>
      <w:tr w:rsidR="00E8043B" w:rsidRPr="00D26514" w14:paraId="535E269F" w14:textId="77777777" w:rsidTr="00EA3BCB">
        <w:trPr>
          <w:cantSplit/>
        </w:trPr>
        <w:tc>
          <w:tcPr>
            <w:tcW w:w="1375" w:type="dxa"/>
            <w:shd w:val="clear" w:color="auto" w:fill="auto"/>
          </w:tcPr>
          <w:p w14:paraId="584605B4" w14:textId="77777777" w:rsidR="00E8043B" w:rsidRPr="00D26514" w:rsidRDefault="00E8043B" w:rsidP="000807AC">
            <w:pPr>
              <w:pStyle w:val="BodyText"/>
              <w:rPr>
                <w:b/>
              </w:rPr>
            </w:pPr>
            <w:r w:rsidRPr="00D26514">
              <w:rPr>
                <w:b/>
              </w:rPr>
              <w:t>Actor(s):</w:t>
            </w:r>
          </w:p>
        </w:tc>
        <w:tc>
          <w:tcPr>
            <w:tcW w:w="8201" w:type="dxa"/>
            <w:shd w:val="clear" w:color="auto" w:fill="auto"/>
          </w:tcPr>
          <w:p w14:paraId="1155A80E" w14:textId="77777777" w:rsidR="00E8043B" w:rsidRPr="00D26514" w:rsidRDefault="00E8043B" w:rsidP="00E8043B">
            <w:pPr>
              <w:pStyle w:val="BodyText"/>
              <w:rPr>
                <w:i/>
              </w:rPr>
            </w:pPr>
            <w:r w:rsidRPr="00D26514">
              <w:rPr>
                <w:i/>
              </w:rPr>
              <w:t>&lt;e.g., The following actors may play the role of Manager:</w:t>
            </w:r>
          </w:p>
          <w:p w14:paraId="1E1CD683" w14:textId="77777777" w:rsidR="00E8043B" w:rsidRPr="00D26514" w:rsidRDefault="00E8043B" w:rsidP="00EA3BCB">
            <w:pPr>
              <w:pStyle w:val="BodyText"/>
              <w:rPr>
                <w:rFonts w:ascii="Arial" w:hAnsi="Arial"/>
                <w:b/>
                <w:i/>
                <w:iCs/>
                <w:kern w:val="28"/>
              </w:rPr>
            </w:pPr>
            <w:r w:rsidRPr="00D26514">
              <w:rPr>
                <w:i/>
                <w:iCs/>
              </w:rPr>
              <w:t>Workitem Manager: when receiving a new workitem for its worklist.&gt;</w:t>
            </w:r>
          </w:p>
        </w:tc>
      </w:tr>
    </w:tbl>
    <w:p w14:paraId="5DFC8318" w14:textId="77777777" w:rsidR="008A63C9" w:rsidRPr="00D26514" w:rsidRDefault="008A63C9" w:rsidP="003B70A2">
      <w:pPr>
        <w:pStyle w:val="BodyText"/>
      </w:pPr>
    </w:p>
    <w:p w14:paraId="3B3E07AF" w14:textId="45165EB1" w:rsidR="00DA7FE0" w:rsidRPr="00D26514" w:rsidRDefault="00613604" w:rsidP="003B70A2">
      <w:pPr>
        <w:pStyle w:val="BodyText"/>
      </w:pPr>
      <w:r w:rsidRPr="00D26514">
        <w:t xml:space="preserve">Transaction text specifies behavior for each </w:t>
      </w:r>
      <w:r w:rsidR="008A63C9" w:rsidRPr="00D26514">
        <w:t>r</w:t>
      </w:r>
      <w:r w:rsidRPr="00D26514">
        <w:t xml:space="preserve">ole. The behavior of specific </w:t>
      </w:r>
      <w:r w:rsidR="008A63C9" w:rsidRPr="00D26514">
        <w:t>a</w:t>
      </w:r>
      <w:r w:rsidRPr="00D26514">
        <w:t xml:space="preserve">ctors may also be specified when it goes beyond that of the general </w:t>
      </w:r>
      <w:r w:rsidR="008A63C9" w:rsidRPr="00D26514">
        <w:t>r</w:t>
      </w:r>
      <w:r w:rsidRPr="00D26514">
        <w:t>ole.</w:t>
      </w:r>
    </w:p>
    <w:p w14:paraId="55B9A7DA" w14:textId="403BC111" w:rsidR="00CF283F" w:rsidRPr="00D26514" w:rsidRDefault="00E61BA9" w:rsidP="00303E20">
      <w:pPr>
        <w:pStyle w:val="Heading3"/>
        <w:numPr>
          <w:ilvl w:val="0"/>
          <w:numId w:val="0"/>
        </w:numPr>
        <w:rPr>
          <w:noProof w:val="0"/>
        </w:rPr>
      </w:pPr>
      <w:bookmarkStart w:id="249" w:name="_Toc345074675"/>
      <w:bookmarkStart w:id="250" w:name="_Toc18414935"/>
      <w:bookmarkStart w:id="251" w:name="_Toc45264959"/>
      <w:r>
        <w:rPr>
          <w:noProof w:val="0"/>
        </w:rPr>
        <w:t>3.21</w:t>
      </w:r>
      <w:r w:rsidR="00CF283F" w:rsidRPr="00D26514">
        <w:rPr>
          <w:noProof w:val="0"/>
        </w:rPr>
        <w:t>.3 Referenced Standard</w:t>
      </w:r>
      <w:r w:rsidR="00DD13DB" w:rsidRPr="00D26514">
        <w:rPr>
          <w:noProof w:val="0"/>
        </w:rPr>
        <w:t>s</w:t>
      </w:r>
      <w:bookmarkEnd w:id="249"/>
      <w:bookmarkEnd w:id="250"/>
      <w:bookmarkEnd w:id="251"/>
    </w:p>
    <w:p w14:paraId="4E6949E2" w14:textId="77777777" w:rsidR="00CF283F" w:rsidRPr="00D26514" w:rsidRDefault="00CF283F" w:rsidP="00EA3BCB">
      <w:pPr>
        <w:pStyle w:val="ListBullet2"/>
      </w:pPr>
      <w:r w:rsidRPr="00D26514">
        <w:rPr>
          <w:i/>
        </w:rPr>
        <w:t>&lt;e.g., HL7 2.3.1 Chapters 2, 3&gt;</w:t>
      </w:r>
    </w:p>
    <w:p w14:paraId="38444E53" w14:textId="77777777" w:rsidR="00B43198" w:rsidRPr="00D26514" w:rsidRDefault="00B43198" w:rsidP="00EA3BCB">
      <w:pPr>
        <w:pStyle w:val="ListBullet2"/>
      </w:pPr>
      <w:r w:rsidRPr="00D26514">
        <w:rPr>
          <w:i/>
        </w:rPr>
        <w:t>&lt;e.g.</w:t>
      </w:r>
      <w:r w:rsidR="008B620B" w:rsidRPr="00D26514">
        <w:rPr>
          <w:i/>
        </w:rPr>
        <w:t>,</w:t>
      </w:r>
      <w:r w:rsidRPr="00D26514">
        <w:rPr>
          <w:i/>
        </w:rPr>
        <w:t xml:space="preserve"> DICOM 2008 PS 3.3: A.35.8 X-Ray Radiation Dose SR IOD&gt;</w:t>
      </w:r>
    </w:p>
    <w:p w14:paraId="2F7D9D38" w14:textId="77777777" w:rsidR="00586AAF" w:rsidRPr="00D26514" w:rsidRDefault="00586AAF" w:rsidP="00EA3BCB">
      <w:pPr>
        <w:pStyle w:val="ListBullet2"/>
      </w:pPr>
      <w:r w:rsidRPr="00D26514">
        <w:rPr>
          <w:i/>
        </w:rPr>
        <w:t>&lt;e.g., applicable sub-sections in ITI TF-2x: Appendix Z on HL7 FHIR&gt;</w:t>
      </w:r>
    </w:p>
    <w:p w14:paraId="010549BC" w14:textId="689B4579" w:rsidR="00CF283F" w:rsidRPr="00D26514" w:rsidRDefault="00E61BA9" w:rsidP="00303E20">
      <w:pPr>
        <w:pStyle w:val="Heading3"/>
        <w:numPr>
          <w:ilvl w:val="0"/>
          <w:numId w:val="0"/>
        </w:numPr>
        <w:rPr>
          <w:noProof w:val="0"/>
        </w:rPr>
      </w:pPr>
      <w:bookmarkStart w:id="252" w:name="_Toc345074676"/>
      <w:bookmarkStart w:id="253" w:name="_Toc18414936"/>
      <w:bookmarkStart w:id="254" w:name="_Toc45264960"/>
      <w:r>
        <w:rPr>
          <w:noProof w:val="0"/>
        </w:rPr>
        <w:t>3.21</w:t>
      </w:r>
      <w:r w:rsidR="00CF283F" w:rsidRPr="00D26514">
        <w:rPr>
          <w:noProof w:val="0"/>
        </w:rPr>
        <w:t xml:space="preserve">.4 </w:t>
      </w:r>
      <w:bookmarkEnd w:id="252"/>
      <w:r w:rsidR="00FB40F9">
        <w:rPr>
          <w:noProof w:val="0"/>
        </w:rPr>
        <w:t>Messages</w:t>
      </w:r>
      <w:bookmarkEnd w:id="253"/>
      <w:bookmarkEnd w:id="254"/>
    </w:p>
    <w:p w14:paraId="42EA6359" w14:textId="77777777" w:rsidR="00CF283F" w:rsidRPr="00D26514" w:rsidRDefault="00DD13DB" w:rsidP="00597DB2">
      <w:pPr>
        <w:pStyle w:val="AuthorInstructions"/>
      </w:pPr>
      <w:r w:rsidRPr="00D26514">
        <w:t>&lt;T</w:t>
      </w:r>
      <w:r w:rsidR="00CF283F" w:rsidRPr="00D26514">
        <w:t>he interaction diagram shows the detailed standards-based message exchange that makes up the IHE transaction</w:t>
      </w:r>
      <w:r w:rsidR="00F0665F" w:rsidRPr="00D26514">
        <w:t>.</w:t>
      </w:r>
      <w:r w:rsidR="00CF283F" w:rsidRPr="00D26514">
        <w:t>&gt;</w:t>
      </w:r>
    </w:p>
    <w:p w14:paraId="34F23410" w14:textId="7DFC1AE7" w:rsidR="007C1AAC" w:rsidRDefault="005B5D47">
      <w:pPr>
        <w:pStyle w:val="BodyText"/>
      </w:pPr>
      <w:r w:rsidRPr="00D26514">
        <w:rPr>
          <w:noProof/>
        </w:rPr>
        <w:lastRenderedPageBreak/>
        <mc:AlternateContent>
          <mc:Choice Requires="wpc">
            <w:drawing>
              <wp:inline distT="0" distB="0" distL="0" distR="0" wp14:anchorId="63C8C766" wp14:editId="2EEEF716">
                <wp:extent cx="5943600" cy="200025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99060"/>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8AA4C87" w14:textId="310B3EAA" w:rsidR="001F3B0B" w:rsidRPr="007C1AAC" w:rsidRDefault="001F3B0B"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561340"/>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 name="Text Box 162"/>
                        <wps:cNvSpPr txBox="1">
                          <a:spLocks noChangeArrowheads="1"/>
                        </wps:cNvSpPr>
                        <wps:spPr bwMode="auto">
                          <a:xfrm>
                            <a:off x="2408555" y="635635"/>
                            <a:ext cx="122110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AAFD19" w14:textId="151EA318" w:rsidR="001F3B0B" w:rsidRPr="007C1AAC" w:rsidRDefault="001F3B0B"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538480"/>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 name="Rectangle 164"/>
                        <wps:cNvSpPr>
                          <a:spLocks noChangeArrowheads="1"/>
                        </wps:cNvSpPr>
                        <wps:spPr bwMode="auto">
                          <a:xfrm>
                            <a:off x="1808480" y="719455"/>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165"/>
                        <wps:cNvSpPr>
                          <a:spLocks noChangeArrowheads="1"/>
                        </wps:cNvSpPr>
                        <wps:spPr bwMode="auto">
                          <a:xfrm>
                            <a:off x="3997325" y="719455"/>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Line 166"/>
                        <wps:cNvCnPr>
                          <a:cxnSpLocks noChangeShapeType="1"/>
                        </wps:cNvCnPr>
                        <wps:spPr bwMode="auto">
                          <a:xfrm>
                            <a:off x="1989455" y="902335"/>
                            <a:ext cx="200787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 name="Text Box 167"/>
                        <wps:cNvSpPr txBox="1">
                          <a:spLocks noChangeArrowheads="1"/>
                        </wps:cNvSpPr>
                        <wps:spPr bwMode="auto">
                          <a:xfrm>
                            <a:off x="3635375" y="91440"/>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CF01AB" w14:textId="3074137C" w:rsidR="001F3B0B" w:rsidRPr="007C1AAC" w:rsidRDefault="001F3B0B"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11" name="Line 168"/>
                        <wps:cNvCnPr>
                          <a:cxnSpLocks noChangeShapeType="1"/>
                        </wps:cNvCnPr>
                        <wps:spPr bwMode="auto">
                          <a:xfrm flipH="1">
                            <a:off x="1989455" y="1409700"/>
                            <a:ext cx="200787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 name="Text Box 169"/>
                        <wps:cNvSpPr txBox="1">
                          <a:spLocks noChangeArrowheads="1"/>
                        </wps:cNvSpPr>
                        <wps:spPr bwMode="auto">
                          <a:xfrm>
                            <a:off x="2408555" y="1138555"/>
                            <a:ext cx="126936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4B11897" w14:textId="744BC673" w:rsidR="001F3B0B" w:rsidRPr="007C1AAC" w:rsidRDefault="001F3B0B" w:rsidP="007C1AAC">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63C8C766" id="Canvas 159" o:spid="_x0000_s1097" editas="canvas" style="width:468pt;height:157.5pt;mso-position-horizontal-relative:char;mso-position-vertical-relative:line" coordsize="59436,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">
                <v:shape id="_x0000_s1098" type="#_x0000_t75" style="position:absolute;width:59436;height:20002;visibility:visible;mso-wrap-style:square">
                  <v:fill o:detectmouseclick="t"/>
                  <v:path o:connecttype="none"/>
                </v:shape>
                <v:shape id="Text Box 160" o:spid="_x0000_s1099" type="#_x0000_t202" style="position:absolute;left:14160;top: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38AA4C87" w14:textId="310B3EAA" w:rsidR="001F3B0B" w:rsidRPr="007C1AAC" w:rsidRDefault="001F3B0B" w:rsidP="007C1AAC">
                        <w:pPr>
                          <w:jc w:val="center"/>
                          <w:rPr>
                            <w:sz w:val="22"/>
                            <w:szCs w:val="22"/>
                          </w:rPr>
                        </w:pPr>
                        <w:r w:rsidRPr="007C1AAC">
                          <w:rPr>
                            <w:sz w:val="22"/>
                            <w:szCs w:val="22"/>
                          </w:rPr>
                          <w:t>A</w:t>
                        </w:r>
                        <w:r>
                          <w:rPr>
                            <w:sz w:val="22"/>
                            <w:szCs w:val="22"/>
                          </w:rPr>
                          <w:t>ctor A</w:t>
                        </w:r>
                      </w:p>
                    </w:txbxContent>
                  </v:textbox>
                </v:shape>
                <v:line id="Line 161" o:spid="_x0000_s1100" style="position:absolute;visibility:visible;mso-wrap-style:square" from="18802,5613" to="18808,18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62" o:spid="_x0000_s1101" type="#_x0000_t202" style="position:absolute;left:24085;top:6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69AAFD19" w14:textId="151EA318" w:rsidR="001F3B0B" w:rsidRPr="007C1AAC" w:rsidRDefault="001F3B0B" w:rsidP="007C1AAC">
                        <w:pPr>
                          <w:rPr>
                            <w:sz w:val="22"/>
                            <w:szCs w:val="22"/>
                          </w:rPr>
                        </w:pPr>
                        <w:r>
                          <w:rPr>
                            <w:sz w:val="22"/>
                            <w:szCs w:val="22"/>
                          </w:rPr>
                          <w:t xml:space="preserve">Message </w:t>
                        </w:r>
                        <w:r w:rsidRPr="007C1AAC">
                          <w:rPr>
                            <w:sz w:val="22"/>
                            <w:szCs w:val="22"/>
                          </w:rPr>
                          <w:t>1</w:t>
                        </w:r>
                      </w:p>
                    </w:txbxContent>
                  </v:textbox>
                </v:shape>
                <v:line id="Line 163" o:spid="_x0000_s1102" style="position:absolute;visibility:visible;mso-wrap-style:square" from="40894,5384" to="40900,17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64" o:spid="_x0000_s1103" style="position:absolute;left:18084;top:7194;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rect id="Rectangle 165" o:spid="_x0000_s1104" style="position:absolute;left:39973;top:7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line id="Line 166" o:spid="_x0000_s1105" style="position:absolute;visibility:visible;mso-wrap-style:square" from="19894,9023" to="39973,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">
                  <v:stroke endarrow="block"/>
                </v:line>
                <v:shape id="Text Box 167" o:spid="_x0000_s1106" type="#_x0000_t202" style="position:absolute;left:36353;top: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7FCF01AB" w14:textId="3074137C" w:rsidR="001F3B0B" w:rsidRPr="007C1AAC" w:rsidRDefault="001F3B0B" w:rsidP="007C1AAC">
                        <w:pPr>
                          <w:jc w:val="center"/>
                          <w:rPr>
                            <w:sz w:val="22"/>
                            <w:szCs w:val="22"/>
                          </w:rPr>
                        </w:pPr>
                        <w:r w:rsidRPr="007C1AAC">
                          <w:rPr>
                            <w:sz w:val="22"/>
                            <w:szCs w:val="22"/>
                          </w:rPr>
                          <w:t>A</w:t>
                        </w:r>
                        <w:r>
                          <w:rPr>
                            <w:sz w:val="22"/>
                            <w:szCs w:val="22"/>
                          </w:rPr>
                          <w:t>ctor D</w:t>
                        </w:r>
                      </w:p>
                    </w:txbxContent>
                  </v:textbox>
                </v:shape>
                <v:line id="Line 168" o:spid="_x0000_s1107" style="position:absolute;flip:x;visibility:visible;mso-wrap-style:square" from="19894,14097" to="39973,14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">
                  <v:stroke endarrow="block"/>
                </v:line>
                <v:shape id="Text Box 169" o:spid="_x0000_s1108" type="#_x0000_t202" style="position:absolute;left:24085;top:11385;width:1269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44B11897" w14:textId="744BC673" w:rsidR="001F3B0B" w:rsidRPr="007C1AAC" w:rsidRDefault="001F3B0B" w:rsidP="007C1AAC">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4BA109AD" w14:textId="02E153B2" w:rsidR="00FB40F9" w:rsidRPr="00D26514" w:rsidRDefault="00FB40F9" w:rsidP="00AF5B2B">
      <w:pPr>
        <w:pStyle w:val="FigureTitle"/>
      </w:pPr>
      <w:r>
        <w:t xml:space="preserve">Figure </w:t>
      </w:r>
      <w:r w:rsidR="00E61BA9">
        <w:t>3.21</w:t>
      </w:r>
      <w:r>
        <w:t>.4-1: Interaction Diagram</w:t>
      </w:r>
    </w:p>
    <w:p w14:paraId="5DBBBBD4" w14:textId="20DB6B92" w:rsidR="00CF283F" w:rsidRPr="00D26514" w:rsidRDefault="00E61BA9" w:rsidP="00680648">
      <w:pPr>
        <w:pStyle w:val="Heading4"/>
        <w:numPr>
          <w:ilvl w:val="0"/>
          <w:numId w:val="0"/>
        </w:numPr>
        <w:rPr>
          <w:noProof w:val="0"/>
        </w:rPr>
      </w:pPr>
      <w:bookmarkStart w:id="255" w:name="_Toc345074677"/>
      <w:bookmarkStart w:id="256" w:name="_Toc45264961"/>
      <w:r>
        <w:rPr>
          <w:noProof w:val="0"/>
        </w:rPr>
        <w:t>3.21</w:t>
      </w:r>
      <w:r w:rsidR="00CF283F" w:rsidRPr="00D26514">
        <w:rPr>
          <w:noProof w:val="0"/>
        </w:rPr>
        <w:t>.4.1 &lt;</w:t>
      </w:r>
      <w:r w:rsidR="00680648" w:rsidRPr="00D26514">
        <w:rPr>
          <w:noProof w:val="0"/>
        </w:rPr>
        <w:t>Message</w:t>
      </w:r>
      <w:r w:rsidR="00DD13DB" w:rsidRPr="00D26514">
        <w:rPr>
          <w:noProof w:val="0"/>
        </w:rPr>
        <w:t xml:space="preserve"> </w:t>
      </w:r>
      <w:r w:rsidR="009B048D" w:rsidRPr="00D26514">
        <w:rPr>
          <w:noProof w:val="0"/>
        </w:rPr>
        <w:t>1</w:t>
      </w:r>
      <w:r w:rsidR="00680648" w:rsidRPr="00D26514">
        <w:rPr>
          <w:noProof w:val="0"/>
        </w:rPr>
        <w:t xml:space="preserve"> </w:t>
      </w:r>
      <w:r w:rsidR="00CF283F" w:rsidRPr="00D26514">
        <w:rPr>
          <w:noProof w:val="0"/>
        </w:rPr>
        <w:t>Name&gt;</w:t>
      </w:r>
      <w:bookmarkEnd w:id="255"/>
      <w:bookmarkEnd w:id="256"/>
    </w:p>
    <w:bookmarkEnd w:id="129"/>
    <w:bookmarkEnd w:id="130"/>
    <w:bookmarkEnd w:id="131"/>
    <w:bookmarkEnd w:id="132"/>
    <w:bookmarkEnd w:id="133"/>
    <w:p w14:paraId="06218B9C" w14:textId="77777777" w:rsidR="006C371A" w:rsidRPr="00D26514" w:rsidRDefault="006C371A" w:rsidP="00597DB2">
      <w:pPr>
        <w:pStyle w:val="AuthorInstructions"/>
      </w:pPr>
      <w:r w:rsidRPr="00D26514">
        <w:t>&lt;One or two sentence summary of what Message 1 accomplishes typically relating the message to the relevant standard. Avoid shall language in this upper level section</w:t>
      </w:r>
      <w:r w:rsidR="00887E40" w:rsidRPr="00D26514">
        <w:t xml:space="preserve">. </w:t>
      </w:r>
      <w:r w:rsidRPr="00D26514">
        <w:t>Do not duplicate the triggers, encoding, semantics, standards used, or expected actions</w:t>
      </w:r>
      <w:r w:rsidR="00887E40" w:rsidRPr="00D26514">
        <w:t xml:space="preserve">. </w:t>
      </w:r>
      <w:r w:rsidRPr="00D26514">
        <w:t>Those belong in the following sections.&gt;</w:t>
      </w:r>
    </w:p>
    <w:p w14:paraId="4FF5A01C" w14:textId="77777777" w:rsidR="00DD13DB" w:rsidRPr="00D26514" w:rsidRDefault="00DD13DB" w:rsidP="00597DB2">
      <w:pPr>
        <w:pStyle w:val="AuthorInstructions"/>
      </w:pPr>
      <w:r w:rsidRPr="00D26514">
        <w:t>&lt;Explicitly state if the multiplicity of an actor may be greater than one; i.e., if an actor (whether it is a client or server) can expect this message from a single source or multiple sources.&gt;</w:t>
      </w:r>
    </w:p>
    <w:p w14:paraId="1D0C341B" w14:textId="433703D0" w:rsidR="00CF283F" w:rsidRPr="00D26514" w:rsidRDefault="00E61BA9" w:rsidP="00303E20">
      <w:pPr>
        <w:pStyle w:val="Heading5"/>
        <w:numPr>
          <w:ilvl w:val="0"/>
          <w:numId w:val="0"/>
        </w:numPr>
        <w:rPr>
          <w:noProof w:val="0"/>
        </w:rPr>
      </w:pPr>
      <w:bookmarkStart w:id="257" w:name="_Toc345074678"/>
      <w:bookmarkStart w:id="258" w:name="_Toc45264962"/>
      <w:r>
        <w:rPr>
          <w:noProof w:val="0"/>
        </w:rPr>
        <w:t>3.21</w:t>
      </w:r>
      <w:r w:rsidR="00CF283F" w:rsidRPr="00D26514">
        <w:rPr>
          <w:noProof w:val="0"/>
        </w:rPr>
        <w:t>.4.1.1 Trigger Events</w:t>
      </w:r>
      <w:bookmarkEnd w:id="257"/>
      <w:bookmarkEnd w:id="258"/>
    </w:p>
    <w:p w14:paraId="7837B2CB" w14:textId="77777777" w:rsidR="006C371A" w:rsidRPr="00D26514" w:rsidRDefault="006C371A" w:rsidP="00597DB2">
      <w:pPr>
        <w:pStyle w:val="AuthorInstructions"/>
      </w:pPr>
      <w:r w:rsidRPr="00D26514">
        <w:t xml:space="preserve">&lt;Description of the real world events that cause the sender (Actor A) to send Message </w:t>
      </w:r>
      <w:r w:rsidR="00887E40" w:rsidRPr="00D26514">
        <w:t>1 (e.g., an</w:t>
      </w:r>
      <w:r w:rsidRPr="00D26514">
        <w:t xml:space="preserve"> operator or an automated function determines that a new workitem is needed</w:t>
      </w:r>
      <w:r w:rsidR="00887E40" w:rsidRPr="00D26514">
        <w:t>).</w:t>
      </w:r>
      <w:r w:rsidRPr="00D26514">
        <w:t>&gt;</w:t>
      </w:r>
    </w:p>
    <w:p w14:paraId="0BD2FE6D" w14:textId="20550EB7" w:rsidR="00CF283F" w:rsidRPr="00D26514" w:rsidRDefault="00E61BA9" w:rsidP="00303E20">
      <w:pPr>
        <w:pStyle w:val="Heading5"/>
        <w:numPr>
          <w:ilvl w:val="0"/>
          <w:numId w:val="0"/>
        </w:numPr>
        <w:rPr>
          <w:noProof w:val="0"/>
        </w:rPr>
      </w:pPr>
      <w:bookmarkStart w:id="259" w:name="_Toc345074679"/>
      <w:bookmarkStart w:id="260" w:name="_Toc45264963"/>
      <w:r>
        <w:rPr>
          <w:noProof w:val="0"/>
        </w:rPr>
        <w:t>3.21</w:t>
      </w:r>
      <w:r w:rsidR="00CF283F" w:rsidRPr="00D26514">
        <w:rPr>
          <w:noProof w:val="0"/>
        </w:rPr>
        <w:t>.4.1.2 Message Semantics</w:t>
      </w:r>
      <w:bookmarkEnd w:id="259"/>
      <w:bookmarkEnd w:id="260"/>
    </w:p>
    <w:p w14:paraId="387745A2" w14:textId="77777777" w:rsidR="00CF283F" w:rsidRPr="00D26514" w:rsidRDefault="00DD13DB" w:rsidP="00597DB2">
      <w:pPr>
        <w:pStyle w:val="AuthorInstructions"/>
      </w:pPr>
      <w:r w:rsidRPr="00D26514">
        <w:t>&lt;D</w:t>
      </w:r>
      <w:r w:rsidR="00CF283F" w:rsidRPr="00D26514">
        <w:t>etailed description of the meaning</w:t>
      </w:r>
      <w:r w:rsidR="00B43198" w:rsidRPr="00D26514">
        <w:t>, structure</w:t>
      </w:r>
      <w:r w:rsidR="00CF283F" w:rsidRPr="00D26514">
        <w:t xml:space="preserve"> </w:t>
      </w:r>
      <w:r w:rsidR="00B43198" w:rsidRPr="00D26514">
        <w:t xml:space="preserve">and contents </w:t>
      </w:r>
      <w:r w:rsidR="00CF283F" w:rsidRPr="00D26514">
        <w:t xml:space="preserve">of </w:t>
      </w:r>
      <w:r w:rsidR="002D5B69" w:rsidRPr="00D26514">
        <w:t>the m</w:t>
      </w:r>
      <w:r w:rsidR="00865616" w:rsidRPr="00D26514">
        <w:t>essage, including</w:t>
      </w:r>
      <w:r w:rsidR="00CF283F" w:rsidRPr="00D26514">
        <w:t xml:space="preserve"> any IHE specific clarifications of the message format, attributes, etc.&gt;</w:t>
      </w:r>
    </w:p>
    <w:p w14:paraId="52B72DDE" w14:textId="77777777" w:rsidR="006C371A" w:rsidRPr="00D26514" w:rsidRDefault="006C371A" w:rsidP="00597DB2">
      <w:pPr>
        <w:pStyle w:val="AuthorInstructions"/>
      </w:pPr>
      <w:r w:rsidRPr="00D26514">
        <w:t>&lt;Start by describing the standard underlying the message and how the participating actors are mapped</w:t>
      </w:r>
      <w:r w:rsidR="00865616" w:rsidRPr="00D26514">
        <w:t xml:space="preserve"> (e.g., “This</w:t>
      </w:r>
      <w:r w:rsidR="00887E40" w:rsidRPr="00D26514">
        <w:t xml:space="preserve"> </w:t>
      </w:r>
      <w:r w:rsidRPr="00D26514">
        <w:t>message is a DICOM C-FIND Request</w:t>
      </w:r>
      <w:r w:rsidR="00887E40" w:rsidRPr="00D26514">
        <w:t xml:space="preserve">. </w:t>
      </w:r>
      <w:r w:rsidRPr="00D26514">
        <w:t>Actor A is the SCU</w:t>
      </w:r>
      <w:r w:rsidR="00887E40" w:rsidRPr="00D26514">
        <w:t xml:space="preserve">. </w:t>
      </w:r>
      <w:r w:rsidRPr="00D26514">
        <w:t>Actor D is the SCP.</w:t>
      </w:r>
      <w:r w:rsidR="00865616" w:rsidRPr="00D26514">
        <w:t>”</w:t>
      </w:r>
      <w:r w:rsidR="00887E40" w:rsidRPr="00D26514">
        <w:t>)</w:t>
      </w:r>
      <w:r w:rsidR="00CD4D46" w:rsidRPr="00D26514">
        <w:t>.</w:t>
      </w:r>
      <w:r w:rsidRPr="00D26514">
        <w:t>&gt;</w:t>
      </w:r>
    </w:p>
    <w:p w14:paraId="58678B91" w14:textId="77777777" w:rsidR="006C371A" w:rsidRPr="00D26514" w:rsidRDefault="006C371A" w:rsidP="00597DB2">
      <w:pPr>
        <w:pStyle w:val="AuthorInstructions"/>
      </w:pPr>
      <w:r w:rsidRPr="00D26514">
        <w:t>&lt;Continue profiling the message by providing guidance or constraints on how the message parameters are populated, how the payload is encoded, how the message is structured and what the contents mean</w:t>
      </w:r>
      <w:r w:rsidR="00887E40" w:rsidRPr="00D26514">
        <w:t xml:space="preserve">. </w:t>
      </w:r>
      <w:r w:rsidRPr="00D26514">
        <w:t>These message semantics should both help the sender to construct the message and the receiver to interpret the message.&gt;</w:t>
      </w:r>
    </w:p>
    <w:p w14:paraId="1762256D" w14:textId="7C9833D8" w:rsidR="00CF283F" w:rsidRPr="00D26514" w:rsidRDefault="00E61BA9" w:rsidP="00303E20">
      <w:pPr>
        <w:pStyle w:val="Heading5"/>
        <w:numPr>
          <w:ilvl w:val="0"/>
          <w:numId w:val="0"/>
        </w:numPr>
        <w:rPr>
          <w:noProof w:val="0"/>
        </w:rPr>
      </w:pPr>
      <w:bookmarkStart w:id="261" w:name="_Toc345074680"/>
      <w:bookmarkStart w:id="262" w:name="_Toc45264964"/>
      <w:r>
        <w:rPr>
          <w:noProof w:val="0"/>
        </w:rPr>
        <w:t>3.21</w:t>
      </w:r>
      <w:r w:rsidR="00CF283F" w:rsidRPr="00D26514">
        <w:rPr>
          <w:noProof w:val="0"/>
        </w:rPr>
        <w:t>.4.1.3 Expected Actions</w:t>
      </w:r>
      <w:bookmarkEnd w:id="261"/>
      <w:bookmarkEnd w:id="262"/>
    </w:p>
    <w:p w14:paraId="2B4281B8" w14:textId="77777777" w:rsidR="00CF283F" w:rsidRPr="00D26514" w:rsidRDefault="00DD13DB" w:rsidP="00597DB2">
      <w:pPr>
        <w:pStyle w:val="AuthorInstructions"/>
      </w:pPr>
      <w:r w:rsidRPr="00D26514">
        <w:t>&lt;D</w:t>
      </w:r>
      <w:r w:rsidR="00CF283F" w:rsidRPr="00D26514">
        <w:t xml:space="preserve">escription of the actions expected </w:t>
      </w:r>
      <w:r w:rsidR="00B43198" w:rsidRPr="00D26514">
        <w:t xml:space="preserve">to be taken as a result of sending or receiving </w:t>
      </w:r>
      <w:r w:rsidR="00CF283F" w:rsidRPr="00D26514">
        <w:t xml:space="preserve">this </w:t>
      </w:r>
      <w:r w:rsidR="00680648" w:rsidRPr="00D26514">
        <w:t>message</w:t>
      </w:r>
      <w:r w:rsidRPr="00D26514">
        <w:t>.</w:t>
      </w:r>
      <w:r w:rsidR="00CF283F" w:rsidRPr="00D26514">
        <w:t>&gt;</w:t>
      </w:r>
    </w:p>
    <w:p w14:paraId="31772F62" w14:textId="77777777" w:rsidR="006C371A" w:rsidRPr="00D26514" w:rsidRDefault="006C371A" w:rsidP="00597DB2">
      <w:pPr>
        <w:pStyle w:val="AuthorInstructions"/>
      </w:pPr>
      <w:r w:rsidRPr="00D26514">
        <w:lastRenderedPageBreak/>
        <w:t>&lt;Describe what the receiver is expected/required to do upon receiving this message. &gt;</w:t>
      </w:r>
    </w:p>
    <w:p w14:paraId="44619DA4" w14:textId="77777777" w:rsidR="006C371A" w:rsidRPr="00D26514" w:rsidRDefault="006C371A" w:rsidP="00597DB2">
      <w:pPr>
        <w:pStyle w:val="AuthorInstructions"/>
      </w:pPr>
      <w:r w:rsidRPr="00D26514">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contexts.&gt;</w:t>
      </w:r>
    </w:p>
    <w:p w14:paraId="6FE96AA7" w14:textId="77777777" w:rsidR="00DD13DB" w:rsidRPr="00D26514" w:rsidRDefault="00DD13DB" w:rsidP="00597DB2">
      <w:pPr>
        <w:pStyle w:val="AuthorInstructions"/>
      </w:pPr>
      <w:r w:rsidRPr="00D26514">
        <w:t>&lt;Explicitly define any expected action based on the multiplicity of an actor(s), if applicable.&gt;</w:t>
      </w:r>
    </w:p>
    <w:p w14:paraId="68AD6CD8" w14:textId="061F2F48" w:rsidR="009B048D" w:rsidRPr="00D26514" w:rsidRDefault="00E61BA9" w:rsidP="009B048D">
      <w:pPr>
        <w:pStyle w:val="Heading4"/>
        <w:numPr>
          <w:ilvl w:val="0"/>
          <w:numId w:val="0"/>
        </w:numPr>
        <w:rPr>
          <w:noProof w:val="0"/>
        </w:rPr>
      </w:pPr>
      <w:bookmarkStart w:id="263" w:name="_Toc345074681"/>
      <w:bookmarkStart w:id="264" w:name="_Toc45264965"/>
      <w:r>
        <w:rPr>
          <w:noProof w:val="0"/>
        </w:rPr>
        <w:t>3.21</w:t>
      </w:r>
      <w:r w:rsidR="003B2A2B" w:rsidRPr="00D26514">
        <w:rPr>
          <w:noProof w:val="0"/>
        </w:rPr>
        <w:t>.4.2</w:t>
      </w:r>
      <w:r w:rsidR="00DD13DB" w:rsidRPr="00D26514">
        <w:rPr>
          <w:noProof w:val="0"/>
        </w:rPr>
        <w:t xml:space="preserve"> &lt;Message </w:t>
      </w:r>
      <w:r w:rsidR="003B2A2B" w:rsidRPr="00D26514">
        <w:rPr>
          <w:noProof w:val="0"/>
        </w:rPr>
        <w:t>2</w:t>
      </w:r>
      <w:r w:rsidR="009B048D" w:rsidRPr="00D26514">
        <w:rPr>
          <w:noProof w:val="0"/>
        </w:rPr>
        <w:t xml:space="preserve"> Name&gt;</w:t>
      </w:r>
      <w:bookmarkEnd w:id="263"/>
      <w:bookmarkEnd w:id="264"/>
    </w:p>
    <w:p w14:paraId="60359520" w14:textId="77777777" w:rsidR="007A676E" w:rsidRPr="00D26514" w:rsidRDefault="007A676E" w:rsidP="00597DB2">
      <w:pPr>
        <w:pStyle w:val="AuthorInstructions"/>
      </w:pPr>
      <w:r w:rsidRPr="00D26514">
        <w:t>&lt;One or two sentence summary of what Message 2 accomplishes typically relating the message to the relevant standard. Avoid shall language in this upper level section</w:t>
      </w:r>
      <w:r w:rsidR="00887E40" w:rsidRPr="00D26514">
        <w:t xml:space="preserve">. </w:t>
      </w:r>
      <w:r w:rsidRPr="00D26514">
        <w:t>Do not duplicate the triggers, encoding, semantics, standards used, or expected actions</w:t>
      </w:r>
      <w:r w:rsidR="00887E40" w:rsidRPr="00D26514">
        <w:t xml:space="preserve">. </w:t>
      </w:r>
      <w:r w:rsidRPr="00D26514">
        <w:t>Those belong in the following sections.&gt;</w:t>
      </w:r>
    </w:p>
    <w:p w14:paraId="02A6D3BB" w14:textId="77777777" w:rsidR="007A676E" w:rsidRPr="00D26514" w:rsidRDefault="007A676E" w:rsidP="00597DB2">
      <w:pPr>
        <w:pStyle w:val="AuthorInstructions"/>
      </w:pPr>
      <w:r w:rsidRPr="00D26514">
        <w:t>&lt;Explicitly state if the multiplicity of an actor may be greater than one; i.e., if an actor (whether it is a client or server) can expect this message from a single source or multiple sources.&gt;</w:t>
      </w:r>
    </w:p>
    <w:p w14:paraId="55155E03" w14:textId="77777777" w:rsidR="009B048D" w:rsidRPr="00D26514" w:rsidRDefault="006C371A" w:rsidP="00597DB2">
      <w:pPr>
        <w:pStyle w:val="AuthorInstructions"/>
      </w:pPr>
      <w:r w:rsidRPr="00D26514">
        <w:t>&lt;</w:t>
      </w:r>
      <w:r w:rsidR="007773C8" w:rsidRPr="00D26514">
        <w:t>R</w:t>
      </w:r>
      <w:r w:rsidR="003B2A2B" w:rsidRPr="00D26514">
        <w:t>epeat this section as necessary based on the number of messages in the interaction diagram</w:t>
      </w:r>
      <w:r w:rsidR="00DD13DB" w:rsidRPr="00D26514">
        <w:t>.</w:t>
      </w:r>
      <w:r w:rsidR="009B048D" w:rsidRPr="00D26514">
        <w:t>&gt;</w:t>
      </w:r>
    </w:p>
    <w:p w14:paraId="2FC471F5" w14:textId="22F24C41" w:rsidR="009B048D" w:rsidRPr="00D26514" w:rsidRDefault="00E61BA9" w:rsidP="009B048D">
      <w:pPr>
        <w:pStyle w:val="Heading5"/>
        <w:numPr>
          <w:ilvl w:val="0"/>
          <w:numId w:val="0"/>
        </w:numPr>
        <w:rPr>
          <w:noProof w:val="0"/>
        </w:rPr>
      </w:pPr>
      <w:bookmarkStart w:id="265" w:name="_Toc345074682"/>
      <w:bookmarkStart w:id="266" w:name="_Toc45264966"/>
      <w:r>
        <w:rPr>
          <w:noProof w:val="0"/>
        </w:rPr>
        <w:t>3.21</w:t>
      </w:r>
      <w:r w:rsidR="009B048D" w:rsidRPr="00D26514">
        <w:rPr>
          <w:noProof w:val="0"/>
        </w:rPr>
        <w:t>.4.</w:t>
      </w:r>
      <w:r w:rsidR="006D768F" w:rsidRPr="00D26514">
        <w:rPr>
          <w:noProof w:val="0"/>
        </w:rPr>
        <w:t>2</w:t>
      </w:r>
      <w:r w:rsidR="009B048D" w:rsidRPr="00D26514">
        <w:rPr>
          <w:noProof w:val="0"/>
        </w:rPr>
        <w:t>.1 Trigger Events</w:t>
      </w:r>
      <w:bookmarkEnd w:id="265"/>
      <w:bookmarkEnd w:id="266"/>
    </w:p>
    <w:p w14:paraId="1E549ED2" w14:textId="77777777" w:rsidR="007A676E" w:rsidRPr="00D26514" w:rsidRDefault="007A676E" w:rsidP="00597DB2">
      <w:pPr>
        <w:pStyle w:val="AuthorInstructions"/>
      </w:pPr>
      <w:r w:rsidRPr="00D26514">
        <w:t>&lt;Description of the real world events that cause the sender (Actor A) to send Message 1</w:t>
      </w:r>
      <w:r w:rsidR="00887E40" w:rsidRPr="00D26514">
        <w:t>(e.g., an</w:t>
      </w:r>
      <w:r w:rsidRPr="00D26514">
        <w:t xml:space="preserve"> operator or an automated function determines that a new workitem is needed</w:t>
      </w:r>
      <w:r w:rsidR="00887E40" w:rsidRPr="00D26514">
        <w:t>)</w:t>
      </w:r>
      <w:r w:rsidRPr="00D26514">
        <w:t>.&gt;</w:t>
      </w:r>
    </w:p>
    <w:p w14:paraId="2F5D9776" w14:textId="4D9BE047" w:rsidR="009B048D" w:rsidRPr="00D26514" w:rsidRDefault="00E61BA9" w:rsidP="009B048D">
      <w:pPr>
        <w:pStyle w:val="Heading5"/>
        <w:numPr>
          <w:ilvl w:val="0"/>
          <w:numId w:val="0"/>
        </w:numPr>
        <w:rPr>
          <w:noProof w:val="0"/>
        </w:rPr>
      </w:pPr>
      <w:bookmarkStart w:id="267" w:name="_Toc345074683"/>
      <w:bookmarkStart w:id="268" w:name="_Toc45264967"/>
      <w:r>
        <w:rPr>
          <w:noProof w:val="0"/>
        </w:rPr>
        <w:t>3.21</w:t>
      </w:r>
      <w:r w:rsidR="006D768F" w:rsidRPr="00D26514">
        <w:rPr>
          <w:noProof w:val="0"/>
        </w:rPr>
        <w:t>.4.2</w:t>
      </w:r>
      <w:r w:rsidR="009B048D" w:rsidRPr="00D26514">
        <w:rPr>
          <w:noProof w:val="0"/>
        </w:rPr>
        <w:t>.2 Message Semantics</w:t>
      </w:r>
      <w:bookmarkEnd w:id="267"/>
      <w:bookmarkEnd w:id="268"/>
    </w:p>
    <w:p w14:paraId="3488540C" w14:textId="77777777" w:rsidR="007A676E" w:rsidRPr="00D26514" w:rsidRDefault="007A676E" w:rsidP="00597DB2">
      <w:pPr>
        <w:pStyle w:val="AuthorInstructions"/>
      </w:pPr>
      <w:r w:rsidRPr="00D26514">
        <w:t xml:space="preserve">&lt;Detailed description of the meaning, structure and contents of </w:t>
      </w:r>
      <w:r w:rsidR="00CD4D46" w:rsidRPr="00D26514">
        <w:t>the message</w:t>
      </w:r>
      <w:r w:rsidR="00865616" w:rsidRPr="00D26514">
        <w:t>, including</w:t>
      </w:r>
      <w:r w:rsidRPr="00D26514">
        <w:t xml:space="preserve"> any IHE specific clarifications of the message format, attributes, etc.&gt;</w:t>
      </w:r>
    </w:p>
    <w:p w14:paraId="6D0D2374" w14:textId="77777777" w:rsidR="007A676E" w:rsidRPr="00D26514" w:rsidRDefault="007A676E" w:rsidP="00597DB2">
      <w:pPr>
        <w:pStyle w:val="AuthorInstructions"/>
      </w:pPr>
      <w:r w:rsidRPr="00D26514">
        <w:t>&lt;Start by describing the standard underlying the message and how the participating actors are mappe</w:t>
      </w:r>
      <w:r w:rsidR="00887E40" w:rsidRPr="00D26514">
        <w:t xml:space="preserve">d (e.g., </w:t>
      </w:r>
      <w:r w:rsidR="00865616" w:rsidRPr="00D26514">
        <w:t>“</w:t>
      </w:r>
      <w:r w:rsidR="00887E40" w:rsidRPr="00D26514">
        <w:t>T</w:t>
      </w:r>
      <w:r w:rsidRPr="00D26514">
        <w:t>his message is a DICOM C-FIND Request</w:t>
      </w:r>
      <w:r w:rsidR="00887E40" w:rsidRPr="00D26514">
        <w:t xml:space="preserve">. </w:t>
      </w:r>
      <w:r w:rsidRPr="00D26514">
        <w:t>Actor A is the SCU</w:t>
      </w:r>
      <w:r w:rsidR="00887E40" w:rsidRPr="00D26514">
        <w:t xml:space="preserve">. </w:t>
      </w:r>
      <w:r w:rsidRPr="00D26514">
        <w:t>Actor D is the SCP</w:t>
      </w:r>
      <w:r w:rsidR="00887E40" w:rsidRPr="00D26514">
        <w:t>.</w:t>
      </w:r>
      <w:r w:rsidR="00865616" w:rsidRPr="00D26514">
        <w:t>”</w:t>
      </w:r>
      <w:r w:rsidR="00887E40" w:rsidRPr="00D26514">
        <w:t>)</w:t>
      </w:r>
      <w:r w:rsidR="00CD4D46" w:rsidRPr="00D26514">
        <w:t>.</w:t>
      </w:r>
      <w:r w:rsidRPr="00D26514">
        <w:t>&gt;</w:t>
      </w:r>
    </w:p>
    <w:p w14:paraId="2C1603D7" w14:textId="77777777" w:rsidR="007A676E" w:rsidRPr="00D26514" w:rsidRDefault="007A676E" w:rsidP="00597DB2">
      <w:pPr>
        <w:pStyle w:val="AuthorInstructions"/>
      </w:pPr>
      <w:r w:rsidRPr="00D26514">
        <w:t>&lt;Continue profiling the message by providing guidance or constraints on how the message parameters are populated, how the payload is encoded, how the message is structured and what the contents mean</w:t>
      </w:r>
      <w:r w:rsidR="00887E40" w:rsidRPr="00D26514">
        <w:t xml:space="preserve">. </w:t>
      </w:r>
      <w:r w:rsidRPr="00D26514">
        <w:t>These message semantics should both help the sender to construct the message and the receiver to interpret the message.&gt;</w:t>
      </w:r>
    </w:p>
    <w:p w14:paraId="639E1BC1" w14:textId="3DFD44AA" w:rsidR="009B048D" w:rsidRPr="00D26514" w:rsidRDefault="00E61BA9" w:rsidP="009B048D">
      <w:pPr>
        <w:pStyle w:val="Heading5"/>
        <w:numPr>
          <w:ilvl w:val="0"/>
          <w:numId w:val="0"/>
        </w:numPr>
        <w:rPr>
          <w:noProof w:val="0"/>
        </w:rPr>
      </w:pPr>
      <w:bookmarkStart w:id="269" w:name="_Toc345074684"/>
      <w:bookmarkStart w:id="270" w:name="_Toc45264968"/>
      <w:r>
        <w:rPr>
          <w:noProof w:val="0"/>
        </w:rPr>
        <w:t>3.21</w:t>
      </w:r>
      <w:r w:rsidR="006D768F" w:rsidRPr="00D26514">
        <w:rPr>
          <w:noProof w:val="0"/>
        </w:rPr>
        <w:t>.4.2</w:t>
      </w:r>
      <w:r w:rsidR="009B048D" w:rsidRPr="00D26514">
        <w:rPr>
          <w:noProof w:val="0"/>
        </w:rPr>
        <w:t>.3 Expected Actions</w:t>
      </w:r>
      <w:bookmarkEnd w:id="269"/>
      <w:bookmarkEnd w:id="270"/>
    </w:p>
    <w:p w14:paraId="439BB459" w14:textId="77777777" w:rsidR="007A676E" w:rsidRPr="00D26514" w:rsidRDefault="007A676E" w:rsidP="00597DB2">
      <w:pPr>
        <w:pStyle w:val="AuthorInstructions"/>
      </w:pPr>
      <w:bookmarkStart w:id="271" w:name="OLE_LINK5"/>
      <w:bookmarkStart w:id="272" w:name="OLE_LINK6"/>
      <w:r w:rsidRPr="00D26514">
        <w:t>&lt;Description of the actions expected to be taken as a result of sending or receiving this message.&gt;</w:t>
      </w:r>
    </w:p>
    <w:bookmarkEnd w:id="271"/>
    <w:bookmarkEnd w:id="272"/>
    <w:p w14:paraId="47629020" w14:textId="77777777" w:rsidR="007A676E" w:rsidRPr="00D26514" w:rsidRDefault="007A676E" w:rsidP="00597DB2">
      <w:pPr>
        <w:pStyle w:val="AuthorInstructions"/>
      </w:pPr>
      <w:r w:rsidRPr="00D26514">
        <w:t>&lt;Describe what the receiver is expected/required to do upon receiving this message. &gt;</w:t>
      </w:r>
    </w:p>
    <w:p w14:paraId="2B3FF4A4" w14:textId="77777777" w:rsidR="007A676E" w:rsidRPr="00D26514" w:rsidRDefault="007A676E" w:rsidP="00597DB2">
      <w:pPr>
        <w:pStyle w:val="AuthorInstructions"/>
      </w:pPr>
      <w:r w:rsidRPr="00D26514">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contexts.&gt;</w:t>
      </w:r>
    </w:p>
    <w:p w14:paraId="4F990953" w14:textId="77777777" w:rsidR="00DD13DB" w:rsidRPr="00D26514" w:rsidRDefault="00DD13DB" w:rsidP="00597DB2">
      <w:pPr>
        <w:pStyle w:val="AuthorInstructions"/>
      </w:pPr>
      <w:r w:rsidRPr="00D26514">
        <w:lastRenderedPageBreak/>
        <w:t>&lt;Explicitly define any expected action based on the multiplicity of an actor(s), if applicable.&gt;</w:t>
      </w:r>
    </w:p>
    <w:p w14:paraId="33C57AE3" w14:textId="3788A799" w:rsidR="0011062E" w:rsidRPr="00D26514" w:rsidRDefault="00E61BA9" w:rsidP="00EA3BCB">
      <w:pPr>
        <w:pStyle w:val="Heading3"/>
        <w:numPr>
          <w:ilvl w:val="0"/>
          <w:numId w:val="0"/>
        </w:numPr>
      </w:pPr>
      <w:bookmarkStart w:id="273" w:name="_Toc18414937"/>
      <w:bookmarkStart w:id="274" w:name="_Toc45264969"/>
      <w:r>
        <w:rPr>
          <w:noProof w:val="0"/>
        </w:rPr>
        <w:t>3.21</w:t>
      </w:r>
      <w:r w:rsidR="0011062E" w:rsidRPr="00D26514">
        <w:rPr>
          <w:noProof w:val="0"/>
        </w:rPr>
        <w:t>.</w:t>
      </w:r>
      <w:r w:rsidR="000E70CC" w:rsidRPr="00D26514">
        <w:rPr>
          <w:noProof w:val="0"/>
        </w:rPr>
        <w:t>5</w:t>
      </w:r>
      <w:r w:rsidR="0011062E" w:rsidRPr="00D26514">
        <w:rPr>
          <w:noProof w:val="0"/>
        </w:rPr>
        <w:t xml:space="preserve"> Protocol Requirements</w:t>
      </w:r>
      <w:bookmarkEnd w:id="273"/>
      <w:bookmarkEnd w:id="274"/>
    </w:p>
    <w:p w14:paraId="3A081687" w14:textId="77777777" w:rsidR="004A6CA4" w:rsidRPr="00D26514" w:rsidRDefault="004A6CA4" w:rsidP="004A6CA4">
      <w:pPr>
        <w:pStyle w:val="AuthorInstructions"/>
      </w:pPr>
      <w:r w:rsidRPr="00D26514">
        <w:t xml:space="preserve">&lt;In this section, </w:t>
      </w:r>
      <w:r w:rsidRPr="00EA3BCB">
        <w:t>the selected protocol bindings of the transactions are explained in detail (like SOAP or HTTP bindings)</w:t>
      </w:r>
      <w:r w:rsidRPr="00D26514">
        <w:t>.For an example, see the QRPH DEX Profile or ITI TF-2b:3.34.5</w:t>
      </w:r>
      <w:r w:rsidR="00DD70BB" w:rsidRPr="00D26514">
        <w:t>, 3.35.5. Indicate NA if not used.</w:t>
      </w:r>
      <w:r w:rsidRPr="00D26514">
        <w:t>&gt;</w:t>
      </w:r>
    </w:p>
    <w:p w14:paraId="63551E7E" w14:textId="5CCF2FD2" w:rsidR="004A6CA4" w:rsidRPr="00D26514" w:rsidRDefault="00E61BA9" w:rsidP="004A6CA4">
      <w:pPr>
        <w:pStyle w:val="Heading3"/>
        <w:numPr>
          <w:ilvl w:val="0"/>
          <w:numId w:val="0"/>
        </w:numPr>
        <w:rPr>
          <w:noProof w:val="0"/>
        </w:rPr>
      </w:pPr>
      <w:bookmarkStart w:id="275" w:name="_Toc18414938"/>
      <w:bookmarkStart w:id="276" w:name="_Toc45264970"/>
      <w:r>
        <w:rPr>
          <w:noProof w:val="0"/>
        </w:rPr>
        <w:t>3.21</w:t>
      </w:r>
      <w:r w:rsidR="004A6CA4" w:rsidRPr="00D26514">
        <w:rPr>
          <w:noProof w:val="0"/>
        </w:rPr>
        <w:t>.</w:t>
      </w:r>
      <w:r w:rsidR="000E70CC" w:rsidRPr="00D26514">
        <w:rPr>
          <w:noProof w:val="0"/>
        </w:rPr>
        <w:t>6</w:t>
      </w:r>
      <w:r w:rsidR="004A6CA4" w:rsidRPr="00D26514">
        <w:rPr>
          <w:noProof w:val="0"/>
        </w:rPr>
        <w:t xml:space="preserve"> Security Considerations</w:t>
      </w:r>
      <w:bookmarkEnd w:id="275"/>
      <w:bookmarkEnd w:id="276"/>
    </w:p>
    <w:p w14:paraId="67D1575F" w14:textId="2AE02CC7" w:rsidR="003330A1" w:rsidRPr="00D26514" w:rsidRDefault="004A6CA4" w:rsidP="004A6CA4">
      <w:pPr>
        <w:pStyle w:val="AuthorInstructions"/>
      </w:pPr>
      <w:r w:rsidRPr="00D26514">
        <w:t>&lt;Description of the transaction specific security consideration; such as use of security profiles.&gt;</w:t>
      </w:r>
    </w:p>
    <w:p w14:paraId="6511B971" w14:textId="3B8D34D9" w:rsidR="004A6CA4" w:rsidRPr="00D26514" w:rsidRDefault="00E61BA9" w:rsidP="004A6CA4">
      <w:pPr>
        <w:pStyle w:val="Heading4"/>
        <w:numPr>
          <w:ilvl w:val="0"/>
          <w:numId w:val="0"/>
        </w:numPr>
        <w:rPr>
          <w:noProof w:val="0"/>
        </w:rPr>
      </w:pPr>
      <w:bookmarkStart w:id="277" w:name="_Toc45264971"/>
      <w:r>
        <w:rPr>
          <w:noProof w:val="0"/>
        </w:rPr>
        <w:t>3.21</w:t>
      </w:r>
      <w:r w:rsidR="004A6CA4" w:rsidRPr="00D26514">
        <w:rPr>
          <w:noProof w:val="0"/>
        </w:rPr>
        <w:t>.</w:t>
      </w:r>
      <w:r w:rsidR="000E70CC" w:rsidRPr="00D26514">
        <w:rPr>
          <w:noProof w:val="0"/>
        </w:rPr>
        <w:t>6</w:t>
      </w:r>
      <w:r w:rsidR="004A6CA4" w:rsidRPr="00D26514">
        <w:rPr>
          <w:noProof w:val="0"/>
        </w:rPr>
        <w:t>.1 Security Audit Considerations</w:t>
      </w:r>
      <w:bookmarkEnd w:id="277"/>
    </w:p>
    <w:p w14:paraId="74040D66" w14:textId="77777777" w:rsidR="004A6CA4" w:rsidRPr="00D26514" w:rsidRDefault="004A6CA4" w:rsidP="004A6CA4">
      <w:pPr>
        <w:pStyle w:val="AuthorInstructions"/>
      </w:pPr>
      <w:r w:rsidRPr="00D26514">
        <w:t>&lt;This section should identify any specific ATNA security audit event that is associated with this transaction and requirements on the encoding of that audit event. &gt;</w:t>
      </w:r>
    </w:p>
    <w:p w14:paraId="5A82EABA" w14:textId="3335A314" w:rsidR="004A6CA4" w:rsidRPr="00D26514" w:rsidRDefault="00E61BA9" w:rsidP="004A6CA4">
      <w:pPr>
        <w:pStyle w:val="Heading5"/>
        <w:numPr>
          <w:ilvl w:val="0"/>
          <w:numId w:val="0"/>
        </w:numPr>
        <w:rPr>
          <w:noProof w:val="0"/>
        </w:rPr>
      </w:pPr>
      <w:bookmarkStart w:id="278" w:name="_Toc45264972"/>
      <w:r>
        <w:rPr>
          <w:noProof w:val="0"/>
        </w:rPr>
        <w:t>3.21</w:t>
      </w:r>
      <w:r w:rsidR="004A6CA4" w:rsidRPr="00D26514">
        <w:rPr>
          <w:noProof w:val="0"/>
        </w:rPr>
        <w:t>.</w:t>
      </w:r>
      <w:r w:rsidR="000E70CC" w:rsidRPr="00D26514">
        <w:rPr>
          <w:noProof w:val="0"/>
        </w:rPr>
        <w:t>6</w:t>
      </w:r>
      <w:r w:rsidR="004A6CA4" w:rsidRPr="00D26514">
        <w:rPr>
          <w:noProof w:val="0"/>
        </w:rPr>
        <w:t>.(z) &lt;Actor&gt; Specific Security Considerations</w:t>
      </w:r>
      <w:bookmarkEnd w:id="278"/>
    </w:p>
    <w:p w14:paraId="6B73D854" w14:textId="77777777" w:rsidR="004A6CA4" w:rsidRPr="00D26514" w:rsidRDefault="004A6CA4">
      <w:pPr>
        <w:pStyle w:val="AuthorInstructions"/>
      </w:pPr>
      <w:r w:rsidRPr="00D26514">
        <w:t xml:space="preserve">&lt;This section should specify any specific security considerations on an </w:t>
      </w:r>
      <w:r w:rsidR="000E70CC" w:rsidRPr="00D26514">
        <w:t>actor-by-actor</w:t>
      </w:r>
      <w:r w:rsidRPr="00D26514">
        <w:t xml:space="preserve"> basis.&gt;</w:t>
      </w:r>
    </w:p>
    <w:p w14:paraId="563F0AE5" w14:textId="77777777" w:rsidR="0011062E" w:rsidRPr="00D26514" w:rsidRDefault="0011062E" w:rsidP="00EA3BCB">
      <w:pPr>
        <w:pStyle w:val="BodyText"/>
      </w:pPr>
    </w:p>
    <w:p w14:paraId="4B91E11C" w14:textId="050D31C7" w:rsidR="00EA4EA1" w:rsidRPr="00AF5B2B" w:rsidRDefault="00EA4EA1" w:rsidP="00EA4EA1">
      <w:pPr>
        <w:pStyle w:val="PartTitle"/>
      </w:pPr>
      <w:bookmarkStart w:id="279" w:name="_Toc345074688"/>
      <w:bookmarkStart w:id="280" w:name="_Toc18414939"/>
      <w:bookmarkStart w:id="281" w:name="_Toc45264973"/>
      <w:r w:rsidRPr="00DF7DD9">
        <w:lastRenderedPageBreak/>
        <w:t>Appendices</w:t>
      </w:r>
      <w:bookmarkEnd w:id="279"/>
      <w:bookmarkEnd w:id="280"/>
      <w:r w:rsidRPr="00AF5B2B">
        <w:t xml:space="preserve"> </w:t>
      </w:r>
      <w:r w:rsidR="00DF7DD9" w:rsidRPr="00AF5B2B">
        <w:t>to Volume 2</w:t>
      </w:r>
      <w:bookmarkEnd w:id="281"/>
    </w:p>
    <w:p w14:paraId="5DB886E5" w14:textId="50CAE2DC" w:rsidR="00144F18" w:rsidRPr="00D26514" w:rsidRDefault="00EA4EA1" w:rsidP="00EA4EA1">
      <w:pPr>
        <w:pStyle w:val="AuthorInstructions"/>
      </w:pPr>
      <w:r w:rsidRPr="00D26514">
        <w:t>&lt;Detailed cross transaction relationships or mapping details are described in an appendix in Volume 2</w:t>
      </w:r>
      <w:r w:rsidR="00081DA6">
        <w:t>W</w:t>
      </w:r>
      <w:r w:rsidR="00A722CC">
        <w:t>.</w:t>
      </w:r>
      <w:r w:rsidRPr="00D26514">
        <w:t xml:space="preserve"> Volume 2 appendices may be informational or normative. Immediately after the title of a Volume 2 appendix, provide a very explicit statement defining whether this new appendix is informative or normative.</w:t>
      </w:r>
    </w:p>
    <w:p w14:paraId="3675DAEB" w14:textId="48795E33" w:rsidR="00EA4EA1" w:rsidRPr="00D26514" w:rsidRDefault="00144F18" w:rsidP="00EA4EA1">
      <w:pPr>
        <w:pStyle w:val="AuthorInstructions"/>
      </w:pPr>
      <w:r w:rsidRPr="00D26514">
        <w:t>If there are no Volume 2 appendices, enter “Not applicable”</w:t>
      </w:r>
      <w:r w:rsidR="00156676" w:rsidRPr="00D26514">
        <w:t xml:space="preserve"> </w:t>
      </w:r>
      <w:r w:rsidR="00156676" w:rsidRPr="00EA3BCB">
        <w:t>and delete the Appendix A and Appendix B placeholder sections</w:t>
      </w:r>
      <w:r w:rsidRPr="00D26514">
        <w:t>.</w:t>
      </w:r>
      <w:r w:rsidR="00EA4EA1" w:rsidRPr="00D26514">
        <w:t>&gt;</w:t>
      </w:r>
    </w:p>
    <w:p w14:paraId="625C4ADA" w14:textId="77777777" w:rsidR="00EA4EA1" w:rsidRPr="00D26514" w:rsidRDefault="00EA4EA1" w:rsidP="00EA4EA1">
      <w:bookmarkStart w:id="282" w:name="OLE_LINK3"/>
      <w:bookmarkStart w:id="283" w:name="OLE_LINK4"/>
    </w:p>
    <w:p w14:paraId="0832763A" w14:textId="77777777" w:rsidR="0095084C" w:rsidRPr="00D26514" w:rsidRDefault="0095084C" w:rsidP="0095084C">
      <w:pPr>
        <w:pStyle w:val="Heading1"/>
        <w:numPr>
          <w:ilvl w:val="0"/>
          <w:numId w:val="0"/>
        </w:numPr>
        <w:rPr>
          <w:noProof w:val="0"/>
        </w:rPr>
      </w:pPr>
      <w:bookmarkStart w:id="284" w:name="_Toc18414940"/>
      <w:bookmarkStart w:id="285" w:name="_Toc345074689"/>
      <w:bookmarkStart w:id="286" w:name="OLE_LINK80"/>
      <w:bookmarkStart w:id="287" w:name="OLE_LINK81"/>
      <w:bookmarkStart w:id="288" w:name="_Toc45264974"/>
      <w:r w:rsidRPr="00D26514">
        <w:rPr>
          <w:noProof w:val="0"/>
        </w:rPr>
        <w:lastRenderedPageBreak/>
        <w:t>Appendix A – &lt;Appendix Title&gt;</w:t>
      </w:r>
      <w:bookmarkEnd w:id="284"/>
      <w:bookmarkEnd w:id="288"/>
      <w:r w:rsidRPr="00D26514">
        <w:rPr>
          <w:noProof w:val="0"/>
        </w:rPr>
        <w:t xml:space="preserve"> </w:t>
      </w:r>
    </w:p>
    <w:p w14:paraId="12EE33A3" w14:textId="77777777" w:rsidR="0095084C" w:rsidRPr="00D26514" w:rsidRDefault="0095084C" w:rsidP="0095084C">
      <w:pPr>
        <w:pStyle w:val="BodyText"/>
      </w:pPr>
      <w:r w:rsidRPr="00D26514">
        <w:t>Appendix A text.</w:t>
      </w:r>
    </w:p>
    <w:p w14:paraId="573FC044" w14:textId="77777777" w:rsidR="0095084C" w:rsidRPr="00D26514" w:rsidRDefault="0095084C" w:rsidP="0095084C">
      <w:pPr>
        <w:pStyle w:val="Heading2"/>
        <w:numPr>
          <w:ilvl w:val="0"/>
          <w:numId w:val="0"/>
        </w:numPr>
        <w:rPr>
          <w:noProof w:val="0"/>
        </w:rPr>
      </w:pPr>
      <w:bookmarkStart w:id="289" w:name="_Toc18414941"/>
      <w:bookmarkStart w:id="290" w:name="_Toc45264975"/>
      <w:r w:rsidRPr="00D26514">
        <w:rPr>
          <w:noProof w:val="0"/>
        </w:rPr>
        <w:t>A.1 &lt;Title&gt;</w:t>
      </w:r>
      <w:bookmarkEnd w:id="289"/>
      <w:bookmarkEnd w:id="290"/>
    </w:p>
    <w:p w14:paraId="43BFD88E" w14:textId="77777777" w:rsidR="0095084C" w:rsidRPr="00D26514" w:rsidRDefault="0095084C" w:rsidP="0095084C">
      <w:pPr>
        <w:pStyle w:val="BodyText"/>
      </w:pPr>
      <w:r w:rsidRPr="00D26514">
        <w:t>Appendix A.1 text.</w:t>
      </w:r>
    </w:p>
    <w:p w14:paraId="31E38FFC" w14:textId="77777777" w:rsidR="0095084C" w:rsidRPr="00D26514" w:rsidRDefault="0095084C" w:rsidP="0095084C">
      <w:pPr>
        <w:pStyle w:val="Heading3"/>
        <w:numPr>
          <w:ilvl w:val="0"/>
          <w:numId w:val="0"/>
        </w:numPr>
        <w:rPr>
          <w:noProof w:val="0"/>
        </w:rPr>
      </w:pPr>
      <w:bookmarkStart w:id="291" w:name="_Toc18414942"/>
      <w:bookmarkStart w:id="292" w:name="_Toc45264976"/>
      <w:r w:rsidRPr="00D26514">
        <w:rPr>
          <w:noProof w:val="0"/>
        </w:rPr>
        <w:t>A.1.1 &lt;Title&gt;</w:t>
      </w:r>
      <w:bookmarkEnd w:id="291"/>
      <w:bookmarkEnd w:id="292"/>
    </w:p>
    <w:p w14:paraId="02178C92" w14:textId="77777777" w:rsidR="0095084C" w:rsidRPr="00D26514" w:rsidRDefault="0095084C" w:rsidP="0095084C">
      <w:pPr>
        <w:pStyle w:val="BodyText"/>
      </w:pPr>
      <w:r w:rsidRPr="00D26514">
        <w:t>Appendix A.1.1 text.</w:t>
      </w:r>
    </w:p>
    <w:p w14:paraId="5C785E3B" w14:textId="77777777" w:rsidR="0095084C" w:rsidRPr="00D26514" w:rsidRDefault="0095084C" w:rsidP="0095084C">
      <w:pPr>
        <w:pStyle w:val="Heading1"/>
        <w:numPr>
          <w:ilvl w:val="0"/>
          <w:numId w:val="0"/>
        </w:numPr>
        <w:rPr>
          <w:noProof w:val="0"/>
        </w:rPr>
      </w:pPr>
      <w:bookmarkStart w:id="293" w:name="_Toc18414943"/>
      <w:bookmarkStart w:id="294" w:name="_Toc45264977"/>
      <w:r w:rsidRPr="00D26514">
        <w:rPr>
          <w:noProof w:val="0"/>
        </w:rPr>
        <w:lastRenderedPageBreak/>
        <w:t>Appendix B – &lt;Appendix Title&gt;</w:t>
      </w:r>
      <w:bookmarkEnd w:id="293"/>
      <w:bookmarkEnd w:id="294"/>
      <w:r w:rsidRPr="00D26514">
        <w:rPr>
          <w:noProof w:val="0"/>
        </w:rPr>
        <w:t xml:space="preserve"> </w:t>
      </w:r>
    </w:p>
    <w:p w14:paraId="10C3E930" w14:textId="77777777" w:rsidR="0095084C" w:rsidRPr="00D26514" w:rsidRDefault="0095084C" w:rsidP="0095084C">
      <w:pPr>
        <w:pStyle w:val="BodyText"/>
      </w:pPr>
      <w:r w:rsidRPr="00D26514">
        <w:t>Appendix B text.</w:t>
      </w:r>
    </w:p>
    <w:p w14:paraId="46D58232" w14:textId="77777777" w:rsidR="0095084C" w:rsidRPr="00D26514" w:rsidRDefault="0095084C" w:rsidP="0095084C">
      <w:pPr>
        <w:pStyle w:val="Heading2"/>
        <w:numPr>
          <w:ilvl w:val="0"/>
          <w:numId w:val="0"/>
        </w:numPr>
        <w:rPr>
          <w:noProof w:val="0"/>
        </w:rPr>
      </w:pPr>
      <w:bookmarkStart w:id="295" w:name="_Toc18414944"/>
      <w:bookmarkStart w:id="296" w:name="_Toc45264978"/>
      <w:r w:rsidRPr="00D26514">
        <w:rPr>
          <w:noProof w:val="0"/>
        </w:rPr>
        <w:t>B.1 &lt;Title&gt;</w:t>
      </w:r>
      <w:bookmarkEnd w:id="295"/>
      <w:bookmarkEnd w:id="296"/>
    </w:p>
    <w:p w14:paraId="07F09501" w14:textId="77777777" w:rsidR="0095084C" w:rsidRPr="00D26514" w:rsidRDefault="0095084C" w:rsidP="0095084C">
      <w:pPr>
        <w:pStyle w:val="BodyText"/>
      </w:pPr>
      <w:r w:rsidRPr="00D26514">
        <w:t>Appendix B.1 text.</w:t>
      </w:r>
    </w:p>
    <w:p w14:paraId="3390FCDD" w14:textId="77777777" w:rsidR="0095084C" w:rsidRPr="00D26514" w:rsidRDefault="0095084C" w:rsidP="0095084C">
      <w:pPr>
        <w:pStyle w:val="Heading3"/>
        <w:numPr>
          <w:ilvl w:val="0"/>
          <w:numId w:val="0"/>
        </w:numPr>
        <w:rPr>
          <w:noProof w:val="0"/>
        </w:rPr>
      </w:pPr>
      <w:bookmarkStart w:id="297" w:name="_Toc18414945"/>
      <w:bookmarkStart w:id="298" w:name="_Toc45264979"/>
      <w:r w:rsidRPr="00D26514">
        <w:rPr>
          <w:noProof w:val="0"/>
        </w:rPr>
        <w:t>B.1.1 &lt;Title&gt;</w:t>
      </w:r>
      <w:bookmarkEnd w:id="297"/>
      <w:bookmarkEnd w:id="298"/>
    </w:p>
    <w:p w14:paraId="5C417849" w14:textId="77777777" w:rsidR="0095084C" w:rsidRPr="00D26514" w:rsidRDefault="0095084C" w:rsidP="0095084C">
      <w:pPr>
        <w:pStyle w:val="BodyText"/>
      </w:pPr>
      <w:r w:rsidRPr="00D26514">
        <w:t>Appendix B.1.1 text.</w:t>
      </w:r>
    </w:p>
    <w:bookmarkEnd w:id="285"/>
    <w:bookmarkEnd w:id="286"/>
    <w:bookmarkEnd w:id="287"/>
    <w:p w14:paraId="171B410B" w14:textId="634EDF34" w:rsidR="0095084C" w:rsidRPr="00D26514" w:rsidRDefault="0095084C" w:rsidP="00EA4EA1">
      <w:pPr>
        <w:pStyle w:val="BodyText"/>
      </w:pPr>
    </w:p>
    <w:p w14:paraId="612F79B6" w14:textId="3FBD5F08" w:rsidR="00522F40" w:rsidRPr="00D26514" w:rsidRDefault="004541CC" w:rsidP="00EA3BCB">
      <w:pPr>
        <w:pStyle w:val="Heading1"/>
        <w:numPr>
          <w:ilvl w:val="0"/>
          <w:numId w:val="0"/>
        </w:numPr>
        <w:rPr>
          <w:noProof w:val="0"/>
        </w:rPr>
      </w:pPr>
      <w:bookmarkStart w:id="299" w:name="_Toc345074693"/>
      <w:bookmarkStart w:id="300" w:name="_Toc18414946"/>
      <w:bookmarkStart w:id="301" w:name="_Toc45264980"/>
      <w:bookmarkEnd w:id="282"/>
      <w:bookmarkEnd w:id="283"/>
      <w:r w:rsidRPr="00D26514">
        <w:rPr>
          <w:noProof w:val="0"/>
        </w:rPr>
        <w:lastRenderedPageBreak/>
        <w:t>Name</w:t>
      </w:r>
      <w:r w:rsidR="00522F40" w:rsidRPr="00D26514">
        <w:rPr>
          <w:noProof w:val="0"/>
        </w:rPr>
        <w:t>s</w:t>
      </w:r>
      <w:r w:rsidRPr="00D26514">
        <w:rPr>
          <w:noProof w:val="0"/>
        </w:rPr>
        <w:t>pace Additions</w:t>
      </w:r>
      <w:bookmarkEnd w:id="299"/>
      <w:bookmarkEnd w:id="300"/>
      <w:r w:rsidR="00DE14E6">
        <w:rPr>
          <w:noProof w:val="0"/>
        </w:rPr>
        <w:t xml:space="preserve"> for Volume 2</w:t>
      </w:r>
      <w:bookmarkEnd w:id="301"/>
    </w:p>
    <w:p w14:paraId="482DA922" w14:textId="41433C53" w:rsidR="00DC150D" w:rsidRPr="00D26514" w:rsidRDefault="004F2392" w:rsidP="004F2392">
      <w:pPr>
        <w:pStyle w:val="AuthorInstructions"/>
        <w:rPr>
          <w:szCs w:val="24"/>
        </w:rPr>
      </w:pPr>
      <w:bookmarkStart w:id="302" w:name="OLE_LINK51"/>
      <w:bookmarkStart w:id="303" w:name="OLE_LINK52"/>
      <w:bookmarkStart w:id="304" w:name="OLE_LINK53"/>
      <w:bookmarkStart w:id="305" w:name="OLE_LINK54"/>
      <w:bookmarkStart w:id="306" w:name="OLE_LINK83"/>
      <w:r w:rsidRPr="00D26514">
        <w:rPr>
          <w:szCs w:val="24"/>
        </w:rPr>
        <w:t>&lt;</w:t>
      </w:r>
      <w:r w:rsidR="00DC150D" w:rsidRPr="00D26514">
        <w:rPr>
          <w:szCs w:val="24"/>
        </w:rPr>
        <w:t>For Public Comment,</w:t>
      </w:r>
      <w:r w:rsidR="001C26CB" w:rsidRPr="00D26514">
        <w:rPr>
          <w:szCs w:val="24"/>
        </w:rPr>
        <w:t xml:space="preserve"> p</w:t>
      </w:r>
      <w:r w:rsidR="001C26CB" w:rsidRPr="00D26514">
        <w:t>lease explicitly identify all new OIDs, UIDs, URNs, etc., defined specifically for this profile. These items should be collected from the sections above, and listed here as additions to the applicable domain OID Registry. This section will be deleted prior to inclusion into the Technical Framework as Final Text, but should be present for publication of Public Comment and Trial Implementation.&gt;</w:t>
      </w:r>
    </w:p>
    <w:p w14:paraId="452EFCDC" w14:textId="38BD8E07" w:rsidR="004F2392" w:rsidRPr="00EA3BCB" w:rsidRDefault="00DC150D" w:rsidP="004F2392">
      <w:pPr>
        <w:pStyle w:val="AuthorInstructions"/>
      </w:pPr>
      <w:r w:rsidRPr="00D26514">
        <w:rPr>
          <w:szCs w:val="24"/>
        </w:rPr>
        <w:t>At Trial Implementation</w:t>
      </w:r>
      <w:r w:rsidR="001C26CB" w:rsidRPr="00D26514">
        <w:rPr>
          <w:szCs w:val="24"/>
        </w:rPr>
        <w:t xml:space="preserve"> publication</w:t>
      </w:r>
      <w:r w:rsidRPr="00D26514">
        <w:rPr>
          <w:szCs w:val="24"/>
        </w:rPr>
        <w:t>, t</w:t>
      </w:r>
      <w:r w:rsidR="004F2392" w:rsidRPr="00D26514">
        <w:rPr>
          <w:szCs w:val="24"/>
        </w:rPr>
        <w:t xml:space="preserve">he </w:t>
      </w:r>
      <w:r w:rsidR="001C26CB" w:rsidRPr="00D26514">
        <w:rPr>
          <w:szCs w:val="24"/>
        </w:rPr>
        <w:t xml:space="preserve">domain technical </w:t>
      </w:r>
      <w:r w:rsidR="004F2392" w:rsidRPr="00D26514">
        <w:rPr>
          <w:szCs w:val="24"/>
        </w:rPr>
        <w:t xml:space="preserve">committee </w:t>
      </w:r>
      <w:r w:rsidR="004F2392" w:rsidRPr="00EA3BCB">
        <w:rPr>
          <w:b/>
          <w:szCs w:val="24"/>
        </w:rPr>
        <w:t>must</w:t>
      </w:r>
      <w:r w:rsidR="004F2392" w:rsidRPr="00D26514">
        <w:rPr>
          <w:szCs w:val="24"/>
        </w:rPr>
        <w:t xml:space="preserve"> ensure that all new OIDs, UIDs, URNs, etc., defined specifically for this profile have been recorded in their OID Registry. This section will be deleted prior to inclusion into the Technical Framework Volumes as Final Text but should be present for publication of Public Comment and Trial Implementation.</w:t>
      </w:r>
      <w:r w:rsidR="004F2392" w:rsidRPr="00D26514">
        <w:t>&gt;</w:t>
      </w:r>
    </w:p>
    <w:p w14:paraId="36A75C6A" w14:textId="77777777" w:rsidR="004F2392" w:rsidRPr="00D26514" w:rsidRDefault="004F2392" w:rsidP="00EA3BCB">
      <w:pPr>
        <w:pStyle w:val="BodyText"/>
      </w:pPr>
    </w:p>
    <w:p w14:paraId="4D9115D7" w14:textId="5A1A9A8F" w:rsidR="004F2392" w:rsidRPr="00D26514" w:rsidRDefault="004F2392" w:rsidP="00EA3BCB">
      <w:pPr>
        <w:pStyle w:val="BodyText"/>
      </w:pPr>
      <w:r w:rsidRPr="00D26514">
        <w:t xml:space="preserve">The </w:t>
      </w:r>
      <w:r w:rsidR="00684CA7">
        <w:t>Devices</w:t>
      </w:r>
      <w:r w:rsidRPr="00D26514">
        <w:t xml:space="preserve"> registry of OIDs is located at &lt;link to your OID registry(ies)</w:t>
      </w:r>
    </w:p>
    <w:p w14:paraId="2CFB699A" w14:textId="77777777" w:rsidR="004F2392" w:rsidRPr="00D26514" w:rsidRDefault="004F2392">
      <w:pPr>
        <w:pStyle w:val="BodyText"/>
      </w:pPr>
    </w:p>
    <w:bookmarkEnd w:id="302"/>
    <w:bookmarkEnd w:id="303"/>
    <w:p w14:paraId="78F58AA9" w14:textId="5647C5D9" w:rsidR="00B32872" w:rsidRPr="00D26514" w:rsidRDefault="009E10F2">
      <w:pPr>
        <w:pStyle w:val="BodyText"/>
      </w:pPr>
      <w:r>
        <w:t>Volume 2 a</w:t>
      </w:r>
      <w:r w:rsidR="001C26CB" w:rsidRPr="00D26514">
        <w:t>dditions to the</w:t>
      </w:r>
      <w:r w:rsidR="00B32872" w:rsidRPr="00D26514">
        <w:t xml:space="preserve"> </w:t>
      </w:r>
      <w:r w:rsidR="00684CA7">
        <w:t>Devices</w:t>
      </w:r>
      <w:r w:rsidR="001C26CB" w:rsidRPr="00D26514">
        <w:t xml:space="preserve"> OID Registry are:</w:t>
      </w:r>
    </w:p>
    <w:p w14:paraId="263D13B2" w14:textId="77777777" w:rsidR="001C26CB" w:rsidRPr="00D26514" w:rsidRDefault="001C26CB">
      <w:pPr>
        <w:pStyle w:val="BodyText"/>
      </w:pPr>
    </w:p>
    <w:p w14:paraId="02EEC216" w14:textId="77777777" w:rsidR="00993FF5" w:rsidRPr="00D26514" w:rsidRDefault="00993FF5">
      <w:pPr>
        <w:pStyle w:val="BodyText"/>
      </w:pPr>
    </w:p>
    <w:p w14:paraId="1C98774C" w14:textId="77777777" w:rsidR="00993FF5" w:rsidRPr="00D26514" w:rsidRDefault="00993FF5" w:rsidP="00993FF5">
      <w:pPr>
        <w:pStyle w:val="PartTitle"/>
      </w:pPr>
      <w:bookmarkStart w:id="307" w:name="_Toc345074694"/>
      <w:bookmarkStart w:id="308" w:name="_Toc18414947"/>
      <w:bookmarkStart w:id="309" w:name="_Toc45264981"/>
      <w:bookmarkEnd w:id="304"/>
      <w:bookmarkEnd w:id="305"/>
      <w:bookmarkEnd w:id="306"/>
      <w:r w:rsidRPr="00D26514">
        <w:lastRenderedPageBreak/>
        <w:t>Volume 3 – Content Modules</w:t>
      </w:r>
      <w:bookmarkEnd w:id="307"/>
      <w:bookmarkEnd w:id="308"/>
      <w:bookmarkEnd w:id="309"/>
    </w:p>
    <w:p w14:paraId="20256605" w14:textId="13EDD02E" w:rsidR="00FD3F02" w:rsidRPr="00D26514" w:rsidRDefault="008D45BC" w:rsidP="00597DB2">
      <w:pPr>
        <w:pStyle w:val="AuthorInstructions"/>
      </w:pPr>
      <w:r w:rsidRPr="00D26514">
        <w:t>&lt;The current version of th</w:t>
      </w:r>
      <w:r w:rsidR="003F3E4A" w:rsidRPr="00D26514">
        <w:t>e s</w:t>
      </w:r>
      <w:r w:rsidRPr="00D26514">
        <w:t xml:space="preserve">upplement template </w:t>
      </w:r>
      <w:r w:rsidR="00706CA6">
        <w:t xml:space="preserve">only addresses </w:t>
      </w:r>
      <w:r w:rsidRPr="00D26514">
        <w:t>HL7 v3 CDA Content Modules</w:t>
      </w:r>
      <w:r w:rsidR="00706CA6">
        <w:t xml:space="preserve"> and DICOM Content. </w:t>
      </w:r>
      <w:r w:rsidRPr="00D26514">
        <w:t>All CDA Content Modules</w:t>
      </w:r>
      <w:r w:rsidR="00706CA6">
        <w:t xml:space="preserve"> (Document, Header, Section and Entry)</w:t>
      </w:r>
      <w:r w:rsidRPr="00D26514">
        <w:t xml:space="preserve"> will go in Section 6 of Volume 3 of each domain’s Technical Framework d</w:t>
      </w:r>
      <w:r w:rsidR="00170ED0" w:rsidRPr="00D26514">
        <w:t>ocument</w:t>
      </w:r>
      <w:r w:rsidR="00706CA6">
        <w:t xml:space="preserve"> and DICOM Content Definitions will go in Section 7</w:t>
      </w:r>
      <w:r w:rsidR="00887E40" w:rsidRPr="00D26514">
        <w:t xml:space="preserve">. </w:t>
      </w:r>
      <w:r w:rsidR="00170ED0" w:rsidRPr="00D26514">
        <w:t xml:space="preserve">In the future, this </w:t>
      </w:r>
      <w:r w:rsidR="003F3E4A" w:rsidRPr="00D26514">
        <w:t xml:space="preserve">supplement template </w:t>
      </w:r>
      <w:r w:rsidR="00170ED0" w:rsidRPr="00D26514">
        <w:t>may have additional sections</w:t>
      </w:r>
      <w:r w:rsidRPr="00D26514">
        <w:t xml:space="preserve"> for other types of Content Modules (</w:t>
      </w:r>
      <w:r w:rsidR="00706CA6">
        <w:t>S</w:t>
      </w:r>
      <w:r w:rsidRPr="00D26514">
        <w:t xml:space="preserve">ection 8, </w:t>
      </w:r>
      <w:r w:rsidR="00701B3A" w:rsidRPr="00D26514">
        <w:t>etc.</w:t>
      </w:r>
      <w:r w:rsidRPr="00D26514">
        <w:t>, of Volume 3)</w:t>
      </w:r>
      <w:r w:rsidR="00FD3F02" w:rsidRPr="00D26514">
        <w:t xml:space="preserve">. </w:t>
      </w:r>
    </w:p>
    <w:p w14:paraId="55C79C44" w14:textId="1A7E5C5E" w:rsidR="003D5A68" w:rsidRPr="00D26514" w:rsidRDefault="00FD3F02" w:rsidP="00597DB2">
      <w:pPr>
        <w:pStyle w:val="AuthorInstructions"/>
      </w:pPr>
      <w:r w:rsidRPr="00D26514">
        <w:t>&lt;Please note that prior to the release of the new template set, some domains may have defined CDA Content Modules in Volume 2 (e.g., PCC); however, going forward</w:t>
      </w:r>
      <w:r w:rsidR="00706CA6">
        <w:t>,</w:t>
      </w:r>
      <w:r w:rsidRPr="00D26514">
        <w:t xml:space="preserve"> CDA Content Modules will be defined in Volume 3</w:t>
      </w:r>
      <w:r w:rsidR="008D45BC" w:rsidRPr="00D26514">
        <w:t>.&gt;</w:t>
      </w:r>
    </w:p>
    <w:p w14:paraId="65C2BD5C" w14:textId="76A2BD8F" w:rsidR="00170ED0" w:rsidRPr="00D26514" w:rsidRDefault="00170ED0" w:rsidP="005B5D47">
      <w:pPr>
        <w:pStyle w:val="Heading1"/>
        <w:numPr>
          <w:ilvl w:val="0"/>
          <w:numId w:val="0"/>
        </w:numPr>
        <w:rPr>
          <w:bCs/>
          <w:noProof w:val="0"/>
        </w:rPr>
      </w:pPr>
      <w:bookmarkStart w:id="310" w:name="_Toc345074695"/>
      <w:bookmarkStart w:id="311" w:name="_Toc18414948"/>
      <w:bookmarkStart w:id="312" w:name="_Toc45264982"/>
      <w:r w:rsidRPr="00D26514">
        <w:rPr>
          <w:bCs/>
          <w:noProof w:val="0"/>
        </w:rPr>
        <w:lastRenderedPageBreak/>
        <w:t>5</w:t>
      </w:r>
      <w:r w:rsidR="00291725" w:rsidRPr="00D26514">
        <w:rPr>
          <w:bCs/>
          <w:noProof w:val="0"/>
        </w:rPr>
        <w:t xml:space="preserve"> </w:t>
      </w:r>
      <w:r w:rsidR="00C30A00" w:rsidRPr="00D26514">
        <w:rPr>
          <w:bCs/>
          <w:noProof w:val="0"/>
        </w:rPr>
        <w:t xml:space="preserve">IHE </w:t>
      </w:r>
      <w:r w:rsidRPr="00D26514">
        <w:rPr>
          <w:bCs/>
          <w:noProof w:val="0"/>
        </w:rPr>
        <w:t>Namespaces</w:t>
      </w:r>
      <w:r w:rsidR="009F5CC2" w:rsidRPr="00D26514">
        <w:rPr>
          <w:bCs/>
          <w:noProof w:val="0"/>
        </w:rPr>
        <w:t>, Concept Domains</w:t>
      </w:r>
      <w:r w:rsidRPr="00D26514">
        <w:rPr>
          <w:bCs/>
          <w:noProof w:val="0"/>
        </w:rPr>
        <w:t xml:space="preserve"> and Vocabularies</w:t>
      </w:r>
      <w:bookmarkEnd w:id="310"/>
      <w:bookmarkEnd w:id="311"/>
      <w:bookmarkEnd w:id="312"/>
    </w:p>
    <w:p w14:paraId="7AE75865" w14:textId="66CE8A57" w:rsidR="00701B3A" w:rsidRPr="00D26514" w:rsidRDefault="00170ED0" w:rsidP="00170ED0">
      <w:pPr>
        <w:pStyle w:val="EditorInstructions"/>
      </w:pPr>
      <w:r w:rsidRPr="00D26514">
        <w:t xml:space="preserve">Add to </w:t>
      </w:r>
      <w:r w:rsidR="00151E50" w:rsidRPr="00D26514">
        <w:t>S</w:t>
      </w:r>
      <w:r w:rsidRPr="00D26514">
        <w:t xml:space="preserve">ection 5 </w:t>
      </w:r>
      <w:r w:rsidR="00C30A00" w:rsidRPr="00D26514">
        <w:t xml:space="preserve">IHE </w:t>
      </w:r>
      <w:r w:rsidRPr="00D26514">
        <w:t>Namespaces</w:t>
      </w:r>
      <w:r w:rsidR="009F5CC2" w:rsidRPr="00D26514">
        <w:t>, Concept Domains</w:t>
      </w:r>
      <w:r w:rsidRPr="00D26514">
        <w:t xml:space="preserve"> and Vocabularies</w:t>
      </w:r>
      <w:bookmarkStart w:id="313" w:name="_IHEActCode_Vocabulary"/>
      <w:bookmarkStart w:id="314" w:name="_IHERoleCode_Vocabulary"/>
      <w:bookmarkEnd w:id="313"/>
      <w:bookmarkEnd w:id="314"/>
    </w:p>
    <w:p w14:paraId="38BC0AF2" w14:textId="1CB68336" w:rsidR="00BC5151" w:rsidRPr="00D26514" w:rsidRDefault="00B804C7" w:rsidP="00EA3BCB">
      <w:pPr>
        <w:pStyle w:val="BodyText"/>
      </w:pPr>
      <w:r w:rsidRPr="00B804C7">
        <w:rPr>
          <w:highlight w:val="yellow"/>
        </w:rPr>
        <w:t>[Editor:  Sync this section with the content in IHE DEV TF-3 Rev. 10.0, recognizing that SDC may bring in some additional semantics over those generally “not applicable” in Rev. 10]</w:t>
      </w:r>
    </w:p>
    <w:p w14:paraId="4F3A714A" w14:textId="3D6EF1EF" w:rsidR="00BC5151" w:rsidRPr="00D26514" w:rsidRDefault="00BC5151" w:rsidP="00EA3BCB">
      <w:pPr>
        <w:pStyle w:val="Heading2"/>
        <w:numPr>
          <w:ilvl w:val="0"/>
          <w:numId w:val="0"/>
        </w:numPr>
      </w:pPr>
      <w:bookmarkStart w:id="315" w:name="_Toc18414949"/>
      <w:bookmarkStart w:id="316" w:name="_Toc45264983"/>
      <w:r w:rsidRPr="00D26514">
        <w:rPr>
          <w:noProof w:val="0"/>
        </w:rPr>
        <w:t xml:space="preserve">5.1 IHE </w:t>
      </w:r>
      <w:r w:rsidR="00684CA7">
        <w:rPr>
          <w:noProof w:val="0"/>
        </w:rPr>
        <w:t>Devices</w:t>
      </w:r>
      <w:r w:rsidR="00DE14E6">
        <w:rPr>
          <w:noProof w:val="0"/>
        </w:rPr>
        <w:t xml:space="preserve"> </w:t>
      </w:r>
      <w:r w:rsidRPr="00D26514">
        <w:rPr>
          <w:noProof w:val="0"/>
        </w:rPr>
        <w:t>Namespaces</w:t>
      </w:r>
      <w:bookmarkEnd w:id="315"/>
      <w:bookmarkEnd w:id="316"/>
    </w:p>
    <w:p w14:paraId="565781DE" w14:textId="7F1FEC32" w:rsidR="00BB1C43" w:rsidRPr="00D26514" w:rsidRDefault="00BB1C43" w:rsidP="00BB1C43">
      <w:pPr>
        <w:pStyle w:val="AuthorInstructions"/>
        <w:rPr>
          <w:szCs w:val="24"/>
        </w:rPr>
      </w:pPr>
      <w:bookmarkStart w:id="317" w:name="OLE_LINK129"/>
      <w:r w:rsidRPr="00D26514">
        <w:rPr>
          <w:szCs w:val="24"/>
        </w:rPr>
        <w:t>&lt;</w:t>
      </w:r>
      <w:r w:rsidRPr="00D26514">
        <w:rPr>
          <w:b/>
          <w:szCs w:val="24"/>
        </w:rPr>
        <w:t>For Public Comment publication</w:t>
      </w:r>
      <w:r w:rsidRPr="00D26514">
        <w:rPr>
          <w:szCs w:val="24"/>
        </w:rPr>
        <w:t>, p</w:t>
      </w:r>
      <w:r w:rsidRPr="00D26514">
        <w:t xml:space="preserve">lease explicitly identify all </w:t>
      </w:r>
      <w:r w:rsidRPr="00EA3BCB">
        <w:rPr>
          <w:b/>
        </w:rPr>
        <w:t>new</w:t>
      </w:r>
      <w:r w:rsidRPr="00D26514">
        <w:t xml:space="preserve"> OIDs, UIDs, URNs, etc., defined specifically for this profile. These items should be collected from the sections within this supplement and listed here as additions to the applicable domain OID Registry. The tables within this section will be deleted prior to inclusion into the Technical Framework as Final Text, but should be present for publication for Public Comment.&gt;</w:t>
      </w:r>
    </w:p>
    <w:p w14:paraId="761E0021" w14:textId="5325490E" w:rsidR="00BB1C43" w:rsidRPr="00D26514" w:rsidRDefault="00BB1C43" w:rsidP="00BB1C43">
      <w:pPr>
        <w:pStyle w:val="AuthorInstructions"/>
      </w:pPr>
      <w:bookmarkStart w:id="318" w:name="OLE_LINK139"/>
      <w:bookmarkStart w:id="319" w:name="OLE_LINK140"/>
      <w:bookmarkStart w:id="320" w:name="OLE_LINK141"/>
      <w:r w:rsidRPr="00D26514">
        <w:rPr>
          <w:szCs w:val="24"/>
        </w:rPr>
        <w:t>&lt;</w:t>
      </w:r>
      <w:r w:rsidRPr="00D26514">
        <w:rPr>
          <w:b/>
          <w:szCs w:val="24"/>
        </w:rPr>
        <w:t>For Trial Implementation publication</w:t>
      </w:r>
      <w:r w:rsidRPr="00D26514">
        <w:rPr>
          <w:szCs w:val="24"/>
        </w:rPr>
        <w:t xml:space="preserve">, the domain technical committee </w:t>
      </w:r>
      <w:r w:rsidRPr="00D26514">
        <w:rPr>
          <w:b/>
          <w:szCs w:val="24"/>
        </w:rPr>
        <w:t>must</w:t>
      </w:r>
      <w:r w:rsidRPr="00D26514">
        <w:rPr>
          <w:szCs w:val="24"/>
        </w:rPr>
        <w:t xml:space="preserve"> ensure that all new OIDs, UIDs, URNs, et</w:t>
      </w:r>
      <w:bookmarkEnd w:id="318"/>
      <w:bookmarkEnd w:id="319"/>
      <w:bookmarkEnd w:id="320"/>
      <w:r w:rsidR="00F4757B" w:rsidRPr="00D26514">
        <w:rPr>
          <w:szCs w:val="24"/>
        </w:rPr>
        <w:t xml:space="preserve">c., </w:t>
      </w:r>
      <w:r w:rsidRPr="00D26514">
        <w:rPr>
          <w:szCs w:val="24"/>
        </w:rPr>
        <w:t xml:space="preserve">defined specifically for this profile </w:t>
      </w:r>
      <w:r w:rsidR="00F4757B" w:rsidRPr="00D26514">
        <w:rPr>
          <w:szCs w:val="24"/>
        </w:rPr>
        <w:t xml:space="preserve">(and listed here for public comment publication </w:t>
      </w:r>
      <w:r w:rsidRPr="00D26514">
        <w:rPr>
          <w:szCs w:val="24"/>
        </w:rPr>
        <w:t xml:space="preserve">have </w:t>
      </w:r>
      <w:r w:rsidR="00F4757B" w:rsidRPr="00D26514">
        <w:rPr>
          <w:szCs w:val="24"/>
        </w:rPr>
        <w:t xml:space="preserve">now </w:t>
      </w:r>
      <w:r w:rsidRPr="00D26514">
        <w:rPr>
          <w:szCs w:val="24"/>
        </w:rPr>
        <w:t>been recorded in their OID Registry. The tables within this section will be deleted prior to inclusion into the Technical Framework Volumes as Final Text but should be present for publication for Trial Implementation.</w:t>
      </w:r>
      <w:r w:rsidRPr="00D26514">
        <w:t>&gt;</w:t>
      </w:r>
    </w:p>
    <w:p w14:paraId="77F7F410" w14:textId="2F45BE69" w:rsidR="00BB1C43" w:rsidRPr="00D26514" w:rsidRDefault="00BB1C43" w:rsidP="00EA3BCB">
      <w:pPr>
        <w:pStyle w:val="AuthorInstructions"/>
      </w:pPr>
      <w:r w:rsidRPr="00D26514">
        <w:t>&lt;</w:t>
      </w:r>
      <w:r w:rsidRPr="00EA3BCB">
        <w:t xml:space="preserve">Ensure the domain’s </w:t>
      </w:r>
      <w:r w:rsidRPr="00D26514">
        <w:t>registry of OIDs is linked to from the following wiki page. It may be another wiki page, a document on the ftp site, etc.&gt;</w:t>
      </w:r>
    </w:p>
    <w:p w14:paraId="6214AFD4" w14:textId="21308487" w:rsidR="00BB1C43" w:rsidRPr="00D26514" w:rsidRDefault="00BB1C43" w:rsidP="00BB1C43">
      <w:pPr>
        <w:pStyle w:val="BodyText"/>
      </w:pPr>
      <w:r w:rsidRPr="00D26514">
        <w:t xml:space="preserve">The </w:t>
      </w:r>
      <w:r w:rsidR="00684CA7">
        <w:t>Devices</w:t>
      </w:r>
      <w:r w:rsidRPr="00D26514">
        <w:t xml:space="preserve"> registry of OIDs is located at </w:t>
      </w:r>
      <w:hyperlink r:id="rId44" w:anchor="IHE_Domain_Namespaces" w:history="1">
        <w:r w:rsidRPr="00D26514">
          <w:rPr>
            <w:rStyle w:val="Hyperlink"/>
          </w:rPr>
          <w:t>http://wiki.ihe.net/inde</w:t>
        </w:r>
        <w:r w:rsidR="00081DA6">
          <w:rPr>
            <w:rStyle w:val="Hyperlink"/>
          </w:rPr>
          <w:t>W</w:t>
        </w:r>
        <w:r w:rsidR="00A722CC">
          <w:rPr>
            <w:rStyle w:val="Hyperlink"/>
          </w:rPr>
          <w:t>.</w:t>
        </w:r>
        <w:r w:rsidRPr="00D26514">
          <w:rPr>
            <w:rStyle w:val="Hyperlink"/>
          </w:rPr>
          <w:t>php/OID_Registration#IHE_Domain_Namespaces</w:t>
        </w:r>
      </w:hyperlink>
    </w:p>
    <w:p w14:paraId="01BF39B1" w14:textId="77777777" w:rsidR="00BB1C43" w:rsidRPr="00D26514" w:rsidRDefault="00BB1C43" w:rsidP="00BB1C43">
      <w:pPr>
        <w:pStyle w:val="BodyText"/>
      </w:pPr>
    </w:p>
    <w:p w14:paraId="2014F393" w14:textId="0BA6F9A0" w:rsidR="00BB1C43" w:rsidRPr="00D26514" w:rsidRDefault="00BB1C43" w:rsidP="00BB1C43">
      <w:pPr>
        <w:pStyle w:val="BodyText"/>
      </w:pPr>
      <w:r w:rsidRPr="00D26514">
        <w:t xml:space="preserve">Additions to the </w:t>
      </w:r>
      <w:r w:rsidR="00684CA7">
        <w:t>Devices</w:t>
      </w:r>
      <w:r w:rsidRPr="00D26514">
        <w:t xml:space="preserve"> OID Registry are:</w:t>
      </w:r>
    </w:p>
    <w:p w14:paraId="5ED111B0" w14:textId="77777777" w:rsidR="00BB1C43" w:rsidRPr="00D26514" w:rsidRDefault="00BB1C43"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D26514" w14:paraId="005083D1" w14:textId="77777777" w:rsidTr="00EA3BCB">
        <w:trPr>
          <w:tblHeader/>
          <w:jc w:val="center"/>
        </w:trPr>
        <w:tc>
          <w:tcPr>
            <w:tcW w:w="1853" w:type="dxa"/>
            <w:shd w:val="clear" w:color="auto" w:fill="D9D9D9"/>
          </w:tcPr>
          <w:bookmarkEnd w:id="317"/>
          <w:p w14:paraId="05C9D1C3" w14:textId="77777777" w:rsidR="00170ED0" w:rsidRPr="00D26514" w:rsidRDefault="00170ED0" w:rsidP="00B9303B">
            <w:pPr>
              <w:pStyle w:val="TableEntryHeader"/>
              <w:rPr>
                <w:rFonts w:eastAsia="Arial Unicode MS"/>
                <w:szCs w:val="24"/>
              </w:rPr>
            </w:pPr>
            <w:r w:rsidRPr="00D26514">
              <w:t xml:space="preserve">codeSystem </w:t>
            </w:r>
          </w:p>
        </w:tc>
        <w:tc>
          <w:tcPr>
            <w:tcW w:w="2210" w:type="dxa"/>
            <w:shd w:val="clear" w:color="auto" w:fill="D9D9D9"/>
          </w:tcPr>
          <w:p w14:paraId="2A80D02D" w14:textId="77777777" w:rsidR="00170ED0" w:rsidRPr="00D26514" w:rsidRDefault="00170ED0" w:rsidP="00B9303B">
            <w:pPr>
              <w:pStyle w:val="TableEntryHeader"/>
              <w:rPr>
                <w:rFonts w:eastAsia="Arial Unicode MS"/>
                <w:szCs w:val="24"/>
              </w:rPr>
            </w:pPr>
            <w:r w:rsidRPr="00D26514">
              <w:t xml:space="preserve">codeSystemName </w:t>
            </w:r>
          </w:p>
        </w:tc>
        <w:tc>
          <w:tcPr>
            <w:tcW w:w="4503" w:type="dxa"/>
            <w:shd w:val="clear" w:color="auto" w:fill="D9D9D9"/>
          </w:tcPr>
          <w:p w14:paraId="2ABF19E1"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5053657B" w14:textId="77777777" w:rsidTr="00EA3BCB">
        <w:trPr>
          <w:jc w:val="center"/>
        </w:trPr>
        <w:tc>
          <w:tcPr>
            <w:tcW w:w="1853" w:type="dxa"/>
            <w:shd w:val="clear" w:color="auto" w:fill="auto"/>
          </w:tcPr>
          <w:p w14:paraId="2BDD8972"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&lt;oid or uid&gt; </w:t>
            </w:r>
          </w:p>
        </w:tc>
        <w:tc>
          <w:tcPr>
            <w:tcW w:w="2210" w:type="dxa"/>
            <w:shd w:val="clear" w:color="auto" w:fill="auto"/>
          </w:tcPr>
          <w:p w14:paraId="6CEEADC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1B8ECCC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27161359" w14:textId="77777777" w:rsidTr="00EA3BCB">
        <w:trPr>
          <w:jc w:val="center"/>
        </w:trPr>
        <w:tc>
          <w:tcPr>
            <w:tcW w:w="1853" w:type="dxa"/>
            <w:shd w:val="clear" w:color="auto" w:fill="auto"/>
          </w:tcPr>
          <w:p w14:paraId="2A690271"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&lt;oid or uid&gt; </w:t>
            </w:r>
          </w:p>
        </w:tc>
        <w:tc>
          <w:tcPr>
            <w:tcW w:w="2210" w:type="dxa"/>
            <w:shd w:val="clear" w:color="auto" w:fill="auto"/>
          </w:tcPr>
          <w:p w14:paraId="198F6BF7"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2E2D9E13"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56D6613F" w14:textId="77777777" w:rsidTr="00EA3BCB">
        <w:trPr>
          <w:jc w:val="center"/>
        </w:trPr>
        <w:tc>
          <w:tcPr>
            <w:tcW w:w="1853" w:type="dxa"/>
            <w:shd w:val="clear" w:color="auto" w:fill="auto"/>
          </w:tcPr>
          <w:p w14:paraId="14F10C02"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&lt;oid or uid&gt; </w:t>
            </w:r>
          </w:p>
        </w:tc>
        <w:tc>
          <w:tcPr>
            <w:tcW w:w="2210" w:type="dxa"/>
            <w:shd w:val="clear" w:color="auto" w:fill="auto"/>
          </w:tcPr>
          <w:p w14:paraId="7E6677E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3C1398B6"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795D93A3" w14:textId="77777777" w:rsidR="00170ED0" w:rsidRPr="00D26514" w:rsidRDefault="00170ED0" w:rsidP="00170ED0">
      <w:pPr>
        <w:pStyle w:val="BodyText"/>
      </w:pPr>
    </w:p>
    <w:p w14:paraId="4796BF04" w14:textId="141428A9" w:rsidR="00FA0161" w:rsidRPr="00D26514" w:rsidRDefault="00FA0161" w:rsidP="00FA0161">
      <w:pPr>
        <w:pStyle w:val="Heading2"/>
        <w:numPr>
          <w:ilvl w:val="0"/>
          <w:numId w:val="0"/>
        </w:numPr>
        <w:rPr>
          <w:noProof w:val="0"/>
        </w:rPr>
      </w:pPr>
      <w:bookmarkStart w:id="321" w:name="_Toc18414950"/>
      <w:bookmarkStart w:id="322" w:name="OLE_LINK127"/>
      <w:bookmarkStart w:id="323" w:name="OLE_LINK128"/>
      <w:bookmarkStart w:id="324" w:name="_Toc45264984"/>
      <w:r w:rsidRPr="00D26514">
        <w:rPr>
          <w:noProof w:val="0"/>
        </w:rPr>
        <w:t xml:space="preserve">5.2 IHE </w:t>
      </w:r>
      <w:r w:rsidR="00684CA7">
        <w:rPr>
          <w:noProof w:val="0"/>
        </w:rPr>
        <w:t>Devices</w:t>
      </w:r>
      <w:r w:rsidR="00DE14E6">
        <w:rPr>
          <w:noProof w:val="0"/>
        </w:rPr>
        <w:t xml:space="preserve"> </w:t>
      </w:r>
      <w:r w:rsidRPr="00D26514">
        <w:rPr>
          <w:noProof w:val="0"/>
        </w:rPr>
        <w:t>Concept Domains</w:t>
      </w:r>
      <w:bookmarkEnd w:id="321"/>
      <w:bookmarkEnd w:id="324"/>
    </w:p>
    <w:bookmarkEnd w:id="322"/>
    <w:bookmarkEnd w:id="323"/>
    <w:p w14:paraId="15F5C7AF" w14:textId="77777777" w:rsidR="009F5CC2" w:rsidRPr="00D26514" w:rsidRDefault="009F5CC2" w:rsidP="009F5CC2">
      <w:pPr>
        <w:pStyle w:val="AuthorInstructions"/>
      </w:pPr>
      <w:r w:rsidRPr="00D26514">
        <w:t>&lt;Concept Domains are named categories of things that are used when it isn’t possible to bind to a specific set of codes. There are a number of reasons you might not be able to define and bind to a specific set of codes, one of the most common being that the codes set needs to vary depending on locale or context.&gt;</w:t>
      </w:r>
    </w:p>
    <w:p w14:paraId="764B3E81" w14:textId="77777777" w:rsidR="00BB1C43" w:rsidRPr="00D26514" w:rsidRDefault="00BB1C43" w:rsidP="009F5CC2">
      <w:pPr>
        <w:pStyle w:val="AuthorInstructions"/>
      </w:pPr>
    </w:p>
    <w:p w14:paraId="1398FA99" w14:textId="77777777" w:rsidR="00BB1C43" w:rsidRPr="00D26514" w:rsidRDefault="00BB1C43" w:rsidP="00BB1C43">
      <w:pPr>
        <w:pStyle w:val="BodyText"/>
        <w:rPr>
          <w:rStyle w:val="AuthorInstructionsChar"/>
        </w:rPr>
      </w:pPr>
      <w:bookmarkStart w:id="325" w:name="OLE_LINK115"/>
      <w:bookmarkStart w:id="326" w:name="OLE_LINK116"/>
      <w:r w:rsidRPr="00D26514">
        <w:t xml:space="preserve">For a listing of the &lt;Domain Acronym&gt; Concept Domains see </w:t>
      </w:r>
      <w:r w:rsidRPr="00D26514">
        <w:rPr>
          <w:rStyle w:val="AuthorInstructionsChar"/>
        </w:rPr>
        <w:t>&lt;enter location of the domains Concept Domains or NA if none&gt;</w:t>
      </w:r>
    </w:p>
    <w:bookmarkEnd w:id="325"/>
    <w:bookmarkEnd w:id="326"/>
    <w:p w14:paraId="10FA349B" w14:textId="77777777" w:rsidR="009F5CC2" w:rsidRPr="00D26514" w:rsidRDefault="009F5CC2"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980"/>
        <w:gridCol w:w="2551"/>
        <w:gridCol w:w="3820"/>
      </w:tblGrid>
      <w:tr w:rsidR="009F5CC2" w:rsidRPr="00D26514" w14:paraId="38629957" w14:textId="77777777" w:rsidTr="009F5CC2">
        <w:trPr>
          <w:tblHeader/>
          <w:jc w:val="center"/>
        </w:trPr>
        <w:tc>
          <w:tcPr>
            <w:tcW w:w="1980" w:type="dxa"/>
            <w:shd w:val="clear" w:color="auto" w:fill="D9D9D9"/>
          </w:tcPr>
          <w:p w14:paraId="69C0E257" w14:textId="77777777" w:rsidR="009F5CC2" w:rsidRPr="00D26514" w:rsidRDefault="009F5CC2" w:rsidP="0093034E">
            <w:pPr>
              <w:pStyle w:val="TableEntryHeader"/>
              <w:rPr>
                <w:rFonts w:eastAsia="Arial Unicode MS"/>
                <w:szCs w:val="24"/>
              </w:rPr>
            </w:pPr>
            <w:r w:rsidRPr="00D26514">
              <w:t xml:space="preserve">conceptDomain </w:t>
            </w:r>
          </w:p>
        </w:tc>
        <w:tc>
          <w:tcPr>
            <w:tcW w:w="2551" w:type="dxa"/>
            <w:shd w:val="clear" w:color="auto" w:fill="D9D9D9"/>
          </w:tcPr>
          <w:p w14:paraId="27B8211D" w14:textId="77777777" w:rsidR="009F5CC2" w:rsidRPr="00D26514" w:rsidRDefault="009F5CC2" w:rsidP="0093034E">
            <w:pPr>
              <w:pStyle w:val="TableEntryHeader"/>
              <w:rPr>
                <w:rFonts w:eastAsia="Arial Unicode MS"/>
                <w:szCs w:val="24"/>
              </w:rPr>
            </w:pPr>
            <w:r w:rsidRPr="00D26514">
              <w:t xml:space="preserve">conceptDomainName </w:t>
            </w:r>
          </w:p>
        </w:tc>
        <w:tc>
          <w:tcPr>
            <w:tcW w:w="3820" w:type="dxa"/>
            <w:shd w:val="clear" w:color="auto" w:fill="D9D9D9"/>
          </w:tcPr>
          <w:p w14:paraId="5DDB1286" w14:textId="77777777" w:rsidR="009F5CC2" w:rsidRPr="00D26514" w:rsidRDefault="009F5CC2" w:rsidP="0093034E">
            <w:pPr>
              <w:pStyle w:val="TableEntryHeader"/>
              <w:rPr>
                <w:rFonts w:eastAsia="Arial Unicode MS"/>
                <w:szCs w:val="24"/>
              </w:rPr>
            </w:pPr>
            <w:r w:rsidRPr="00D26514">
              <w:t xml:space="preserve">Description </w:t>
            </w:r>
          </w:p>
        </w:tc>
      </w:tr>
      <w:tr w:rsidR="009F5CC2" w:rsidRPr="00D26514" w14:paraId="6986B20C" w14:textId="77777777" w:rsidTr="009F5CC2">
        <w:trPr>
          <w:jc w:val="center"/>
        </w:trPr>
        <w:tc>
          <w:tcPr>
            <w:tcW w:w="1980" w:type="dxa"/>
            <w:shd w:val="clear" w:color="auto" w:fill="auto"/>
          </w:tcPr>
          <w:p w14:paraId="39A15F58"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&lt;oid or uid&gt; </w:t>
            </w:r>
          </w:p>
        </w:tc>
        <w:tc>
          <w:tcPr>
            <w:tcW w:w="2551" w:type="dxa"/>
            <w:shd w:val="clear" w:color="auto" w:fill="auto"/>
          </w:tcPr>
          <w:p w14:paraId="7ED38A68"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471B703"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371B8221" w14:textId="77777777" w:rsidTr="009F5CC2">
        <w:trPr>
          <w:jc w:val="center"/>
        </w:trPr>
        <w:tc>
          <w:tcPr>
            <w:tcW w:w="1980" w:type="dxa"/>
            <w:shd w:val="clear" w:color="auto" w:fill="auto"/>
          </w:tcPr>
          <w:p w14:paraId="6F696CE5"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&lt;oid or uid&gt; </w:t>
            </w:r>
          </w:p>
        </w:tc>
        <w:tc>
          <w:tcPr>
            <w:tcW w:w="2551" w:type="dxa"/>
            <w:shd w:val="clear" w:color="auto" w:fill="auto"/>
          </w:tcPr>
          <w:p w14:paraId="3A8374AB"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601F981D"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56AD770B" w14:textId="77777777" w:rsidTr="009F5CC2">
        <w:trPr>
          <w:jc w:val="center"/>
        </w:trPr>
        <w:tc>
          <w:tcPr>
            <w:tcW w:w="1980" w:type="dxa"/>
            <w:shd w:val="clear" w:color="auto" w:fill="auto"/>
          </w:tcPr>
          <w:p w14:paraId="355BED8D"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&lt;oid or uid&gt; </w:t>
            </w:r>
          </w:p>
        </w:tc>
        <w:tc>
          <w:tcPr>
            <w:tcW w:w="2551" w:type="dxa"/>
            <w:shd w:val="clear" w:color="auto" w:fill="auto"/>
          </w:tcPr>
          <w:p w14:paraId="22B51197"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7709FC1"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567FD960" w14:textId="77777777" w:rsidR="005F4B35" w:rsidRPr="00D26514" w:rsidRDefault="005F4B35" w:rsidP="005F4B35">
      <w:pPr>
        <w:pStyle w:val="BodyText"/>
      </w:pPr>
    </w:p>
    <w:p w14:paraId="6182D26A" w14:textId="79744789" w:rsidR="005F4B35" w:rsidRPr="00D26514" w:rsidRDefault="00A124C7" w:rsidP="00EA3BCB">
      <w:pPr>
        <w:pStyle w:val="Heading2"/>
        <w:numPr>
          <w:ilvl w:val="0"/>
          <w:numId w:val="0"/>
        </w:numPr>
      </w:pPr>
      <w:bookmarkStart w:id="327" w:name="_Toc18414951"/>
      <w:bookmarkStart w:id="328" w:name="OLE_LINK111"/>
      <w:bookmarkStart w:id="329" w:name="OLE_LINK112"/>
      <w:bookmarkStart w:id="330" w:name="_Toc45264985"/>
      <w:r w:rsidRPr="00D26514">
        <w:t xml:space="preserve">5.3 IHE </w:t>
      </w:r>
      <w:r w:rsidR="00684CA7">
        <w:t>Devices</w:t>
      </w:r>
      <w:r w:rsidR="00DE14E6">
        <w:t xml:space="preserve"> </w:t>
      </w:r>
      <w:r w:rsidRPr="00D26514">
        <w:t>Format Codes and Vocabularies</w:t>
      </w:r>
      <w:bookmarkEnd w:id="327"/>
      <w:bookmarkEnd w:id="330"/>
    </w:p>
    <w:p w14:paraId="68F3B28E" w14:textId="77777777" w:rsidR="005F4B35" w:rsidRPr="00D26514" w:rsidRDefault="005F4B35" w:rsidP="005F4B35">
      <w:pPr>
        <w:pStyle w:val="Heading3"/>
        <w:numPr>
          <w:ilvl w:val="0"/>
          <w:numId w:val="0"/>
        </w:numPr>
        <w:rPr>
          <w:noProof w:val="0"/>
        </w:rPr>
      </w:pPr>
      <w:bookmarkStart w:id="331" w:name="_Toc18414952"/>
      <w:bookmarkStart w:id="332" w:name="_Toc45264986"/>
      <w:bookmarkEnd w:id="328"/>
      <w:bookmarkEnd w:id="329"/>
      <w:r w:rsidRPr="00D26514">
        <w:rPr>
          <w:noProof w:val="0"/>
        </w:rPr>
        <w:t>5.3.1 IHE Format Codes</w:t>
      </w:r>
      <w:bookmarkEnd w:id="331"/>
      <w:bookmarkEnd w:id="332"/>
    </w:p>
    <w:p w14:paraId="0B1CA378" w14:textId="77777777" w:rsidR="00BC5151" w:rsidRPr="00D26514" w:rsidRDefault="00BC5151" w:rsidP="00EA3BCB">
      <w:pPr>
        <w:pStyle w:val="BodyText"/>
      </w:pPr>
    </w:p>
    <w:p w14:paraId="529FECB8" w14:textId="0FAC4C3E" w:rsidR="005F4B35" w:rsidRPr="00EA3BCB" w:rsidRDefault="005A175A" w:rsidP="00EA3BCB">
      <w:pPr>
        <w:pStyle w:val="EditorInstructions"/>
      </w:pPr>
      <w:bookmarkStart w:id="333" w:name="OLE_LINK123"/>
      <w:bookmarkStart w:id="334" w:name="OLE_LINK124"/>
      <w:r w:rsidRPr="00EA3BCB">
        <w:t xml:space="preserve">List </w:t>
      </w:r>
      <w:r w:rsidR="00BC5151" w:rsidRPr="00D26514">
        <w:t xml:space="preserve">in the table below </w:t>
      </w:r>
      <w:r w:rsidRPr="00EA3BCB">
        <w:t xml:space="preserve">any </w:t>
      </w:r>
      <w:r w:rsidRPr="00EA3BCB">
        <w:rPr>
          <w:b/>
        </w:rPr>
        <w:t>new</w:t>
      </w:r>
      <w:r w:rsidRPr="00EA3BCB">
        <w:t xml:space="preserve"> format codes to be added to the </w:t>
      </w:r>
      <w:r w:rsidRPr="00D26514">
        <w:t xml:space="preserve">IHE Format Codes wiki page at </w:t>
      </w:r>
      <w:hyperlink r:id="rId45" w:history="1">
        <w:r w:rsidRPr="00D26514">
          <w:rPr>
            <w:rStyle w:val="Hyperlink"/>
          </w:rPr>
          <w:t>http://wiki.ihe.net/inde</w:t>
        </w:r>
        <w:r w:rsidR="00081DA6">
          <w:rPr>
            <w:rStyle w:val="Hyperlink"/>
          </w:rPr>
          <w:t>W</w:t>
        </w:r>
        <w:r w:rsidR="00A722CC">
          <w:rPr>
            <w:rStyle w:val="Hyperlink"/>
          </w:rPr>
          <w:t>.</w:t>
        </w:r>
        <w:r w:rsidRPr="00D26514">
          <w:rPr>
            <w:rStyle w:val="Hyperlink"/>
          </w:rPr>
          <w:t>php/IHE_Format_Codes</w:t>
        </w:r>
      </w:hyperlink>
      <w:r w:rsidRPr="00EA3BCB">
        <w:rPr>
          <w:rStyle w:val="Hyperlink"/>
        </w:rPr>
        <w:t>.</w:t>
      </w:r>
      <w:r w:rsidR="00AA560C" w:rsidRPr="00D26514">
        <w:t xml:space="preserve"> </w:t>
      </w:r>
      <w:bookmarkStart w:id="335" w:name="OLE_LINK130"/>
      <w:bookmarkStart w:id="336" w:name="OLE_LINK131"/>
      <w:r w:rsidR="00BC5151" w:rsidRPr="00D26514">
        <w:t xml:space="preserve">For public comment, the additions must be listed in the table below. </w:t>
      </w:r>
      <w:r w:rsidR="00AA560C" w:rsidRPr="00D26514">
        <w:t xml:space="preserve">The domain technical committee must ensure any new codes are </w:t>
      </w:r>
      <w:r w:rsidR="00F4757B" w:rsidRPr="00D26514">
        <w:t xml:space="preserve">also </w:t>
      </w:r>
      <w:r w:rsidR="00AA560C" w:rsidRPr="00D26514">
        <w:t xml:space="preserve">added to the wiki page prior to publication for </w:t>
      </w:r>
      <w:r w:rsidR="00BC5151" w:rsidRPr="00D26514">
        <w:t>t</w:t>
      </w:r>
      <w:r w:rsidR="00AA560C" w:rsidRPr="00D26514">
        <w:t xml:space="preserve">rial </w:t>
      </w:r>
      <w:r w:rsidR="00BC5151" w:rsidRPr="00D26514">
        <w:t>i</w:t>
      </w:r>
      <w:r w:rsidR="00AA560C" w:rsidRPr="00D26514">
        <w:t>mplementation.</w:t>
      </w:r>
    </w:p>
    <w:bookmarkEnd w:id="333"/>
    <w:bookmarkEnd w:id="334"/>
    <w:bookmarkEnd w:id="335"/>
    <w:bookmarkEnd w:id="336"/>
    <w:p w14:paraId="542B5EDB" w14:textId="77777777" w:rsidR="00AA560C" w:rsidRPr="00D26514" w:rsidRDefault="00AA560C" w:rsidP="00AA560C">
      <w:pPr>
        <w:pStyle w:val="BodyText"/>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875"/>
        <w:gridCol w:w="2250"/>
        <w:gridCol w:w="1980"/>
        <w:gridCol w:w="2232"/>
      </w:tblGrid>
      <w:tr w:rsidR="00170ED0" w:rsidRPr="00D26514" w14:paraId="61DA4F8A" w14:textId="77777777" w:rsidTr="00EA3BCB">
        <w:trPr>
          <w:tblHeader/>
          <w:jc w:val="center"/>
        </w:trPr>
        <w:tc>
          <w:tcPr>
            <w:tcW w:w="2875" w:type="dxa"/>
            <w:shd w:val="clear" w:color="auto" w:fill="D9D9D9"/>
          </w:tcPr>
          <w:p w14:paraId="7EF683B7" w14:textId="77777777" w:rsidR="00170ED0" w:rsidRPr="00D26514" w:rsidRDefault="00170ED0" w:rsidP="00B9303B">
            <w:pPr>
              <w:pStyle w:val="TableEntryHeader"/>
              <w:rPr>
                <w:rFonts w:eastAsia="Arial Unicode MS"/>
                <w:szCs w:val="24"/>
              </w:rPr>
            </w:pPr>
            <w:r w:rsidRPr="00D26514">
              <w:t xml:space="preserve">Profile </w:t>
            </w:r>
          </w:p>
        </w:tc>
        <w:tc>
          <w:tcPr>
            <w:tcW w:w="2250" w:type="dxa"/>
            <w:shd w:val="clear" w:color="auto" w:fill="D9D9D9"/>
          </w:tcPr>
          <w:p w14:paraId="52280F5F" w14:textId="77777777" w:rsidR="00170ED0" w:rsidRPr="00D26514" w:rsidRDefault="00170ED0" w:rsidP="00B9303B">
            <w:pPr>
              <w:pStyle w:val="TableEntryHeader"/>
              <w:rPr>
                <w:rFonts w:eastAsia="Arial Unicode MS"/>
                <w:szCs w:val="24"/>
              </w:rPr>
            </w:pPr>
            <w:r w:rsidRPr="00D26514">
              <w:t>Format Code</w:t>
            </w:r>
          </w:p>
        </w:tc>
        <w:tc>
          <w:tcPr>
            <w:tcW w:w="1980" w:type="dxa"/>
            <w:shd w:val="clear" w:color="auto" w:fill="D9D9D9"/>
          </w:tcPr>
          <w:p w14:paraId="65E28E25" w14:textId="77777777" w:rsidR="00170ED0" w:rsidRPr="00D26514" w:rsidRDefault="00170ED0" w:rsidP="00B9303B">
            <w:pPr>
              <w:pStyle w:val="TableEntryHeader"/>
              <w:rPr>
                <w:rFonts w:eastAsia="Arial Unicode MS"/>
                <w:szCs w:val="24"/>
              </w:rPr>
            </w:pPr>
            <w:r w:rsidRPr="00D26514">
              <w:t>Media Type</w:t>
            </w:r>
          </w:p>
        </w:tc>
        <w:tc>
          <w:tcPr>
            <w:tcW w:w="2232" w:type="dxa"/>
            <w:shd w:val="clear" w:color="auto" w:fill="D9D9D9"/>
          </w:tcPr>
          <w:p w14:paraId="3F740B17" w14:textId="77777777" w:rsidR="00170ED0" w:rsidRPr="00D26514" w:rsidRDefault="00170ED0" w:rsidP="00B9303B">
            <w:pPr>
              <w:pStyle w:val="TableEntryHeader"/>
              <w:rPr>
                <w:rFonts w:eastAsia="Arial Unicode MS"/>
                <w:szCs w:val="24"/>
              </w:rPr>
            </w:pPr>
            <w:r w:rsidRPr="00D26514">
              <w:t xml:space="preserve">Template ID </w:t>
            </w:r>
          </w:p>
        </w:tc>
      </w:tr>
      <w:tr w:rsidR="00170ED0" w:rsidRPr="00D26514" w14:paraId="78D372DD" w14:textId="77777777" w:rsidTr="00EA3BCB">
        <w:trPr>
          <w:jc w:val="center"/>
        </w:trPr>
        <w:tc>
          <w:tcPr>
            <w:tcW w:w="2875" w:type="dxa"/>
            <w:shd w:val="clear" w:color="auto" w:fill="auto"/>
          </w:tcPr>
          <w:p w14:paraId="0F2A4757" w14:textId="77777777" w:rsidR="00170ED0" w:rsidRPr="00D26514" w:rsidRDefault="00170ED0" w:rsidP="00701B3A">
            <w:pPr>
              <w:pStyle w:val="TableEntry"/>
              <w:rPr>
                <w:rFonts w:eastAsia="Arial Unicode MS"/>
              </w:rPr>
            </w:pPr>
            <w:r w:rsidRPr="00D26514">
              <w:rPr>
                <w:rFonts w:eastAsia="Arial Unicode MS"/>
              </w:rPr>
              <w:t>&lt;Profile name (profile acronym)&gt;</w:t>
            </w:r>
          </w:p>
        </w:tc>
        <w:tc>
          <w:tcPr>
            <w:tcW w:w="2250" w:type="dxa"/>
            <w:shd w:val="clear" w:color="auto" w:fill="auto"/>
          </w:tcPr>
          <w:p w14:paraId="63FF7ECA" w14:textId="77777777" w:rsidR="00170ED0" w:rsidRPr="00D26514" w:rsidRDefault="00170ED0" w:rsidP="00701B3A">
            <w:pPr>
              <w:pStyle w:val="TableEntry"/>
              <w:rPr>
                <w:rFonts w:eastAsia="Arial Unicode MS"/>
              </w:rPr>
            </w:pPr>
            <w:r w:rsidRPr="00D26514">
              <w:rPr>
                <w:rFonts w:eastAsia="Arial Unicode MS"/>
              </w:rPr>
              <w:t>&lt;urn:ihe: &gt;</w:t>
            </w:r>
          </w:p>
        </w:tc>
        <w:tc>
          <w:tcPr>
            <w:tcW w:w="1980" w:type="dxa"/>
            <w:shd w:val="clear" w:color="auto" w:fill="auto"/>
          </w:tcPr>
          <w:p w14:paraId="5BAFEF56" w14:textId="77777777" w:rsidR="00170ED0" w:rsidRPr="00D26514" w:rsidRDefault="00170ED0" w:rsidP="00701B3A">
            <w:pPr>
              <w:pStyle w:val="TableEntry"/>
              <w:rPr>
                <w:rFonts w:eastAsia="Arial Unicode MS"/>
              </w:rPr>
            </w:pPr>
          </w:p>
        </w:tc>
        <w:tc>
          <w:tcPr>
            <w:tcW w:w="2232" w:type="dxa"/>
            <w:shd w:val="clear" w:color="auto" w:fill="auto"/>
          </w:tcPr>
          <w:p w14:paraId="077D9BEC" w14:textId="77777777" w:rsidR="00170ED0" w:rsidRPr="00D26514" w:rsidRDefault="00170ED0" w:rsidP="00701B3A">
            <w:pPr>
              <w:pStyle w:val="TableEntry"/>
              <w:rPr>
                <w:rFonts w:eastAsia="Arial Unicode MS"/>
              </w:rPr>
            </w:pPr>
            <w:r w:rsidRPr="00D26514">
              <w:rPr>
                <w:rFonts w:eastAsia="Arial Unicode MS"/>
              </w:rPr>
              <w:t>&lt;oids&gt;</w:t>
            </w:r>
          </w:p>
        </w:tc>
      </w:tr>
      <w:tr w:rsidR="00170ED0" w:rsidRPr="00D26514" w14:paraId="7D2B12E6" w14:textId="77777777" w:rsidTr="00EA3BCB">
        <w:trPr>
          <w:jc w:val="center"/>
        </w:trPr>
        <w:tc>
          <w:tcPr>
            <w:tcW w:w="2875" w:type="dxa"/>
            <w:shd w:val="clear" w:color="auto" w:fill="auto"/>
          </w:tcPr>
          <w:p w14:paraId="62EA8916" w14:textId="77777777" w:rsidR="00170ED0" w:rsidRPr="00D26514" w:rsidRDefault="00170ED0" w:rsidP="00701B3A">
            <w:pPr>
              <w:pStyle w:val="TableEntry"/>
              <w:rPr>
                <w:rFonts w:eastAsia="Arial Unicode MS"/>
              </w:rPr>
            </w:pPr>
          </w:p>
        </w:tc>
        <w:tc>
          <w:tcPr>
            <w:tcW w:w="2250" w:type="dxa"/>
            <w:shd w:val="clear" w:color="auto" w:fill="auto"/>
          </w:tcPr>
          <w:p w14:paraId="5A99F41F" w14:textId="77777777" w:rsidR="00170ED0" w:rsidRPr="00D26514" w:rsidRDefault="00170ED0" w:rsidP="00701B3A">
            <w:pPr>
              <w:pStyle w:val="TableEntry"/>
              <w:rPr>
                <w:rFonts w:eastAsia="Arial Unicode MS"/>
              </w:rPr>
            </w:pPr>
          </w:p>
        </w:tc>
        <w:tc>
          <w:tcPr>
            <w:tcW w:w="1980" w:type="dxa"/>
            <w:shd w:val="clear" w:color="auto" w:fill="auto"/>
          </w:tcPr>
          <w:p w14:paraId="5F372F03" w14:textId="77777777" w:rsidR="00170ED0" w:rsidRPr="00D26514" w:rsidRDefault="00170ED0" w:rsidP="00701B3A">
            <w:pPr>
              <w:pStyle w:val="TableEntry"/>
              <w:rPr>
                <w:rFonts w:eastAsia="Arial Unicode MS"/>
              </w:rPr>
            </w:pPr>
          </w:p>
        </w:tc>
        <w:tc>
          <w:tcPr>
            <w:tcW w:w="2232" w:type="dxa"/>
            <w:shd w:val="clear" w:color="auto" w:fill="auto"/>
          </w:tcPr>
          <w:p w14:paraId="6313798D" w14:textId="77777777" w:rsidR="00170ED0" w:rsidRPr="00D26514" w:rsidRDefault="00170ED0" w:rsidP="00701B3A">
            <w:pPr>
              <w:pStyle w:val="TableEntry"/>
              <w:rPr>
                <w:rFonts w:eastAsia="Arial Unicode MS"/>
              </w:rPr>
            </w:pPr>
          </w:p>
        </w:tc>
      </w:tr>
      <w:tr w:rsidR="00170ED0" w:rsidRPr="00D26514" w14:paraId="749A358D" w14:textId="77777777" w:rsidTr="00EA3BCB">
        <w:trPr>
          <w:jc w:val="center"/>
        </w:trPr>
        <w:tc>
          <w:tcPr>
            <w:tcW w:w="2875" w:type="dxa"/>
            <w:shd w:val="clear" w:color="auto" w:fill="auto"/>
          </w:tcPr>
          <w:p w14:paraId="78810B58" w14:textId="77777777" w:rsidR="00170ED0" w:rsidRPr="00D26514" w:rsidRDefault="00170ED0" w:rsidP="00701B3A">
            <w:pPr>
              <w:pStyle w:val="TableEntry"/>
              <w:rPr>
                <w:rFonts w:eastAsia="Arial Unicode MS"/>
              </w:rPr>
            </w:pPr>
          </w:p>
        </w:tc>
        <w:tc>
          <w:tcPr>
            <w:tcW w:w="2250" w:type="dxa"/>
            <w:shd w:val="clear" w:color="auto" w:fill="auto"/>
          </w:tcPr>
          <w:p w14:paraId="099D30AC" w14:textId="77777777" w:rsidR="00170ED0" w:rsidRPr="00D26514" w:rsidRDefault="00170ED0" w:rsidP="00701B3A">
            <w:pPr>
              <w:pStyle w:val="TableEntry"/>
              <w:rPr>
                <w:rFonts w:eastAsia="Arial Unicode MS"/>
              </w:rPr>
            </w:pPr>
          </w:p>
        </w:tc>
        <w:tc>
          <w:tcPr>
            <w:tcW w:w="1980" w:type="dxa"/>
            <w:shd w:val="clear" w:color="auto" w:fill="auto"/>
          </w:tcPr>
          <w:p w14:paraId="6E60FA24" w14:textId="77777777" w:rsidR="00170ED0" w:rsidRPr="00D26514" w:rsidRDefault="00170ED0" w:rsidP="00701B3A">
            <w:pPr>
              <w:pStyle w:val="TableEntry"/>
              <w:rPr>
                <w:rFonts w:eastAsia="Arial Unicode MS"/>
              </w:rPr>
            </w:pPr>
          </w:p>
        </w:tc>
        <w:tc>
          <w:tcPr>
            <w:tcW w:w="2232" w:type="dxa"/>
            <w:shd w:val="clear" w:color="auto" w:fill="auto"/>
          </w:tcPr>
          <w:p w14:paraId="1969381B" w14:textId="77777777" w:rsidR="00170ED0" w:rsidRPr="00D26514" w:rsidRDefault="00170ED0" w:rsidP="00701B3A">
            <w:pPr>
              <w:pStyle w:val="TableEntry"/>
              <w:rPr>
                <w:rFonts w:eastAsia="Arial Unicode MS"/>
              </w:rPr>
            </w:pPr>
          </w:p>
        </w:tc>
      </w:tr>
    </w:tbl>
    <w:p w14:paraId="48281A18" w14:textId="77777777" w:rsidR="00BC5151" w:rsidRPr="00D26514" w:rsidRDefault="00BC5151" w:rsidP="00170ED0">
      <w:pPr>
        <w:pStyle w:val="BodyText"/>
      </w:pPr>
    </w:p>
    <w:p w14:paraId="3E9EFA76" w14:textId="716BC363" w:rsidR="005F4B35" w:rsidRPr="00D26514" w:rsidRDefault="005F4B35" w:rsidP="005F4B35">
      <w:pPr>
        <w:pStyle w:val="Heading3"/>
        <w:numPr>
          <w:ilvl w:val="0"/>
          <w:numId w:val="0"/>
        </w:numPr>
        <w:rPr>
          <w:noProof w:val="0"/>
        </w:rPr>
      </w:pPr>
      <w:bookmarkStart w:id="337" w:name="_Toc18414953"/>
      <w:bookmarkStart w:id="338" w:name="OLE_LINK109"/>
      <w:bookmarkStart w:id="339" w:name="OLE_LINK110"/>
      <w:bookmarkStart w:id="340" w:name="_Toc45264987"/>
      <w:r w:rsidRPr="00D26514">
        <w:rPr>
          <w:noProof w:val="0"/>
        </w:rPr>
        <w:t>5.3.2 IHEActCode Vocabulary</w:t>
      </w:r>
      <w:bookmarkEnd w:id="337"/>
      <w:bookmarkEnd w:id="340"/>
    </w:p>
    <w:bookmarkEnd w:id="338"/>
    <w:bookmarkEnd w:id="339"/>
    <w:p w14:paraId="311F2115" w14:textId="77777777" w:rsidR="00222CF4" w:rsidRPr="00D26514" w:rsidRDefault="00222CF4" w:rsidP="00170ED0">
      <w:pPr>
        <w:pStyle w:val="BodyText"/>
      </w:pPr>
    </w:p>
    <w:p w14:paraId="6E5C77F3" w14:textId="4DC49567" w:rsidR="00AA560C" w:rsidRPr="00D26514" w:rsidRDefault="00AA560C" w:rsidP="00AA560C">
      <w:pPr>
        <w:pStyle w:val="EditorInstructions"/>
      </w:pPr>
      <w:bookmarkStart w:id="341" w:name="OLE_LINK125"/>
      <w:bookmarkStart w:id="342" w:name="OLE_LINK126"/>
      <w:r w:rsidRPr="00D26514">
        <w:t>List in the table below</w:t>
      </w:r>
      <w:r w:rsidR="00BC5151" w:rsidRPr="00D26514">
        <w:t>,</w:t>
      </w:r>
      <w:r w:rsidRPr="00D26514">
        <w:t xml:space="preserve"> any </w:t>
      </w:r>
      <w:r w:rsidRPr="00D26514">
        <w:rPr>
          <w:b/>
        </w:rPr>
        <w:t>new</w:t>
      </w:r>
      <w:r w:rsidRPr="00D26514">
        <w:t xml:space="preserve"> additions to the IHEActCode Vocabulary wiki page at </w:t>
      </w:r>
      <w:hyperlink r:id="rId46" w:history="1">
        <w:r w:rsidRPr="00D26514">
          <w:rPr>
            <w:rStyle w:val="Hyperlink"/>
          </w:rPr>
          <w:t>http://wiki.ihe.net/inde</w:t>
        </w:r>
        <w:r w:rsidR="00081DA6">
          <w:rPr>
            <w:rStyle w:val="Hyperlink"/>
          </w:rPr>
          <w:t>W</w:t>
        </w:r>
        <w:r w:rsidR="00A722CC">
          <w:rPr>
            <w:rStyle w:val="Hyperlink"/>
          </w:rPr>
          <w:t>.</w:t>
        </w:r>
        <w:r w:rsidRPr="00D26514">
          <w:rPr>
            <w:rStyle w:val="Hyperlink"/>
          </w:rPr>
          <w:t>php/IHEActCode_Vocabulary</w:t>
        </w:r>
      </w:hyperlink>
      <w:r w:rsidRPr="00D26514">
        <w:rPr>
          <w:rStyle w:val="Hyperlink"/>
        </w:rPr>
        <w:t>.</w:t>
      </w:r>
      <w:r w:rsidRPr="00D26514">
        <w:t xml:space="preserve"> </w:t>
      </w:r>
      <w:r w:rsidR="00BC5151" w:rsidRPr="00D26514">
        <w:t>For public comment, the additions must be listed in the table below. The domain technical committee must ensure any new codes are</w:t>
      </w:r>
      <w:r w:rsidR="00F4757B" w:rsidRPr="00D26514">
        <w:t xml:space="preserve"> also</w:t>
      </w:r>
      <w:r w:rsidR="00BC5151" w:rsidRPr="00D26514">
        <w:t xml:space="preserve"> added to the wiki page prior to publication for trial implementation.</w:t>
      </w:r>
    </w:p>
    <w:bookmarkEnd w:id="341"/>
    <w:bookmarkEnd w:id="342"/>
    <w:p w14:paraId="510009AF" w14:textId="77777777" w:rsidR="00170ED0" w:rsidRPr="00D26514" w:rsidRDefault="00170ED0" w:rsidP="00170ED0">
      <w:pPr>
        <w:pStyle w:val="BodyText"/>
      </w:pPr>
    </w:p>
    <w:tbl>
      <w:tblPr>
        <w:tblW w:w="44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64"/>
        <w:gridCol w:w="6665"/>
      </w:tblGrid>
      <w:tr w:rsidR="00170ED0" w:rsidRPr="00D26514" w14:paraId="2D455F4C" w14:textId="77777777" w:rsidTr="00EA3BCB">
        <w:trPr>
          <w:jc w:val="center"/>
        </w:trPr>
        <w:tc>
          <w:tcPr>
            <w:tcW w:w="1703" w:type="dxa"/>
            <w:shd w:val="clear" w:color="auto" w:fill="D9D9D9"/>
          </w:tcPr>
          <w:p w14:paraId="0980654E" w14:textId="77777777" w:rsidR="00170ED0" w:rsidRPr="00D26514" w:rsidRDefault="00170ED0" w:rsidP="00B9303B">
            <w:pPr>
              <w:pStyle w:val="TableEntryHeader"/>
              <w:rPr>
                <w:rFonts w:eastAsia="Arial Unicode MS"/>
                <w:szCs w:val="24"/>
              </w:rPr>
            </w:pPr>
            <w:r w:rsidRPr="00D26514">
              <w:t xml:space="preserve">Code </w:t>
            </w:r>
          </w:p>
        </w:tc>
        <w:tc>
          <w:tcPr>
            <w:tcW w:w="6840" w:type="dxa"/>
            <w:shd w:val="clear" w:color="auto" w:fill="D9D9D9"/>
          </w:tcPr>
          <w:p w14:paraId="1DBB15F0"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10DC9B0C" w14:textId="77777777" w:rsidTr="00EA3BCB">
        <w:trPr>
          <w:jc w:val="center"/>
        </w:trPr>
        <w:tc>
          <w:tcPr>
            <w:tcW w:w="1703" w:type="dxa"/>
            <w:shd w:val="clear" w:color="auto" w:fill="auto"/>
          </w:tcPr>
          <w:p w14:paraId="5965A88C"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2BFFD6B5"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23A03451" w14:textId="77777777" w:rsidTr="00EA3BCB">
        <w:trPr>
          <w:jc w:val="center"/>
        </w:trPr>
        <w:tc>
          <w:tcPr>
            <w:tcW w:w="1703" w:type="dxa"/>
            <w:shd w:val="clear" w:color="auto" w:fill="auto"/>
          </w:tcPr>
          <w:p w14:paraId="7A34E529" w14:textId="77777777" w:rsidR="00170ED0" w:rsidRPr="00D26514" w:rsidRDefault="00170ED0" w:rsidP="00B9303B">
            <w:pPr>
              <w:pStyle w:val="TableEntry"/>
              <w:rPr>
                <w:rFonts w:ascii="Arial Unicode MS" w:eastAsia="Arial Unicode MS" w:hAnsi="Arial Unicode MS" w:cs="Arial Unicode MS"/>
                <w:sz w:val="24"/>
                <w:szCs w:val="24"/>
              </w:rPr>
            </w:pPr>
            <w:r w:rsidRPr="00D26514">
              <w:lastRenderedPageBreak/>
              <w:t>&lt;Code name&gt;</w:t>
            </w:r>
          </w:p>
        </w:tc>
        <w:tc>
          <w:tcPr>
            <w:tcW w:w="6840" w:type="dxa"/>
            <w:shd w:val="clear" w:color="auto" w:fill="auto"/>
          </w:tcPr>
          <w:p w14:paraId="5A4852E0"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7AA27B3D" w14:textId="77777777" w:rsidTr="00EA3BCB">
        <w:trPr>
          <w:jc w:val="center"/>
        </w:trPr>
        <w:tc>
          <w:tcPr>
            <w:tcW w:w="1703" w:type="dxa"/>
            <w:shd w:val="clear" w:color="auto" w:fill="auto"/>
          </w:tcPr>
          <w:p w14:paraId="5403D234"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31A3F95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bl>
    <w:p w14:paraId="0120845E" w14:textId="77777777" w:rsidR="005F4B35" w:rsidRPr="00D26514" w:rsidRDefault="005F4B35" w:rsidP="005F4B35">
      <w:pPr>
        <w:pStyle w:val="Heading3"/>
        <w:numPr>
          <w:ilvl w:val="0"/>
          <w:numId w:val="0"/>
        </w:numPr>
        <w:rPr>
          <w:noProof w:val="0"/>
        </w:rPr>
      </w:pPr>
      <w:bookmarkStart w:id="343" w:name="_Toc18414954"/>
      <w:bookmarkStart w:id="344" w:name="_Toc45264988"/>
      <w:r w:rsidRPr="00D26514">
        <w:rPr>
          <w:noProof w:val="0"/>
        </w:rPr>
        <w:t>5.3.3 IHERoleCode Vocabulary</w:t>
      </w:r>
      <w:bookmarkEnd w:id="343"/>
      <w:bookmarkEnd w:id="344"/>
    </w:p>
    <w:p w14:paraId="5330DD82" w14:textId="77777777" w:rsidR="005F4B35" w:rsidRPr="00D26514" w:rsidRDefault="005F4B35" w:rsidP="00170ED0">
      <w:pPr>
        <w:pStyle w:val="BodyText"/>
      </w:pPr>
    </w:p>
    <w:p w14:paraId="774EA658" w14:textId="005D28D2" w:rsidR="00BC5151" w:rsidRPr="00D26514" w:rsidRDefault="00BC5151" w:rsidP="00BC5151">
      <w:pPr>
        <w:pStyle w:val="EditorInstructions"/>
      </w:pPr>
      <w:r w:rsidRPr="00D26514">
        <w:t xml:space="preserve">List in the table below any </w:t>
      </w:r>
      <w:r w:rsidRPr="00D26514">
        <w:rPr>
          <w:b/>
        </w:rPr>
        <w:t>new</w:t>
      </w:r>
      <w:r w:rsidRPr="00D26514">
        <w:t xml:space="preserve"> additions to the IHERoleCode Vocabulary wiki page at </w:t>
      </w:r>
      <w:hyperlink r:id="rId47" w:history="1">
        <w:r w:rsidRPr="00D26514">
          <w:rPr>
            <w:rStyle w:val="Hyperlink"/>
          </w:rPr>
          <w:t>http://wiki.ihe.net/inde</w:t>
        </w:r>
        <w:r w:rsidR="00081DA6">
          <w:rPr>
            <w:rStyle w:val="Hyperlink"/>
          </w:rPr>
          <w:t>W</w:t>
        </w:r>
        <w:r w:rsidR="00A722CC">
          <w:rPr>
            <w:rStyle w:val="Hyperlink"/>
          </w:rPr>
          <w:t>.</w:t>
        </w:r>
        <w:r w:rsidRPr="00D26514">
          <w:rPr>
            <w:rStyle w:val="Hyperlink"/>
          </w:rPr>
          <w:t>php/IHERoleCode_Vocabulary</w:t>
        </w:r>
      </w:hyperlink>
      <w:r w:rsidRPr="00D26514">
        <w:rPr>
          <w:rStyle w:val="Hyperlink"/>
        </w:rPr>
        <w:t>.</w:t>
      </w:r>
      <w:r w:rsidRPr="00D26514">
        <w:t xml:space="preserve"> For public comment, the additions must be listed in the table below. The domain technical committee must ensure any new codes are </w:t>
      </w:r>
      <w:r w:rsidR="00F4757B" w:rsidRPr="00D26514">
        <w:t xml:space="preserve">also </w:t>
      </w:r>
      <w:r w:rsidRPr="00D26514">
        <w:t>added to the wiki page prior to publication for trial implementation.</w:t>
      </w:r>
    </w:p>
    <w:p w14:paraId="653E061B" w14:textId="77777777" w:rsidR="00BC5151" w:rsidRPr="00D26514" w:rsidRDefault="00BC5151"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28"/>
        <w:gridCol w:w="6847"/>
      </w:tblGrid>
      <w:tr w:rsidR="00170ED0" w:rsidRPr="00D26514" w14:paraId="7CE13A31" w14:textId="77777777" w:rsidTr="00EA3BCB">
        <w:trPr>
          <w:tblHeader/>
          <w:jc w:val="center"/>
        </w:trPr>
        <w:tc>
          <w:tcPr>
            <w:tcW w:w="1628" w:type="dxa"/>
            <w:shd w:val="clear" w:color="auto" w:fill="D9D9D9"/>
          </w:tcPr>
          <w:p w14:paraId="0A8AD2BC" w14:textId="77777777" w:rsidR="00170ED0" w:rsidRPr="00D26514" w:rsidRDefault="00170ED0" w:rsidP="00B9303B">
            <w:pPr>
              <w:pStyle w:val="TableEntryHeader"/>
              <w:rPr>
                <w:rFonts w:eastAsia="Arial Unicode MS"/>
                <w:szCs w:val="24"/>
              </w:rPr>
            </w:pPr>
            <w:r w:rsidRPr="00D26514">
              <w:t xml:space="preserve">Code </w:t>
            </w:r>
          </w:p>
        </w:tc>
        <w:tc>
          <w:tcPr>
            <w:tcW w:w="6847" w:type="dxa"/>
            <w:shd w:val="clear" w:color="auto" w:fill="D9D9D9"/>
          </w:tcPr>
          <w:p w14:paraId="0AC32EA6"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4A148212" w14:textId="77777777" w:rsidTr="00EA3BCB">
        <w:trPr>
          <w:jc w:val="center"/>
        </w:trPr>
        <w:tc>
          <w:tcPr>
            <w:tcW w:w="1628" w:type="dxa"/>
            <w:shd w:val="clear" w:color="auto" w:fill="auto"/>
          </w:tcPr>
          <w:p w14:paraId="67826A3A"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13219CD"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2B134B64" w14:textId="77777777" w:rsidTr="00EA3BCB">
        <w:trPr>
          <w:jc w:val="center"/>
        </w:trPr>
        <w:tc>
          <w:tcPr>
            <w:tcW w:w="1628" w:type="dxa"/>
            <w:shd w:val="clear" w:color="auto" w:fill="auto"/>
          </w:tcPr>
          <w:p w14:paraId="0FCEDA03"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0D8E6708"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690F524A" w14:textId="77777777" w:rsidTr="00EA3BCB">
        <w:trPr>
          <w:jc w:val="center"/>
        </w:trPr>
        <w:tc>
          <w:tcPr>
            <w:tcW w:w="1628" w:type="dxa"/>
            <w:shd w:val="clear" w:color="auto" w:fill="auto"/>
          </w:tcPr>
          <w:p w14:paraId="1E3FF89F"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731B59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bl>
    <w:p w14:paraId="0BD4E031" w14:textId="20ED6D0D" w:rsidR="008D45BC" w:rsidRPr="00D26514" w:rsidRDefault="00170ED0" w:rsidP="005B5D47">
      <w:pPr>
        <w:pStyle w:val="Heading1"/>
        <w:numPr>
          <w:ilvl w:val="0"/>
          <w:numId w:val="0"/>
        </w:numPr>
        <w:rPr>
          <w:bCs/>
          <w:noProof w:val="0"/>
        </w:rPr>
      </w:pPr>
      <w:bookmarkStart w:id="345" w:name="_Toc345074696"/>
      <w:bookmarkStart w:id="346" w:name="_Toc18414955"/>
      <w:bookmarkStart w:id="347" w:name="_Toc45264989"/>
      <w:r w:rsidRPr="00D26514">
        <w:rPr>
          <w:bCs/>
          <w:noProof w:val="0"/>
        </w:rPr>
        <w:lastRenderedPageBreak/>
        <w:t>6</w:t>
      </w:r>
      <w:r w:rsidR="00291725" w:rsidRPr="00D26514">
        <w:rPr>
          <w:bCs/>
          <w:noProof w:val="0"/>
        </w:rPr>
        <w:t xml:space="preserve"> </w:t>
      </w:r>
      <w:bookmarkEnd w:id="345"/>
      <w:bookmarkEnd w:id="346"/>
      <w:r w:rsidR="00B804C7">
        <w:rPr>
          <w:bCs/>
          <w:noProof w:val="0"/>
        </w:rPr>
        <w:t>DEV</w:t>
      </w:r>
      <w:r w:rsidR="00F71C6D">
        <w:rPr>
          <w:bCs/>
          <w:noProof w:val="0"/>
        </w:rPr>
        <w:t xml:space="preserve"> HL7 V3 CDA Content Modules</w:t>
      </w:r>
      <w:bookmarkEnd w:id="347"/>
    </w:p>
    <w:p w14:paraId="5ED959CE" w14:textId="54A92470" w:rsidR="00B804C7" w:rsidRDefault="00B804C7" w:rsidP="00B804C7">
      <w:pPr>
        <w:pStyle w:val="BodyText"/>
      </w:pPr>
      <w:r w:rsidRPr="00B804C7">
        <w:rPr>
          <w:highlight w:val="yellow"/>
        </w:rPr>
        <w:t>[Editor:  This section left blank in IHE DEV TF-3 Rev. 10.0]</w:t>
      </w:r>
    </w:p>
    <w:p w14:paraId="4668DE25" w14:textId="376432EB" w:rsidR="00965A1E" w:rsidRPr="00AF5B2B" w:rsidRDefault="00965A1E" w:rsidP="00AF5B2B">
      <w:pPr>
        <w:pStyle w:val="Heading1"/>
        <w:numPr>
          <w:ilvl w:val="0"/>
          <w:numId w:val="0"/>
        </w:numPr>
        <w:rPr>
          <w:bCs/>
          <w:noProof w:val="0"/>
        </w:rPr>
      </w:pPr>
      <w:bookmarkStart w:id="348" w:name="_Toc522519487"/>
      <w:bookmarkStart w:id="349" w:name="_Toc18414965"/>
      <w:bookmarkStart w:id="350" w:name="_Toc345074731"/>
      <w:bookmarkStart w:id="351" w:name="_Toc45264990"/>
      <w:r>
        <w:rPr>
          <w:bCs/>
          <w:noProof w:val="0"/>
        </w:rPr>
        <w:lastRenderedPageBreak/>
        <w:t xml:space="preserve">7 </w:t>
      </w:r>
      <w:r w:rsidR="00A92C96">
        <w:rPr>
          <w:bCs/>
          <w:noProof w:val="0"/>
        </w:rPr>
        <w:t>DEV</w:t>
      </w:r>
      <w:r w:rsidR="00F71C6D">
        <w:rPr>
          <w:bCs/>
          <w:noProof w:val="0"/>
        </w:rPr>
        <w:t xml:space="preserve"> </w:t>
      </w:r>
      <w:r w:rsidRPr="00AF5B2B">
        <w:rPr>
          <w:bCs/>
          <w:noProof w:val="0"/>
        </w:rPr>
        <w:t>DICOM Content Definition</w:t>
      </w:r>
      <w:bookmarkEnd w:id="348"/>
      <w:r w:rsidRPr="00AF5B2B">
        <w:rPr>
          <w:bCs/>
          <w:noProof w:val="0"/>
        </w:rPr>
        <w:t>s</w:t>
      </w:r>
      <w:bookmarkEnd w:id="349"/>
      <w:bookmarkEnd w:id="351"/>
    </w:p>
    <w:p w14:paraId="4EC0209E" w14:textId="77777777" w:rsidR="00B804C7" w:rsidRDefault="00B804C7" w:rsidP="00B804C7">
      <w:pPr>
        <w:pStyle w:val="BodyText"/>
      </w:pPr>
      <w:r w:rsidRPr="00B804C7">
        <w:rPr>
          <w:highlight w:val="yellow"/>
        </w:rPr>
        <w:t>[Editor:  This section left blank in IHE DEV TF-3 Rev. 10.0]</w:t>
      </w:r>
    </w:p>
    <w:p w14:paraId="1FB4C3E4" w14:textId="71CB0606" w:rsidR="00965A1E" w:rsidRDefault="00965A1E" w:rsidP="00965A1E">
      <w:pPr>
        <w:pStyle w:val="BodyText"/>
      </w:pPr>
      <w:bookmarkStart w:id="352" w:name="_Toc324422986"/>
      <w:bookmarkStart w:id="353" w:name="_Toc392508136"/>
    </w:p>
    <w:p w14:paraId="14B31B0E" w14:textId="28929D73" w:rsidR="00136127" w:rsidRDefault="00136127">
      <w:pPr>
        <w:spacing w:before="0"/>
      </w:pPr>
      <w:r>
        <w:br w:type="page"/>
      </w:r>
    </w:p>
    <w:p w14:paraId="1BAEFF60" w14:textId="209563D4" w:rsidR="00136127" w:rsidRPr="004F61DA" w:rsidRDefault="00136127" w:rsidP="00FE2B6D">
      <w:pPr>
        <w:pStyle w:val="Heading1"/>
        <w:numPr>
          <w:ilvl w:val="0"/>
          <w:numId w:val="20"/>
        </w:numPr>
        <w:rPr>
          <w:bCs/>
        </w:rPr>
      </w:pPr>
      <w:bookmarkStart w:id="354" w:name="_Toc45264991"/>
      <w:r w:rsidRPr="004F61DA">
        <w:rPr>
          <w:bCs/>
        </w:rPr>
        <w:lastRenderedPageBreak/>
        <w:t>DEV Semantic Content Modules</w:t>
      </w:r>
      <w:bookmarkEnd w:id="354"/>
    </w:p>
    <w:p w14:paraId="792A69B6" w14:textId="47A19EE2" w:rsidR="00136127" w:rsidRDefault="00136127" w:rsidP="00965A1E">
      <w:pPr>
        <w:pStyle w:val="BodyText"/>
      </w:pPr>
      <w:r w:rsidRPr="00136127">
        <w:rPr>
          <w:highlight w:val="yellow"/>
        </w:rPr>
        <w:t>[Editor:  Why is this section #11 vs. #8]</w:t>
      </w:r>
    </w:p>
    <w:p w14:paraId="1E23714B" w14:textId="6539E59B" w:rsidR="00136127" w:rsidRDefault="00136127" w:rsidP="00136127">
      <w:pPr>
        <w:pStyle w:val="Heading2"/>
      </w:pPr>
      <w:bookmarkStart w:id="355" w:name="_Toc45264992"/>
      <w:r>
        <w:t>Overview of device semantic content</w:t>
      </w:r>
      <w:bookmarkEnd w:id="355"/>
    </w:p>
    <w:p w14:paraId="0914B0A8" w14:textId="0EB022EA" w:rsidR="00136127" w:rsidRDefault="00136127" w:rsidP="00163674">
      <w:pPr>
        <w:pStyle w:val="Heading2"/>
      </w:pPr>
      <w:bookmarkStart w:id="356" w:name="_Toc45264993"/>
      <w:r>
        <w:t>General device content considerations</w:t>
      </w:r>
      <w:bookmarkEnd w:id="356"/>
    </w:p>
    <w:p w14:paraId="16381E09" w14:textId="25CCB4D4" w:rsidR="00136127" w:rsidRPr="00163674" w:rsidRDefault="00136127" w:rsidP="00163674">
      <w:pPr>
        <w:pStyle w:val="Heading3"/>
      </w:pPr>
      <w:bookmarkStart w:id="357" w:name="_Toc45264994"/>
      <w:r w:rsidRPr="00163674">
        <w:t>Overview of SDC/BICEPS semantic content</w:t>
      </w:r>
      <w:bookmarkEnd w:id="357"/>
    </w:p>
    <w:bookmarkEnd w:id="352"/>
    <w:bookmarkEnd w:id="353"/>
    <w:p w14:paraId="3C90EF81" w14:textId="12AE2784" w:rsidR="00965A1E" w:rsidRDefault="00163674" w:rsidP="00EA3BCB">
      <w:pPr>
        <w:pStyle w:val="BodyText"/>
      </w:pPr>
      <w:r w:rsidRPr="00163674">
        <w:rPr>
          <w:highlight w:val="yellow"/>
        </w:rPr>
        <w:t>[Editor:  This will be 8.2.8 … when we figure out the outline #’ing]</w:t>
      </w:r>
    </w:p>
    <w:p w14:paraId="526085F3" w14:textId="3E7CE881" w:rsidR="00163674" w:rsidRDefault="00163674" w:rsidP="00163674">
      <w:pPr>
        <w:pStyle w:val="Heading2"/>
      </w:pPr>
      <w:bookmarkStart w:id="358" w:name="_Toc45264995"/>
      <w:r>
        <w:t>Device specialization content modules</w:t>
      </w:r>
      <w:bookmarkEnd w:id="358"/>
    </w:p>
    <w:p w14:paraId="5DF1E5CA" w14:textId="77777777" w:rsidR="006B1F4E" w:rsidRPr="006B1F4E" w:rsidRDefault="006B1F4E" w:rsidP="006B1F4E">
      <w:pPr>
        <w:pStyle w:val="BodyText"/>
        <w:rPr>
          <w:highlight w:val="yellow"/>
        </w:rPr>
      </w:pPr>
      <w:r w:rsidRPr="006B1F4E">
        <w:rPr>
          <w:highlight w:val="yellow"/>
        </w:rPr>
        <w:t xml:space="preserve">[Editor:  </w:t>
      </w:r>
    </w:p>
    <w:p w14:paraId="58F06505" w14:textId="403F66C2" w:rsidR="006B1F4E" w:rsidRPr="006B1F4E" w:rsidRDefault="006B1F4E" w:rsidP="00FE2B6D">
      <w:pPr>
        <w:pStyle w:val="BodyText"/>
        <w:numPr>
          <w:ilvl w:val="0"/>
          <w:numId w:val="21"/>
        </w:numPr>
        <w:rPr>
          <w:highlight w:val="yellow"/>
        </w:rPr>
      </w:pPr>
      <w:r w:rsidRPr="006B1F4E">
        <w:rPr>
          <w:highlight w:val="yellow"/>
        </w:rPr>
        <w:t xml:space="preserve">Note that for each specialization, the current 9.0 version content will remain unchanged and a specific SDC/BICEPS section will be added to the end;  </w:t>
      </w:r>
    </w:p>
    <w:p w14:paraId="5B55E8A2" w14:textId="1F1870E8" w:rsidR="006B1F4E" w:rsidRPr="006B1F4E" w:rsidRDefault="006B1F4E" w:rsidP="00FE2B6D">
      <w:pPr>
        <w:pStyle w:val="BodyText"/>
        <w:numPr>
          <w:ilvl w:val="0"/>
          <w:numId w:val="21"/>
        </w:numPr>
        <w:rPr>
          <w:highlight w:val="yellow"/>
        </w:rPr>
      </w:pPr>
      <w:r w:rsidRPr="006B1F4E">
        <w:rPr>
          <w:highlight w:val="yellow"/>
        </w:rPr>
        <w:t>Since OR integration and High-Frequency Surgery devices may be the focus of the SDPi 1.0 supplement, these specializations may also be added to the end.</w:t>
      </w:r>
    </w:p>
    <w:p w14:paraId="07B023F0" w14:textId="3BEAA075" w:rsidR="006B1F4E" w:rsidRPr="006B1F4E" w:rsidRDefault="006B1F4E" w:rsidP="006B1F4E">
      <w:pPr>
        <w:pStyle w:val="BodyText"/>
      </w:pPr>
      <w:r w:rsidRPr="006B1F4E">
        <w:rPr>
          <w:highlight w:val="yellow"/>
        </w:rPr>
        <w:t>]</w:t>
      </w:r>
    </w:p>
    <w:p w14:paraId="212F1819" w14:textId="554FFD5D" w:rsidR="00163674" w:rsidRDefault="00163674" w:rsidP="00163674">
      <w:pPr>
        <w:pStyle w:val="Heading3"/>
      </w:pPr>
      <w:bookmarkStart w:id="359" w:name="_Toc45264996"/>
      <w:r>
        <w:t>Device:  Infusion Pump</w:t>
      </w:r>
      <w:bookmarkEnd w:id="359"/>
    </w:p>
    <w:p w14:paraId="78B7CA60" w14:textId="0D8842FB" w:rsidR="00163674" w:rsidRPr="00CC5A08" w:rsidRDefault="00EC3ABA" w:rsidP="00CC5A08">
      <w:pPr>
        <w:pStyle w:val="Heading4"/>
        <w:numPr>
          <w:ilvl w:val="0"/>
          <w:numId w:val="0"/>
        </w:numPr>
        <w:rPr>
          <w:noProof w:val="0"/>
        </w:rPr>
      </w:pPr>
      <w:bookmarkStart w:id="360" w:name="_Toc45264997"/>
      <w:r>
        <w:rPr>
          <w:noProof w:val="0"/>
        </w:rPr>
        <w:t xml:space="preserve">8.3.1.4  </w:t>
      </w:r>
      <w:r w:rsidR="00163674">
        <w:rPr>
          <w:noProof w:val="0"/>
        </w:rPr>
        <w:t>SDC/BICEPS content module</w:t>
      </w:r>
      <w:bookmarkEnd w:id="360"/>
    </w:p>
    <w:p w14:paraId="2AEC91C1" w14:textId="4B8ABAD3" w:rsidR="00163674" w:rsidRDefault="00163674" w:rsidP="00163674">
      <w:pPr>
        <w:pStyle w:val="Heading3"/>
      </w:pPr>
      <w:bookmarkStart w:id="361" w:name="_Toc45264998"/>
      <w:r>
        <w:t>Device:  Ventilator</w:t>
      </w:r>
      <w:bookmarkEnd w:id="361"/>
    </w:p>
    <w:p w14:paraId="242E1309" w14:textId="7428641D" w:rsidR="00163674" w:rsidRDefault="00EC3ABA" w:rsidP="00163674">
      <w:pPr>
        <w:pStyle w:val="Heading4"/>
      </w:pPr>
      <w:bookmarkStart w:id="362" w:name="_Toc45264999"/>
      <w:r>
        <w:t xml:space="preserve">8.3.2.4  </w:t>
      </w:r>
      <w:r w:rsidR="00163674">
        <w:t>SDC/BICEPS content module</w:t>
      </w:r>
      <w:bookmarkEnd w:id="362"/>
    </w:p>
    <w:p w14:paraId="08213F05" w14:textId="15AE0EE9" w:rsidR="00163674" w:rsidRDefault="00163674" w:rsidP="00163674">
      <w:pPr>
        <w:pStyle w:val="Heading3"/>
      </w:pPr>
      <w:bookmarkStart w:id="363" w:name="_Toc45265000"/>
      <w:r>
        <w:t>Device:  Physiologic monitor</w:t>
      </w:r>
      <w:bookmarkEnd w:id="363"/>
    </w:p>
    <w:p w14:paraId="517EC56E" w14:textId="7A85979F" w:rsidR="00163674" w:rsidRDefault="00EC3ABA" w:rsidP="00163674">
      <w:pPr>
        <w:pStyle w:val="Heading4"/>
      </w:pPr>
      <w:bookmarkStart w:id="364" w:name="_Toc45265001"/>
      <w:r>
        <w:t xml:space="preserve">8.3.3.4  </w:t>
      </w:r>
      <w:r w:rsidR="00163674">
        <w:t>SDC/BICEPS content module</w:t>
      </w:r>
      <w:bookmarkEnd w:id="364"/>
    </w:p>
    <w:p w14:paraId="067F8E9C" w14:textId="0AB1FF04" w:rsidR="00163674" w:rsidRDefault="00163674" w:rsidP="00EA3BCB">
      <w:pPr>
        <w:pStyle w:val="BodyText"/>
      </w:pPr>
    </w:p>
    <w:p w14:paraId="6990E13E" w14:textId="77777777" w:rsidR="00163674" w:rsidRDefault="00163674" w:rsidP="00EA3BCB">
      <w:pPr>
        <w:pStyle w:val="BodyText"/>
      </w:pPr>
    </w:p>
    <w:p w14:paraId="15822BAC" w14:textId="77777777" w:rsidR="00163674" w:rsidRPr="00D26514" w:rsidRDefault="00163674" w:rsidP="00EA3BCB">
      <w:pPr>
        <w:pStyle w:val="BodyText"/>
      </w:pPr>
    </w:p>
    <w:p w14:paraId="10569ABA" w14:textId="28FBAE91" w:rsidR="00EA4EA1" w:rsidRPr="00D26514" w:rsidRDefault="00EA4EA1" w:rsidP="00207571">
      <w:pPr>
        <w:pStyle w:val="PartTitle"/>
        <w:rPr>
          <w:highlight w:val="yellow"/>
        </w:rPr>
      </w:pPr>
      <w:bookmarkStart w:id="365" w:name="_Toc18414974"/>
      <w:bookmarkStart w:id="366" w:name="OLE_LINK57"/>
      <w:bookmarkStart w:id="367" w:name="OLE_LINK58"/>
      <w:bookmarkStart w:id="368" w:name="_Toc45265002"/>
      <w:r w:rsidRPr="00D26514">
        <w:lastRenderedPageBreak/>
        <w:t>Appendices</w:t>
      </w:r>
      <w:bookmarkEnd w:id="350"/>
      <w:bookmarkEnd w:id="365"/>
      <w:r w:rsidR="00DF7DD9">
        <w:t xml:space="preserve"> to Volume 3</w:t>
      </w:r>
      <w:bookmarkEnd w:id="368"/>
      <w:r w:rsidRPr="00D26514">
        <w:rPr>
          <w:highlight w:val="yellow"/>
        </w:rPr>
        <w:t xml:space="preserve"> </w:t>
      </w:r>
    </w:p>
    <w:p w14:paraId="69927F7E" w14:textId="77777777" w:rsidR="00144F18" w:rsidRPr="00D26514" w:rsidRDefault="00EA4EA1" w:rsidP="00EA4EA1">
      <w:pPr>
        <w:rPr>
          <w:i/>
        </w:rPr>
      </w:pPr>
      <w:bookmarkStart w:id="369" w:name="OLE_LINK55"/>
      <w:bookmarkStart w:id="370" w:name="OLE_LINK56"/>
      <w:r w:rsidRPr="00D26514">
        <w:rPr>
          <w:i/>
        </w:rPr>
        <w:t xml:space="preserve">&lt;Add any applicable </w:t>
      </w:r>
      <w:r w:rsidR="00144F18" w:rsidRPr="00D26514">
        <w:rPr>
          <w:i/>
        </w:rPr>
        <w:t xml:space="preserve">Volume 3 </w:t>
      </w:r>
      <w:r w:rsidRPr="00D26514">
        <w:rPr>
          <w:i/>
        </w:rPr>
        <w:t>appendices below</w:t>
      </w:r>
      <w:r w:rsidR="00CA4B27" w:rsidRPr="00D26514">
        <w:rPr>
          <w:i/>
        </w:rPr>
        <w:t>.</w:t>
      </w:r>
    </w:p>
    <w:p w14:paraId="657A88CA" w14:textId="135008BF" w:rsidR="00EA4EA1" w:rsidRPr="00D26514" w:rsidRDefault="00144F18" w:rsidP="00EA4EA1">
      <w:pPr>
        <w:rPr>
          <w:i/>
        </w:rPr>
      </w:pPr>
      <w:r w:rsidRPr="00D26514">
        <w:rPr>
          <w:i/>
        </w:rPr>
        <w:t>&lt;If there are no Volume 3 appendices, enter “Not applicable”</w:t>
      </w:r>
      <w:r w:rsidR="00156676" w:rsidRPr="00D26514">
        <w:rPr>
          <w:i/>
        </w:rPr>
        <w:t xml:space="preserve"> and delete the Appendix A and Appendix B placeholder sections</w:t>
      </w:r>
      <w:r w:rsidR="00EA4EA1" w:rsidRPr="00D26514">
        <w:rPr>
          <w:i/>
        </w:rPr>
        <w:t>.&gt;</w:t>
      </w:r>
    </w:p>
    <w:p w14:paraId="7648F951" w14:textId="77777777" w:rsidR="0095084C" w:rsidRPr="00D26514" w:rsidRDefault="0095084C" w:rsidP="0095084C">
      <w:pPr>
        <w:pStyle w:val="Heading1"/>
        <w:numPr>
          <w:ilvl w:val="0"/>
          <w:numId w:val="0"/>
        </w:numPr>
        <w:rPr>
          <w:noProof w:val="0"/>
        </w:rPr>
      </w:pPr>
      <w:bookmarkStart w:id="371" w:name="_Toc18414975"/>
      <w:bookmarkStart w:id="372" w:name="_Toc345074732"/>
      <w:bookmarkStart w:id="373" w:name="_Toc45265003"/>
      <w:bookmarkEnd w:id="369"/>
      <w:bookmarkEnd w:id="370"/>
      <w:r w:rsidRPr="00D26514">
        <w:rPr>
          <w:noProof w:val="0"/>
        </w:rPr>
        <w:lastRenderedPageBreak/>
        <w:t>Appendix A – &lt;Appendix Title&gt;</w:t>
      </w:r>
      <w:bookmarkEnd w:id="371"/>
      <w:bookmarkEnd w:id="373"/>
      <w:r w:rsidRPr="00D26514">
        <w:rPr>
          <w:noProof w:val="0"/>
        </w:rPr>
        <w:t xml:space="preserve"> </w:t>
      </w:r>
    </w:p>
    <w:p w14:paraId="68918B83" w14:textId="77777777" w:rsidR="0095084C" w:rsidRPr="00D26514" w:rsidRDefault="0095084C" w:rsidP="0095084C">
      <w:pPr>
        <w:pStyle w:val="BodyText"/>
      </w:pPr>
      <w:r w:rsidRPr="00D26514">
        <w:t>Appendix A text.</w:t>
      </w:r>
    </w:p>
    <w:p w14:paraId="32A220CB" w14:textId="77777777" w:rsidR="0095084C" w:rsidRPr="00D26514" w:rsidRDefault="0095084C" w:rsidP="0095084C">
      <w:pPr>
        <w:pStyle w:val="Heading2"/>
        <w:numPr>
          <w:ilvl w:val="0"/>
          <w:numId w:val="0"/>
        </w:numPr>
        <w:rPr>
          <w:noProof w:val="0"/>
        </w:rPr>
      </w:pPr>
      <w:bookmarkStart w:id="374" w:name="_Toc18414976"/>
      <w:bookmarkStart w:id="375" w:name="_Toc45265004"/>
      <w:r w:rsidRPr="00D26514">
        <w:rPr>
          <w:noProof w:val="0"/>
        </w:rPr>
        <w:t>A.1 &lt;Title&gt;</w:t>
      </w:r>
      <w:bookmarkEnd w:id="374"/>
      <w:bookmarkEnd w:id="375"/>
    </w:p>
    <w:p w14:paraId="10D0DD6C" w14:textId="77777777" w:rsidR="0095084C" w:rsidRPr="00D26514" w:rsidRDefault="0095084C" w:rsidP="0095084C">
      <w:pPr>
        <w:pStyle w:val="BodyText"/>
      </w:pPr>
      <w:r w:rsidRPr="00D26514">
        <w:t>Appendix A.1 text.</w:t>
      </w:r>
    </w:p>
    <w:p w14:paraId="37CB2B43" w14:textId="77777777" w:rsidR="0095084C" w:rsidRPr="00D26514" w:rsidRDefault="0095084C" w:rsidP="0095084C">
      <w:pPr>
        <w:pStyle w:val="Heading3"/>
        <w:numPr>
          <w:ilvl w:val="0"/>
          <w:numId w:val="0"/>
        </w:numPr>
        <w:rPr>
          <w:noProof w:val="0"/>
        </w:rPr>
      </w:pPr>
      <w:bookmarkStart w:id="376" w:name="_Toc18414977"/>
      <w:bookmarkStart w:id="377" w:name="_Toc45265005"/>
      <w:r w:rsidRPr="00D26514">
        <w:rPr>
          <w:noProof w:val="0"/>
        </w:rPr>
        <w:t>A.1.1 &lt;Title&gt;</w:t>
      </w:r>
      <w:bookmarkEnd w:id="376"/>
      <w:bookmarkEnd w:id="377"/>
    </w:p>
    <w:p w14:paraId="08477792" w14:textId="77777777" w:rsidR="0095084C" w:rsidRPr="00D26514" w:rsidRDefault="0095084C" w:rsidP="0095084C">
      <w:pPr>
        <w:pStyle w:val="BodyText"/>
      </w:pPr>
      <w:r w:rsidRPr="00D26514">
        <w:t>Appendix A.1.1 text.</w:t>
      </w:r>
    </w:p>
    <w:p w14:paraId="38C2C16E" w14:textId="77777777" w:rsidR="0095084C" w:rsidRPr="00D26514" w:rsidRDefault="0095084C" w:rsidP="006C0C1C">
      <w:pPr>
        <w:pStyle w:val="Heading1"/>
        <w:numPr>
          <w:ilvl w:val="0"/>
          <w:numId w:val="0"/>
        </w:numPr>
        <w:rPr>
          <w:bCs/>
          <w:noProof w:val="0"/>
        </w:rPr>
      </w:pPr>
      <w:bookmarkStart w:id="378" w:name="_Toc18414978"/>
      <w:bookmarkStart w:id="379" w:name="_Toc45265006"/>
      <w:r w:rsidRPr="00D26514">
        <w:rPr>
          <w:bCs/>
          <w:noProof w:val="0"/>
        </w:rPr>
        <w:lastRenderedPageBreak/>
        <w:t>Appendix B – &lt;Appendix Title&gt;</w:t>
      </w:r>
      <w:bookmarkEnd w:id="378"/>
      <w:bookmarkEnd w:id="379"/>
      <w:r w:rsidRPr="00D26514">
        <w:rPr>
          <w:bCs/>
          <w:noProof w:val="0"/>
        </w:rPr>
        <w:t xml:space="preserve"> </w:t>
      </w:r>
    </w:p>
    <w:p w14:paraId="228364F1" w14:textId="77777777" w:rsidR="0095084C" w:rsidRPr="00D26514" w:rsidRDefault="0095084C" w:rsidP="0095084C">
      <w:pPr>
        <w:pStyle w:val="BodyText"/>
      </w:pPr>
      <w:r w:rsidRPr="00D26514">
        <w:t>Appendix B text.</w:t>
      </w:r>
    </w:p>
    <w:p w14:paraId="25C42C12" w14:textId="77777777" w:rsidR="0095084C" w:rsidRPr="00D26514" w:rsidRDefault="0095084C" w:rsidP="0095084C">
      <w:pPr>
        <w:pStyle w:val="Heading2"/>
        <w:numPr>
          <w:ilvl w:val="0"/>
          <w:numId w:val="0"/>
        </w:numPr>
        <w:rPr>
          <w:noProof w:val="0"/>
        </w:rPr>
      </w:pPr>
      <w:bookmarkStart w:id="380" w:name="_Toc18414979"/>
      <w:bookmarkStart w:id="381" w:name="_Toc45265007"/>
      <w:r w:rsidRPr="00D26514">
        <w:rPr>
          <w:noProof w:val="0"/>
        </w:rPr>
        <w:t>B.1 &lt;Title&gt;</w:t>
      </w:r>
      <w:bookmarkEnd w:id="380"/>
      <w:bookmarkEnd w:id="381"/>
    </w:p>
    <w:p w14:paraId="71DB830E" w14:textId="77777777" w:rsidR="0095084C" w:rsidRPr="00D26514" w:rsidRDefault="0095084C" w:rsidP="0095084C">
      <w:pPr>
        <w:pStyle w:val="BodyText"/>
      </w:pPr>
      <w:r w:rsidRPr="00D26514">
        <w:t>Appendix B.1 text.</w:t>
      </w:r>
    </w:p>
    <w:p w14:paraId="0D3FAC18" w14:textId="77777777" w:rsidR="0095084C" w:rsidRPr="00D26514" w:rsidRDefault="0095084C" w:rsidP="0095084C">
      <w:pPr>
        <w:pStyle w:val="Heading3"/>
        <w:numPr>
          <w:ilvl w:val="0"/>
          <w:numId w:val="0"/>
        </w:numPr>
        <w:rPr>
          <w:noProof w:val="0"/>
        </w:rPr>
      </w:pPr>
      <w:bookmarkStart w:id="382" w:name="_Toc18414980"/>
      <w:bookmarkStart w:id="383" w:name="_Toc45265008"/>
      <w:r w:rsidRPr="00D26514">
        <w:rPr>
          <w:noProof w:val="0"/>
        </w:rPr>
        <w:t>B.1.1 &lt;Title&gt;</w:t>
      </w:r>
      <w:bookmarkEnd w:id="382"/>
      <w:bookmarkEnd w:id="383"/>
    </w:p>
    <w:p w14:paraId="5EB9DFDF" w14:textId="77777777" w:rsidR="0095084C" w:rsidRPr="00D26514" w:rsidRDefault="0095084C" w:rsidP="0095084C">
      <w:pPr>
        <w:pStyle w:val="BodyText"/>
      </w:pPr>
      <w:r w:rsidRPr="00D26514">
        <w:t>Appendix B.1.1 text.</w:t>
      </w:r>
    </w:p>
    <w:bookmarkEnd w:id="372"/>
    <w:p w14:paraId="124201B7" w14:textId="4CAF5B10" w:rsidR="00342A78" w:rsidRPr="00D26514" w:rsidRDefault="00342A78" w:rsidP="00EA4EA1">
      <w:pPr>
        <w:pStyle w:val="BodyText"/>
      </w:pPr>
    </w:p>
    <w:p w14:paraId="09489529" w14:textId="77777777" w:rsidR="00EA4EA1" w:rsidRPr="00D26514" w:rsidRDefault="00EA4EA1" w:rsidP="00EA4EA1">
      <w:pPr>
        <w:pStyle w:val="BodyText"/>
      </w:pPr>
    </w:p>
    <w:p w14:paraId="2251ADBC" w14:textId="77777777" w:rsidR="00993FF5" w:rsidRPr="00D26514" w:rsidRDefault="00D42ED8" w:rsidP="00993FF5">
      <w:pPr>
        <w:pStyle w:val="PartTitle"/>
      </w:pPr>
      <w:bookmarkStart w:id="384" w:name="_Toc345074737"/>
      <w:bookmarkStart w:id="385" w:name="_Toc18414981"/>
      <w:bookmarkStart w:id="386" w:name="_Toc45265009"/>
      <w:bookmarkEnd w:id="366"/>
      <w:bookmarkEnd w:id="367"/>
      <w:r w:rsidRPr="00D26514">
        <w:lastRenderedPageBreak/>
        <w:t>V</w:t>
      </w:r>
      <w:r w:rsidR="00993FF5" w:rsidRPr="00D26514">
        <w:t>olume 4 – National Extensions</w:t>
      </w:r>
      <w:bookmarkEnd w:id="384"/>
      <w:bookmarkEnd w:id="385"/>
      <w:bookmarkEnd w:id="386"/>
    </w:p>
    <w:p w14:paraId="3282D133" w14:textId="77777777" w:rsidR="00993FF5" w:rsidRPr="00D26514" w:rsidRDefault="00993FF5" w:rsidP="00993FF5">
      <w:pPr>
        <w:pStyle w:val="EditorInstructions"/>
      </w:pPr>
      <w:r w:rsidRPr="00D26514">
        <w:t xml:space="preserve">Add </w:t>
      </w:r>
      <w:r w:rsidR="003F0805" w:rsidRPr="00D26514">
        <w:t xml:space="preserve">appropriate Country </w:t>
      </w:r>
      <w:r w:rsidRPr="00D26514">
        <w:t xml:space="preserve">section </w:t>
      </w:r>
    </w:p>
    <w:p w14:paraId="5FA06B71" w14:textId="7FDE8B72" w:rsidR="00C63D7E" w:rsidRPr="00AF5B2B" w:rsidRDefault="00C63D7E" w:rsidP="00FE2B6D">
      <w:pPr>
        <w:pStyle w:val="Heading1"/>
        <w:numPr>
          <w:ilvl w:val="0"/>
          <w:numId w:val="16"/>
        </w:numPr>
      </w:pPr>
      <w:bookmarkStart w:id="387" w:name="_Toc345074738"/>
      <w:bookmarkStart w:id="388" w:name="_Toc18414982"/>
      <w:bookmarkStart w:id="389" w:name="_Toc45265010"/>
      <w:r w:rsidRPr="00AF5B2B">
        <w:lastRenderedPageBreak/>
        <w:t>National Extensions</w:t>
      </w:r>
      <w:bookmarkEnd w:id="387"/>
      <w:bookmarkEnd w:id="388"/>
      <w:r w:rsidR="00C22C1E" w:rsidRPr="00AF5B2B">
        <w:t xml:space="preserve"> </w:t>
      </w:r>
      <w:r w:rsidR="00C22C1E" w:rsidRPr="0024197A">
        <w:t>for &lt;Country Name or IHE Organization&gt;</w:t>
      </w:r>
      <w:bookmarkEnd w:id="389"/>
    </w:p>
    <w:p w14:paraId="3975A992" w14:textId="77777777" w:rsidR="009843EF" w:rsidRPr="00D26514" w:rsidRDefault="009843EF" w:rsidP="00597DB2">
      <w:pPr>
        <w:pStyle w:val="AuthorInstructions"/>
      </w:pPr>
      <w:r w:rsidRPr="00D26514">
        <w:t xml:space="preserve">&lt;A template for Volume 4 is included in this document for </w:t>
      </w:r>
      <w:r w:rsidR="007773C8" w:rsidRPr="00D26514">
        <w:t>completeness;</w:t>
      </w:r>
      <w:r w:rsidRPr="00D26514">
        <w:t xml:space="preserve"> however, National Extensions are typically developed after a profile has been published for Trial Implementation</w:t>
      </w:r>
      <w:r w:rsidR="00F0665F" w:rsidRPr="00D26514">
        <w:t xml:space="preserve">. </w:t>
      </w:r>
      <w:r w:rsidRPr="00D26514">
        <w:t>If you are developing a new profile for Public Comment, it is recommended that this section be marked “Not Applicable”.&gt;</w:t>
      </w:r>
    </w:p>
    <w:p w14:paraId="71F714A3" w14:textId="77777777" w:rsidR="009843EF" w:rsidRPr="00D26514" w:rsidRDefault="009843EF" w:rsidP="00597DB2">
      <w:pPr>
        <w:pStyle w:val="AuthorInstructions"/>
      </w:pPr>
      <w:r w:rsidRPr="00D26514">
        <w:t>&lt;Avoid using this section if you can, this is “only if absolutely necessary”</w:t>
      </w:r>
      <w:r w:rsidR="00F0665F" w:rsidRPr="00D26514">
        <w:t xml:space="preserve">. </w:t>
      </w:r>
      <w:r w:rsidRPr="00D26514">
        <w:t>Differences add cost to implementation and testing and can reduce interoperability</w:t>
      </w:r>
      <w:r w:rsidR="00F0665F" w:rsidRPr="00D26514">
        <w:t xml:space="preserve">. </w:t>
      </w:r>
      <w:r w:rsidRPr="00D26514">
        <w:t>Review carefully to determine if the national use case truly requires a difference in the profile mechanisms rather than just differences in system configuration.&gt;</w:t>
      </w:r>
    </w:p>
    <w:p w14:paraId="2EDF9FCF" w14:textId="7285FDE1" w:rsidR="003579DA" w:rsidRPr="00EA3BCB" w:rsidRDefault="009843EF" w:rsidP="00597DB2">
      <w:pPr>
        <w:pStyle w:val="AuthorInstructions"/>
        <w:rPr>
          <w:rStyle w:val="BodyTextChar"/>
        </w:rPr>
      </w:pPr>
      <w:r w:rsidRPr="00D26514">
        <w:t xml:space="preserve">&lt;National Extensions can add requirements above and beyond IHE, but </w:t>
      </w:r>
      <w:r w:rsidR="005F6D33" w:rsidRPr="00EA3BCB">
        <w:rPr>
          <w:b/>
        </w:rPr>
        <w:t>not</w:t>
      </w:r>
      <w:r w:rsidR="005F6D33" w:rsidRPr="00D26514">
        <w:t xml:space="preserve"> </w:t>
      </w:r>
      <w:r w:rsidRPr="00D26514">
        <w:t>relax requirements</w:t>
      </w:r>
      <w:r w:rsidR="00F0665F" w:rsidRPr="00D26514">
        <w:t xml:space="preserve">. </w:t>
      </w:r>
      <w:r w:rsidRPr="00D26514">
        <w:t xml:space="preserve">This would </w:t>
      </w:r>
      <w:r w:rsidR="00865616" w:rsidRPr="00D26514">
        <w:t xml:space="preserve">prevent </w:t>
      </w:r>
      <w:r w:rsidRPr="00D26514">
        <w:t xml:space="preserve">Connectathon results based on national testing being recognized elsewhere. For more information, see </w:t>
      </w:r>
      <w:hyperlink r:id="rId48" w:history="1">
        <w:r w:rsidRPr="00D26514">
          <w:rPr>
            <w:rStyle w:val="Hyperlink"/>
            <w:i w:val="0"/>
            <w:iCs/>
          </w:rPr>
          <w:t>http://wiki.ihe.net/inde</w:t>
        </w:r>
        <w:r w:rsidR="00081DA6">
          <w:rPr>
            <w:rStyle w:val="Hyperlink"/>
            <w:i w:val="0"/>
            <w:iCs/>
          </w:rPr>
          <w:t>W</w:t>
        </w:r>
        <w:r w:rsidR="00A722CC">
          <w:rPr>
            <w:rStyle w:val="Hyperlink"/>
            <w:i w:val="0"/>
            <w:iCs/>
          </w:rPr>
          <w:t>.</w:t>
        </w:r>
        <w:r w:rsidRPr="00D26514">
          <w:rPr>
            <w:rStyle w:val="Hyperlink"/>
            <w:i w:val="0"/>
            <w:iCs/>
          </w:rPr>
          <w:t>php?title=National_Extensions_Process</w:t>
        </w:r>
      </w:hyperlink>
      <w:r w:rsidRPr="00EA3BCB">
        <w:rPr>
          <w:rStyle w:val="BodyTextChar"/>
        </w:rPr>
        <w:t>.&gt;</w:t>
      </w:r>
    </w:p>
    <w:p w14:paraId="5402A5EF" w14:textId="0B492371" w:rsidR="00993FF5" w:rsidRPr="00D26514" w:rsidRDefault="00147A61" w:rsidP="00597DB2">
      <w:pPr>
        <w:pStyle w:val="AuthorInstructions"/>
      </w:pPr>
      <w:r w:rsidRPr="00D26514">
        <w:t xml:space="preserve">The format of this section is not </w:t>
      </w:r>
      <w:r w:rsidR="009843EF" w:rsidRPr="00D26514">
        <w:t xml:space="preserve">strongly </w:t>
      </w:r>
      <w:r w:rsidRPr="00D26514">
        <w:t>specified due to the varying nature of national extensions</w:t>
      </w:r>
      <w:r w:rsidR="00F0665F" w:rsidRPr="00D26514">
        <w:t xml:space="preserve">. </w:t>
      </w:r>
      <w:r w:rsidR="009843EF" w:rsidRPr="00D26514">
        <w:t xml:space="preserve">For an example of National Extensions, see </w:t>
      </w:r>
      <w:r w:rsidR="00532908">
        <w:t xml:space="preserve">the </w:t>
      </w:r>
      <w:r w:rsidR="009843EF" w:rsidRPr="00D26514">
        <w:t>R</w:t>
      </w:r>
      <w:r w:rsidR="00881CD8" w:rsidRPr="00D26514">
        <w:t xml:space="preserve">AD </w:t>
      </w:r>
      <w:r w:rsidR="009843EF" w:rsidRPr="00D26514">
        <w:t xml:space="preserve">TF </w:t>
      </w:r>
      <w:r w:rsidR="00881CD8" w:rsidRPr="00D26514">
        <w:t>4</w:t>
      </w:r>
      <w:r w:rsidR="00CA2987">
        <w:t xml:space="preserve"> or ITI TF-4 </w:t>
      </w:r>
      <w:r w:rsidR="00532908">
        <w:t>documents</w:t>
      </w:r>
      <w:r w:rsidR="009843EF" w:rsidRPr="00D26514">
        <w:t>.</w:t>
      </w:r>
      <w:r w:rsidRPr="00D26514">
        <w:t>&gt;</w:t>
      </w:r>
    </w:p>
    <w:p w14:paraId="7D111121" w14:textId="657412CC" w:rsidR="0024197A" w:rsidRPr="00D717A1" w:rsidRDefault="0024197A" w:rsidP="0024197A">
      <w:pPr>
        <w:pStyle w:val="AuthorInstructions"/>
      </w:pPr>
      <w:r w:rsidRPr="00D717A1">
        <w:t>&lt;</w:t>
      </w:r>
      <w:r w:rsidRPr="00AF5B2B">
        <w:rPr>
          <w:b/>
          <w:bCs/>
        </w:rPr>
        <w:t>This section should be repeated for each set of additional extensions. Instructions may be given in both English and the native language</w:t>
      </w:r>
      <w:r w:rsidRPr="00D717A1">
        <w:t>.&gt;</w:t>
      </w:r>
    </w:p>
    <w:p w14:paraId="12CB2231" w14:textId="77777777" w:rsidR="0024197A" w:rsidRPr="00D717A1" w:rsidRDefault="0024197A" w:rsidP="0024197A">
      <w:pPr>
        <w:pStyle w:val="BodyText"/>
      </w:pPr>
      <w:r w:rsidRPr="00D717A1">
        <w:t>The national extensions documented in this section shall be used in conjunction with the definitions of integration profiles, actors and transactions provided in Volumes 1 through 3 of the IHE &lt;Domain Acronym&gt; Technical Framework. This section includes extensions and restrictions to effectively support the regional practice of healthcare in &lt;Country Name&gt;. It also translates a number of English terms to ensure correct interpretation of requirements of the &lt;Domain Acronym&gt; Technical Framework.</w:t>
      </w:r>
    </w:p>
    <w:p w14:paraId="0CEBDD9E" w14:textId="77777777" w:rsidR="004F3554" w:rsidRDefault="004F3554" w:rsidP="00AF5B2B">
      <w:pPr>
        <w:pStyle w:val="Heading2"/>
      </w:pPr>
      <w:bookmarkStart w:id="390" w:name="_Toc45265011"/>
      <w:r>
        <w:t>Comments</w:t>
      </w:r>
      <w:bookmarkEnd w:id="390"/>
    </w:p>
    <w:p w14:paraId="15EB6761" w14:textId="4A4D94F5" w:rsidR="0024197A" w:rsidRDefault="0024197A" w:rsidP="0024197A">
      <w:pPr>
        <w:pStyle w:val="BodyText"/>
      </w:pPr>
      <w:r w:rsidRPr="00D717A1">
        <w:t xml:space="preserve">This &lt;Domain Acronym&gt; national extension document was authored under the sponsorship and supervision of &lt;sponsor name&gt; </w:t>
      </w:r>
      <w:r w:rsidR="004F3554">
        <w:t xml:space="preserve">who welcomes comments on this document and the </w:t>
      </w:r>
      <w:r w:rsidRPr="00D717A1">
        <w:t>IHE &lt;country&gt; initiative.</w:t>
      </w:r>
      <w:r w:rsidR="004F3554">
        <w:t xml:space="preserve"> Comments should be directed to:</w:t>
      </w:r>
    </w:p>
    <w:p w14:paraId="0D133701" w14:textId="5BD39BB1" w:rsidR="004F3554" w:rsidRDefault="004F3554" w:rsidP="0024197A">
      <w:pPr>
        <w:pStyle w:val="BodyTextIndent"/>
      </w:pPr>
      <w:r>
        <w:t xml:space="preserve">Name: </w:t>
      </w:r>
    </w:p>
    <w:p w14:paraId="487F8A96" w14:textId="026365F2" w:rsidR="004F3554" w:rsidRDefault="004F3554" w:rsidP="0024197A">
      <w:pPr>
        <w:pStyle w:val="BodyTextIndent"/>
      </w:pPr>
      <w:r>
        <w:t xml:space="preserve">Organization/Title: </w:t>
      </w:r>
    </w:p>
    <w:p w14:paraId="02E9A2D9" w14:textId="5CF81A2C" w:rsidR="0024197A" w:rsidRPr="00D717A1" w:rsidRDefault="004F3554" w:rsidP="0024197A">
      <w:pPr>
        <w:pStyle w:val="BodyTextIndent"/>
      </w:pPr>
      <w:r>
        <w:t>Email:</w:t>
      </w:r>
    </w:p>
    <w:p w14:paraId="74D64352" w14:textId="07F5D0B0" w:rsidR="0024197A" w:rsidRPr="00AF5B2B" w:rsidRDefault="0024197A">
      <w:pPr>
        <w:pStyle w:val="Heading2"/>
      </w:pPr>
      <w:bookmarkStart w:id="391" w:name="_Toc500245360"/>
      <w:bookmarkStart w:id="392" w:name="_Toc45265012"/>
      <w:r w:rsidRPr="00AF5B2B">
        <w:t>IHE &lt;Country Name&gt; Scope of Changes</w:t>
      </w:r>
      <w:bookmarkEnd w:id="391"/>
      <w:bookmarkEnd w:id="392"/>
    </w:p>
    <w:p w14:paraId="5AE1A5DC" w14:textId="77777777" w:rsidR="0024197A" w:rsidRPr="00D717A1" w:rsidRDefault="0024197A" w:rsidP="0024197A">
      <w:pPr>
        <w:pStyle w:val="BodyText"/>
      </w:pPr>
      <w:r w:rsidRPr="00D717A1">
        <w:t>The extensions, restrictions and translations specified apply to the following IHE &lt;Domain Acronym&gt; Integration profiles:</w:t>
      </w:r>
    </w:p>
    <w:p w14:paraId="1DA4D98B" w14:textId="77777777" w:rsidR="0024197A" w:rsidRPr="00D717A1" w:rsidRDefault="0024197A" w:rsidP="0024197A">
      <w:pPr>
        <w:pStyle w:val="ListBullet2"/>
        <w:tabs>
          <w:tab w:val="num" w:pos="720"/>
        </w:tabs>
      </w:pPr>
      <w:r w:rsidRPr="00D717A1">
        <w:t>&lt;Domain Acronym&gt;:Profile Name</w:t>
      </w:r>
    </w:p>
    <w:p w14:paraId="583A5D32" w14:textId="6CEE9BCB" w:rsidR="0024197A" w:rsidRDefault="0024197A" w:rsidP="0024197A">
      <w:pPr>
        <w:pStyle w:val="ListBullet2"/>
        <w:tabs>
          <w:tab w:val="num" w:pos="720"/>
        </w:tabs>
      </w:pPr>
      <w:r w:rsidRPr="00D717A1">
        <w:t>&lt;Domain Acronym&gt;:Profile Name</w:t>
      </w:r>
    </w:p>
    <w:p w14:paraId="18DBB448" w14:textId="2D81DD64" w:rsidR="004F3554" w:rsidRPr="00D717A1" w:rsidRDefault="004F3554" w:rsidP="0024197A">
      <w:pPr>
        <w:pStyle w:val="ListBullet2"/>
        <w:tabs>
          <w:tab w:val="num" w:pos="720"/>
        </w:tabs>
      </w:pPr>
      <w:r>
        <w:lastRenderedPageBreak/>
        <w:t>Etc.</w:t>
      </w:r>
    </w:p>
    <w:p w14:paraId="54985E0C" w14:textId="348DC374" w:rsidR="00C83F0F" w:rsidRPr="00AF5B2B" w:rsidRDefault="00C83F0F" w:rsidP="00AF5B2B">
      <w:pPr>
        <w:pStyle w:val="Heading2"/>
      </w:pPr>
      <w:bookmarkStart w:id="393" w:name="_Toc22233531"/>
      <w:bookmarkStart w:id="394" w:name="_Toc22233693"/>
      <w:bookmarkStart w:id="395" w:name="_Toc22233853"/>
      <w:bookmarkStart w:id="396" w:name="_Toc22234013"/>
      <w:bookmarkStart w:id="397" w:name="_Toc22234408"/>
      <w:bookmarkStart w:id="398" w:name="_Toc22809137"/>
      <w:bookmarkStart w:id="399" w:name="_Toc22809413"/>
      <w:bookmarkStart w:id="400" w:name="_Toc22909784"/>
      <w:bookmarkStart w:id="401" w:name="_Toc22910115"/>
      <w:bookmarkStart w:id="402" w:name="_Toc22911197"/>
      <w:bookmarkStart w:id="403" w:name="_Toc22913151"/>
      <w:bookmarkStart w:id="404" w:name="_Toc22233532"/>
      <w:bookmarkStart w:id="405" w:name="_Toc22233694"/>
      <w:bookmarkStart w:id="406" w:name="_Toc22233854"/>
      <w:bookmarkStart w:id="407" w:name="_Toc22234014"/>
      <w:bookmarkStart w:id="408" w:name="_Toc22234409"/>
      <w:bookmarkStart w:id="409" w:name="_Toc22809138"/>
      <w:bookmarkStart w:id="410" w:name="_Toc22809414"/>
      <w:bookmarkStart w:id="411" w:name="_Toc22909785"/>
      <w:bookmarkStart w:id="412" w:name="_Toc22910116"/>
      <w:bookmarkStart w:id="413" w:name="_Toc22911198"/>
      <w:bookmarkStart w:id="414" w:name="_Toc22913152"/>
      <w:bookmarkStart w:id="415" w:name="_Toc345074741"/>
      <w:bookmarkStart w:id="416" w:name="_Toc18414985"/>
      <w:bookmarkStart w:id="417" w:name="_Toc45265013"/>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r w:rsidRPr="00AF5B2B">
        <w:t>&lt;Profile Name&gt;</w:t>
      </w:r>
      <w:r w:rsidR="001D6BB3" w:rsidRPr="00AF5B2B">
        <w:t xml:space="preserve"> </w:t>
      </w:r>
      <w:r w:rsidR="00077EA0" w:rsidRPr="00AF5B2B">
        <w:t>&lt;</w:t>
      </w:r>
      <w:r w:rsidR="001D6BB3" w:rsidRPr="00AF5B2B">
        <w:t>(</w:t>
      </w:r>
      <w:r w:rsidR="00077EA0" w:rsidRPr="00AF5B2B">
        <w:t>Profile Acronym</w:t>
      </w:r>
      <w:r w:rsidR="001D6BB3" w:rsidRPr="00AF5B2B">
        <w:t>)</w:t>
      </w:r>
      <w:r w:rsidR="00077EA0" w:rsidRPr="00AF5B2B">
        <w:t>&gt;</w:t>
      </w:r>
      <w:bookmarkEnd w:id="415"/>
      <w:bookmarkEnd w:id="416"/>
      <w:bookmarkEnd w:id="417"/>
      <w:r w:rsidRPr="00AF5B2B">
        <w:t xml:space="preserve"> </w:t>
      </w:r>
    </w:p>
    <w:p w14:paraId="745CE765" w14:textId="77777777" w:rsidR="00C83F0F" w:rsidRPr="00D26514" w:rsidRDefault="00B8586D" w:rsidP="00597DB2">
      <w:pPr>
        <w:pStyle w:val="AuthorInstructions"/>
      </w:pPr>
      <w:r w:rsidRPr="00D26514">
        <w:t>&lt;</w:t>
      </w:r>
      <w:r w:rsidR="007773C8" w:rsidRPr="00D26514">
        <w:t>A</w:t>
      </w:r>
      <w:r w:rsidRPr="00D26514">
        <w:t>dd info or tables&gt;</w:t>
      </w:r>
    </w:p>
    <w:p w14:paraId="2B260341" w14:textId="679FFD88" w:rsidR="00C83F0F" w:rsidRPr="00110097" w:rsidRDefault="00C83F0F" w:rsidP="00AF5B2B">
      <w:pPr>
        <w:pStyle w:val="Heading3"/>
      </w:pPr>
      <w:bookmarkStart w:id="418" w:name="_Toc345074742"/>
      <w:bookmarkStart w:id="419" w:name="_Toc45265014"/>
      <w:r w:rsidRPr="00982BC4">
        <w:t xml:space="preserve">&lt;Profile Acronym&gt; </w:t>
      </w:r>
      <w:r w:rsidR="009F5CC2" w:rsidRPr="00110097">
        <w:t>Value Set Binding for &lt;Country Name or IHE Organization&gt; Realm Concept Domains</w:t>
      </w:r>
      <w:bookmarkEnd w:id="418"/>
      <w:bookmarkEnd w:id="419"/>
    </w:p>
    <w:p w14:paraId="6C57AE4D" w14:textId="77777777" w:rsidR="009F5CC2" w:rsidRPr="00D26514" w:rsidRDefault="00C83F0F" w:rsidP="00EA3BCB">
      <w:pPr>
        <w:pStyle w:val="BodyText"/>
      </w:pPr>
      <w:r w:rsidRPr="00D26514">
        <w:rPr>
          <w:i/>
        </w:rPr>
        <w:t>&lt;</w:t>
      </w:r>
      <w:r w:rsidR="009F5CC2" w:rsidRPr="00D26514">
        <w:rPr>
          <w:i/>
        </w:rPr>
        <w:t xml:space="preserve">This </w:t>
      </w:r>
      <w:r w:rsidR="001263B9" w:rsidRPr="00D26514">
        <w:rPr>
          <w:i/>
        </w:rPr>
        <w:t>section</w:t>
      </w:r>
      <w:r w:rsidR="009F5CC2" w:rsidRPr="00D26514">
        <w:rPr>
          <w:i/>
        </w:rPr>
        <w:t xml:space="preserve"> defines the actual value sets and code systems for any coded concepts that were described by concept domains in the main profile and binds the value set to the coded concepts.&gt;</w:t>
      </w:r>
    </w:p>
    <w:p w14:paraId="7AC6AA11" w14:textId="77777777" w:rsidR="00C83F0F" w:rsidRPr="00D26514" w:rsidRDefault="00C83F0F" w:rsidP="00EA3BCB">
      <w:pPr>
        <w:pStyle w:val="BodyText"/>
      </w:pPr>
      <w:r w:rsidRPr="00D26514">
        <w:rPr>
          <w:i/>
        </w:rPr>
        <w:t>&lt;</w:t>
      </w:r>
      <w:r w:rsidR="007773C8" w:rsidRPr="00D26514">
        <w:rPr>
          <w:i/>
        </w:rPr>
        <w:t>A</w:t>
      </w:r>
      <w:r w:rsidRPr="00D26514">
        <w:rPr>
          <w:i/>
        </w:rPr>
        <w:t>dd info or tables&gt;</w:t>
      </w:r>
    </w:p>
    <w:p w14:paraId="16E99D68" w14:textId="77777777" w:rsidR="00CA2987" w:rsidRDefault="00CA2987" w:rsidP="00EA3BCB">
      <w:pPr>
        <w:pStyle w:val="BodyText"/>
        <w:rPr>
          <w:i/>
          <w:highlight w:val="yellow"/>
        </w:rPr>
      </w:pPr>
      <w:bookmarkStart w:id="420" w:name="_Toc345074743"/>
    </w:p>
    <w:p w14:paraId="3277562C" w14:textId="30931DC3" w:rsidR="009F5CC2" w:rsidRPr="00AF5B2B" w:rsidRDefault="009F5CC2" w:rsidP="00EA3BCB">
      <w:pPr>
        <w:pStyle w:val="BodyText"/>
        <w:rPr>
          <w:highlight w:val="yellow"/>
        </w:rPr>
      </w:pPr>
      <w:r w:rsidRPr="00AF5B2B">
        <w:rPr>
          <w:i/>
          <w:highlight w:val="yellow"/>
        </w:rPr>
        <w:t>&lt;Delete the example below prior to publication for Public Comment.&gt;</w:t>
      </w:r>
    </w:p>
    <w:p w14:paraId="2731A389" w14:textId="73FAECE9" w:rsidR="009F5CC2" w:rsidRPr="00AF5B2B" w:rsidRDefault="009F5CC2" w:rsidP="00EA3BCB">
      <w:pPr>
        <w:pStyle w:val="BodyText"/>
        <w:rPr>
          <w:i/>
          <w:highlight w:val="yellow"/>
        </w:rPr>
      </w:pPr>
      <w:r w:rsidRPr="00AF5B2B">
        <w:rPr>
          <w:i/>
          <w:highlight w:val="yellow"/>
        </w:rPr>
        <w:t>&lt;</w:t>
      </w:r>
      <w:r w:rsidR="00CA2987" w:rsidRPr="00AF5B2B">
        <w:rPr>
          <w:i/>
          <w:highlight w:val="yellow"/>
        </w:rPr>
        <w:t>Beginning of example</w:t>
      </w:r>
      <w:r w:rsidR="005F6D33" w:rsidRPr="00AF5B2B">
        <w:rPr>
          <w:i/>
          <w:highlight w:val="yellow"/>
        </w:rPr>
        <w:t xml:space="preserve"> </w:t>
      </w:r>
    </w:p>
    <w:p w14:paraId="365B9889" w14:textId="342DB685" w:rsidR="009F5CC2" w:rsidRPr="00AF5B2B" w:rsidRDefault="00CA2987" w:rsidP="00AF5B2B">
      <w:pPr>
        <w:pStyle w:val="BodyText"/>
        <w:rPr>
          <w:rFonts w:cs="Arial"/>
          <w:bCs/>
          <w:highlight w:val="yellow"/>
        </w:rPr>
      </w:pPr>
      <w:bookmarkStart w:id="421" w:name="_Toc397603182"/>
      <w:r w:rsidRPr="00AF5B2B">
        <w:rPr>
          <w:rFonts w:ascii="Arial" w:hAnsi="Arial" w:cs="Arial"/>
          <w:b/>
          <w:bCs/>
          <w:highlight w:val="yellow"/>
        </w:rPr>
        <w:t>e.g., 3.3.1CARD</w:t>
      </w:r>
      <w:r w:rsidR="009F5CC2" w:rsidRPr="00AF5B2B">
        <w:rPr>
          <w:rFonts w:ascii="Arial" w:hAnsi="Arial" w:cs="Arial"/>
          <w:b/>
          <w:bCs/>
          <w:highlight w:val="yellow"/>
        </w:rPr>
        <w:t xml:space="preserve"> Value Set Binding for US Realm Concept Domains</w:t>
      </w:r>
      <w:bookmarkEnd w:id="421"/>
    </w:p>
    <w:p w14:paraId="72F78A78" w14:textId="77777777" w:rsidR="009F5CC2" w:rsidRPr="00AF5B2B" w:rsidRDefault="009F5CC2" w:rsidP="009F5CC2">
      <w:pPr>
        <w:pStyle w:val="BodyText"/>
        <w:rPr>
          <w:highlight w:val="yellow"/>
        </w:rPr>
      </w:pPr>
    </w:p>
    <w:tbl>
      <w:tblPr>
        <w:tblW w:w="9360" w:type="dxa"/>
        <w:jc w:val="center"/>
        <w:tblLayout w:type="fixed"/>
        <w:tblLook w:val="0000" w:firstRow="0" w:lastRow="0" w:firstColumn="0" w:lastColumn="0" w:noHBand="0" w:noVBand="0"/>
      </w:tblPr>
      <w:tblGrid>
        <w:gridCol w:w="2954"/>
        <w:gridCol w:w="3436"/>
        <w:gridCol w:w="2970"/>
      </w:tblGrid>
      <w:tr w:rsidR="009F5CC2" w:rsidRPr="00CA2987" w14:paraId="01DC8A86" w14:textId="77777777" w:rsidTr="00EA3BCB">
        <w:trPr>
          <w:cantSplit/>
          <w:trHeight w:val="300"/>
          <w:tblHeader/>
          <w:jc w:val="center"/>
        </w:trPr>
        <w:tc>
          <w:tcPr>
            <w:tcW w:w="2954" w:type="dxa"/>
            <w:tcBorders>
              <w:top w:val="single" w:sz="4" w:space="0" w:color="000000"/>
              <w:left w:val="single" w:sz="4" w:space="0" w:color="000000"/>
              <w:bottom w:val="single" w:sz="4" w:space="0" w:color="000000"/>
            </w:tcBorders>
            <w:shd w:val="clear" w:color="auto" w:fill="D9D9D9"/>
            <w:vAlign w:val="bottom"/>
          </w:tcPr>
          <w:p w14:paraId="1D882178" w14:textId="77777777" w:rsidR="009F5CC2" w:rsidRPr="00AF5B2B" w:rsidRDefault="009F5CC2" w:rsidP="0093034E">
            <w:pPr>
              <w:pStyle w:val="TableEntryHeader"/>
              <w:rPr>
                <w:highlight w:val="yellow"/>
              </w:rPr>
            </w:pPr>
            <w:r w:rsidRPr="00AF5B2B">
              <w:rPr>
                <w:highlight w:val="yellow"/>
              </w:rPr>
              <w:t>UV Concept Domain</w:t>
            </w:r>
          </w:p>
        </w:tc>
        <w:tc>
          <w:tcPr>
            <w:tcW w:w="3436" w:type="dxa"/>
            <w:tcBorders>
              <w:top w:val="single" w:sz="4" w:space="0" w:color="000000"/>
              <w:left w:val="single" w:sz="4" w:space="0" w:color="000000"/>
              <w:bottom w:val="single" w:sz="4" w:space="0" w:color="000000"/>
            </w:tcBorders>
            <w:shd w:val="clear" w:color="auto" w:fill="D9D9D9"/>
            <w:vAlign w:val="bottom"/>
          </w:tcPr>
          <w:p w14:paraId="0A78C673" w14:textId="77777777" w:rsidR="009F5CC2" w:rsidRPr="00AF5B2B" w:rsidRDefault="009F5CC2" w:rsidP="0093034E">
            <w:pPr>
              <w:pStyle w:val="TableEntryHeader"/>
              <w:rPr>
                <w:highlight w:val="yellow"/>
              </w:rPr>
            </w:pPr>
            <w:r w:rsidRPr="00AF5B2B">
              <w:rPr>
                <w:highlight w:val="yellow"/>
              </w:rPr>
              <w:t>US Realm Vocabulary Binding or Single Code Binding</w:t>
            </w:r>
          </w:p>
        </w:tc>
        <w:tc>
          <w:tcPr>
            <w:tcW w:w="297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5661D2B0" w14:textId="77777777" w:rsidR="009F5CC2" w:rsidRPr="00AF5B2B" w:rsidRDefault="009F5CC2" w:rsidP="0093034E">
            <w:pPr>
              <w:pStyle w:val="TableEntryHeader"/>
              <w:rPr>
                <w:highlight w:val="yellow"/>
              </w:rPr>
            </w:pPr>
            <w:r w:rsidRPr="00AF5B2B">
              <w:rPr>
                <w:highlight w:val="yellow"/>
              </w:rPr>
              <w:t xml:space="preserve">Value Set OID </w:t>
            </w:r>
          </w:p>
        </w:tc>
      </w:tr>
      <w:tr w:rsidR="009F5CC2" w:rsidRPr="00CA2987" w14:paraId="3ABEC8B2" w14:textId="77777777" w:rsidTr="00EA3BCB">
        <w:trPr>
          <w:cantSplit/>
          <w:trHeight w:val="300"/>
          <w:jc w:val="center"/>
        </w:trPr>
        <w:tc>
          <w:tcPr>
            <w:tcW w:w="2954" w:type="dxa"/>
            <w:tcBorders>
              <w:top w:val="single" w:sz="4" w:space="0" w:color="000000"/>
              <w:left w:val="single" w:sz="4" w:space="0" w:color="000000"/>
              <w:bottom w:val="single" w:sz="4" w:space="0" w:color="000000"/>
            </w:tcBorders>
            <w:shd w:val="clear" w:color="auto" w:fill="FFFFFF"/>
            <w:vAlign w:val="bottom"/>
          </w:tcPr>
          <w:p w14:paraId="04BAEF54" w14:textId="77777777" w:rsidR="009F5CC2" w:rsidRPr="00AF5B2B" w:rsidRDefault="009F5CC2" w:rsidP="0093034E">
            <w:pPr>
              <w:pStyle w:val="TableEntry"/>
              <w:rPr>
                <w:highlight w:val="yellow"/>
              </w:rPr>
            </w:pPr>
            <w:r w:rsidRPr="00AF5B2B">
              <w:rPr>
                <w:highlight w:val="yellow"/>
              </w:rPr>
              <w:t>UV_CardiacProcedureDrugClasses</w:t>
            </w:r>
          </w:p>
        </w:tc>
        <w:tc>
          <w:tcPr>
            <w:tcW w:w="3436" w:type="dxa"/>
            <w:tcBorders>
              <w:top w:val="single" w:sz="4" w:space="0" w:color="000000"/>
              <w:left w:val="single" w:sz="4" w:space="0" w:color="000000"/>
              <w:bottom w:val="single" w:sz="4" w:space="0" w:color="000000"/>
            </w:tcBorders>
            <w:shd w:val="clear" w:color="auto" w:fill="FFFFFF"/>
            <w:vAlign w:val="bottom"/>
          </w:tcPr>
          <w:p w14:paraId="127C2949" w14:textId="77777777" w:rsidR="009F5CC2" w:rsidRPr="00AF5B2B" w:rsidRDefault="009F5CC2" w:rsidP="0093034E">
            <w:pPr>
              <w:pStyle w:val="TableEntry"/>
              <w:rPr>
                <w:highlight w:val="yellow"/>
              </w:rPr>
            </w:pPr>
            <w:r w:rsidRPr="00AF5B2B">
              <w:rPr>
                <w:highlight w:val="yellow"/>
              </w:rPr>
              <w:t>US_CardiacProcedureDrugClasses</w:t>
            </w:r>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0488FBB" w14:textId="77777777" w:rsidR="009F5CC2" w:rsidRPr="00AF5B2B" w:rsidRDefault="009F5CC2" w:rsidP="0093034E">
            <w:pPr>
              <w:pStyle w:val="TableEntry"/>
              <w:rPr>
                <w:b/>
                <w:color w:val="000000"/>
                <w:highlight w:val="yellow"/>
              </w:rPr>
            </w:pPr>
            <w:r w:rsidRPr="00AF5B2B">
              <w:rPr>
                <w:rFonts w:eastAsia="Calibri"/>
                <w:highlight w:val="yellow"/>
              </w:rPr>
              <w:t>1.3.6.1.4.1.19376.1.4.1.5.15</w:t>
            </w:r>
          </w:p>
        </w:tc>
      </w:tr>
    </w:tbl>
    <w:p w14:paraId="44262909" w14:textId="77777777" w:rsidR="009F5CC2" w:rsidRPr="00AF5B2B" w:rsidRDefault="009F5CC2" w:rsidP="009F5CC2">
      <w:pPr>
        <w:pStyle w:val="BodyText"/>
        <w:rPr>
          <w:highlight w:val="yellow"/>
        </w:rPr>
      </w:pPr>
    </w:p>
    <w:p w14:paraId="070105FB" w14:textId="52FEF472" w:rsidR="009F5CC2" w:rsidRPr="00AF5B2B" w:rsidRDefault="00CA2987" w:rsidP="00AF5B2B">
      <w:pPr>
        <w:pStyle w:val="BodyText"/>
        <w:rPr>
          <w:rFonts w:cs="Arial"/>
          <w:bCs/>
          <w:highlight w:val="yellow"/>
        </w:rPr>
      </w:pPr>
      <w:bookmarkStart w:id="422" w:name="_Toc388433935"/>
      <w:bookmarkStart w:id="423" w:name="_Toc397603183"/>
      <w:r w:rsidRPr="00AF5B2B">
        <w:rPr>
          <w:rFonts w:ascii="Arial" w:hAnsi="Arial" w:cs="Arial"/>
          <w:b/>
          <w:bCs/>
          <w:highlight w:val="yellow"/>
        </w:rPr>
        <w:t xml:space="preserve">e.g., </w:t>
      </w:r>
      <w:r w:rsidR="00875540" w:rsidRPr="00AF5B2B">
        <w:rPr>
          <w:rFonts w:ascii="Arial" w:hAnsi="Arial" w:cs="Arial"/>
          <w:b/>
          <w:bCs/>
          <w:highlight w:val="yellow"/>
        </w:rPr>
        <w:t>3</w:t>
      </w:r>
      <w:r w:rsidR="009F5CC2" w:rsidRPr="00AF5B2B">
        <w:rPr>
          <w:rFonts w:ascii="Arial" w:hAnsi="Arial" w:cs="Arial"/>
          <w:b/>
          <w:bCs/>
          <w:highlight w:val="yellow"/>
        </w:rPr>
        <w:t>.</w:t>
      </w:r>
      <w:r w:rsidR="009B4CFA" w:rsidRPr="00AF5B2B">
        <w:rPr>
          <w:rFonts w:ascii="Arial" w:hAnsi="Arial" w:cs="Arial"/>
          <w:b/>
          <w:bCs/>
          <w:highlight w:val="yellow"/>
        </w:rPr>
        <w:t xml:space="preserve">3.2.1 </w:t>
      </w:r>
      <w:r w:rsidR="009F5CC2" w:rsidRPr="00AF5B2B">
        <w:rPr>
          <w:rFonts w:ascii="Arial" w:hAnsi="Arial" w:cs="Arial"/>
          <w:b/>
          <w:bCs/>
          <w:highlight w:val="yellow"/>
        </w:rPr>
        <w:t>US_CardiacProcedureDrugClasses (1.3.6.1.4.1.19376.1.4.1.5.15)</w:t>
      </w:r>
      <w:bookmarkEnd w:id="422"/>
      <w:bookmarkEnd w:id="423"/>
      <w:r w:rsidR="009F5CC2" w:rsidRPr="00AF5B2B">
        <w:rPr>
          <w:rFonts w:ascii="Arial" w:hAnsi="Arial" w:cs="Arial"/>
          <w:b/>
          <w:bCs/>
          <w:highlight w:val="yellow"/>
        </w:rPr>
        <w:t xml:space="preserve"> </w:t>
      </w:r>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9F5CC2" w:rsidRPr="00CA2987" w14:paraId="3576574F" w14:textId="77777777" w:rsidTr="00EA3BCB">
        <w:trPr>
          <w:trHeight w:val="548"/>
          <w:jc w:val="center"/>
        </w:trPr>
        <w:tc>
          <w:tcPr>
            <w:tcW w:w="4608" w:type="dxa"/>
            <w:tcBorders>
              <w:tl2br w:val="single" w:sz="4" w:space="0" w:color="auto"/>
            </w:tcBorders>
            <w:shd w:val="clear" w:color="auto" w:fill="D9D9D9"/>
          </w:tcPr>
          <w:p w14:paraId="4D4F1B24" w14:textId="77777777" w:rsidR="009F5CC2" w:rsidRPr="00AF5B2B" w:rsidRDefault="009F5CC2" w:rsidP="0093034E">
            <w:pPr>
              <w:pStyle w:val="TableEntryHeader"/>
              <w:jc w:val="right"/>
              <w:rPr>
                <w:rFonts w:eastAsia="Calibri"/>
                <w:highlight w:val="yellow"/>
              </w:rPr>
            </w:pPr>
            <w:r w:rsidRPr="00AF5B2B">
              <w:rPr>
                <w:rFonts w:eastAsia="Calibri"/>
                <w:highlight w:val="yellow"/>
              </w:rPr>
              <w:t>Coding Scheme</w:t>
            </w:r>
          </w:p>
          <w:p w14:paraId="6ED10D51" w14:textId="77777777" w:rsidR="009F5CC2" w:rsidRPr="00AF5B2B" w:rsidRDefault="009F5CC2" w:rsidP="0093034E">
            <w:pPr>
              <w:pStyle w:val="TableEntryHeader"/>
              <w:jc w:val="left"/>
              <w:rPr>
                <w:rFonts w:eastAsia="Calibri"/>
                <w:highlight w:val="yellow"/>
              </w:rPr>
            </w:pPr>
            <w:r w:rsidRPr="00AF5B2B">
              <w:rPr>
                <w:rFonts w:eastAsia="Calibri"/>
                <w:highlight w:val="yellow"/>
              </w:rPr>
              <w:t>Concept</w:t>
            </w:r>
          </w:p>
        </w:tc>
        <w:tc>
          <w:tcPr>
            <w:tcW w:w="2250" w:type="dxa"/>
            <w:shd w:val="clear" w:color="auto" w:fill="D9D9D9"/>
          </w:tcPr>
          <w:p w14:paraId="64F8C313" w14:textId="77777777" w:rsidR="009F5CC2" w:rsidRPr="00AF5B2B" w:rsidRDefault="009F5CC2" w:rsidP="0093034E">
            <w:pPr>
              <w:pStyle w:val="TableEntryHeader"/>
              <w:rPr>
                <w:rFonts w:cs="Arial"/>
                <w:highlight w:val="yellow"/>
              </w:rPr>
            </w:pPr>
            <w:r w:rsidRPr="00AF5B2B">
              <w:rPr>
                <w:rFonts w:eastAsia="Calibri"/>
                <w:highlight w:val="yellow"/>
              </w:rPr>
              <w:t>SNOMED CT</w:t>
            </w:r>
            <w:r w:rsidRPr="00AF5B2B">
              <w:rPr>
                <w:rFonts w:cs="Arial"/>
                <w:highlight w:val="yellow"/>
              </w:rPr>
              <w:t xml:space="preserve"> </w:t>
            </w:r>
          </w:p>
        </w:tc>
        <w:tc>
          <w:tcPr>
            <w:tcW w:w="1620" w:type="dxa"/>
            <w:shd w:val="clear" w:color="auto" w:fill="D9D9D9"/>
          </w:tcPr>
          <w:p w14:paraId="3660AA69" w14:textId="77777777" w:rsidR="009F5CC2" w:rsidRPr="00AF5B2B" w:rsidRDefault="009F5CC2" w:rsidP="0093034E">
            <w:pPr>
              <w:pStyle w:val="TableEntryHeader"/>
              <w:rPr>
                <w:rFonts w:eastAsia="Calibri"/>
                <w:highlight w:val="yellow"/>
              </w:rPr>
            </w:pPr>
            <w:r w:rsidRPr="00AF5B2B">
              <w:rPr>
                <w:rFonts w:eastAsia="Calibri"/>
                <w:highlight w:val="yellow"/>
              </w:rPr>
              <w:t xml:space="preserve">NDF-RT </w:t>
            </w:r>
          </w:p>
        </w:tc>
      </w:tr>
      <w:tr w:rsidR="009F5CC2" w:rsidRPr="00CA2987" w14:paraId="4530F51C" w14:textId="77777777" w:rsidTr="00EA3BCB">
        <w:trPr>
          <w:jc w:val="center"/>
        </w:trPr>
        <w:tc>
          <w:tcPr>
            <w:tcW w:w="4608" w:type="dxa"/>
          </w:tcPr>
          <w:p w14:paraId="18005163" w14:textId="77777777" w:rsidR="009F5CC2" w:rsidRPr="00AF5B2B" w:rsidRDefault="009F5CC2" w:rsidP="0093034E">
            <w:pPr>
              <w:pStyle w:val="TableEntry"/>
              <w:rPr>
                <w:rFonts w:eastAsia="Calibri"/>
                <w:highlight w:val="yellow"/>
              </w:rPr>
            </w:pPr>
            <w:r w:rsidRPr="00AF5B2B">
              <w:rPr>
                <w:rFonts w:eastAsia="Calibri"/>
                <w:highlight w:val="yellow"/>
              </w:rPr>
              <w:t>Calcium channel blockers</w:t>
            </w:r>
          </w:p>
        </w:tc>
        <w:tc>
          <w:tcPr>
            <w:tcW w:w="2250" w:type="dxa"/>
          </w:tcPr>
          <w:p w14:paraId="5F3EF4B7" w14:textId="77777777" w:rsidR="009F5CC2" w:rsidRPr="00AF5B2B" w:rsidRDefault="009F5CC2" w:rsidP="0093034E">
            <w:pPr>
              <w:pStyle w:val="TableEntry"/>
              <w:rPr>
                <w:rFonts w:eastAsia="Calibri"/>
                <w:highlight w:val="yellow"/>
              </w:rPr>
            </w:pPr>
            <w:r w:rsidRPr="00AF5B2B">
              <w:rPr>
                <w:rFonts w:eastAsia="Calibri"/>
                <w:highlight w:val="yellow"/>
              </w:rPr>
              <w:t>48698004</w:t>
            </w:r>
          </w:p>
        </w:tc>
        <w:tc>
          <w:tcPr>
            <w:tcW w:w="1620" w:type="dxa"/>
          </w:tcPr>
          <w:p w14:paraId="0D3F01B3" w14:textId="77777777" w:rsidR="009F5CC2" w:rsidRPr="00AF5B2B" w:rsidRDefault="009F5CC2" w:rsidP="0093034E">
            <w:pPr>
              <w:pStyle w:val="TableEntry"/>
              <w:rPr>
                <w:rFonts w:eastAsia="Calibri"/>
                <w:highlight w:val="yellow"/>
              </w:rPr>
            </w:pPr>
            <w:r w:rsidRPr="00AF5B2B">
              <w:rPr>
                <w:rFonts w:eastAsia="Calibri"/>
                <w:highlight w:val="yellow"/>
              </w:rPr>
              <w:t>N0000029119</w:t>
            </w:r>
          </w:p>
        </w:tc>
      </w:tr>
      <w:tr w:rsidR="009F5CC2" w:rsidRPr="00CA2987" w14:paraId="270CBCBC" w14:textId="77777777" w:rsidTr="00EA3BCB">
        <w:trPr>
          <w:jc w:val="center"/>
        </w:trPr>
        <w:tc>
          <w:tcPr>
            <w:tcW w:w="4608" w:type="dxa"/>
          </w:tcPr>
          <w:p w14:paraId="02381F26" w14:textId="77777777" w:rsidR="009F5CC2" w:rsidRPr="00AF5B2B" w:rsidRDefault="009F5CC2" w:rsidP="0093034E">
            <w:pPr>
              <w:pStyle w:val="TableEntry"/>
              <w:rPr>
                <w:rFonts w:eastAsia="Calibri"/>
                <w:highlight w:val="yellow"/>
              </w:rPr>
            </w:pPr>
            <w:r w:rsidRPr="00AF5B2B">
              <w:rPr>
                <w:rFonts w:eastAsia="Calibri"/>
                <w:highlight w:val="yellow"/>
              </w:rPr>
              <w:t>Beta-blockers</w:t>
            </w:r>
          </w:p>
        </w:tc>
        <w:tc>
          <w:tcPr>
            <w:tcW w:w="2250" w:type="dxa"/>
          </w:tcPr>
          <w:p w14:paraId="3E0F9E77" w14:textId="77777777" w:rsidR="009F5CC2" w:rsidRPr="00AF5B2B" w:rsidRDefault="009F5CC2" w:rsidP="0093034E">
            <w:pPr>
              <w:pStyle w:val="TableEntry"/>
              <w:rPr>
                <w:rFonts w:eastAsia="Calibri"/>
                <w:highlight w:val="yellow"/>
              </w:rPr>
            </w:pPr>
            <w:r w:rsidRPr="00AF5B2B">
              <w:rPr>
                <w:rFonts w:eastAsia="Calibri"/>
                <w:highlight w:val="yellow"/>
              </w:rPr>
              <w:t>33252009</w:t>
            </w:r>
          </w:p>
        </w:tc>
        <w:tc>
          <w:tcPr>
            <w:tcW w:w="1620" w:type="dxa"/>
          </w:tcPr>
          <w:p w14:paraId="783F14C5" w14:textId="77777777" w:rsidR="009F5CC2" w:rsidRPr="00AF5B2B" w:rsidRDefault="009F5CC2" w:rsidP="0093034E">
            <w:pPr>
              <w:pStyle w:val="TableEntry"/>
              <w:rPr>
                <w:rFonts w:eastAsia="Calibri"/>
                <w:highlight w:val="yellow"/>
              </w:rPr>
            </w:pPr>
            <w:r w:rsidRPr="00AF5B2B">
              <w:rPr>
                <w:rFonts w:eastAsia="Calibri"/>
                <w:highlight w:val="yellow"/>
              </w:rPr>
              <w:t>N0000029118</w:t>
            </w:r>
          </w:p>
        </w:tc>
      </w:tr>
      <w:tr w:rsidR="009F5CC2" w:rsidRPr="00CA2987" w14:paraId="3C0D3987" w14:textId="77777777" w:rsidTr="00EA3BCB">
        <w:trPr>
          <w:jc w:val="center"/>
        </w:trPr>
        <w:tc>
          <w:tcPr>
            <w:tcW w:w="4608" w:type="dxa"/>
          </w:tcPr>
          <w:p w14:paraId="2EB132D1" w14:textId="77777777" w:rsidR="009F5CC2" w:rsidRPr="00AF5B2B" w:rsidRDefault="009F5CC2" w:rsidP="0093034E">
            <w:pPr>
              <w:pStyle w:val="TableEntry"/>
              <w:rPr>
                <w:rFonts w:eastAsia="Calibri"/>
                <w:highlight w:val="yellow"/>
              </w:rPr>
            </w:pPr>
            <w:r w:rsidRPr="00AF5B2B">
              <w:rPr>
                <w:rFonts w:eastAsia="Calibri"/>
                <w:highlight w:val="yellow"/>
              </w:rPr>
              <w:t>Nitrates</w:t>
            </w:r>
          </w:p>
        </w:tc>
        <w:tc>
          <w:tcPr>
            <w:tcW w:w="2250" w:type="dxa"/>
          </w:tcPr>
          <w:p w14:paraId="5EF75071" w14:textId="77777777" w:rsidR="009F5CC2" w:rsidRPr="00AF5B2B" w:rsidRDefault="009F5CC2" w:rsidP="0093034E">
            <w:pPr>
              <w:pStyle w:val="TableEntry"/>
              <w:rPr>
                <w:rFonts w:eastAsia="Calibri"/>
                <w:highlight w:val="yellow"/>
              </w:rPr>
            </w:pPr>
            <w:r w:rsidRPr="00AF5B2B">
              <w:rPr>
                <w:rFonts w:eastAsia="Calibri"/>
                <w:highlight w:val="yellow"/>
              </w:rPr>
              <w:t>31970009</w:t>
            </w:r>
          </w:p>
        </w:tc>
        <w:tc>
          <w:tcPr>
            <w:tcW w:w="1620" w:type="dxa"/>
          </w:tcPr>
          <w:p w14:paraId="50D5FB0E" w14:textId="77777777" w:rsidR="009F5CC2" w:rsidRPr="00AF5B2B" w:rsidRDefault="009F5CC2" w:rsidP="0093034E">
            <w:pPr>
              <w:pStyle w:val="TableEntry"/>
              <w:rPr>
                <w:rFonts w:eastAsia="Calibri"/>
                <w:highlight w:val="yellow"/>
              </w:rPr>
            </w:pPr>
            <w:r w:rsidRPr="00AF5B2B">
              <w:rPr>
                <w:rFonts w:eastAsia="Calibri"/>
                <w:highlight w:val="yellow"/>
              </w:rPr>
              <w:t>N0000007647</w:t>
            </w:r>
          </w:p>
        </w:tc>
      </w:tr>
      <w:tr w:rsidR="009F5CC2" w:rsidRPr="00CA2987" w14:paraId="03BC5D6C" w14:textId="77777777" w:rsidTr="00EA3BCB">
        <w:trPr>
          <w:jc w:val="center"/>
        </w:trPr>
        <w:tc>
          <w:tcPr>
            <w:tcW w:w="4608" w:type="dxa"/>
          </w:tcPr>
          <w:p w14:paraId="6264CA08" w14:textId="77777777" w:rsidR="009F5CC2" w:rsidRPr="00AF5B2B" w:rsidRDefault="009F5CC2" w:rsidP="0093034E">
            <w:pPr>
              <w:pStyle w:val="TableEntry"/>
              <w:rPr>
                <w:rFonts w:eastAsia="Calibri"/>
                <w:highlight w:val="yellow"/>
              </w:rPr>
            </w:pPr>
            <w:r w:rsidRPr="00AF5B2B">
              <w:rPr>
                <w:rFonts w:eastAsia="Calibri"/>
                <w:highlight w:val="yellow"/>
              </w:rPr>
              <w:t xml:space="preserve">Aminophylline </w:t>
            </w:r>
          </w:p>
        </w:tc>
        <w:tc>
          <w:tcPr>
            <w:tcW w:w="2250" w:type="dxa"/>
          </w:tcPr>
          <w:p w14:paraId="4FA77484" w14:textId="77777777" w:rsidR="009F5CC2" w:rsidRPr="00AF5B2B" w:rsidRDefault="009F5CC2" w:rsidP="0093034E">
            <w:pPr>
              <w:pStyle w:val="TableEntry"/>
              <w:rPr>
                <w:rFonts w:eastAsia="Calibri"/>
                <w:highlight w:val="yellow"/>
              </w:rPr>
            </w:pPr>
            <w:r w:rsidRPr="00AF5B2B">
              <w:rPr>
                <w:rFonts w:eastAsia="Calibri"/>
                <w:highlight w:val="yellow"/>
              </w:rPr>
              <w:t>55867006</w:t>
            </w:r>
          </w:p>
        </w:tc>
        <w:tc>
          <w:tcPr>
            <w:tcW w:w="1620" w:type="dxa"/>
          </w:tcPr>
          <w:p w14:paraId="662DBD19" w14:textId="77777777" w:rsidR="009F5CC2" w:rsidRPr="00AF5B2B" w:rsidRDefault="009F5CC2" w:rsidP="0093034E">
            <w:pPr>
              <w:pStyle w:val="TableEntry"/>
              <w:rPr>
                <w:rFonts w:eastAsia="Calibri"/>
                <w:highlight w:val="yellow"/>
              </w:rPr>
            </w:pPr>
            <w:r w:rsidRPr="00AF5B2B">
              <w:rPr>
                <w:rFonts w:eastAsia="Calibri"/>
                <w:highlight w:val="yellow"/>
              </w:rPr>
              <w:t>N0000146397</w:t>
            </w:r>
          </w:p>
        </w:tc>
      </w:tr>
    </w:tbl>
    <w:p w14:paraId="6C58BCF1" w14:textId="77777777" w:rsidR="009F5CC2" w:rsidRPr="00AF5B2B" w:rsidRDefault="009F5CC2" w:rsidP="00EA3BCB">
      <w:pPr>
        <w:pStyle w:val="BodyText"/>
        <w:rPr>
          <w:highlight w:val="yellow"/>
        </w:rPr>
      </w:pPr>
    </w:p>
    <w:p w14:paraId="2355590C" w14:textId="62BA24AB" w:rsidR="009F5CC2" w:rsidRPr="00D26514" w:rsidRDefault="00CA2987" w:rsidP="00EA3BCB">
      <w:pPr>
        <w:pStyle w:val="BodyText"/>
      </w:pPr>
      <w:r w:rsidRPr="00AF5B2B">
        <w:rPr>
          <w:highlight w:val="yellow"/>
        </w:rPr>
        <w:t>end of example</w:t>
      </w:r>
      <w:r w:rsidR="009F5CC2" w:rsidRPr="00AF5B2B">
        <w:rPr>
          <w:highlight w:val="yellow"/>
        </w:rPr>
        <w:t>&gt;</w:t>
      </w:r>
    </w:p>
    <w:p w14:paraId="1C45DFA1" w14:textId="0267E7BD" w:rsidR="00C83F0F" w:rsidRPr="00D26514" w:rsidRDefault="00C83F0F" w:rsidP="00AF5B2B">
      <w:pPr>
        <w:pStyle w:val="Heading3"/>
      </w:pPr>
      <w:bookmarkStart w:id="424" w:name="_Toc45265015"/>
      <w:r w:rsidRPr="00D26514">
        <w:t>&lt;Profile Acronym&gt; &lt;Type of Change&gt;</w:t>
      </w:r>
      <w:bookmarkEnd w:id="420"/>
      <w:bookmarkEnd w:id="424"/>
    </w:p>
    <w:p w14:paraId="3FA0D4CB" w14:textId="77777777" w:rsidR="00B8586D" w:rsidRPr="00D26514" w:rsidRDefault="00C83F0F" w:rsidP="00BB76BC">
      <w:pPr>
        <w:pStyle w:val="AuthorInstructions"/>
      </w:pPr>
      <w:r w:rsidRPr="00D26514">
        <w:t>&lt;</w:t>
      </w:r>
      <w:r w:rsidR="007773C8" w:rsidRPr="00D26514">
        <w:t>A</w:t>
      </w:r>
      <w:r w:rsidRPr="00D26514">
        <w:t>dd info or tables&gt;</w:t>
      </w:r>
    </w:p>
    <w:p w14:paraId="18103728" w14:textId="0FBCBD94" w:rsidR="003579DA" w:rsidRPr="00D26514" w:rsidRDefault="003579DA" w:rsidP="00AF5B2B">
      <w:pPr>
        <w:pStyle w:val="Heading1"/>
      </w:pPr>
      <w:bookmarkStart w:id="425" w:name="_Toc345074744"/>
      <w:bookmarkStart w:id="426" w:name="_Toc18414986"/>
      <w:bookmarkStart w:id="427" w:name="_Toc45265016"/>
      <w:r w:rsidRPr="00D26514">
        <w:lastRenderedPageBreak/>
        <w:t>National Extensions for &lt;Country Name or IHE Organization&gt;</w:t>
      </w:r>
      <w:bookmarkEnd w:id="425"/>
      <w:bookmarkEnd w:id="426"/>
      <w:bookmarkEnd w:id="427"/>
    </w:p>
    <w:p w14:paraId="32D9C732" w14:textId="1B4B0C6D" w:rsidR="00CA4B27" w:rsidRPr="00D26514" w:rsidRDefault="003579DA" w:rsidP="00C729ED">
      <w:pPr>
        <w:pStyle w:val="AuthorInstructions"/>
      </w:pPr>
      <w:r w:rsidRPr="00D26514">
        <w:t>&lt;Repeat (and increment) the section</w:t>
      </w:r>
      <w:r w:rsidR="009B4CFA">
        <w:t>s</w:t>
      </w:r>
      <w:r w:rsidRPr="00D26514">
        <w:t xml:space="preserve"> above as needed for additional National Extensions&gt;</w:t>
      </w:r>
    </w:p>
    <w:p w14:paraId="1E32508C" w14:textId="77777777" w:rsidR="00EA4332" w:rsidRPr="00D26514" w:rsidRDefault="00EA4332" w:rsidP="007117B8">
      <w:pPr>
        <w:pStyle w:val="BodyText"/>
      </w:pPr>
    </w:p>
    <w:p w14:paraId="48E34354" w14:textId="77777777" w:rsidR="00CA4B27" w:rsidRPr="00D26514" w:rsidRDefault="00CA4B27" w:rsidP="007117B8">
      <w:pPr>
        <w:pStyle w:val="BodyText"/>
      </w:pPr>
    </w:p>
    <w:p w14:paraId="1652DEE3" w14:textId="14907468" w:rsidR="00CA4B27" w:rsidRPr="00AF5B2B" w:rsidRDefault="00CA4B27" w:rsidP="00CA4B27">
      <w:pPr>
        <w:pStyle w:val="PartTitle"/>
      </w:pPr>
      <w:bookmarkStart w:id="428" w:name="_Toc18414987"/>
      <w:bookmarkStart w:id="429" w:name="_Toc45265017"/>
      <w:r w:rsidRPr="00DF7DD9">
        <w:lastRenderedPageBreak/>
        <w:t>Appendices</w:t>
      </w:r>
      <w:bookmarkEnd w:id="428"/>
      <w:r w:rsidRPr="00AF5B2B">
        <w:t xml:space="preserve"> </w:t>
      </w:r>
      <w:r w:rsidR="00DF7DD9" w:rsidRPr="00AF5B2B">
        <w:t>to Volume 4</w:t>
      </w:r>
      <w:bookmarkEnd w:id="429"/>
    </w:p>
    <w:p w14:paraId="7147EA3A" w14:textId="77777777" w:rsidR="00144F18" w:rsidRPr="00D26514" w:rsidRDefault="00CA4B27" w:rsidP="00CA4B27">
      <w:pPr>
        <w:rPr>
          <w:i/>
        </w:rPr>
      </w:pPr>
      <w:r w:rsidRPr="00D26514">
        <w:rPr>
          <w:i/>
        </w:rPr>
        <w:t xml:space="preserve">&lt;Add any applicable </w:t>
      </w:r>
      <w:r w:rsidR="00144F18" w:rsidRPr="00D26514">
        <w:rPr>
          <w:i/>
        </w:rPr>
        <w:t xml:space="preserve">Volume 4 </w:t>
      </w:r>
      <w:r w:rsidRPr="00D26514">
        <w:rPr>
          <w:i/>
        </w:rPr>
        <w:t>appendices below</w:t>
      </w:r>
      <w:r w:rsidR="00144F18" w:rsidRPr="00D26514">
        <w:rPr>
          <w:i/>
        </w:rPr>
        <w:t>&gt;</w:t>
      </w:r>
    </w:p>
    <w:p w14:paraId="043D6B6F" w14:textId="5AA0560D" w:rsidR="00CA4B27" w:rsidRPr="00D26514" w:rsidRDefault="00144F18" w:rsidP="00CA4B27">
      <w:pPr>
        <w:rPr>
          <w:i/>
        </w:rPr>
      </w:pPr>
      <w:r w:rsidRPr="00D26514">
        <w:rPr>
          <w:i/>
        </w:rPr>
        <w:t xml:space="preserve">&lt;If there are no Volume 4 appendices, enter “Not applicable” </w:t>
      </w:r>
      <w:bookmarkStart w:id="430" w:name="OLE_LINK91"/>
      <w:bookmarkStart w:id="431" w:name="OLE_LINK92"/>
      <w:bookmarkStart w:id="432" w:name="OLE_LINK93"/>
      <w:bookmarkStart w:id="433" w:name="OLE_LINK94"/>
      <w:r w:rsidRPr="00D26514">
        <w:rPr>
          <w:i/>
        </w:rPr>
        <w:t>and delete the Appendix A and Appendix B placeholder sections</w:t>
      </w:r>
      <w:bookmarkEnd w:id="430"/>
      <w:bookmarkEnd w:id="431"/>
      <w:bookmarkEnd w:id="432"/>
      <w:bookmarkEnd w:id="433"/>
      <w:r w:rsidR="00CA4B27" w:rsidRPr="00D26514">
        <w:rPr>
          <w:i/>
        </w:rPr>
        <w:t>.&gt;</w:t>
      </w:r>
    </w:p>
    <w:p w14:paraId="1A814663" w14:textId="77777777" w:rsidR="0095084C" w:rsidRPr="00D26514" w:rsidRDefault="0095084C" w:rsidP="0095084C">
      <w:pPr>
        <w:pStyle w:val="Heading1"/>
        <w:numPr>
          <w:ilvl w:val="0"/>
          <w:numId w:val="0"/>
        </w:numPr>
        <w:rPr>
          <w:noProof w:val="0"/>
        </w:rPr>
      </w:pPr>
      <w:bookmarkStart w:id="434" w:name="_Toc472940235"/>
      <w:bookmarkStart w:id="435" w:name="_Toc485054829"/>
      <w:bookmarkStart w:id="436" w:name="_Toc485058483"/>
      <w:bookmarkStart w:id="437" w:name="_Toc18414988"/>
      <w:bookmarkStart w:id="438" w:name="OLE_LINK86"/>
      <w:bookmarkStart w:id="439" w:name="OLE_LINK87"/>
      <w:bookmarkStart w:id="440" w:name="OLE_LINK88"/>
      <w:bookmarkStart w:id="441" w:name="OLE_LINK89"/>
      <w:bookmarkStart w:id="442" w:name="_Toc45265018"/>
      <w:r w:rsidRPr="00D26514">
        <w:rPr>
          <w:noProof w:val="0"/>
        </w:rPr>
        <w:lastRenderedPageBreak/>
        <w:t>Appendix A – &lt;Appendix Title&gt;</w:t>
      </w:r>
      <w:bookmarkEnd w:id="434"/>
      <w:bookmarkEnd w:id="435"/>
      <w:bookmarkEnd w:id="436"/>
      <w:bookmarkEnd w:id="437"/>
      <w:bookmarkEnd w:id="442"/>
      <w:r w:rsidRPr="00D26514">
        <w:rPr>
          <w:noProof w:val="0"/>
        </w:rPr>
        <w:t xml:space="preserve"> </w:t>
      </w:r>
    </w:p>
    <w:p w14:paraId="6C760500" w14:textId="77777777" w:rsidR="0095084C" w:rsidRPr="00D26514" w:rsidRDefault="0095084C" w:rsidP="0095084C">
      <w:pPr>
        <w:pStyle w:val="BodyText"/>
      </w:pPr>
      <w:r w:rsidRPr="00D26514">
        <w:t>Appendix A text.</w:t>
      </w:r>
    </w:p>
    <w:p w14:paraId="06AAC452" w14:textId="77777777" w:rsidR="0095084C" w:rsidRPr="00D26514" w:rsidRDefault="0095084C" w:rsidP="0095084C">
      <w:pPr>
        <w:pStyle w:val="Heading2"/>
        <w:numPr>
          <w:ilvl w:val="0"/>
          <w:numId w:val="0"/>
        </w:numPr>
        <w:rPr>
          <w:noProof w:val="0"/>
        </w:rPr>
      </w:pPr>
      <w:bookmarkStart w:id="443" w:name="_Toc472940236"/>
      <w:bookmarkStart w:id="444" w:name="_Toc485054830"/>
      <w:bookmarkStart w:id="445" w:name="_Toc485058484"/>
      <w:bookmarkStart w:id="446" w:name="_Toc18414989"/>
      <w:bookmarkStart w:id="447" w:name="_Toc45265019"/>
      <w:r w:rsidRPr="00D26514">
        <w:rPr>
          <w:noProof w:val="0"/>
        </w:rPr>
        <w:t>A.1 &lt;Title&gt;</w:t>
      </w:r>
      <w:bookmarkEnd w:id="443"/>
      <w:bookmarkEnd w:id="444"/>
      <w:bookmarkEnd w:id="445"/>
      <w:bookmarkEnd w:id="446"/>
      <w:bookmarkEnd w:id="447"/>
    </w:p>
    <w:p w14:paraId="603A1FE1" w14:textId="77777777" w:rsidR="0095084C" w:rsidRPr="00D26514" w:rsidRDefault="0095084C" w:rsidP="0095084C">
      <w:pPr>
        <w:pStyle w:val="BodyText"/>
      </w:pPr>
      <w:r w:rsidRPr="00D26514">
        <w:t>Appendix A.1 text.</w:t>
      </w:r>
    </w:p>
    <w:p w14:paraId="30E5ED61" w14:textId="77777777" w:rsidR="0095084C" w:rsidRPr="00D26514" w:rsidRDefault="0095084C" w:rsidP="0095084C">
      <w:pPr>
        <w:pStyle w:val="Heading3"/>
        <w:numPr>
          <w:ilvl w:val="0"/>
          <w:numId w:val="0"/>
        </w:numPr>
        <w:rPr>
          <w:noProof w:val="0"/>
        </w:rPr>
      </w:pPr>
      <w:bookmarkStart w:id="448" w:name="_Toc18414990"/>
      <w:bookmarkStart w:id="449" w:name="OLE_LINK76"/>
      <w:bookmarkStart w:id="450" w:name="OLE_LINK77"/>
      <w:bookmarkStart w:id="451" w:name="OLE_LINK78"/>
      <w:bookmarkStart w:id="452" w:name="_Toc45265020"/>
      <w:r w:rsidRPr="00D26514">
        <w:rPr>
          <w:noProof w:val="0"/>
        </w:rPr>
        <w:t>A.1.1 &lt;Title&gt;</w:t>
      </w:r>
      <w:bookmarkEnd w:id="448"/>
      <w:bookmarkEnd w:id="452"/>
    </w:p>
    <w:p w14:paraId="7FD078A1" w14:textId="77777777" w:rsidR="0095084C" w:rsidRPr="00D26514" w:rsidRDefault="0095084C" w:rsidP="0095084C">
      <w:pPr>
        <w:pStyle w:val="BodyText"/>
      </w:pPr>
      <w:r w:rsidRPr="00D26514">
        <w:t>Appendix A.1.1 text.</w:t>
      </w:r>
    </w:p>
    <w:p w14:paraId="6A6A8659" w14:textId="363295C0" w:rsidR="0095084C" w:rsidRPr="00D26514" w:rsidRDefault="0095084C" w:rsidP="0095084C">
      <w:pPr>
        <w:pStyle w:val="Heading1"/>
        <w:numPr>
          <w:ilvl w:val="0"/>
          <w:numId w:val="0"/>
        </w:numPr>
        <w:rPr>
          <w:noProof w:val="0"/>
        </w:rPr>
      </w:pPr>
      <w:bookmarkStart w:id="453" w:name="_Toc18414991"/>
      <w:bookmarkStart w:id="454" w:name="_Toc45265021"/>
      <w:bookmarkEnd w:id="438"/>
      <w:bookmarkEnd w:id="439"/>
      <w:bookmarkEnd w:id="449"/>
      <w:bookmarkEnd w:id="450"/>
      <w:bookmarkEnd w:id="451"/>
      <w:r w:rsidRPr="00D26514">
        <w:rPr>
          <w:noProof w:val="0"/>
        </w:rPr>
        <w:lastRenderedPageBreak/>
        <w:t>Appendix B – &lt;Appendix Title&gt;</w:t>
      </w:r>
      <w:bookmarkEnd w:id="453"/>
      <w:bookmarkEnd w:id="454"/>
      <w:r w:rsidRPr="00D26514">
        <w:rPr>
          <w:noProof w:val="0"/>
        </w:rPr>
        <w:t xml:space="preserve"> </w:t>
      </w:r>
    </w:p>
    <w:p w14:paraId="13B0E225" w14:textId="710A2F21" w:rsidR="0095084C" w:rsidRPr="00D26514" w:rsidRDefault="0095084C" w:rsidP="0095084C">
      <w:pPr>
        <w:pStyle w:val="BodyText"/>
      </w:pPr>
      <w:r w:rsidRPr="00D26514">
        <w:t>Appendix B text.</w:t>
      </w:r>
    </w:p>
    <w:p w14:paraId="03E068CE" w14:textId="51BF5785" w:rsidR="0095084C" w:rsidRPr="00D26514" w:rsidRDefault="0095084C" w:rsidP="0095084C">
      <w:pPr>
        <w:pStyle w:val="Heading2"/>
        <w:numPr>
          <w:ilvl w:val="0"/>
          <w:numId w:val="0"/>
        </w:numPr>
        <w:rPr>
          <w:noProof w:val="0"/>
        </w:rPr>
      </w:pPr>
      <w:bookmarkStart w:id="455" w:name="_Toc18414992"/>
      <w:bookmarkStart w:id="456" w:name="_Toc45265022"/>
      <w:r w:rsidRPr="00D26514">
        <w:rPr>
          <w:noProof w:val="0"/>
        </w:rPr>
        <w:t>B.1 &lt;Title&gt;</w:t>
      </w:r>
      <w:bookmarkEnd w:id="455"/>
      <w:bookmarkEnd w:id="456"/>
    </w:p>
    <w:p w14:paraId="532165A0" w14:textId="33C873F1" w:rsidR="0095084C" w:rsidRPr="00D26514" w:rsidRDefault="0095084C" w:rsidP="0095084C">
      <w:pPr>
        <w:pStyle w:val="BodyText"/>
      </w:pPr>
      <w:r w:rsidRPr="00D26514">
        <w:t>Appendix B.1 text.</w:t>
      </w:r>
    </w:p>
    <w:p w14:paraId="43448D35" w14:textId="2E098238" w:rsidR="0095084C" w:rsidRPr="00D26514" w:rsidRDefault="0095084C" w:rsidP="0095084C">
      <w:pPr>
        <w:pStyle w:val="Heading3"/>
        <w:numPr>
          <w:ilvl w:val="0"/>
          <w:numId w:val="0"/>
        </w:numPr>
        <w:rPr>
          <w:noProof w:val="0"/>
        </w:rPr>
      </w:pPr>
      <w:bookmarkStart w:id="457" w:name="_Toc18414993"/>
      <w:bookmarkStart w:id="458" w:name="_Toc45265023"/>
      <w:r w:rsidRPr="00D26514">
        <w:rPr>
          <w:noProof w:val="0"/>
        </w:rPr>
        <w:t>B.1.1 &lt;Title&gt;</w:t>
      </w:r>
      <w:bookmarkEnd w:id="457"/>
      <w:bookmarkEnd w:id="458"/>
    </w:p>
    <w:p w14:paraId="37E9FB2D" w14:textId="5BB4F8C0" w:rsidR="0095084C" w:rsidRPr="00D26514" w:rsidRDefault="0095084C" w:rsidP="0095084C">
      <w:pPr>
        <w:pStyle w:val="BodyText"/>
      </w:pPr>
      <w:r w:rsidRPr="00D26514">
        <w:t>Appendix B.1.1 text.</w:t>
      </w:r>
    </w:p>
    <w:bookmarkEnd w:id="440"/>
    <w:bookmarkEnd w:id="441"/>
    <w:p w14:paraId="13E13004" w14:textId="77777777" w:rsidR="00CA4B27" w:rsidRPr="00D26514" w:rsidRDefault="00CA4B27" w:rsidP="00CA4B27">
      <w:pPr>
        <w:pStyle w:val="BodyText"/>
      </w:pPr>
    </w:p>
    <w:p w14:paraId="47DC6821" w14:textId="724E2E40" w:rsidR="002F69C5" w:rsidRPr="00EA3BCB" w:rsidRDefault="002F69C5" w:rsidP="003036BB">
      <w:pPr>
        <w:pStyle w:val="BodyText"/>
      </w:pPr>
    </w:p>
    <w:sectPr w:rsidR="002F69C5" w:rsidRPr="00EA3BCB" w:rsidSect="00060817">
      <w:headerReference w:type="default" r:id="rId49"/>
      <w:footerReference w:type="even" r:id="rId50"/>
      <w:footerReference w:type="default" r:id="rId51"/>
      <w:footerReference w:type="first" r:id="rId52"/>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odd Cooper" w:date="2020-07-10T05:38:00Z" w:initials="TC">
    <w:p w14:paraId="314C3A6B" w14:textId="6BB9E07D" w:rsidR="001F3B0B" w:rsidRDefault="001F3B0B">
      <w:pPr>
        <w:pStyle w:val="CommentText"/>
      </w:pPr>
      <w:r>
        <w:rPr>
          <w:rStyle w:val="CommentReference"/>
        </w:rPr>
        <w:annotationRef/>
      </w:r>
      <w:r>
        <w:t xml:space="preserve">Editor:  or should this be </w:t>
      </w:r>
      <w:hyperlink r:id="rId1" w:history="1">
        <w:r w:rsidRPr="009F6B78">
          <w:rPr>
            <w:rStyle w:val="Hyperlink"/>
          </w:rPr>
          <w:t>dev@ihe.net</w:t>
        </w:r>
      </w:hyperlink>
      <w:r>
        <w:t>? (see later in the document)</w:t>
      </w:r>
    </w:p>
  </w:comment>
  <w:comment w:id="13" w:author="Todd Cooper" w:date="2020-07-09T13:40:00Z" w:initials="TC">
    <w:p w14:paraId="37CA7EEA" w14:textId="4D9DC1C2" w:rsidR="001F3B0B" w:rsidRDefault="001F3B0B">
      <w:pPr>
        <w:pStyle w:val="CommentText"/>
      </w:pPr>
      <w:r>
        <w:rPr>
          <w:rStyle w:val="CommentReference"/>
        </w:rPr>
        <w:annotationRef/>
      </w:r>
      <w:r>
        <w:t>Editor:  Note that it is TBD if the SDPi 1.0 version of the document will include FHIR-related specifications or if that will be deferred to a later revision.</w:t>
      </w:r>
    </w:p>
  </w:comment>
  <w:comment w:id="18" w:author="Todd Cooper" w:date="2020-07-09T13:48:00Z" w:initials="TC">
    <w:p w14:paraId="3051653C" w14:textId="19378990" w:rsidR="001F3B0B" w:rsidRDefault="001F3B0B">
      <w:pPr>
        <w:pStyle w:val="CommentText"/>
      </w:pPr>
      <w:r>
        <w:rPr>
          <w:rStyle w:val="CommentReference"/>
        </w:rPr>
        <w:annotationRef/>
      </w:r>
      <w:r>
        <w:t>Editor:  Need to determine how to use this when “issues” are being tracked using other systems (e.g., GitHub or Confluence or … Jira …)</w:t>
      </w:r>
    </w:p>
  </w:comment>
  <w:comment w:id="33" w:author="Todd Cooper" w:date="2020-07-09T13:49:00Z" w:initials="TC">
    <w:p w14:paraId="21782AAC" w14:textId="7DFB17E8" w:rsidR="001F3B0B" w:rsidRDefault="001F3B0B">
      <w:pPr>
        <w:pStyle w:val="CommentText"/>
      </w:pPr>
      <w:r>
        <w:rPr>
          <w:rStyle w:val="CommentReference"/>
        </w:rPr>
        <w:annotationRef/>
      </w:r>
      <w:r>
        <w:t>Editor:  Include IEEE here</w:t>
      </w:r>
    </w:p>
  </w:comment>
  <w:comment w:id="86" w:author="Todd Cooper" w:date="2020-07-10T13:20:00Z" w:initials="TC">
    <w:p w14:paraId="3CAF87A3" w14:textId="7DFBCD97" w:rsidR="001F3B0B" w:rsidRDefault="001F3B0B">
      <w:pPr>
        <w:pStyle w:val="CommentText"/>
      </w:pPr>
      <w:r>
        <w:rPr>
          <w:rStyle w:val="CommentReference"/>
        </w:rPr>
        <w:annotationRef/>
      </w:r>
      <w:r>
        <w:t>Mary:  The section numbers are reserved.  When do we update them to this Supplement document?</w:t>
      </w:r>
    </w:p>
  </w:comment>
  <w:comment w:id="89" w:author="Todd Cooper" w:date="2020-07-10T13:22:00Z" w:initials="TC">
    <w:p w14:paraId="43EB7F86" w14:textId="77777777" w:rsidR="001F3B0B" w:rsidRDefault="001F3B0B">
      <w:pPr>
        <w:pStyle w:val="CommentText"/>
      </w:pPr>
      <w:r>
        <w:rPr>
          <w:rStyle w:val="CommentReference"/>
        </w:rPr>
        <w:annotationRef/>
      </w:r>
      <w:r>
        <w:t xml:space="preserve">Editor:  This is in section 4 @ </w:t>
      </w:r>
      <w:hyperlink r:id="rId2" w:history="1">
        <w:r>
          <w:rPr>
            <w:rStyle w:val="Hyperlink"/>
          </w:rPr>
          <w:t>https://www.ihe.net/uploadedFiles/Documents/Templates/IHE_TF_General_Introduction.pdf</w:t>
        </w:r>
      </w:hyperlink>
      <w:r>
        <w:t xml:space="preserve"> .</w:t>
      </w:r>
    </w:p>
    <w:p w14:paraId="3D89B71E" w14:textId="77777777" w:rsidR="001F3B0B" w:rsidRDefault="001F3B0B">
      <w:pPr>
        <w:pStyle w:val="CommentText"/>
      </w:pPr>
    </w:p>
    <w:p w14:paraId="4403451F" w14:textId="1FB1BA6D" w:rsidR="001F3B0B" w:rsidRDefault="001F3B0B">
      <w:pPr>
        <w:pStyle w:val="CommentText"/>
      </w:pPr>
      <w:r>
        <w:t>Reviewing the descriptions, SDPi would be primarily Transport and Content; Workflow (including a process diagram) may also be appropriate given use cases such as alerting.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14C3A6B" w15:done="0"/>
  <w15:commentEx w15:paraId="37CA7EEA" w15:done="0"/>
  <w15:commentEx w15:paraId="3051653C" w15:done="0"/>
  <w15:commentEx w15:paraId="21782AAC" w15:done="0"/>
  <w15:commentEx w15:paraId="3CAF87A3" w15:done="0"/>
  <w15:commentEx w15:paraId="440345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27D66" w16cex:dateUtc="2020-07-10T12:38:00Z"/>
  <w16cex:commentExtensible w16cex:durableId="22B19CD3" w16cex:dateUtc="2020-07-09T20:40:00Z"/>
  <w16cex:commentExtensible w16cex:durableId="22B19EAA" w16cex:dateUtc="2020-07-09T20:48:00Z"/>
  <w16cex:commentExtensible w16cex:durableId="22B19EF2" w16cex:dateUtc="2020-07-09T20:49:00Z"/>
  <w16cex:commentExtensible w16cex:durableId="22B2E983" w16cex:dateUtc="2020-07-10T20:20:00Z"/>
  <w16cex:commentExtensible w16cex:durableId="22B2EA1C" w16cex:dateUtc="2020-07-10T20: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14C3A6B" w16cid:durableId="22B27D66"/>
  <w16cid:commentId w16cid:paraId="37CA7EEA" w16cid:durableId="22B19CD3"/>
  <w16cid:commentId w16cid:paraId="3051653C" w16cid:durableId="22B19EAA"/>
  <w16cid:commentId w16cid:paraId="21782AAC" w16cid:durableId="22B19EF2"/>
  <w16cid:commentId w16cid:paraId="3CAF87A3" w16cid:durableId="22B2E983"/>
  <w16cid:commentId w16cid:paraId="4403451F" w16cid:durableId="22B2EA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821EAC" w14:textId="77777777" w:rsidR="00FE2B6D" w:rsidRDefault="00FE2B6D">
      <w:r>
        <w:separator/>
      </w:r>
    </w:p>
  </w:endnote>
  <w:endnote w:type="continuationSeparator" w:id="0">
    <w:p w14:paraId="2B2B3016" w14:textId="77777777" w:rsidR="00FE2B6D" w:rsidRDefault="00FE2B6D">
      <w:r>
        <w:continuationSeparator/>
      </w:r>
    </w:p>
  </w:endnote>
  <w:endnote w:type="continuationNotice" w:id="1">
    <w:p w14:paraId="684C12D0" w14:textId="77777777" w:rsidR="00FE2B6D" w:rsidRDefault="00FE2B6D">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4000ACFF" w:usb2="00000009" w:usb3="00000000" w:csb0="000001FF" w:csb1="00000000"/>
  </w:font>
  <w:font w:name="Yu Mincho">
    <w:charset w:val="80"/>
    <w:family w:val="roman"/>
    <w:pitch w:val="variable"/>
    <w:sig w:usb0="800002E7" w:usb1="2AC7FCFF" w:usb2="00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B4949A" w14:textId="77777777" w:rsidR="001F3B0B" w:rsidRDefault="001F3B0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1F3B0B" w:rsidRDefault="001F3B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CF9BC" w14:textId="77777777" w:rsidR="001F3B0B" w:rsidRDefault="001F3B0B">
    <w:pPr>
      <w:pStyle w:val="Footer"/>
      <w:ind w:right="360"/>
    </w:pPr>
    <w:r>
      <w:t>___________________________________________________________________________</w:t>
    </w:r>
  </w:p>
  <w:p w14:paraId="0E257CB6" w14:textId="5B13D0DE" w:rsidR="001F3B0B" w:rsidRDefault="001F3B0B" w:rsidP="00597DB2">
    <w:pPr>
      <w:pStyle w:val="Footer"/>
      <w:ind w:right="360"/>
      <w:rPr>
        <w:sz w:val="20"/>
      </w:rPr>
    </w:pPr>
    <w:bookmarkStart w:id="459" w:name="_Toc473170355"/>
    <w:r>
      <w:rPr>
        <w:sz w:val="20"/>
      </w:rPr>
      <w:t>Rev. 0.1 – 2020-07-10A</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 xml:space="preserve">                       Copyright © 2020: IHE International, Inc.</w:t>
    </w:r>
    <w:bookmarkEnd w:id="459"/>
  </w:p>
  <w:p w14:paraId="4F2E1CAC" w14:textId="5EB23DBB" w:rsidR="001F3B0B" w:rsidRDefault="001F3B0B" w:rsidP="007E5B51">
    <w:pPr>
      <w:pStyle w:val="Footer"/>
    </w:pPr>
    <w:r>
      <w:rPr>
        <w:sz w:val="20"/>
      </w:rPr>
      <w:t>Template Rev. 10.5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78F8B" w14:textId="1A6F9097" w:rsidR="001F3B0B" w:rsidRDefault="001F3B0B">
    <w:pPr>
      <w:pStyle w:val="Footer"/>
      <w:jc w:val="center"/>
    </w:pPr>
    <w:r>
      <w:rPr>
        <w:sz w:val="20"/>
      </w:rPr>
      <w:t>Copyright © 2020: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7C3D07" w14:textId="77777777" w:rsidR="00FE2B6D" w:rsidRDefault="00FE2B6D">
      <w:r>
        <w:separator/>
      </w:r>
    </w:p>
  </w:footnote>
  <w:footnote w:type="continuationSeparator" w:id="0">
    <w:p w14:paraId="26932C42" w14:textId="77777777" w:rsidR="00FE2B6D" w:rsidRDefault="00FE2B6D">
      <w:r>
        <w:continuationSeparator/>
      </w:r>
    </w:p>
  </w:footnote>
  <w:footnote w:type="continuationNotice" w:id="1">
    <w:p w14:paraId="13A98517" w14:textId="77777777" w:rsidR="00FE2B6D" w:rsidRDefault="00FE2B6D">
      <w:pPr>
        <w:spacing w:before="0"/>
      </w:pPr>
    </w:p>
  </w:footnote>
  <w:footnote w:id="2">
    <w:p w14:paraId="67DE66FF" w14:textId="77777777" w:rsidR="001F3B0B" w:rsidRDefault="001F3B0B" w:rsidP="00BA06B2">
      <w:pPr>
        <w:pStyle w:val="FootnoteText"/>
      </w:pPr>
      <w:r>
        <w:rPr>
          <w:rStyle w:val="FootnoteReference"/>
        </w:rPr>
        <w:footnoteRef/>
      </w:r>
      <w:r>
        <w:t xml:space="preserve"> HL7 </w:t>
      </w:r>
      <w:r w:rsidRPr="00964FA2">
        <w:t>is the registered trademark of Health Level Seven International.</w:t>
      </w:r>
    </w:p>
  </w:footnote>
  <w:footnote w:id="3">
    <w:p w14:paraId="5A2221B2" w14:textId="77777777" w:rsidR="001F3B0B" w:rsidRDefault="001F3B0B" w:rsidP="00BA06B2">
      <w:pPr>
        <w:pStyle w:val="FootnoteText"/>
      </w:pPr>
      <w:r>
        <w:rPr>
          <w:rStyle w:val="FootnoteReference"/>
        </w:rPr>
        <w:footnoteRef/>
      </w:r>
      <w:r>
        <w:t xml:space="preserve"> FHIR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ADD77" w14:textId="7B9C2A3C" w:rsidR="001F3B0B" w:rsidRDefault="001F3B0B">
    <w:pPr>
      <w:pStyle w:val="Header"/>
    </w:pPr>
    <w:r>
      <w:t>IHE Devices Technical Framework Supplement – Service-oriented Device Point-of-care Interoperability (SDPi)</w:t>
    </w:r>
  </w:p>
  <w:p w14:paraId="5E0ED4C7" w14:textId="77777777" w:rsidR="001F3B0B" w:rsidRDefault="001F3B0B">
    <w:pPr>
      <w:pStyle w:val="Header"/>
    </w:pPr>
    <w:r>
      <w:t>______________________________________________________________________________</w:t>
    </w:r>
  </w:p>
  <w:p w14:paraId="7A05B91F" w14:textId="77777777" w:rsidR="001F3B0B" w:rsidRDefault="001F3B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DA5FAA"/>
    <w:multiLevelType w:val="hybridMultilevel"/>
    <w:tmpl w:val="85D02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714344"/>
    <w:multiLevelType w:val="hybridMultilevel"/>
    <w:tmpl w:val="84821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6A62BE"/>
    <w:multiLevelType w:val="multilevel"/>
    <w:tmpl w:val="5AF6E1EC"/>
    <w:lvl w:ilvl="0">
      <w:start w:val="9"/>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6F6A7EE4"/>
    <w:multiLevelType w:val="hybridMultilevel"/>
    <w:tmpl w:val="9FA2A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A223BE"/>
    <w:multiLevelType w:val="hybridMultilevel"/>
    <w:tmpl w:val="5226F3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8"/>
  </w:num>
  <w:num w:numId="12">
    <w:abstractNumId w:val="15"/>
  </w:num>
  <w:num w:numId="13">
    <w:abstractNumId w:val="13"/>
  </w:num>
  <w:num w:numId="14">
    <w:abstractNumId w:val="10"/>
  </w:num>
  <w:num w:numId="15">
    <w:abstractNumId w:val="14"/>
  </w:num>
  <w:num w:numId="16">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11"/>
  </w:num>
  <w:num w:numId="19">
    <w:abstractNumId w:val="17"/>
  </w:num>
  <w:num w:numId="20">
    <w:abstractNumId w:val="1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odd Cooper">
    <w15:presenceInfo w15:providerId="Windows Live" w15:userId="a13632d64eec31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121FB"/>
    <w:rsid w:val="000125FF"/>
    <w:rsid w:val="00016892"/>
    <w:rsid w:val="00017E09"/>
    <w:rsid w:val="00024BCD"/>
    <w:rsid w:val="00031D5A"/>
    <w:rsid w:val="00036347"/>
    <w:rsid w:val="00040B61"/>
    <w:rsid w:val="0004144C"/>
    <w:rsid w:val="0004602F"/>
    <w:rsid w:val="00046E88"/>
    <w:rsid w:val="000470A5"/>
    <w:rsid w:val="000514E1"/>
    <w:rsid w:val="0005577A"/>
    <w:rsid w:val="000565F6"/>
    <w:rsid w:val="00060817"/>
    <w:rsid w:val="00060D78"/>
    <w:rsid w:val="000622EE"/>
    <w:rsid w:val="00064FF2"/>
    <w:rsid w:val="000706CC"/>
    <w:rsid w:val="00070847"/>
    <w:rsid w:val="000717A7"/>
    <w:rsid w:val="00077324"/>
    <w:rsid w:val="00077DF6"/>
    <w:rsid w:val="00077EA0"/>
    <w:rsid w:val="000807AC"/>
    <w:rsid w:val="00081DA6"/>
    <w:rsid w:val="00082F2B"/>
    <w:rsid w:val="00083B47"/>
    <w:rsid w:val="00087187"/>
    <w:rsid w:val="00094061"/>
    <w:rsid w:val="000A726D"/>
    <w:rsid w:val="000B30FF"/>
    <w:rsid w:val="000B3BD4"/>
    <w:rsid w:val="000B3F51"/>
    <w:rsid w:val="000B699D"/>
    <w:rsid w:val="000C2E06"/>
    <w:rsid w:val="000C3556"/>
    <w:rsid w:val="000C3BC7"/>
    <w:rsid w:val="000C5467"/>
    <w:rsid w:val="000D2487"/>
    <w:rsid w:val="000D6321"/>
    <w:rsid w:val="000D6F01"/>
    <w:rsid w:val="000D711C"/>
    <w:rsid w:val="000D7D70"/>
    <w:rsid w:val="000E5F2F"/>
    <w:rsid w:val="000E70CC"/>
    <w:rsid w:val="000F13F5"/>
    <w:rsid w:val="000F1591"/>
    <w:rsid w:val="000F613A"/>
    <w:rsid w:val="000F6D26"/>
    <w:rsid w:val="00100E2D"/>
    <w:rsid w:val="00104BE6"/>
    <w:rsid w:val="001055CB"/>
    <w:rsid w:val="00110097"/>
    <w:rsid w:val="0011062E"/>
    <w:rsid w:val="001115F5"/>
    <w:rsid w:val="00111CBC"/>
    <w:rsid w:val="001134EB"/>
    <w:rsid w:val="00114040"/>
    <w:rsid w:val="00114068"/>
    <w:rsid w:val="001145B0"/>
    <w:rsid w:val="0011464C"/>
    <w:rsid w:val="00115142"/>
    <w:rsid w:val="00115A0F"/>
    <w:rsid w:val="001166F9"/>
    <w:rsid w:val="00117DD7"/>
    <w:rsid w:val="00121855"/>
    <w:rsid w:val="00123FD5"/>
    <w:rsid w:val="001253AA"/>
    <w:rsid w:val="00125F42"/>
    <w:rsid w:val="001263B9"/>
    <w:rsid w:val="00126A38"/>
    <w:rsid w:val="00133BE6"/>
    <w:rsid w:val="00136127"/>
    <w:rsid w:val="00137EF1"/>
    <w:rsid w:val="0014275F"/>
    <w:rsid w:val="00142FE5"/>
    <w:rsid w:val="001439BB"/>
    <w:rsid w:val="00144F18"/>
    <w:rsid w:val="001453CC"/>
    <w:rsid w:val="00147A61"/>
    <w:rsid w:val="00147F29"/>
    <w:rsid w:val="00150B3C"/>
    <w:rsid w:val="00151E50"/>
    <w:rsid w:val="0015489F"/>
    <w:rsid w:val="00154B7B"/>
    <w:rsid w:val="001558DD"/>
    <w:rsid w:val="00156676"/>
    <w:rsid w:val="00156A28"/>
    <w:rsid w:val="00156E92"/>
    <w:rsid w:val="001579E7"/>
    <w:rsid w:val="00160539"/>
    <w:rsid w:val="001606A7"/>
    <w:rsid w:val="001622E4"/>
    <w:rsid w:val="00163674"/>
    <w:rsid w:val="00165538"/>
    <w:rsid w:val="0016666C"/>
    <w:rsid w:val="00167B95"/>
    <w:rsid w:val="00167DB7"/>
    <w:rsid w:val="00170ED0"/>
    <w:rsid w:val="00172D11"/>
    <w:rsid w:val="0017698E"/>
    <w:rsid w:val="00182CC5"/>
    <w:rsid w:val="00184E40"/>
    <w:rsid w:val="00186DAB"/>
    <w:rsid w:val="00187E92"/>
    <w:rsid w:val="00191A01"/>
    <w:rsid w:val="00193030"/>
    <w:rsid w:val="00193C7B"/>
    <w:rsid w:val="001946F4"/>
    <w:rsid w:val="00195213"/>
    <w:rsid w:val="001A7247"/>
    <w:rsid w:val="001A7C4C"/>
    <w:rsid w:val="001B2B50"/>
    <w:rsid w:val="001B463C"/>
    <w:rsid w:val="001C26CB"/>
    <w:rsid w:val="001D0E6D"/>
    <w:rsid w:val="001D1619"/>
    <w:rsid w:val="001D640F"/>
    <w:rsid w:val="001D6BB3"/>
    <w:rsid w:val="001E206E"/>
    <w:rsid w:val="001E4188"/>
    <w:rsid w:val="001E615F"/>
    <w:rsid w:val="001E62C3"/>
    <w:rsid w:val="001E6533"/>
    <w:rsid w:val="001E765F"/>
    <w:rsid w:val="001F0E7F"/>
    <w:rsid w:val="001F2CF8"/>
    <w:rsid w:val="001F3B0B"/>
    <w:rsid w:val="001F45D6"/>
    <w:rsid w:val="001F6755"/>
    <w:rsid w:val="001F68C9"/>
    <w:rsid w:val="001F787E"/>
    <w:rsid w:val="001F7A35"/>
    <w:rsid w:val="00202AC6"/>
    <w:rsid w:val="002040DD"/>
    <w:rsid w:val="0020453A"/>
    <w:rsid w:val="00207571"/>
    <w:rsid w:val="00207816"/>
    <w:rsid w:val="00207868"/>
    <w:rsid w:val="002173E6"/>
    <w:rsid w:val="00221AC2"/>
    <w:rsid w:val="0022261E"/>
    <w:rsid w:val="00222CF4"/>
    <w:rsid w:val="0022352C"/>
    <w:rsid w:val="00225423"/>
    <w:rsid w:val="002322FF"/>
    <w:rsid w:val="002327C2"/>
    <w:rsid w:val="00234BE4"/>
    <w:rsid w:val="0023732B"/>
    <w:rsid w:val="0024039C"/>
    <w:rsid w:val="0024101B"/>
    <w:rsid w:val="0024197A"/>
    <w:rsid w:val="00250A37"/>
    <w:rsid w:val="00255462"/>
    <w:rsid w:val="00255821"/>
    <w:rsid w:val="00256665"/>
    <w:rsid w:val="00264175"/>
    <w:rsid w:val="00265988"/>
    <w:rsid w:val="002670D2"/>
    <w:rsid w:val="00270EBB"/>
    <w:rsid w:val="002711CC"/>
    <w:rsid w:val="00272440"/>
    <w:rsid w:val="002756A6"/>
    <w:rsid w:val="00277298"/>
    <w:rsid w:val="00286433"/>
    <w:rsid w:val="002869E8"/>
    <w:rsid w:val="00291725"/>
    <w:rsid w:val="00293CF1"/>
    <w:rsid w:val="002A4C2E"/>
    <w:rsid w:val="002A717D"/>
    <w:rsid w:val="002B4844"/>
    <w:rsid w:val="002C0B04"/>
    <w:rsid w:val="002C1B6E"/>
    <w:rsid w:val="002C27E4"/>
    <w:rsid w:val="002C5D62"/>
    <w:rsid w:val="002D5B69"/>
    <w:rsid w:val="002E6F49"/>
    <w:rsid w:val="002F051F"/>
    <w:rsid w:val="002F076A"/>
    <w:rsid w:val="002F3F7A"/>
    <w:rsid w:val="002F524B"/>
    <w:rsid w:val="002F680D"/>
    <w:rsid w:val="002F69C5"/>
    <w:rsid w:val="00300B8F"/>
    <w:rsid w:val="003036BB"/>
    <w:rsid w:val="00303E20"/>
    <w:rsid w:val="00315CD2"/>
    <w:rsid w:val="00316247"/>
    <w:rsid w:val="0032060B"/>
    <w:rsid w:val="003216FD"/>
    <w:rsid w:val="00323461"/>
    <w:rsid w:val="00324B64"/>
    <w:rsid w:val="00325079"/>
    <w:rsid w:val="0032600B"/>
    <w:rsid w:val="00330038"/>
    <w:rsid w:val="003330A1"/>
    <w:rsid w:val="00335554"/>
    <w:rsid w:val="003375BB"/>
    <w:rsid w:val="00340176"/>
    <w:rsid w:val="00342A78"/>
    <w:rsid w:val="003432DC"/>
    <w:rsid w:val="00346314"/>
    <w:rsid w:val="00346BB8"/>
    <w:rsid w:val="00352784"/>
    <w:rsid w:val="003577C8"/>
    <w:rsid w:val="003579DA"/>
    <w:rsid w:val="003601D3"/>
    <w:rsid w:val="003602DC"/>
    <w:rsid w:val="00361F12"/>
    <w:rsid w:val="00363069"/>
    <w:rsid w:val="00364B0B"/>
    <w:rsid w:val="00364E56"/>
    <w:rsid w:val="003651D9"/>
    <w:rsid w:val="00365DD0"/>
    <w:rsid w:val="00370B52"/>
    <w:rsid w:val="00370CC8"/>
    <w:rsid w:val="003735EB"/>
    <w:rsid w:val="00374B3E"/>
    <w:rsid w:val="00375ACA"/>
    <w:rsid w:val="00376070"/>
    <w:rsid w:val="0038429E"/>
    <w:rsid w:val="0038470A"/>
    <w:rsid w:val="003921A0"/>
    <w:rsid w:val="00395C31"/>
    <w:rsid w:val="00397D69"/>
    <w:rsid w:val="003A04CF"/>
    <w:rsid w:val="003A09FE"/>
    <w:rsid w:val="003A2161"/>
    <w:rsid w:val="003A4080"/>
    <w:rsid w:val="003A545A"/>
    <w:rsid w:val="003A60B7"/>
    <w:rsid w:val="003B2A2B"/>
    <w:rsid w:val="003B40CC"/>
    <w:rsid w:val="003B70A2"/>
    <w:rsid w:val="003B7860"/>
    <w:rsid w:val="003C1CAD"/>
    <w:rsid w:val="003C27D3"/>
    <w:rsid w:val="003C3FFB"/>
    <w:rsid w:val="003D1654"/>
    <w:rsid w:val="003D19E0"/>
    <w:rsid w:val="003D24EE"/>
    <w:rsid w:val="003D5A68"/>
    <w:rsid w:val="003E221E"/>
    <w:rsid w:val="003E2B22"/>
    <w:rsid w:val="003E5C68"/>
    <w:rsid w:val="003F05DE"/>
    <w:rsid w:val="003F0805"/>
    <w:rsid w:val="003F252B"/>
    <w:rsid w:val="003F3E4A"/>
    <w:rsid w:val="003F6970"/>
    <w:rsid w:val="003F7141"/>
    <w:rsid w:val="004046B6"/>
    <w:rsid w:val="00404E7E"/>
    <w:rsid w:val="004070FB"/>
    <w:rsid w:val="00410D6B"/>
    <w:rsid w:val="00412649"/>
    <w:rsid w:val="00415432"/>
    <w:rsid w:val="00417A70"/>
    <w:rsid w:val="004209C2"/>
    <w:rsid w:val="004225C9"/>
    <w:rsid w:val="00427E04"/>
    <w:rsid w:val="0043514A"/>
    <w:rsid w:val="00436599"/>
    <w:rsid w:val="004424C6"/>
    <w:rsid w:val="00442C32"/>
    <w:rsid w:val="0044310A"/>
    <w:rsid w:val="00444100"/>
    <w:rsid w:val="00444CFC"/>
    <w:rsid w:val="00445D2F"/>
    <w:rsid w:val="00447451"/>
    <w:rsid w:val="004541CC"/>
    <w:rsid w:val="00457DDC"/>
    <w:rsid w:val="00461A12"/>
    <w:rsid w:val="00462AEF"/>
    <w:rsid w:val="00462C66"/>
    <w:rsid w:val="00464A05"/>
    <w:rsid w:val="004651FC"/>
    <w:rsid w:val="00466694"/>
    <w:rsid w:val="0046784B"/>
    <w:rsid w:val="00472402"/>
    <w:rsid w:val="00477C87"/>
    <w:rsid w:val="004809A3"/>
    <w:rsid w:val="004818E8"/>
    <w:rsid w:val="00482DC2"/>
    <w:rsid w:val="004845CE"/>
    <w:rsid w:val="00484E2A"/>
    <w:rsid w:val="00490C1F"/>
    <w:rsid w:val="00492F27"/>
    <w:rsid w:val="00496E30"/>
    <w:rsid w:val="004A049C"/>
    <w:rsid w:val="004A5C82"/>
    <w:rsid w:val="004A6CA4"/>
    <w:rsid w:val="004A7D5B"/>
    <w:rsid w:val="004A7E19"/>
    <w:rsid w:val="004B387F"/>
    <w:rsid w:val="004B4EF3"/>
    <w:rsid w:val="004B576F"/>
    <w:rsid w:val="004B7094"/>
    <w:rsid w:val="004C10B4"/>
    <w:rsid w:val="004C53D3"/>
    <w:rsid w:val="004D2320"/>
    <w:rsid w:val="004D68CC"/>
    <w:rsid w:val="004D69C3"/>
    <w:rsid w:val="004D6C45"/>
    <w:rsid w:val="004E3347"/>
    <w:rsid w:val="004E7759"/>
    <w:rsid w:val="004F1713"/>
    <w:rsid w:val="004F2392"/>
    <w:rsid w:val="004F3554"/>
    <w:rsid w:val="004F5211"/>
    <w:rsid w:val="004F61DA"/>
    <w:rsid w:val="004F7C05"/>
    <w:rsid w:val="00501250"/>
    <w:rsid w:val="00501C4D"/>
    <w:rsid w:val="00503AE1"/>
    <w:rsid w:val="00504C89"/>
    <w:rsid w:val="0050674C"/>
    <w:rsid w:val="00506C22"/>
    <w:rsid w:val="00510062"/>
    <w:rsid w:val="00513057"/>
    <w:rsid w:val="00516D6D"/>
    <w:rsid w:val="00522681"/>
    <w:rsid w:val="00522F40"/>
    <w:rsid w:val="00523C5F"/>
    <w:rsid w:val="00525314"/>
    <w:rsid w:val="00526BA4"/>
    <w:rsid w:val="0053142C"/>
    <w:rsid w:val="00532908"/>
    <w:rsid w:val="005339EE"/>
    <w:rsid w:val="005360E4"/>
    <w:rsid w:val="005410F9"/>
    <w:rsid w:val="005416D9"/>
    <w:rsid w:val="00543FFB"/>
    <w:rsid w:val="0054524C"/>
    <w:rsid w:val="00547C57"/>
    <w:rsid w:val="00550D9D"/>
    <w:rsid w:val="00551EBC"/>
    <w:rsid w:val="00555E9F"/>
    <w:rsid w:val="00556E6C"/>
    <w:rsid w:val="005672A9"/>
    <w:rsid w:val="00570B52"/>
    <w:rsid w:val="00572031"/>
    <w:rsid w:val="00573102"/>
    <w:rsid w:val="005779A1"/>
    <w:rsid w:val="00577AB2"/>
    <w:rsid w:val="00581165"/>
    <w:rsid w:val="00581829"/>
    <w:rsid w:val="00585DA2"/>
    <w:rsid w:val="005869D7"/>
    <w:rsid w:val="00586AAF"/>
    <w:rsid w:val="0058752C"/>
    <w:rsid w:val="005876E3"/>
    <w:rsid w:val="005942AE"/>
    <w:rsid w:val="00594882"/>
    <w:rsid w:val="005974F8"/>
    <w:rsid w:val="00597DB2"/>
    <w:rsid w:val="005A175A"/>
    <w:rsid w:val="005A5FA9"/>
    <w:rsid w:val="005B5325"/>
    <w:rsid w:val="005B5C92"/>
    <w:rsid w:val="005B5D47"/>
    <w:rsid w:val="005B66B8"/>
    <w:rsid w:val="005B72F3"/>
    <w:rsid w:val="005B7BFB"/>
    <w:rsid w:val="005C50BF"/>
    <w:rsid w:val="005C5E28"/>
    <w:rsid w:val="005D1F91"/>
    <w:rsid w:val="005D6104"/>
    <w:rsid w:val="005D6176"/>
    <w:rsid w:val="005E1EEA"/>
    <w:rsid w:val="005E59A8"/>
    <w:rsid w:val="005F2045"/>
    <w:rsid w:val="005F21E7"/>
    <w:rsid w:val="005F3FB5"/>
    <w:rsid w:val="005F4B35"/>
    <w:rsid w:val="005F4C3E"/>
    <w:rsid w:val="005F6D33"/>
    <w:rsid w:val="00600EC6"/>
    <w:rsid w:val="006014F8"/>
    <w:rsid w:val="00601FC4"/>
    <w:rsid w:val="00603ED5"/>
    <w:rsid w:val="00607529"/>
    <w:rsid w:val="006106AB"/>
    <w:rsid w:val="006116E2"/>
    <w:rsid w:val="00612B3C"/>
    <w:rsid w:val="00613604"/>
    <w:rsid w:val="00613C53"/>
    <w:rsid w:val="00617BB4"/>
    <w:rsid w:val="0062193E"/>
    <w:rsid w:val="00622D31"/>
    <w:rsid w:val="00623829"/>
    <w:rsid w:val="00625D23"/>
    <w:rsid w:val="006263EA"/>
    <w:rsid w:val="00630F33"/>
    <w:rsid w:val="006360B8"/>
    <w:rsid w:val="00636FD4"/>
    <w:rsid w:val="00641084"/>
    <w:rsid w:val="00642E2F"/>
    <w:rsid w:val="00644FC1"/>
    <w:rsid w:val="006512F0"/>
    <w:rsid w:val="006514EA"/>
    <w:rsid w:val="00653F84"/>
    <w:rsid w:val="00656A6B"/>
    <w:rsid w:val="00662157"/>
    <w:rsid w:val="00662893"/>
    <w:rsid w:val="00663624"/>
    <w:rsid w:val="00665A0A"/>
    <w:rsid w:val="00665D8F"/>
    <w:rsid w:val="00672881"/>
    <w:rsid w:val="00672C39"/>
    <w:rsid w:val="00680648"/>
    <w:rsid w:val="00681792"/>
    <w:rsid w:val="00682040"/>
    <w:rsid w:val="006825E1"/>
    <w:rsid w:val="00682FD2"/>
    <w:rsid w:val="0068355D"/>
    <w:rsid w:val="00684CA7"/>
    <w:rsid w:val="00692B37"/>
    <w:rsid w:val="006A1AE6"/>
    <w:rsid w:val="006A2A74"/>
    <w:rsid w:val="006A3098"/>
    <w:rsid w:val="006A4160"/>
    <w:rsid w:val="006A584E"/>
    <w:rsid w:val="006B1F4E"/>
    <w:rsid w:val="006B7354"/>
    <w:rsid w:val="006B7ABF"/>
    <w:rsid w:val="006C0C1C"/>
    <w:rsid w:val="006C1E6E"/>
    <w:rsid w:val="006C242B"/>
    <w:rsid w:val="006C274C"/>
    <w:rsid w:val="006C2C14"/>
    <w:rsid w:val="006C2D4D"/>
    <w:rsid w:val="006C371A"/>
    <w:rsid w:val="006C5FEF"/>
    <w:rsid w:val="006C7E2C"/>
    <w:rsid w:val="006D4881"/>
    <w:rsid w:val="006D574C"/>
    <w:rsid w:val="006D768F"/>
    <w:rsid w:val="006E163F"/>
    <w:rsid w:val="006E1EE2"/>
    <w:rsid w:val="006E2CC1"/>
    <w:rsid w:val="006E5767"/>
    <w:rsid w:val="00701B3A"/>
    <w:rsid w:val="00703DEF"/>
    <w:rsid w:val="00706CA6"/>
    <w:rsid w:val="0070762D"/>
    <w:rsid w:val="007117B8"/>
    <w:rsid w:val="00712AE6"/>
    <w:rsid w:val="0071309E"/>
    <w:rsid w:val="00721BCE"/>
    <w:rsid w:val="00723DAF"/>
    <w:rsid w:val="007249C7"/>
    <w:rsid w:val="007251A4"/>
    <w:rsid w:val="00726096"/>
    <w:rsid w:val="00726A7E"/>
    <w:rsid w:val="00730E16"/>
    <w:rsid w:val="00736B5B"/>
    <w:rsid w:val="007400C4"/>
    <w:rsid w:val="00746A3D"/>
    <w:rsid w:val="00747676"/>
    <w:rsid w:val="007479B6"/>
    <w:rsid w:val="00747E7C"/>
    <w:rsid w:val="00757111"/>
    <w:rsid w:val="00761469"/>
    <w:rsid w:val="00761C24"/>
    <w:rsid w:val="007660D1"/>
    <w:rsid w:val="00767053"/>
    <w:rsid w:val="00770D84"/>
    <w:rsid w:val="00772E35"/>
    <w:rsid w:val="00774B6B"/>
    <w:rsid w:val="007773C8"/>
    <w:rsid w:val="0078063E"/>
    <w:rsid w:val="007824BF"/>
    <w:rsid w:val="007857D7"/>
    <w:rsid w:val="00787B2D"/>
    <w:rsid w:val="007922ED"/>
    <w:rsid w:val="007962BA"/>
    <w:rsid w:val="007A0431"/>
    <w:rsid w:val="007A0A1D"/>
    <w:rsid w:val="007A15D1"/>
    <w:rsid w:val="007A3E7E"/>
    <w:rsid w:val="007A51E3"/>
    <w:rsid w:val="007A5635"/>
    <w:rsid w:val="007A676E"/>
    <w:rsid w:val="007A6BFC"/>
    <w:rsid w:val="007A7BF7"/>
    <w:rsid w:val="007B331F"/>
    <w:rsid w:val="007B44B7"/>
    <w:rsid w:val="007B64E0"/>
    <w:rsid w:val="007B790D"/>
    <w:rsid w:val="007C1AAC"/>
    <w:rsid w:val="007C3E9A"/>
    <w:rsid w:val="007C4BC8"/>
    <w:rsid w:val="007C5673"/>
    <w:rsid w:val="007D1847"/>
    <w:rsid w:val="007D65FD"/>
    <w:rsid w:val="007D724B"/>
    <w:rsid w:val="007E1674"/>
    <w:rsid w:val="007E5B51"/>
    <w:rsid w:val="007F3197"/>
    <w:rsid w:val="007F35D6"/>
    <w:rsid w:val="007F4E97"/>
    <w:rsid w:val="007F5664"/>
    <w:rsid w:val="007F771A"/>
    <w:rsid w:val="007F7801"/>
    <w:rsid w:val="00802F29"/>
    <w:rsid w:val="00803E2D"/>
    <w:rsid w:val="008044D0"/>
    <w:rsid w:val="008067DF"/>
    <w:rsid w:val="00807EE1"/>
    <w:rsid w:val="0081320A"/>
    <w:rsid w:val="00814F76"/>
    <w:rsid w:val="00815E51"/>
    <w:rsid w:val="008249A2"/>
    <w:rsid w:val="00825642"/>
    <w:rsid w:val="00830E0E"/>
    <w:rsid w:val="00831FF5"/>
    <w:rsid w:val="00833045"/>
    <w:rsid w:val="008341AE"/>
    <w:rsid w:val="00834DF7"/>
    <w:rsid w:val="008358E5"/>
    <w:rsid w:val="00835974"/>
    <w:rsid w:val="00836F8A"/>
    <w:rsid w:val="008413B1"/>
    <w:rsid w:val="00843B52"/>
    <w:rsid w:val="008452AF"/>
    <w:rsid w:val="00855EDF"/>
    <w:rsid w:val="008608EF"/>
    <w:rsid w:val="008616CB"/>
    <w:rsid w:val="0086353F"/>
    <w:rsid w:val="00863C8B"/>
    <w:rsid w:val="00865616"/>
    <w:rsid w:val="00865DF9"/>
    <w:rsid w:val="00866192"/>
    <w:rsid w:val="00870306"/>
    <w:rsid w:val="00871613"/>
    <w:rsid w:val="008749E8"/>
    <w:rsid w:val="00875076"/>
    <w:rsid w:val="00875540"/>
    <w:rsid w:val="00875BFD"/>
    <w:rsid w:val="00876FF1"/>
    <w:rsid w:val="00881CD8"/>
    <w:rsid w:val="00883B13"/>
    <w:rsid w:val="00885ABD"/>
    <w:rsid w:val="00887E40"/>
    <w:rsid w:val="008A3FD2"/>
    <w:rsid w:val="008A4340"/>
    <w:rsid w:val="008A63C9"/>
    <w:rsid w:val="008B2FA2"/>
    <w:rsid w:val="008B53CB"/>
    <w:rsid w:val="008B5D7E"/>
    <w:rsid w:val="008B620B"/>
    <w:rsid w:val="008B6391"/>
    <w:rsid w:val="008C1766"/>
    <w:rsid w:val="008C57EC"/>
    <w:rsid w:val="008D052D"/>
    <w:rsid w:val="008D0B8D"/>
    <w:rsid w:val="008D0BA0"/>
    <w:rsid w:val="008D17FF"/>
    <w:rsid w:val="008D45BC"/>
    <w:rsid w:val="008D520F"/>
    <w:rsid w:val="008D7044"/>
    <w:rsid w:val="008D7642"/>
    <w:rsid w:val="008E0275"/>
    <w:rsid w:val="008E2B5E"/>
    <w:rsid w:val="008E3F6C"/>
    <w:rsid w:val="008E441F"/>
    <w:rsid w:val="008E6457"/>
    <w:rsid w:val="008F5363"/>
    <w:rsid w:val="008F680A"/>
    <w:rsid w:val="008F78D2"/>
    <w:rsid w:val="00907134"/>
    <w:rsid w:val="00907460"/>
    <w:rsid w:val="00910E03"/>
    <w:rsid w:val="009268F6"/>
    <w:rsid w:val="0093034E"/>
    <w:rsid w:val="00933C9A"/>
    <w:rsid w:val="00934D96"/>
    <w:rsid w:val="009406A5"/>
    <w:rsid w:val="00940FC7"/>
    <w:rsid w:val="009429FB"/>
    <w:rsid w:val="00943B32"/>
    <w:rsid w:val="00944C39"/>
    <w:rsid w:val="0095084C"/>
    <w:rsid w:val="00951359"/>
    <w:rsid w:val="0095196C"/>
    <w:rsid w:val="00951F63"/>
    <w:rsid w:val="0095298A"/>
    <w:rsid w:val="00953CFC"/>
    <w:rsid w:val="0095594C"/>
    <w:rsid w:val="00955CD4"/>
    <w:rsid w:val="00956966"/>
    <w:rsid w:val="009612F6"/>
    <w:rsid w:val="00965A1E"/>
    <w:rsid w:val="00966AC0"/>
    <w:rsid w:val="00967B49"/>
    <w:rsid w:val="0097454A"/>
    <w:rsid w:val="009813A1"/>
    <w:rsid w:val="0098182F"/>
    <w:rsid w:val="00982BC4"/>
    <w:rsid w:val="00983131"/>
    <w:rsid w:val="00983C65"/>
    <w:rsid w:val="009843EF"/>
    <w:rsid w:val="009903C2"/>
    <w:rsid w:val="00991D63"/>
    <w:rsid w:val="009928DA"/>
    <w:rsid w:val="00993FF5"/>
    <w:rsid w:val="009A1EEA"/>
    <w:rsid w:val="009A2176"/>
    <w:rsid w:val="009A3A85"/>
    <w:rsid w:val="009B048D"/>
    <w:rsid w:val="009B4CFA"/>
    <w:rsid w:val="009C10D5"/>
    <w:rsid w:val="009C6269"/>
    <w:rsid w:val="009C6F21"/>
    <w:rsid w:val="009D0CDF"/>
    <w:rsid w:val="009D107B"/>
    <w:rsid w:val="009D125C"/>
    <w:rsid w:val="009D2A49"/>
    <w:rsid w:val="009D6A32"/>
    <w:rsid w:val="009D7991"/>
    <w:rsid w:val="009E10F2"/>
    <w:rsid w:val="009E34B7"/>
    <w:rsid w:val="009F3200"/>
    <w:rsid w:val="009F4289"/>
    <w:rsid w:val="009F5CC2"/>
    <w:rsid w:val="009F5CF4"/>
    <w:rsid w:val="009F7903"/>
    <w:rsid w:val="00A01FD9"/>
    <w:rsid w:val="00A05A12"/>
    <w:rsid w:val="00A124C7"/>
    <w:rsid w:val="00A12925"/>
    <w:rsid w:val="00A174B6"/>
    <w:rsid w:val="00A177D5"/>
    <w:rsid w:val="00A219CF"/>
    <w:rsid w:val="00A228F8"/>
    <w:rsid w:val="00A23689"/>
    <w:rsid w:val="00A2392D"/>
    <w:rsid w:val="00A30698"/>
    <w:rsid w:val="00A30BDA"/>
    <w:rsid w:val="00A322F4"/>
    <w:rsid w:val="00A3774D"/>
    <w:rsid w:val="00A43E92"/>
    <w:rsid w:val="00A52286"/>
    <w:rsid w:val="00A558BA"/>
    <w:rsid w:val="00A5645C"/>
    <w:rsid w:val="00A6036A"/>
    <w:rsid w:val="00A66278"/>
    <w:rsid w:val="00A66F21"/>
    <w:rsid w:val="00A66F91"/>
    <w:rsid w:val="00A722CC"/>
    <w:rsid w:val="00A723FC"/>
    <w:rsid w:val="00A773A9"/>
    <w:rsid w:val="00A81A7C"/>
    <w:rsid w:val="00A85861"/>
    <w:rsid w:val="00A875FF"/>
    <w:rsid w:val="00A90BD5"/>
    <w:rsid w:val="00A910E1"/>
    <w:rsid w:val="00A92C96"/>
    <w:rsid w:val="00A96B9B"/>
    <w:rsid w:val="00A9751B"/>
    <w:rsid w:val="00AA49D3"/>
    <w:rsid w:val="00AA560C"/>
    <w:rsid w:val="00AA684E"/>
    <w:rsid w:val="00AA69C0"/>
    <w:rsid w:val="00AB53A2"/>
    <w:rsid w:val="00AC2D85"/>
    <w:rsid w:val="00AC414D"/>
    <w:rsid w:val="00AC609B"/>
    <w:rsid w:val="00AC7C88"/>
    <w:rsid w:val="00AD069D"/>
    <w:rsid w:val="00AD2AE2"/>
    <w:rsid w:val="00AD3EA6"/>
    <w:rsid w:val="00AE1400"/>
    <w:rsid w:val="00AE1A28"/>
    <w:rsid w:val="00AE4AED"/>
    <w:rsid w:val="00AE7444"/>
    <w:rsid w:val="00AF0095"/>
    <w:rsid w:val="00AF1EF3"/>
    <w:rsid w:val="00AF472E"/>
    <w:rsid w:val="00AF5B2B"/>
    <w:rsid w:val="00AF7069"/>
    <w:rsid w:val="00B03C08"/>
    <w:rsid w:val="00B05FC8"/>
    <w:rsid w:val="00B064A3"/>
    <w:rsid w:val="00B072B1"/>
    <w:rsid w:val="00B10DCE"/>
    <w:rsid w:val="00B1148B"/>
    <w:rsid w:val="00B11C27"/>
    <w:rsid w:val="00B15A1D"/>
    <w:rsid w:val="00B15D8F"/>
    <w:rsid w:val="00B15E9B"/>
    <w:rsid w:val="00B22E73"/>
    <w:rsid w:val="00B24019"/>
    <w:rsid w:val="00B25B60"/>
    <w:rsid w:val="00B275B5"/>
    <w:rsid w:val="00B30859"/>
    <w:rsid w:val="00B3238C"/>
    <w:rsid w:val="00B32872"/>
    <w:rsid w:val="00B35749"/>
    <w:rsid w:val="00B403E4"/>
    <w:rsid w:val="00B43198"/>
    <w:rsid w:val="00B4798B"/>
    <w:rsid w:val="00B541EC"/>
    <w:rsid w:val="00B54C50"/>
    <w:rsid w:val="00B55350"/>
    <w:rsid w:val="00B56FF2"/>
    <w:rsid w:val="00B63B69"/>
    <w:rsid w:val="00B65E96"/>
    <w:rsid w:val="00B66F83"/>
    <w:rsid w:val="00B7190A"/>
    <w:rsid w:val="00B7582C"/>
    <w:rsid w:val="00B804C7"/>
    <w:rsid w:val="00B80E02"/>
    <w:rsid w:val="00B82D84"/>
    <w:rsid w:val="00B84D95"/>
    <w:rsid w:val="00B8586D"/>
    <w:rsid w:val="00B87220"/>
    <w:rsid w:val="00B92E9F"/>
    <w:rsid w:val="00B92EA1"/>
    <w:rsid w:val="00B9303B"/>
    <w:rsid w:val="00B9308F"/>
    <w:rsid w:val="00B94919"/>
    <w:rsid w:val="00B965FD"/>
    <w:rsid w:val="00BA011D"/>
    <w:rsid w:val="00BA06B2"/>
    <w:rsid w:val="00BA1337"/>
    <w:rsid w:val="00BA1A91"/>
    <w:rsid w:val="00BA437B"/>
    <w:rsid w:val="00BA4A87"/>
    <w:rsid w:val="00BA7562"/>
    <w:rsid w:val="00BB1C43"/>
    <w:rsid w:val="00BB62C0"/>
    <w:rsid w:val="00BB65D8"/>
    <w:rsid w:val="00BB6AAC"/>
    <w:rsid w:val="00BB74AF"/>
    <w:rsid w:val="00BB76BC"/>
    <w:rsid w:val="00BC3E9F"/>
    <w:rsid w:val="00BC4B99"/>
    <w:rsid w:val="00BC5151"/>
    <w:rsid w:val="00BC6EDE"/>
    <w:rsid w:val="00BC745A"/>
    <w:rsid w:val="00BC7584"/>
    <w:rsid w:val="00BC7AAA"/>
    <w:rsid w:val="00BD15D9"/>
    <w:rsid w:val="00BD50E5"/>
    <w:rsid w:val="00BD624A"/>
    <w:rsid w:val="00BD6767"/>
    <w:rsid w:val="00BE1308"/>
    <w:rsid w:val="00BE39EE"/>
    <w:rsid w:val="00BE5916"/>
    <w:rsid w:val="00BF2986"/>
    <w:rsid w:val="00BF4143"/>
    <w:rsid w:val="00BF47D3"/>
    <w:rsid w:val="00C00FBC"/>
    <w:rsid w:val="00C0135D"/>
    <w:rsid w:val="00C017CC"/>
    <w:rsid w:val="00C01886"/>
    <w:rsid w:val="00C03185"/>
    <w:rsid w:val="00C05CCE"/>
    <w:rsid w:val="00C1037F"/>
    <w:rsid w:val="00C10561"/>
    <w:rsid w:val="00C158E0"/>
    <w:rsid w:val="00C16F09"/>
    <w:rsid w:val="00C20315"/>
    <w:rsid w:val="00C20EFF"/>
    <w:rsid w:val="00C22C1E"/>
    <w:rsid w:val="00C250ED"/>
    <w:rsid w:val="00C26046"/>
    <w:rsid w:val="00C269FC"/>
    <w:rsid w:val="00C26E7C"/>
    <w:rsid w:val="00C271EB"/>
    <w:rsid w:val="00C30A00"/>
    <w:rsid w:val="00C3423D"/>
    <w:rsid w:val="00C3617A"/>
    <w:rsid w:val="00C373FF"/>
    <w:rsid w:val="00C37C0B"/>
    <w:rsid w:val="00C412AE"/>
    <w:rsid w:val="00C42C6C"/>
    <w:rsid w:val="00C45949"/>
    <w:rsid w:val="00C512AA"/>
    <w:rsid w:val="00C52492"/>
    <w:rsid w:val="00C536E4"/>
    <w:rsid w:val="00C53B3C"/>
    <w:rsid w:val="00C55F25"/>
    <w:rsid w:val="00C56183"/>
    <w:rsid w:val="00C60F4D"/>
    <w:rsid w:val="00C61586"/>
    <w:rsid w:val="00C62E65"/>
    <w:rsid w:val="00C63D7E"/>
    <w:rsid w:val="00C66F96"/>
    <w:rsid w:val="00C6772C"/>
    <w:rsid w:val="00C71CB0"/>
    <w:rsid w:val="00C71FDB"/>
    <w:rsid w:val="00C729ED"/>
    <w:rsid w:val="00C75E6D"/>
    <w:rsid w:val="00C7717D"/>
    <w:rsid w:val="00C80B71"/>
    <w:rsid w:val="00C82ED4"/>
    <w:rsid w:val="00C83F0F"/>
    <w:rsid w:val="00C940A2"/>
    <w:rsid w:val="00C969FE"/>
    <w:rsid w:val="00CA175A"/>
    <w:rsid w:val="00CA2987"/>
    <w:rsid w:val="00CA4B27"/>
    <w:rsid w:val="00CC0A43"/>
    <w:rsid w:val="00CC0A62"/>
    <w:rsid w:val="00CC46D6"/>
    <w:rsid w:val="00CC4EA3"/>
    <w:rsid w:val="00CC5A08"/>
    <w:rsid w:val="00CC6D50"/>
    <w:rsid w:val="00CD0A74"/>
    <w:rsid w:val="00CD44D7"/>
    <w:rsid w:val="00CD4D46"/>
    <w:rsid w:val="00CD61EF"/>
    <w:rsid w:val="00CD706E"/>
    <w:rsid w:val="00CE0AA5"/>
    <w:rsid w:val="00CE0F8B"/>
    <w:rsid w:val="00CF283F"/>
    <w:rsid w:val="00CF508D"/>
    <w:rsid w:val="00CF69CB"/>
    <w:rsid w:val="00CF7BBC"/>
    <w:rsid w:val="00D01522"/>
    <w:rsid w:val="00D0225B"/>
    <w:rsid w:val="00D05B7C"/>
    <w:rsid w:val="00D07411"/>
    <w:rsid w:val="00D12AD4"/>
    <w:rsid w:val="00D165BD"/>
    <w:rsid w:val="00D1762D"/>
    <w:rsid w:val="00D22DE2"/>
    <w:rsid w:val="00D250A2"/>
    <w:rsid w:val="00D25F7A"/>
    <w:rsid w:val="00D26346"/>
    <w:rsid w:val="00D26514"/>
    <w:rsid w:val="00D30E6B"/>
    <w:rsid w:val="00D34E63"/>
    <w:rsid w:val="00D35346"/>
    <w:rsid w:val="00D35A72"/>
    <w:rsid w:val="00D35F24"/>
    <w:rsid w:val="00D4050F"/>
    <w:rsid w:val="00D40905"/>
    <w:rsid w:val="00D422BB"/>
    <w:rsid w:val="00D42ED8"/>
    <w:rsid w:val="00D439FF"/>
    <w:rsid w:val="00D5192B"/>
    <w:rsid w:val="00D51A38"/>
    <w:rsid w:val="00D5643C"/>
    <w:rsid w:val="00D5704A"/>
    <w:rsid w:val="00D609FE"/>
    <w:rsid w:val="00D60F27"/>
    <w:rsid w:val="00D62CEC"/>
    <w:rsid w:val="00D630A5"/>
    <w:rsid w:val="00D6348C"/>
    <w:rsid w:val="00D7759B"/>
    <w:rsid w:val="00D85A7B"/>
    <w:rsid w:val="00D9058E"/>
    <w:rsid w:val="00D91791"/>
    <w:rsid w:val="00D91815"/>
    <w:rsid w:val="00DA1854"/>
    <w:rsid w:val="00DA7FE0"/>
    <w:rsid w:val="00DB0D53"/>
    <w:rsid w:val="00DB0E2D"/>
    <w:rsid w:val="00DB186B"/>
    <w:rsid w:val="00DB5C1E"/>
    <w:rsid w:val="00DB6C03"/>
    <w:rsid w:val="00DC150D"/>
    <w:rsid w:val="00DC40DE"/>
    <w:rsid w:val="00DC5581"/>
    <w:rsid w:val="00DC5891"/>
    <w:rsid w:val="00DD13DB"/>
    <w:rsid w:val="00DD20D7"/>
    <w:rsid w:val="00DD23F0"/>
    <w:rsid w:val="00DD4D5A"/>
    <w:rsid w:val="00DD70BB"/>
    <w:rsid w:val="00DE0504"/>
    <w:rsid w:val="00DE14E6"/>
    <w:rsid w:val="00DE1FA9"/>
    <w:rsid w:val="00DE2B33"/>
    <w:rsid w:val="00DE3F6C"/>
    <w:rsid w:val="00DE6D6A"/>
    <w:rsid w:val="00DE7269"/>
    <w:rsid w:val="00DF1137"/>
    <w:rsid w:val="00DF3FC1"/>
    <w:rsid w:val="00DF683C"/>
    <w:rsid w:val="00DF769E"/>
    <w:rsid w:val="00DF7CCA"/>
    <w:rsid w:val="00DF7DD9"/>
    <w:rsid w:val="00E00639"/>
    <w:rsid w:val="00E007E6"/>
    <w:rsid w:val="00E014B6"/>
    <w:rsid w:val="00E10CD7"/>
    <w:rsid w:val="00E11C9C"/>
    <w:rsid w:val="00E121ED"/>
    <w:rsid w:val="00E1423C"/>
    <w:rsid w:val="00E1775A"/>
    <w:rsid w:val="00E20C45"/>
    <w:rsid w:val="00E25761"/>
    <w:rsid w:val="00E30AAF"/>
    <w:rsid w:val="00E32256"/>
    <w:rsid w:val="00E340A9"/>
    <w:rsid w:val="00E35F5B"/>
    <w:rsid w:val="00E36A9C"/>
    <w:rsid w:val="00E4210F"/>
    <w:rsid w:val="00E451B1"/>
    <w:rsid w:val="00E46BAB"/>
    <w:rsid w:val="00E50AF1"/>
    <w:rsid w:val="00E51CCD"/>
    <w:rsid w:val="00E52CE1"/>
    <w:rsid w:val="00E56193"/>
    <w:rsid w:val="00E5672F"/>
    <w:rsid w:val="00E61A6A"/>
    <w:rsid w:val="00E61BA9"/>
    <w:rsid w:val="00E65066"/>
    <w:rsid w:val="00E67C97"/>
    <w:rsid w:val="00E7532D"/>
    <w:rsid w:val="00E768A2"/>
    <w:rsid w:val="00E8043B"/>
    <w:rsid w:val="00E8520F"/>
    <w:rsid w:val="00E8793B"/>
    <w:rsid w:val="00E90AC0"/>
    <w:rsid w:val="00E91C15"/>
    <w:rsid w:val="00E9442A"/>
    <w:rsid w:val="00EA3BCB"/>
    <w:rsid w:val="00EA4332"/>
    <w:rsid w:val="00EA4EA1"/>
    <w:rsid w:val="00EA7D5E"/>
    <w:rsid w:val="00EA7E83"/>
    <w:rsid w:val="00EB1331"/>
    <w:rsid w:val="00EB252F"/>
    <w:rsid w:val="00EB71A2"/>
    <w:rsid w:val="00EC098D"/>
    <w:rsid w:val="00EC11E0"/>
    <w:rsid w:val="00EC1DB7"/>
    <w:rsid w:val="00EC3ABA"/>
    <w:rsid w:val="00ED0083"/>
    <w:rsid w:val="00ED2FA7"/>
    <w:rsid w:val="00ED3E87"/>
    <w:rsid w:val="00ED4892"/>
    <w:rsid w:val="00ED5269"/>
    <w:rsid w:val="00EE0A66"/>
    <w:rsid w:val="00EE1C86"/>
    <w:rsid w:val="00EF183A"/>
    <w:rsid w:val="00EF1E77"/>
    <w:rsid w:val="00EF3F52"/>
    <w:rsid w:val="00EF6962"/>
    <w:rsid w:val="00F002DD"/>
    <w:rsid w:val="00F034AC"/>
    <w:rsid w:val="00F0477E"/>
    <w:rsid w:val="00F05794"/>
    <w:rsid w:val="00F059F9"/>
    <w:rsid w:val="00F0665F"/>
    <w:rsid w:val="00F146E5"/>
    <w:rsid w:val="00F15947"/>
    <w:rsid w:val="00F159CF"/>
    <w:rsid w:val="00F2262E"/>
    <w:rsid w:val="00F23863"/>
    <w:rsid w:val="00F25631"/>
    <w:rsid w:val="00F25751"/>
    <w:rsid w:val="00F3060F"/>
    <w:rsid w:val="00F313A8"/>
    <w:rsid w:val="00F336CE"/>
    <w:rsid w:val="00F3372D"/>
    <w:rsid w:val="00F455EA"/>
    <w:rsid w:val="00F4757B"/>
    <w:rsid w:val="00F6224C"/>
    <w:rsid w:val="00F623E5"/>
    <w:rsid w:val="00F6298D"/>
    <w:rsid w:val="00F64792"/>
    <w:rsid w:val="00F669C1"/>
    <w:rsid w:val="00F66C25"/>
    <w:rsid w:val="00F67F32"/>
    <w:rsid w:val="00F70207"/>
    <w:rsid w:val="00F71C6D"/>
    <w:rsid w:val="00F73765"/>
    <w:rsid w:val="00F74FAA"/>
    <w:rsid w:val="00F76632"/>
    <w:rsid w:val="00F82EE7"/>
    <w:rsid w:val="00F82F74"/>
    <w:rsid w:val="00F847E4"/>
    <w:rsid w:val="00F8495F"/>
    <w:rsid w:val="00F8659B"/>
    <w:rsid w:val="00F900F7"/>
    <w:rsid w:val="00F916BE"/>
    <w:rsid w:val="00F9257D"/>
    <w:rsid w:val="00F95240"/>
    <w:rsid w:val="00F964B9"/>
    <w:rsid w:val="00F96602"/>
    <w:rsid w:val="00F967B3"/>
    <w:rsid w:val="00FA0161"/>
    <w:rsid w:val="00FA02E6"/>
    <w:rsid w:val="00FA1B42"/>
    <w:rsid w:val="00FA2A29"/>
    <w:rsid w:val="00FA427F"/>
    <w:rsid w:val="00FA7074"/>
    <w:rsid w:val="00FB40F9"/>
    <w:rsid w:val="00FB4736"/>
    <w:rsid w:val="00FC24E1"/>
    <w:rsid w:val="00FC278A"/>
    <w:rsid w:val="00FC38EE"/>
    <w:rsid w:val="00FC734C"/>
    <w:rsid w:val="00FC799F"/>
    <w:rsid w:val="00FC7C29"/>
    <w:rsid w:val="00FD0CE3"/>
    <w:rsid w:val="00FD3F02"/>
    <w:rsid w:val="00FD49A2"/>
    <w:rsid w:val="00FD6B22"/>
    <w:rsid w:val="00FE2B6D"/>
    <w:rsid w:val="00FE33A5"/>
    <w:rsid w:val="00FE462E"/>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011D"/>
    <w:pPr>
      <w:spacing w:before="120"/>
    </w:pPr>
    <w:rPr>
      <w:sz w:val="24"/>
    </w:rPr>
  </w:style>
  <w:style w:type="paragraph" w:styleId="Heading1">
    <w:name w:val="heading 1"/>
    <w:next w:val="BodyText"/>
    <w:link w:val="Heading1Char"/>
    <w:qFormat/>
    <w:rsid w:val="005B5D47"/>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496E30"/>
    <w:pPr>
      <w:keepNext/>
      <w:jc w:val="center"/>
    </w:pPr>
    <w:rPr>
      <w:rFonts w:ascii="Arial" w:hAnsi="Arial"/>
      <w:b/>
      <w:sz w:val="20"/>
    </w:rPr>
  </w:style>
  <w:style w:type="paragraph" w:customStyle="1" w:styleId="TableTitle">
    <w:name w:val="Table Title"/>
    <w:basedOn w:val="BodyText"/>
    <w:rsid w:val="004A7E19"/>
    <w:pPr>
      <w:keepNext/>
      <w:spacing w:before="300" w:after="60"/>
      <w:jc w:val="center"/>
    </w:pPr>
    <w:rPr>
      <w:rFonts w:ascii="Arial" w:hAnsi="Arial"/>
      <w:b/>
      <w:sz w:val="22"/>
    </w:rPr>
  </w:style>
  <w:style w:type="paragraph" w:customStyle="1" w:styleId="FigureTitle">
    <w:name w:val="Figure Title"/>
    <w:basedOn w:val="TableTitle"/>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3"/>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496E30"/>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TableEntryChar1">
    <w:name w:val="Table Entry Char1"/>
    <w:locked/>
    <w:rsid w:val="00965A1E"/>
    <w:rPr>
      <w:sz w:val="18"/>
    </w:rPr>
  </w:style>
  <w:style w:type="paragraph" w:customStyle="1" w:styleId="TableEntryCentered">
    <w:name w:val="Table Entry Centered"/>
    <w:basedOn w:val="TableEntry"/>
    <w:rsid w:val="00965A1E"/>
    <w:pPr>
      <w:jc w:val="center"/>
    </w:pPr>
  </w:style>
  <w:style w:type="character" w:styleId="UnresolvedMention">
    <w:name w:val="Unresolved Mention"/>
    <w:basedOn w:val="DefaultParagraphFont"/>
    <w:uiPriority w:val="99"/>
    <w:semiHidden/>
    <w:unhideWhenUsed/>
    <w:rsid w:val="00A228F8"/>
    <w:rPr>
      <w:color w:val="605E5C"/>
      <w:shd w:val="clear" w:color="auto" w:fill="E1DFDD"/>
    </w:rPr>
  </w:style>
  <w:style w:type="paragraph" w:styleId="BodyTextIndent">
    <w:name w:val="Body Text Indent"/>
    <w:basedOn w:val="Normal"/>
    <w:link w:val="BodyTextIndentChar"/>
    <w:semiHidden/>
    <w:unhideWhenUsed/>
    <w:rsid w:val="0024197A"/>
    <w:pPr>
      <w:spacing w:after="120"/>
      <w:ind w:left="360"/>
    </w:pPr>
  </w:style>
  <w:style w:type="character" w:customStyle="1" w:styleId="BodyTextIndentChar">
    <w:name w:val="Body Text Indent Char"/>
    <w:basedOn w:val="DefaultParagraphFont"/>
    <w:link w:val="BodyTextIndent"/>
    <w:semiHidden/>
    <w:rsid w:val="0024197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338207">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ihe.net/uploadedFiles/Documents/Templates/IHE_TF_General_Introduction.pdf" TargetMode="External"/><Relationship Id="rId1" Type="http://schemas.openxmlformats.org/officeDocument/2006/relationships/hyperlink" Target="mailto:dev@ihe.net"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ihe.net/Technical_Frameworks/" TargetMode="External"/><Relationship Id="rId18" Type="http://schemas.openxmlformats.org/officeDocument/2006/relationships/hyperlink" Target="http://www.ihe.net/Public_Comment/" TargetMode="External"/><Relationship Id="rId26" Type="http://schemas.openxmlformats.org/officeDocument/2006/relationships/hyperlink" Target="https://www.hl7.org/fhir/versions.html" TargetMode="External"/><Relationship Id="rId39" Type="http://schemas.openxmlformats.org/officeDocument/2006/relationships/hyperlink" Target="http://ihe.net/Technical_Frameworks/" TargetMode="External"/><Relationship Id="rId21" Type="http://schemas.openxmlformats.org/officeDocument/2006/relationships/hyperlink" Target="https://www.ihe.net/ihe_domains/" TargetMode="External"/><Relationship Id="rId34" Type="http://schemas.openxmlformats.org/officeDocument/2006/relationships/hyperlink" Target="http://wiki.ihe.net/index.php/IHE_Profile_Design_Principles_and_Conventions" TargetMode="External"/><Relationship Id="rId42" Type="http://schemas.openxmlformats.org/officeDocument/2006/relationships/hyperlink" Target="http://ihe.net/Technical_Frameworks/" TargetMode="External"/><Relationship Id="rId47" Type="http://schemas.openxmlformats.org/officeDocument/2006/relationships/hyperlink" Target="http://wiki.ihe.net/index.php/IHERoleCode_Vocabulary" TargetMode="External"/><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iki.ihe.net/index.php?title=Process" TargetMode="External"/><Relationship Id="rId29" Type="http://schemas.openxmlformats.org/officeDocument/2006/relationships/hyperlink" Target="http://ihe.net/Technical_Frameworks/" TargetMode="External"/><Relationship Id="rId11" Type="http://schemas.microsoft.com/office/2016/09/relationships/commentsIds" Target="commentsIds.xml"/><Relationship Id="rId24" Type="http://schemas.openxmlformats.org/officeDocument/2006/relationships/hyperlink" Target="http://ihe.net/Technical_Frameworks/" TargetMode="External"/><Relationship Id="rId32" Type="http://schemas.openxmlformats.org/officeDocument/2006/relationships/hyperlink" Target="http://ihe.net/Technical_Frameworks/" TargetMode="External"/><Relationship Id="rId37" Type="http://schemas.openxmlformats.org/officeDocument/2006/relationships/hyperlink" Target="http://www.ihe.net/Profiles/" TargetMode="External"/><Relationship Id="rId40" Type="http://schemas.openxmlformats.org/officeDocument/2006/relationships/hyperlink" Target="http://ihe.net/Technical_Frameworks/" TargetMode="External"/><Relationship Id="rId45" Type="http://schemas.openxmlformats.org/officeDocument/2006/relationships/hyperlink" Target="http://wiki.ihe.net/index.php/IHE_Format_Codes"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19" Type="http://schemas.openxmlformats.org/officeDocument/2006/relationships/hyperlink" Target="http://www.ihe.net/Public_Comment/" TargetMode="External"/><Relationship Id="rId31" Type="http://schemas.openxmlformats.org/officeDocument/2006/relationships/hyperlink" Target="https://wiki.ihe.net/index.php/Approval_Process_for_IHE_Actors,_Transactions_and_Glossary_Terms" TargetMode="External"/><Relationship Id="rId44" Type="http://schemas.openxmlformats.org/officeDocument/2006/relationships/hyperlink" Target="http://wiki.ihe.net/index.php/OID_Registration" TargetMode="External"/><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ihe.net/Public_Comment/" TargetMode="External"/><Relationship Id="rId22" Type="http://schemas.openxmlformats.org/officeDocument/2006/relationships/hyperlink" Target="http://ihe.net/IHE_Process/" TargetMode="External"/><Relationship Id="rId27" Type="http://schemas.openxmlformats.org/officeDocument/2006/relationships/hyperlink" Target="http://hl7.org/fhir/versions.html" TargetMode="External"/><Relationship Id="rId30" Type="http://schemas.openxmlformats.org/officeDocument/2006/relationships/hyperlink" Target="https://www.ihe.net/resources/technical_frameworks/" TargetMode="External"/><Relationship Id="rId35" Type="http://schemas.openxmlformats.org/officeDocument/2006/relationships/hyperlink" Target="http://ihe.net/Technical_Frameworks/" TargetMode="External"/><Relationship Id="rId43" Type="http://schemas.openxmlformats.org/officeDocument/2006/relationships/hyperlink" Target="http://wiki.ihe.net/index.php/Scheduled_Workflow" TargetMode="External"/><Relationship Id="rId48" Type="http://schemas.openxmlformats.org/officeDocument/2006/relationships/hyperlink" Target="http://wiki.ihe.net/index.php?title=National_Extensions_Process" TargetMode="External"/><Relationship Id="rId8" Type="http://schemas.openxmlformats.org/officeDocument/2006/relationships/image" Target="media/image1.jpeg"/><Relationship Id="rId51" Type="http://schemas.openxmlformats.org/officeDocument/2006/relationships/footer" Target="footer2.xml"/><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hyperlink" Target="http://wiki.ihe.net/index.php?title=National_Extensions_Process" TargetMode="External"/><Relationship Id="rId25" Type="http://schemas.openxmlformats.org/officeDocument/2006/relationships/hyperlink" Target="http://ihe.net/Templates_Public_Comments/" TargetMode="External"/><Relationship Id="rId33" Type="http://schemas.openxmlformats.org/officeDocument/2006/relationships/hyperlink" Target="http://ihe.net/Technical_Frameworks/" TargetMode="External"/><Relationship Id="rId38" Type="http://schemas.openxmlformats.org/officeDocument/2006/relationships/hyperlink" Target="http://ihe.net/Technical_Frameworks/" TargetMode="External"/><Relationship Id="rId46" Type="http://schemas.openxmlformats.org/officeDocument/2006/relationships/hyperlink" Target="http://wiki.ihe.net/index.php/IHEActCode_Vocabulary" TargetMode="External"/><Relationship Id="rId20" Type="http://schemas.openxmlformats.org/officeDocument/2006/relationships/hyperlink" Target="http://www.ihe.net/" TargetMode="External"/><Relationship Id="rId41" Type="http://schemas.openxmlformats.org/officeDocument/2006/relationships/hyperlink" Target="http://ihe.net/Technical_Frameworks/" TargetMode="Externa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iki.ihe.net/index.php?title=Writing_Technical_Frameworks_and_Supplements" TargetMode="External"/><Relationship Id="rId23" Type="http://schemas.openxmlformats.org/officeDocument/2006/relationships/hyperlink" Target="http://ihe.net/Profiles/" TargetMode="External"/><Relationship Id="rId28" Type="http://schemas.openxmlformats.org/officeDocument/2006/relationships/hyperlink" Target="http://ihe.net/Technical_Frameworks/" TargetMode="External"/><Relationship Id="rId36" Type="http://schemas.openxmlformats.org/officeDocument/2006/relationships/hyperlink" Target="http://wiki.ihe.net/index.php/Official_Templates" TargetMode="External"/><Relationship Id="rId4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2B7D6-B3EA-4B15-80C8-29E3174D2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501</TotalTime>
  <Pages>62</Pages>
  <Words>12048</Words>
  <Characters>68680</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IHE Devices Technical Framework Supplement:  Service-oriented Device Point-of-care Interoperability (SDPi)</vt:lpstr>
    </vt:vector>
  </TitlesOfParts>
  <Company>IHE</Company>
  <LinksUpToDate>false</LinksUpToDate>
  <CharactersWithSpaces>80567</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 Devices Technical Framework Supplement:  Service-oriented Device Point-of-care Interoperability (SDPi)</dc:title>
  <dc:subject>IHE Technical Framework Supplement Template</dc:subject>
  <dc:creator>IHE Documentation Work Group</dc:creator>
  <cp:keywords>IHE Supplement Template</cp:keywords>
  <cp:lastModifiedBy>Todd Cooper</cp:lastModifiedBy>
  <cp:revision>12</cp:revision>
  <cp:lastPrinted>2012-05-01T14:26:00Z</cp:lastPrinted>
  <dcterms:created xsi:type="dcterms:W3CDTF">2020-07-10T01:49:00Z</dcterms:created>
  <dcterms:modified xsi:type="dcterms:W3CDTF">2020-07-10T21:01:00Z</dcterms:modified>
  <cp:category>IHE Supplement Template</cp:category>
</cp:coreProperties>
</file>