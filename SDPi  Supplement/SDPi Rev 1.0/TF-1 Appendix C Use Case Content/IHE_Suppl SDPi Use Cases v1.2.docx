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77777777" w:rsidR="00482DC2" w:rsidRPr="00D26514" w:rsidRDefault="00CF283F" w:rsidP="000807AC">
      <w:pPr>
        <w:pStyle w:val="BodyText"/>
        <w:jc w:val="center"/>
        <w:rPr>
          <w:b/>
          <w:sz w:val="44"/>
          <w:szCs w:val="44"/>
        </w:rPr>
      </w:pPr>
      <w:r w:rsidRPr="00D26514">
        <w:rPr>
          <w:b/>
          <w:sz w:val="44"/>
          <w:szCs w:val="44"/>
        </w:rPr>
        <w:t>IHE &lt;Domain Name&gt;</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775271D0" w:rsidR="00726A7E" w:rsidRPr="00D26514" w:rsidRDefault="00CF283F" w:rsidP="00060817">
      <w:pPr>
        <w:pStyle w:val="BodyText"/>
        <w:jc w:val="center"/>
        <w:rPr>
          <w:b/>
          <w:sz w:val="44"/>
          <w:szCs w:val="44"/>
        </w:rPr>
      </w:pPr>
      <w:r w:rsidRPr="00D26514">
        <w:rPr>
          <w:b/>
          <w:sz w:val="44"/>
          <w:szCs w:val="44"/>
        </w:rPr>
        <w:t xml:space="preserve">&lt;Profile </w:t>
      </w:r>
      <w:r w:rsidR="000F613A" w:rsidRPr="00D26514">
        <w:rPr>
          <w:b/>
          <w:sz w:val="44"/>
          <w:szCs w:val="44"/>
        </w:rPr>
        <w:t>Name</w:t>
      </w:r>
    </w:p>
    <w:p w14:paraId="0E5FA67E" w14:textId="30E53206" w:rsidR="00CF283F" w:rsidRPr="00D26514" w:rsidRDefault="00CF283F" w:rsidP="00060817">
      <w:pPr>
        <w:pStyle w:val="BodyText"/>
        <w:jc w:val="center"/>
        <w:rPr>
          <w:b/>
          <w:sz w:val="44"/>
          <w:szCs w:val="44"/>
        </w:rPr>
      </w:pPr>
      <w:r w:rsidRPr="00D26514">
        <w:rPr>
          <w:b/>
          <w:sz w:val="44"/>
          <w:szCs w:val="44"/>
        </w:rPr>
        <w:t>(Profile Acronym</w:t>
      </w:r>
      <w:r w:rsidR="00726A7E" w:rsidRPr="00D26514">
        <w:rPr>
          <w:b/>
          <w:sz w:val="44"/>
          <w:szCs w:val="44"/>
        </w:rPr>
        <w:t xml:space="preserve">) </w:t>
      </w:r>
      <w:r w:rsidRPr="00D26514">
        <w:rPr>
          <w:b/>
          <w:sz w:val="44"/>
          <w:szCs w:val="44"/>
        </w:rPr>
        <w:t>&gt;</w:t>
      </w:r>
    </w:p>
    <w:p w14:paraId="19C34921" w14:textId="77777777" w:rsidR="00726A7E" w:rsidRPr="00D26514" w:rsidRDefault="00726A7E" w:rsidP="00EA3BCB">
      <w:pPr>
        <w:pStyle w:val="BodyText"/>
      </w:pPr>
    </w:p>
    <w:p w14:paraId="6DD9056C" w14:textId="38F5CA6E" w:rsidR="00726A7E" w:rsidRPr="00D26514" w:rsidRDefault="001E6533" w:rsidP="00EA3BCB">
      <w:pPr>
        <w:pStyle w:val="AuthorInstructions"/>
      </w:pPr>
      <w:r w:rsidRPr="00AF5B2B">
        <w:rPr>
          <w:highlight w:val="yellow"/>
        </w:rPr>
        <w:t xml:space="preserve">&lt;For FHIR based profiles, indicate the </w:t>
      </w:r>
      <w:r w:rsidR="00FC7C29" w:rsidRPr="00AF5B2B">
        <w:rPr>
          <w:highlight w:val="yellow"/>
        </w:rPr>
        <w:t xml:space="preserve">FHIR release </w:t>
      </w:r>
      <w:r w:rsidR="00A228F8">
        <w:rPr>
          <w:highlight w:val="yellow"/>
        </w:rPr>
        <w:t xml:space="preserve">number </w:t>
      </w:r>
      <w:r w:rsidR="00FC7C29" w:rsidRPr="00AF5B2B">
        <w:rPr>
          <w:highlight w:val="yellow"/>
        </w:rPr>
        <w:t>&amp;</w:t>
      </w:r>
      <w:r w:rsidRPr="00AF5B2B">
        <w:rPr>
          <w:highlight w:val="yellow"/>
        </w:rPr>
        <w:t xml:space="preserve"> the FMM levels of the </w:t>
      </w:r>
      <w:r w:rsidR="00FC7C29" w:rsidRPr="00AF5B2B">
        <w:rPr>
          <w:highlight w:val="yellow"/>
        </w:rPr>
        <w:t>content</w:t>
      </w:r>
      <w:r w:rsidRPr="00AF5B2B">
        <w:rPr>
          <w:highlight w:val="yellow"/>
        </w:rPr>
        <w:t>s</w:t>
      </w:r>
      <w:r w:rsidR="00A228F8">
        <w:rPr>
          <w:highlight w:val="yellow"/>
        </w:rPr>
        <w:t>; otherwise, d</w:t>
      </w:r>
      <w:r w:rsidRPr="00AF5B2B">
        <w:rPr>
          <w:highlight w:val="yellow"/>
        </w:rPr>
        <w:t>elete</w:t>
      </w:r>
      <w:r w:rsidR="00A228F8">
        <w:rPr>
          <w:highlight w:val="yellow"/>
        </w:rPr>
        <w:t xml:space="preserve"> the two following</w:t>
      </w:r>
      <w:r w:rsidRPr="00AF5B2B">
        <w:rPr>
          <w:highlight w:val="yellow"/>
        </w:rPr>
        <w:t xml:space="preserve"> </w:t>
      </w:r>
      <w:r w:rsidR="00A228F8">
        <w:rPr>
          <w:highlight w:val="yellow"/>
        </w:rPr>
        <w:t>lines</w:t>
      </w:r>
      <w:r w:rsidRPr="00AF5B2B">
        <w:rPr>
          <w:highlight w:val="yellow"/>
        </w:rPr>
        <w:t>.</w:t>
      </w:r>
      <w:r w:rsidR="00C271EB" w:rsidRPr="00AF5B2B">
        <w:rPr>
          <w:highlight w:val="yellow"/>
        </w:rPr>
        <w:t>&gt;</w:t>
      </w: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Pr="00AF5B2B">
        <w:rPr>
          <w:bCs/>
          <w:kern w:val="28"/>
          <w:szCs w:val="24"/>
          <w:highlight w:val="yellow"/>
        </w:rPr>
        <w:t>x</w:t>
      </w:r>
    </w:p>
    <w:p w14:paraId="795722E2" w14:textId="680385DB"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Pr="00AF5B2B">
        <w:rPr>
          <w:bCs/>
          <w:kern w:val="28"/>
          <w:szCs w:val="24"/>
          <w:highlight w:val="yellow"/>
        </w:rPr>
        <w:t>n-n</w:t>
      </w:r>
    </w:p>
    <w:p w14:paraId="13DE55AD" w14:textId="5BB5E6F1"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53316967" w:rsidR="00603ED5" w:rsidRPr="00D26514" w:rsidRDefault="00A910E1" w:rsidP="00AC7C88">
      <w:pPr>
        <w:pStyle w:val="BodyText"/>
      </w:pPr>
      <w:r w:rsidRPr="00D26514">
        <w:t>Author:</w:t>
      </w:r>
      <w:r w:rsidRPr="00D26514">
        <w:tab/>
        <w:t>&lt;</w:t>
      </w:r>
      <w:r w:rsidR="001E6533" w:rsidRPr="00D26514">
        <w:t xml:space="preserve">Domain&gt; </w:t>
      </w:r>
      <w:r w:rsidR="00656A6B" w:rsidRPr="00D26514">
        <w:t>Technical Committee</w:t>
      </w:r>
    </w:p>
    <w:p w14:paraId="39940B52" w14:textId="77777777" w:rsidR="00A875FF" w:rsidRPr="00D26514" w:rsidRDefault="00603ED5" w:rsidP="00AF5B2B">
      <w:pPr>
        <w:pStyle w:val="BodyText"/>
        <w:spacing w:after="20"/>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3195476B"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BB86376" w14:textId="77777777" w:rsidR="00C71CB0" w:rsidRPr="00D26514" w:rsidRDefault="00C71CB0" w:rsidP="00597DB2"/>
    <w:p w14:paraId="301ABD02" w14:textId="605BF818" w:rsidR="00F1584C"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7392132" w:history="1">
        <w:r w:rsidR="00F1584C" w:rsidRPr="008C27EC">
          <w:rPr>
            <w:rStyle w:val="Hyperlink"/>
            <w:noProof/>
          </w:rPr>
          <w:t>Introduction to this Supplement</w:t>
        </w:r>
        <w:r w:rsidR="00F1584C">
          <w:rPr>
            <w:noProof/>
            <w:webHidden/>
          </w:rPr>
          <w:tab/>
        </w:r>
        <w:r w:rsidR="00F1584C">
          <w:rPr>
            <w:noProof/>
            <w:webHidden/>
          </w:rPr>
          <w:fldChar w:fldCharType="begin"/>
        </w:r>
        <w:r w:rsidR="00F1584C">
          <w:rPr>
            <w:noProof/>
            <w:webHidden/>
          </w:rPr>
          <w:instrText xml:space="preserve"> PAGEREF _Toc57392132 \h </w:instrText>
        </w:r>
        <w:r w:rsidR="00F1584C">
          <w:rPr>
            <w:noProof/>
            <w:webHidden/>
          </w:rPr>
        </w:r>
        <w:r w:rsidR="00F1584C">
          <w:rPr>
            <w:noProof/>
            <w:webHidden/>
          </w:rPr>
          <w:fldChar w:fldCharType="separate"/>
        </w:r>
        <w:r w:rsidR="00F1584C">
          <w:rPr>
            <w:noProof/>
            <w:webHidden/>
          </w:rPr>
          <w:t>7</w:t>
        </w:r>
        <w:r w:rsidR="00F1584C">
          <w:rPr>
            <w:noProof/>
            <w:webHidden/>
          </w:rPr>
          <w:fldChar w:fldCharType="end"/>
        </w:r>
      </w:hyperlink>
    </w:p>
    <w:p w14:paraId="0CD1C4B4" w14:textId="743D48F7" w:rsidR="00F1584C" w:rsidRDefault="00983CCE">
      <w:pPr>
        <w:pStyle w:val="TOC1"/>
        <w:rPr>
          <w:rFonts w:asciiTheme="minorHAnsi" w:eastAsiaTheme="minorEastAsia" w:hAnsiTheme="minorHAnsi" w:cstheme="minorBidi"/>
          <w:noProof/>
        </w:rPr>
      </w:pPr>
      <w:hyperlink w:anchor="_Toc57392133" w:history="1">
        <w:r w:rsidR="00F1584C" w:rsidRPr="008C27EC">
          <w:rPr>
            <w:rStyle w:val="Hyperlink"/>
            <w:noProof/>
          </w:rPr>
          <w:t>Volume 1 – Profiles</w:t>
        </w:r>
        <w:r w:rsidR="00F1584C">
          <w:rPr>
            <w:noProof/>
            <w:webHidden/>
          </w:rPr>
          <w:tab/>
        </w:r>
        <w:r w:rsidR="00F1584C">
          <w:rPr>
            <w:noProof/>
            <w:webHidden/>
          </w:rPr>
          <w:fldChar w:fldCharType="begin"/>
        </w:r>
        <w:r w:rsidR="00F1584C">
          <w:rPr>
            <w:noProof/>
            <w:webHidden/>
          </w:rPr>
          <w:instrText xml:space="preserve"> PAGEREF _Toc57392133 \h </w:instrText>
        </w:r>
        <w:r w:rsidR="00F1584C">
          <w:rPr>
            <w:noProof/>
            <w:webHidden/>
          </w:rPr>
        </w:r>
        <w:r w:rsidR="00F1584C">
          <w:rPr>
            <w:noProof/>
            <w:webHidden/>
          </w:rPr>
          <w:fldChar w:fldCharType="separate"/>
        </w:r>
        <w:r w:rsidR="00F1584C">
          <w:rPr>
            <w:noProof/>
            <w:webHidden/>
          </w:rPr>
          <w:t>8</w:t>
        </w:r>
        <w:r w:rsidR="00F1584C">
          <w:rPr>
            <w:noProof/>
            <w:webHidden/>
          </w:rPr>
          <w:fldChar w:fldCharType="end"/>
        </w:r>
      </w:hyperlink>
    </w:p>
    <w:p w14:paraId="6673F219" w14:textId="36AB4964" w:rsidR="00F1584C" w:rsidRDefault="00983CCE">
      <w:pPr>
        <w:pStyle w:val="TOC3"/>
        <w:rPr>
          <w:rFonts w:asciiTheme="minorHAnsi" w:eastAsiaTheme="minorEastAsia" w:hAnsiTheme="minorHAnsi" w:cstheme="minorBidi"/>
          <w:noProof/>
        </w:rPr>
      </w:pPr>
      <w:hyperlink w:anchor="_Toc57392134" w:history="1">
        <w:r w:rsidR="00F1584C" w:rsidRPr="008C27EC">
          <w:rPr>
            <w:rStyle w:val="Hyperlink"/>
            <w:bCs/>
            <w:noProof/>
          </w:rPr>
          <w:t>X.4.2 Use Cases</w:t>
        </w:r>
        <w:r w:rsidR="00F1584C">
          <w:rPr>
            <w:noProof/>
            <w:webHidden/>
          </w:rPr>
          <w:tab/>
        </w:r>
        <w:r w:rsidR="00F1584C">
          <w:rPr>
            <w:noProof/>
            <w:webHidden/>
          </w:rPr>
          <w:fldChar w:fldCharType="begin"/>
        </w:r>
        <w:r w:rsidR="00F1584C">
          <w:rPr>
            <w:noProof/>
            <w:webHidden/>
          </w:rPr>
          <w:instrText xml:space="preserve"> PAGEREF _Toc57392134 \h </w:instrText>
        </w:r>
        <w:r w:rsidR="00F1584C">
          <w:rPr>
            <w:noProof/>
            <w:webHidden/>
          </w:rPr>
        </w:r>
        <w:r w:rsidR="00F1584C">
          <w:rPr>
            <w:noProof/>
            <w:webHidden/>
          </w:rPr>
          <w:fldChar w:fldCharType="separate"/>
        </w:r>
        <w:r w:rsidR="00F1584C">
          <w:rPr>
            <w:noProof/>
            <w:webHidden/>
          </w:rPr>
          <w:t>8</w:t>
        </w:r>
        <w:r w:rsidR="00F1584C">
          <w:rPr>
            <w:noProof/>
            <w:webHidden/>
          </w:rPr>
          <w:fldChar w:fldCharType="end"/>
        </w:r>
      </w:hyperlink>
    </w:p>
    <w:p w14:paraId="091B9894" w14:textId="3A423E28" w:rsidR="00F1584C" w:rsidRDefault="00983CCE">
      <w:pPr>
        <w:pStyle w:val="TOC4"/>
        <w:rPr>
          <w:rFonts w:asciiTheme="minorHAnsi" w:eastAsiaTheme="minorEastAsia" w:hAnsiTheme="minorHAnsi" w:cstheme="minorBidi"/>
          <w:noProof/>
        </w:rPr>
      </w:pPr>
      <w:hyperlink w:anchor="_Toc57392135" w:history="1">
        <w:r w:rsidR="00F1584C" w:rsidRPr="008C27EC">
          <w:rPr>
            <w:rStyle w:val="Hyperlink"/>
            <w:noProof/>
          </w:rPr>
          <w:t>X.4.2.1 Use Case #1: SDPi-R Standalone OR Dashboard Use Case - SORD</w:t>
        </w:r>
        <w:r w:rsidR="00F1584C">
          <w:rPr>
            <w:noProof/>
            <w:webHidden/>
          </w:rPr>
          <w:tab/>
        </w:r>
        <w:r w:rsidR="00F1584C">
          <w:rPr>
            <w:noProof/>
            <w:webHidden/>
          </w:rPr>
          <w:fldChar w:fldCharType="begin"/>
        </w:r>
        <w:r w:rsidR="00F1584C">
          <w:rPr>
            <w:noProof/>
            <w:webHidden/>
          </w:rPr>
          <w:instrText xml:space="preserve"> PAGEREF _Toc57392135 \h </w:instrText>
        </w:r>
        <w:r w:rsidR="00F1584C">
          <w:rPr>
            <w:noProof/>
            <w:webHidden/>
          </w:rPr>
        </w:r>
        <w:r w:rsidR="00F1584C">
          <w:rPr>
            <w:noProof/>
            <w:webHidden/>
          </w:rPr>
          <w:fldChar w:fldCharType="separate"/>
        </w:r>
        <w:r w:rsidR="00F1584C">
          <w:rPr>
            <w:noProof/>
            <w:webHidden/>
          </w:rPr>
          <w:t>8</w:t>
        </w:r>
        <w:r w:rsidR="00F1584C">
          <w:rPr>
            <w:noProof/>
            <w:webHidden/>
          </w:rPr>
          <w:fldChar w:fldCharType="end"/>
        </w:r>
      </w:hyperlink>
    </w:p>
    <w:p w14:paraId="02B92409" w14:textId="40A0BB4C" w:rsidR="00F1584C" w:rsidRDefault="00983CCE">
      <w:pPr>
        <w:pStyle w:val="TOC5"/>
        <w:rPr>
          <w:rFonts w:asciiTheme="minorHAnsi" w:eastAsiaTheme="minorEastAsia" w:hAnsiTheme="minorHAnsi" w:cstheme="minorBidi"/>
          <w:noProof/>
        </w:rPr>
      </w:pPr>
      <w:hyperlink w:anchor="_Toc57392136" w:history="1">
        <w:r w:rsidR="00F1584C" w:rsidRPr="008C27EC">
          <w:rPr>
            <w:rStyle w:val="Hyperlink"/>
            <w:noProof/>
          </w:rPr>
          <w:t>X.4.2.1.1 SDPi SORD</w:t>
        </w:r>
        <w:r w:rsidR="00F1584C" w:rsidRPr="008C27EC">
          <w:rPr>
            <w:rStyle w:val="Hyperlink"/>
            <w:bCs/>
            <w:noProof/>
          </w:rPr>
          <w:t xml:space="preserve"> </w:t>
        </w:r>
        <w:r w:rsidR="00F1584C" w:rsidRPr="008C27EC">
          <w:rPr>
            <w:rStyle w:val="Hyperlink"/>
            <w:noProof/>
          </w:rPr>
          <w:t>Use Case Description</w:t>
        </w:r>
        <w:r w:rsidR="00F1584C">
          <w:rPr>
            <w:noProof/>
            <w:webHidden/>
          </w:rPr>
          <w:tab/>
        </w:r>
        <w:r w:rsidR="00F1584C">
          <w:rPr>
            <w:noProof/>
            <w:webHidden/>
          </w:rPr>
          <w:fldChar w:fldCharType="begin"/>
        </w:r>
        <w:r w:rsidR="00F1584C">
          <w:rPr>
            <w:noProof/>
            <w:webHidden/>
          </w:rPr>
          <w:instrText xml:space="preserve"> PAGEREF _Toc57392136 \h </w:instrText>
        </w:r>
        <w:r w:rsidR="00F1584C">
          <w:rPr>
            <w:noProof/>
            <w:webHidden/>
          </w:rPr>
        </w:r>
        <w:r w:rsidR="00F1584C">
          <w:rPr>
            <w:noProof/>
            <w:webHidden/>
          </w:rPr>
          <w:fldChar w:fldCharType="separate"/>
        </w:r>
        <w:r w:rsidR="00F1584C">
          <w:rPr>
            <w:noProof/>
            <w:webHidden/>
          </w:rPr>
          <w:t>8</w:t>
        </w:r>
        <w:r w:rsidR="00F1584C">
          <w:rPr>
            <w:noProof/>
            <w:webHidden/>
          </w:rPr>
          <w:fldChar w:fldCharType="end"/>
        </w:r>
      </w:hyperlink>
    </w:p>
    <w:p w14:paraId="13A81E93" w14:textId="4918DE4F" w:rsidR="00F1584C" w:rsidRDefault="00983CCE">
      <w:pPr>
        <w:pStyle w:val="TOC5"/>
        <w:rPr>
          <w:rFonts w:asciiTheme="minorHAnsi" w:eastAsiaTheme="minorEastAsia" w:hAnsiTheme="minorHAnsi" w:cstheme="minorBidi"/>
          <w:noProof/>
        </w:rPr>
      </w:pPr>
      <w:hyperlink w:anchor="_Toc57392137" w:history="1">
        <w:r w:rsidR="00F1584C" w:rsidRPr="008C27EC">
          <w:rPr>
            <w:rStyle w:val="Hyperlink"/>
            <w:noProof/>
          </w:rPr>
          <w:t>X.4.2.1.2 SDPi SORD Process Flow</w:t>
        </w:r>
        <w:r w:rsidR="00F1584C">
          <w:rPr>
            <w:noProof/>
            <w:webHidden/>
          </w:rPr>
          <w:tab/>
        </w:r>
        <w:r w:rsidR="00F1584C">
          <w:rPr>
            <w:noProof/>
            <w:webHidden/>
          </w:rPr>
          <w:fldChar w:fldCharType="begin"/>
        </w:r>
        <w:r w:rsidR="00F1584C">
          <w:rPr>
            <w:noProof/>
            <w:webHidden/>
          </w:rPr>
          <w:instrText xml:space="preserve"> PAGEREF _Toc57392137 \h </w:instrText>
        </w:r>
        <w:r w:rsidR="00F1584C">
          <w:rPr>
            <w:noProof/>
            <w:webHidden/>
          </w:rPr>
        </w:r>
        <w:r w:rsidR="00F1584C">
          <w:rPr>
            <w:noProof/>
            <w:webHidden/>
          </w:rPr>
          <w:fldChar w:fldCharType="separate"/>
        </w:r>
        <w:r w:rsidR="00F1584C">
          <w:rPr>
            <w:noProof/>
            <w:webHidden/>
          </w:rPr>
          <w:t>8</w:t>
        </w:r>
        <w:r w:rsidR="00F1584C">
          <w:rPr>
            <w:noProof/>
            <w:webHidden/>
          </w:rPr>
          <w:fldChar w:fldCharType="end"/>
        </w:r>
      </w:hyperlink>
    </w:p>
    <w:p w14:paraId="33A9B4D0" w14:textId="4C652E9D" w:rsidR="00F1584C" w:rsidRDefault="00983CCE">
      <w:pPr>
        <w:pStyle w:val="TOC4"/>
        <w:rPr>
          <w:rFonts w:asciiTheme="minorHAnsi" w:eastAsiaTheme="minorEastAsia" w:hAnsiTheme="minorHAnsi" w:cstheme="minorBidi"/>
          <w:noProof/>
        </w:rPr>
      </w:pPr>
      <w:hyperlink w:anchor="_Toc57392138" w:history="1">
        <w:r w:rsidR="00F1584C" w:rsidRPr="008C27EC">
          <w:rPr>
            <w:rStyle w:val="Hyperlink"/>
            <w:noProof/>
          </w:rPr>
          <w:t>X.4.2.2 Use Case #2: SDPi-R Standalone OR Cockpit Use Case - SORC</w:t>
        </w:r>
        <w:r w:rsidR="00F1584C">
          <w:rPr>
            <w:noProof/>
            <w:webHidden/>
          </w:rPr>
          <w:tab/>
        </w:r>
        <w:r w:rsidR="00F1584C">
          <w:rPr>
            <w:noProof/>
            <w:webHidden/>
          </w:rPr>
          <w:fldChar w:fldCharType="begin"/>
        </w:r>
        <w:r w:rsidR="00F1584C">
          <w:rPr>
            <w:noProof/>
            <w:webHidden/>
          </w:rPr>
          <w:instrText xml:space="preserve"> PAGEREF _Toc57392138 \h </w:instrText>
        </w:r>
        <w:r w:rsidR="00F1584C">
          <w:rPr>
            <w:noProof/>
            <w:webHidden/>
          </w:rPr>
        </w:r>
        <w:r w:rsidR="00F1584C">
          <w:rPr>
            <w:noProof/>
            <w:webHidden/>
          </w:rPr>
          <w:fldChar w:fldCharType="separate"/>
        </w:r>
        <w:r w:rsidR="00F1584C">
          <w:rPr>
            <w:noProof/>
            <w:webHidden/>
          </w:rPr>
          <w:t>10</w:t>
        </w:r>
        <w:r w:rsidR="00F1584C">
          <w:rPr>
            <w:noProof/>
            <w:webHidden/>
          </w:rPr>
          <w:fldChar w:fldCharType="end"/>
        </w:r>
      </w:hyperlink>
    </w:p>
    <w:p w14:paraId="108A5E04" w14:textId="779A3FB8" w:rsidR="00F1584C" w:rsidRDefault="00983CCE">
      <w:pPr>
        <w:pStyle w:val="TOC5"/>
        <w:rPr>
          <w:rFonts w:asciiTheme="minorHAnsi" w:eastAsiaTheme="minorEastAsia" w:hAnsiTheme="minorHAnsi" w:cstheme="minorBidi"/>
          <w:noProof/>
        </w:rPr>
      </w:pPr>
      <w:hyperlink w:anchor="_Toc57392139" w:history="1">
        <w:r w:rsidR="00F1584C" w:rsidRPr="008C27EC">
          <w:rPr>
            <w:rStyle w:val="Hyperlink"/>
            <w:noProof/>
          </w:rPr>
          <w:t>X.4.2.2.1 SDPi SORC</w:t>
        </w:r>
        <w:r w:rsidR="00F1584C" w:rsidRPr="008C27EC">
          <w:rPr>
            <w:rStyle w:val="Hyperlink"/>
            <w:bCs/>
            <w:noProof/>
          </w:rPr>
          <w:t xml:space="preserve"> </w:t>
        </w:r>
        <w:r w:rsidR="00F1584C" w:rsidRPr="008C27EC">
          <w:rPr>
            <w:rStyle w:val="Hyperlink"/>
            <w:noProof/>
          </w:rPr>
          <w:t>Use Case Description</w:t>
        </w:r>
        <w:r w:rsidR="00F1584C">
          <w:rPr>
            <w:noProof/>
            <w:webHidden/>
          </w:rPr>
          <w:tab/>
        </w:r>
        <w:r w:rsidR="00F1584C">
          <w:rPr>
            <w:noProof/>
            <w:webHidden/>
          </w:rPr>
          <w:fldChar w:fldCharType="begin"/>
        </w:r>
        <w:r w:rsidR="00F1584C">
          <w:rPr>
            <w:noProof/>
            <w:webHidden/>
          </w:rPr>
          <w:instrText xml:space="preserve"> PAGEREF _Toc57392139 \h </w:instrText>
        </w:r>
        <w:r w:rsidR="00F1584C">
          <w:rPr>
            <w:noProof/>
            <w:webHidden/>
          </w:rPr>
        </w:r>
        <w:r w:rsidR="00F1584C">
          <w:rPr>
            <w:noProof/>
            <w:webHidden/>
          </w:rPr>
          <w:fldChar w:fldCharType="separate"/>
        </w:r>
        <w:r w:rsidR="00F1584C">
          <w:rPr>
            <w:noProof/>
            <w:webHidden/>
          </w:rPr>
          <w:t>10</w:t>
        </w:r>
        <w:r w:rsidR="00F1584C">
          <w:rPr>
            <w:noProof/>
            <w:webHidden/>
          </w:rPr>
          <w:fldChar w:fldCharType="end"/>
        </w:r>
      </w:hyperlink>
    </w:p>
    <w:p w14:paraId="274579C0" w14:textId="3E554701" w:rsidR="00F1584C" w:rsidRDefault="00983CCE">
      <w:pPr>
        <w:pStyle w:val="TOC5"/>
        <w:rPr>
          <w:rFonts w:asciiTheme="minorHAnsi" w:eastAsiaTheme="minorEastAsia" w:hAnsiTheme="minorHAnsi" w:cstheme="minorBidi"/>
          <w:noProof/>
        </w:rPr>
      </w:pPr>
      <w:hyperlink w:anchor="_Toc57392140" w:history="1">
        <w:r w:rsidR="00F1584C" w:rsidRPr="008C27EC">
          <w:rPr>
            <w:rStyle w:val="Hyperlink"/>
            <w:noProof/>
          </w:rPr>
          <w:t>X.4.2.2.2 SDPi SORC Process Flow</w:t>
        </w:r>
        <w:r w:rsidR="00F1584C">
          <w:rPr>
            <w:noProof/>
            <w:webHidden/>
          </w:rPr>
          <w:tab/>
        </w:r>
        <w:r w:rsidR="00F1584C">
          <w:rPr>
            <w:noProof/>
            <w:webHidden/>
          </w:rPr>
          <w:fldChar w:fldCharType="begin"/>
        </w:r>
        <w:r w:rsidR="00F1584C">
          <w:rPr>
            <w:noProof/>
            <w:webHidden/>
          </w:rPr>
          <w:instrText xml:space="preserve"> PAGEREF _Toc57392140 \h </w:instrText>
        </w:r>
        <w:r w:rsidR="00F1584C">
          <w:rPr>
            <w:noProof/>
            <w:webHidden/>
          </w:rPr>
        </w:r>
        <w:r w:rsidR="00F1584C">
          <w:rPr>
            <w:noProof/>
            <w:webHidden/>
          </w:rPr>
          <w:fldChar w:fldCharType="separate"/>
        </w:r>
        <w:r w:rsidR="00F1584C">
          <w:rPr>
            <w:noProof/>
            <w:webHidden/>
          </w:rPr>
          <w:t>11</w:t>
        </w:r>
        <w:r w:rsidR="00F1584C">
          <w:rPr>
            <w:noProof/>
            <w:webHidden/>
          </w:rPr>
          <w:fldChar w:fldCharType="end"/>
        </w:r>
      </w:hyperlink>
    </w:p>
    <w:p w14:paraId="2F5C7A5E" w14:textId="56D4D65F" w:rsidR="00F1584C" w:rsidRDefault="00983CCE">
      <w:pPr>
        <w:pStyle w:val="TOC4"/>
        <w:rPr>
          <w:rFonts w:asciiTheme="minorHAnsi" w:eastAsiaTheme="minorEastAsia" w:hAnsiTheme="minorHAnsi" w:cstheme="minorBidi"/>
          <w:noProof/>
        </w:rPr>
      </w:pPr>
      <w:hyperlink w:anchor="_Toc57392141" w:history="1">
        <w:r w:rsidR="00F1584C" w:rsidRPr="008C27EC">
          <w:rPr>
            <w:rStyle w:val="Hyperlink"/>
            <w:noProof/>
          </w:rPr>
          <w:t>X.4.2.3 Use Case #3: SDPi-R/xC ICU Isolation PoC Use Case - IIPoC</w:t>
        </w:r>
        <w:r w:rsidR="00F1584C">
          <w:rPr>
            <w:noProof/>
            <w:webHidden/>
          </w:rPr>
          <w:tab/>
        </w:r>
        <w:r w:rsidR="00F1584C">
          <w:rPr>
            <w:noProof/>
            <w:webHidden/>
          </w:rPr>
          <w:fldChar w:fldCharType="begin"/>
        </w:r>
        <w:r w:rsidR="00F1584C">
          <w:rPr>
            <w:noProof/>
            <w:webHidden/>
          </w:rPr>
          <w:instrText xml:space="preserve"> PAGEREF _Toc57392141 \h </w:instrText>
        </w:r>
        <w:r w:rsidR="00F1584C">
          <w:rPr>
            <w:noProof/>
            <w:webHidden/>
          </w:rPr>
        </w:r>
        <w:r w:rsidR="00F1584C">
          <w:rPr>
            <w:noProof/>
            <w:webHidden/>
          </w:rPr>
          <w:fldChar w:fldCharType="separate"/>
        </w:r>
        <w:r w:rsidR="00F1584C">
          <w:rPr>
            <w:noProof/>
            <w:webHidden/>
          </w:rPr>
          <w:t>14</w:t>
        </w:r>
        <w:r w:rsidR="00F1584C">
          <w:rPr>
            <w:noProof/>
            <w:webHidden/>
          </w:rPr>
          <w:fldChar w:fldCharType="end"/>
        </w:r>
      </w:hyperlink>
    </w:p>
    <w:p w14:paraId="09CF23CC" w14:textId="531FC7CA" w:rsidR="00F1584C" w:rsidRDefault="00983CCE">
      <w:pPr>
        <w:pStyle w:val="TOC5"/>
        <w:rPr>
          <w:rFonts w:asciiTheme="minorHAnsi" w:eastAsiaTheme="minorEastAsia" w:hAnsiTheme="minorHAnsi" w:cstheme="minorBidi"/>
          <w:noProof/>
        </w:rPr>
      </w:pPr>
      <w:hyperlink w:anchor="_Toc57392142" w:history="1">
        <w:r w:rsidR="00F1584C" w:rsidRPr="008C27EC">
          <w:rPr>
            <w:rStyle w:val="Hyperlink"/>
            <w:noProof/>
          </w:rPr>
          <w:t>X.4.2.3.1 SDPi IIPoC</w:t>
        </w:r>
        <w:r w:rsidR="00F1584C" w:rsidRPr="008C27EC">
          <w:rPr>
            <w:rStyle w:val="Hyperlink"/>
            <w:bCs/>
            <w:noProof/>
          </w:rPr>
          <w:t xml:space="preserve"> </w:t>
        </w:r>
        <w:r w:rsidR="00F1584C" w:rsidRPr="008C27EC">
          <w:rPr>
            <w:rStyle w:val="Hyperlink"/>
            <w:noProof/>
          </w:rPr>
          <w:t>Use Case Description</w:t>
        </w:r>
        <w:r w:rsidR="00F1584C">
          <w:rPr>
            <w:noProof/>
            <w:webHidden/>
          </w:rPr>
          <w:tab/>
        </w:r>
        <w:r w:rsidR="00F1584C">
          <w:rPr>
            <w:noProof/>
            <w:webHidden/>
          </w:rPr>
          <w:fldChar w:fldCharType="begin"/>
        </w:r>
        <w:r w:rsidR="00F1584C">
          <w:rPr>
            <w:noProof/>
            <w:webHidden/>
          </w:rPr>
          <w:instrText xml:space="preserve"> PAGEREF _Toc57392142 \h </w:instrText>
        </w:r>
        <w:r w:rsidR="00F1584C">
          <w:rPr>
            <w:noProof/>
            <w:webHidden/>
          </w:rPr>
        </w:r>
        <w:r w:rsidR="00F1584C">
          <w:rPr>
            <w:noProof/>
            <w:webHidden/>
          </w:rPr>
          <w:fldChar w:fldCharType="separate"/>
        </w:r>
        <w:r w:rsidR="00F1584C">
          <w:rPr>
            <w:noProof/>
            <w:webHidden/>
          </w:rPr>
          <w:t>14</w:t>
        </w:r>
        <w:r w:rsidR="00F1584C">
          <w:rPr>
            <w:noProof/>
            <w:webHidden/>
          </w:rPr>
          <w:fldChar w:fldCharType="end"/>
        </w:r>
      </w:hyperlink>
    </w:p>
    <w:p w14:paraId="6A9CECB3" w14:textId="127BEF3F" w:rsidR="00F1584C" w:rsidRDefault="00983CCE">
      <w:pPr>
        <w:pStyle w:val="TOC5"/>
        <w:rPr>
          <w:rFonts w:asciiTheme="minorHAnsi" w:eastAsiaTheme="minorEastAsia" w:hAnsiTheme="minorHAnsi" w:cstheme="minorBidi"/>
          <w:noProof/>
        </w:rPr>
      </w:pPr>
      <w:hyperlink w:anchor="_Toc57392143" w:history="1">
        <w:r w:rsidR="00F1584C" w:rsidRPr="008C27EC">
          <w:rPr>
            <w:rStyle w:val="Hyperlink"/>
            <w:noProof/>
          </w:rPr>
          <w:t>X.4.2.3.2 SDPi IIPoC Process Flow</w:t>
        </w:r>
        <w:r w:rsidR="00F1584C">
          <w:rPr>
            <w:noProof/>
            <w:webHidden/>
          </w:rPr>
          <w:tab/>
        </w:r>
        <w:r w:rsidR="00F1584C">
          <w:rPr>
            <w:noProof/>
            <w:webHidden/>
          </w:rPr>
          <w:fldChar w:fldCharType="begin"/>
        </w:r>
        <w:r w:rsidR="00F1584C">
          <w:rPr>
            <w:noProof/>
            <w:webHidden/>
          </w:rPr>
          <w:instrText xml:space="preserve"> PAGEREF _Toc57392143 \h </w:instrText>
        </w:r>
        <w:r w:rsidR="00F1584C">
          <w:rPr>
            <w:noProof/>
            <w:webHidden/>
          </w:rPr>
        </w:r>
        <w:r w:rsidR="00F1584C">
          <w:rPr>
            <w:noProof/>
            <w:webHidden/>
          </w:rPr>
          <w:fldChar w:fldCharType="separate"/>
        </w:r>
        <w:r w:rsidR="00F1584C">
          <w:rPr>
            <w:noProof/>
            <w:webHidden/>
          </w:rPr>
          <w:t>14</w:t>
        </w:r>
        <w:r w:rsidR="00F1584C">
          <w:rPr>
            <w:noProof/>
            <w:webHidden/>
          </w:rPr>
          <w:fldChar w:fldCharType="end"/>
        </w:r>
      </w:hyperlink>
    </w:p>
    <w:p w14:paraId="21317395" w14:textId="08D4AC75" w:rsidR="00F1584C" w:rsidRDefault="00983CCE">
      <w:pPr>
        <w:pStyle w:val="TOC4"/>
        <w:rPr>
          <w:rFonts w:asciiTheme="minorHAnsi" w:eastAsiaTheme="minorEastAsia" w:hAnsiTheme="minorHAnsi" w:cstheme="minorBidi"/>
          <w:noProof/>
        </w:rPr>
      </w:pPr>
      <w:hyperlink w:anchor="_Toc57392144" w:history="1">
        <w:r w:rsidR="00F1584C" w:rsidRPr="008C27EC">
          <w:rPr>
            <w:rStyle w:val="Hyperlink"/>
            <w:noProof/>
          </w:rPr>
          <w:t>X.4.2.4 Use Case #4: SDPi-A Silent PoC Alert Distribution Use Case - SPoC</w:t>
        </w:r>
        <w:r w:rsidR="00F1584C">
          <w:rPr>
            <w:noProof/>
            <w:webHidden/>
          </w:rPr>
          <w:tab/>
        </w:r>
        <w:r w:rsidR="00F1584C">
          <w:rPr>
            <w:noProof/>
            <w:webHidden/>
          </w:rPr>
          <w:fldChar w:fldCharType="begin"/>
        </w:r>
        <w:r w:rsidR="00F1584C">
          <w:rPr>
            <w:noProof/>
            <w:webHidden/>
          </w:rPr>
          <w:instrText xml:space="preserve"> PAGEREF _Toc57392144 \h </w:instrText>
        </w:r>
        <w:r w:rsidR="00F1584C">
          <w:rPr>
            <w:noProof/>
            <w:webHidden/>
          </w:rPr>
        </w:r>
        <w:r w:rsidR="00F1584C">
          <w:rPr>
            <w:noProof/>
            <w:webHidden/>
          </w:rPr>
          <w:fldChar w:fldCharType="separate"/>
        </w:r>
        <w:r w:rsidR="00F1584C">
          <w:rPr>
            <w:noProof/>
            <w:webHidden/>
          </w:rPr>
          <w:t>17</w:t>
        </w:r>
        <w:r w:rsidR="00F1584C">
          <w:rPr>
            <w:noProof/>
            <w:webHidden/>
          </w:rPr>
          <w:fldChar w:fldCharType="end"/>
        </w:r>
      </w:hyperlink>
    </w:p>
    <w:p w14:paraId="012BEBD5" w14:textId="2905828F" w:rsidR="00F1584C" w:rsidRDefault="00983CCE">
      <w:pPr>
        <w:pStyle w:val="TOC5"/>
        <w:rPr>
          <w:rFonts w:asciiTheme="minorHAnsi" w:eastAsiaTheme="minorEastAsia" w:hAnsiTheme="minorHAnsi" w:cstheme="minorBidi"/>
          <w:noProof/>
        </w:rPr>
      </w:pPr>
      <w:hyperlink w:anchor="_Toc57392145" w:history="1">
        <w:r w:rsidR="00F1584C" w:rsidRPr="008C27EC">
          <w:rPr>
            <w:rStyle w:val="Hyperlink"/>
            <w:noProof/>
          </w:rPr>
          <w:t>X.4.2.4.1 SDPi SPoC</w:t>
        </w:r>
        <w:r w:rsidR="00F1584C" w:rsidRPr="008C27EC">
          <w:rPr>
            <w:rStyle w:val="Hyperlink"/>
            <w:bCs/>
            <w:noProof/>
          </w:rPr>
          <w:t xml:space="preserve"> </w:t>
        </w:r>
        <w:r w:rsidR="00F1584C" w:rsidRPr="008C27EC">
          <w:rPr>
            <w:rStyle w:val="Hyperlink"/>
            <w:noProof/>
          </w:rPr>
          <w:t>Use Case Description</w:t>
        </w:r>
        <w:r w:rsidR="00F1584C">
          <w:rPr>
            <w:noProof/>
            <w:webHidden/>
          </w:rPr>
          <w:tab/>
        </w:r>
        <w:r w:rsidR="00F1584C">
          <w:rPr>
            <w:noProof/>
            <w:webHidden/>
          </w:rPr>
          <w:fldChar w:fldCharType="begin"/>
        </w:r>
        <w:r w:rsidR="00F1584C">
          <w:rPr>
            <w:noProof/>
            <w:webHidden/>
          </w:rPr>
          <w:instrText xml:space="preserve"> PAGEREF _Toc57392145 \h </w:instrText>
        </w:r>
        <w:r w:rsidR="00F1584C">
          <w:rPr>
            <w:noProof/>
            <w:webHidden/>
          </w:rPr>
        </w:r>
        <w:r w:rsidR="00F1584C">
          <w:rPr>
            <w:noProof/>
            <w:webHidden/>
          </w:rPr>
          <w:fldChar w:fldCharType="separate"/>
        </w:r>
        <w:r w:rsidR="00F1584C">
          <w:rPr>
            <w:noProof/>
            <w:webHidden/>
          </w:rPr>
          <w:t>17</w:t>
        </w:r>
        <w:r w:rsidR="00F1584C">
          <w:rPr>
            <w:noProof/>
            <w:webHidden/>
          </w:rPr>
          <w:fldChar w:fldCharType="end"/>
        </w:r>
      </w:hyperlink>
    </w:p>
    <w:p w14:paraId="0D02EF8C" w14:textId="15FB8167" w:rsidR="00F1584C" w:rsidRDefault="00983CCE">
      <w:pPr>
        <w:pStyle w:val="TOC5"/>
        <w:rPr>
          <w:rFonts w:asciiTheme="minorHAnsi" w:eastAsiaTheme="minorEastAsia" w:hAnsiTheme="minorHAnsi" w:cstheme="minorBidi"/>
          <w:noProof/>
        </w:rPr>
      </w:pPr>
      <w:hyperlink w:anchor="_Toc57392146" w:history="1">
        <w:r w:rsidR="00F1584C" w:rsidRPr="008C27EC">
          <w:rPr>
            <w:rStyle w:val="Hyperlink"/>
            <w:noProof/>
          </w:rPr>
          <w:t>X.4.2.4.2 SDPi SPoC Process Flow</w:t>
        </w:r>
        <w:r w:rsidR="00F1584C">
          <w:rPr>
            <w:noProof/>
            <w:webHidden/>
          </w:rPr>
          <w:tab/>
        </w:r>
        <w:r w:rsidR="00F1584C">
          <w:rPr>
            <w:noProof/>
            <w:webHidden/>
          </w:rPr>
          <w:fldChar w:fldCharType="begin"/>
        </w:r>
        <w:r w:rsidR="00F1584C">
          <w:rPr>
            <w:noProof/>
            <w:webHidden/>
          </w:rPr>
          <w:instrText xml:space="preserve"> PAGEREF _Toc57392146 \h </w:instrText>
        </w:r>
        <w:r w:rsidR="00F1584C">
          <w:rPr>
            <w:noProof/>
            <w:webHidden/>
          </w:rPr>
        </w:r>
        <w:r w:rsidR="00F1584C">
          <w:rPr>
            <w:noProof/>
            <w:webHidden/>
          </w:rPr>
          <w:fldChar w:fldCharType="separate"/>
        </w:r>
        <w:r w:rsidR="00F1584C">
          <w:rPr>
            <w:noProof/>
            <w:webHidden/>
          </w:rPr>
          <w:t>17</w:t>
        </w:r>
        <w:r w:rsidR="00F1584C">
          <w:rPr>
            <w:noProof/>
            <w:webHidden/>
          </w:rPr>
          <w:fldChar w:fldCharType="end"/>
        </w:r>
      </w:hyperlink>
    </w:p>
    <w:p w14:paraId="44AC84EF" w14:textId="207D649F" w:rsidR="00F1584C" w:rsidRDefault="00983CCE">
      <w:pPr>
        <w:pStyle w:val="TOC4"/>
        <w:rPr>
          <w:rFonts w:asciiTheme="minorHAnsi" w:eastAsiaTheme="minorEastAsia" w:hAnsiTheme="minorHAnsi" w:cstheme="minorBidi"/>
          <w:noProof/>
        </w:rPr>
      </w:pPr>
      <w:hyperlink w:anchor="_Toc57392147" w:history="1">
        <w:r w:rsidR="00F1584C" w:rsidRPr="008C27EC">
          <w:rPr>
            <w:rStyle w:val="Hyperlink"/>
            <w:noProof/>
          </w:rPr>
          <w:t>X.4.2.5 Use Case #5: SDPi-A Silent ICU Alert Distribution - SICU</w:t>
        </w:r>
        <w:r w:rsidR="00F1584C">
          <w:rPr>
            <w:noProof/>
            <w:webHidden/>
          </w:rPr>
          <w:tab/>
        </w:r>
        <w:r w:rsidR="00F1584C">
          <w:rPr>
            <w:noProof/>
            <w:webHidden/>
          </w:rPr>
          <w:fldChar w:fldCharType="begin"/>
        </w:r>
        <w:r w:rsidR="00F1584C">
          <w:rPr>
            <w:noProof/>
            <w:webHidden/>
          </w:rPr>
          <w:instrText xml:space="preserve"> PAGEREF _Toc57392147 \h </w:instrText>
        </w:r>
        <w:r w:rsidR="00F1584C">
          <w:rPr>
            <w:noProof/>
            <w:webHidden/>
          </w:rPr>
        </w:r>
        <w:r w:rsidR="00F1584C">
          <w:rPr>
            <w:noProof/>
            <w:webHidden/>
          </w:rPr>
          <w:fldChar w:fldCharType="separate"/>
        </w:r>
        <w:r w:rsidR="00F1584C">
          <w:rPr>
            <w:noProof/>
            <w:webHidden/>
          </w:rPr>
          <w:t>20</w:t>
        </w:r>
        <w:r w:rsidR="00F1584C">
          <w:rPr>
            <w:noProof/>
            <w:webHidden/>
          </w:rPr>
          <w:fldChar w:fldCharType="end"/>
        </w:r>
      </w:hyperlink>
    </w:p>
    <w:p w14:paraId="29749736" w14:textId="19822D3C" w:rsidR="00F1584C" w:rsidRDefault="00983CCE">
      <w:pPr>
        <w:pStyle w:val="TOC5"/>
        <w:rPr>
          <w:rFonts w:asciiTheme="minorHAnsi" w:eastAsiaTheme="minorEastAsia" w:hAnsiTheme="minorHAnsi" w:cstheme="minorBidi"/>
          <w:noProof/>
        </w:rPr>
      </w:pPr>
      <w:hyperlink w:anchor="_Toc57392148" w:history="1">
        <w:r w:rsidR="00F1584C" w:rsidRPr="008C27EC">
          <w:rPr>
            <w:rStyle w:val="Hyperlink"/>
            <w:noProof/>
          </w:rPr>
          <w:t>X.4.2.5.1 SDPi SICU</w:t>
        </w:r>
        <w:r w:rsidR="00F1584C" w:rsidRPr="008C27EC">
          <w:rPr>
            <w:rStyle w:val="Hyperlink"/>
            <w:bCs/>
            <w:noProof/>
          </w:rPr>
          <w:t xml:space="preserve"> </w:t>
        </w:r>
        <w:r w:rsidR="00F1584C" w:rsidRPr="008C27EC">
          <w:rPr>
            <w:rStyle w:val="Hyperlink"/>
            <w:noProof/>
          </w:rPr>
          <w:t>Use Case Description</w:t>
        </w:r>
        <w:r w:rsidR="00F1584C">
          <w:rPr>
            <w:noProof/>
            <w:webHidden/>
          </w:rPr>
          <w:tab/>
        </w:r>
        <w:r w:rsidR="00F1584C">
          <w:rPr>
            <w:noProof/>
            <w:webHidden/>
          </w:rPr>
          <w:fldChar w:fldCharType="begin"/>
        </w:r>
        <w:r w:rsidR="00F1584C">
          <w:rPr>
            <w:noProof/>
            <w:webHidden/>
          </w:rPr>
          <w:instrText xml:space="preserve"> PAGEREF _Toc57392148 \h </w:instrText>
        </w:r>
        <w:r w:rsidR="00F1584C">
          <w:rPr>
            <w:noProof/>
            <w:webHidden/>
          </w:rPr>
        </w:r>
        <w:r w:rsidR="00F1584C">
          <w:rPr>
            <w:noProof/>
            <w:webHidden/>
          </w:rPr>
          <w:fldChar w:fldCharType="separate"/>
        </w:r>
        <w:r w:rsidR="00F1584C">
          <w:rPr>
            <w:noProof/>
            <w:webHidden/>
          </w:rPr>
          <w:t>20</w:t>
        </w:r>
        <w:r w:rsidR="00F1584C">
          <w:rPr>
            <w:noProof/>
            <w:webHidden/>
          </w:rPr>
          <w:fldChar w:fldCharType="end"/>
        </w:r>
      </w:hyperlink>
    </w:p>
    <w:p w14:paraId="78D9AE42" w14:textId="229E76A4" w:rsidR="00F1584C" w:rsidRDefault="00983CCE">
      <w:pPr>
        <w:pStyle w:val="TOC5"/>
        <w:rPr>
          <w:rFonts w:asciiTheme="minorHAnsi" w:eastAsiaTheme="minorEastAsia" w:hAnsiTheme="minorHAnsi" w:cstheme="minorBidi"/>
          <w:noProof/>
        </w:rPr>
      </w:pPr>
      <w:hyperlink w:anchor="_Toc57392149" w:history="1">
        <w:r w:rsidR="00F1584C" w:rsidRPr="008C27EC">
          <w:rPr>
            <w:rStyle w:val="Hyperlink"/>
            <w:noProof/>
          </w:rPr>
          <w:t>X.4.2.5.2 SDPi SICU Process Flow</w:t>
        </w:r>
        <w:r w:rsidR="00F1584C">
          <w:rPr>
            <w:noProof/>
            <w:webHidden/>
          </w:rPr>
          <w:tab/>
        </w:r>
        <w:r w:rsidR="00F1584C">
          <w:rPr>
            <w:noProof/>
            <w:webHidden/>
          </w:rPr>
          <w:fldChar w:fldCharType="begin"/>
        </w:r>
        <w:r w:rsidR="00F1584C">
          <w:rPr>
            <w:noProof/>
            <w:webHidden/>
          </w:rPr>
          <w:instrText xml:space="preserve"> PAGEREF _Toc57392149 \h </w:instrText>
        </w:r>
        <w:r w:rsidR="00F1584C">
          <w:rPr>
            <w:noProof/>
            <w:webHidden/>
          </w:rPr>
        </w:r>
        <w:r w:rsidR="00F1584C">
          <w:rPr>
            <w:noProof/>
            <w:webHidden/>
          </w:rPr>
          <w:fldChar w:fldCharType="separate"/>
        </w:r>
        <w:r w:rsidR="00F1584C">
          <w:rPr>
            <w:noProof/>
            <w:webHidden/>
          </w:rPr>
          <w:t>20</w:t>
        </w:r>
        <w:r w:rsidR="00F1584C">
          <w:rPr>
            <w:noProof/>
            <w:webHidden/>
          </w:rPr>
          <w:fldChar w:fldCharType="end"/>
        </w:r>
      </w:hyperlink>
    </w:p>
    <w:p w14:paraId="51FF0A4B" w14:textId="46DD62F8" w:rsidR="00F1584C" w:rsidRDefault="00983CCE">
      <w:pPr>
        <w:pStyle w:val="TOC4"/>
        <w:rPr>
          <w:rFonts w:asciiTheme="minorHAnsi" w:eastAsiaTheme="minorEastAsia" w:hAnsiTheme="minorHAnsi" w:cstheme="minorBidi"/>
          <w:noProof/>
        </w:rPr>
      </w:pPr>
      <w:hyperlink w:anchor="_Toc57392150" w:history="1">
        <w:r w:rsidR="00F1584C" w:rsidRPr="008C27EC">
          <w:rPr>
            <w:rStyle w:val="Hyperlink"/>
            <w:noProof/>
          </w:rPr>
          <w:t>X.4.2.6 Use Case #6: SDPi-A/xC Remote Alert Management - RAM</w:t>
        </w:r>
        <w:r w:rsidR="00F1584C">
          <w:rPr>
            <w:noProof/>
            <w:webHidden/>
          </w:rPr>
          <w:tab/>
        </w:r>
        <w:r w:rsidR="00F1584C">
          <w:rPr>
            <w:noProof/>
            <w:webHidden/>
          </w:rPr>
          <w:fldChar w:fldCharType="begin"/>
        </w:r>
        <w:r w:rsidR="00F1584C">
          <w:rPr>
            <w:noProof/>
            <w:webHidden/>
          </w:rPr>
          <w:instrText xml:space="preserve"> PAGEREF _Toc57392150 \h </w:instrText>
        </w:r>
        <w:r w:rsidR="00F1584C">
          <w:rPr>
            <w:noProof/>
            <w:webHidden/>
          </w:rPr>
        </w:r>
        <w:r w:rsidR="00F1584C">
          <w:rPr>
            <w:noProof/>
            <w:webHidden/>
          </w:rPr>
          <w:fldChar w:fldCharType="separate"/>
        </w:r>
        <w:r w:rsidR="00F1584C">
          <w:rPr>
            <w:noProof/>
            <w:webHidden/>
          </w:rPr>
          <w:t>23</w:t>
        </w:r>
        <w:r w:rsidR="00F1584C">
          <w:rPr>
            <w:noProof/>
            <w:webHidden/>
          </w:rPr>
          <w:fldChar w:fldCharType="end"/>
        </w:r>
      </w:hyperlink>
    </w:p>
    <w:p w14:paraId="403AC3E0" w14:textId="5D952FB9" w:rsidR="00F1584C" w:rsidRDefault="00983CCE">
      <w:pPr>
        <w:pStyle w:val="TOC5"/>
        <w:rPr>
          <w:rFonts w:asciiTheme="minorHAnsi" w:eastAsiaTheme="minorEastAsia" w:hAnsiTheme="minorHAnsi" w:cstheme="minorBidi"/>
          <w:noProof/>
        </w:rPr>
      </w:pPr>
      <w:hyperlink w:anchor="_Toc57392151" w:history="1">
        <w:r w:rsidR="00F1584C" w:rsidRPr="008C27EC">
          <w:rPr>
            <w:rStyle w:val="Hyperlink"/>
            <w:noProof/>
          </w:rPr>
          <w:t>X.4.2.6.1 SDPi RAM</w:t>
        </w:r>
        <w:r w:rsidR="00F1584C" w:rsidRPr="008C27EC">
          <w:rPr>
            <w:rStyle w:val="Hyperlink"/>
            <w:bCs/>
            <w:noProof/>
          </w:rPr>
          <w:t xml:space="preserve"> </w:t>
        </w:r>
        <w:r w:rsidR="00F1584C" w:rsidRPr="008C27EC">
          <w:rPr>
            <w:rStyle w:val="Hyperlink"/>
            <w:noProof/>
          </w:rPr>
          <w:t>Use Case Description</w:t>
        </w:r>
        <w:r w:rsidR="00F1584C">
          <w:rPr>
            <w:noProof/>
            <w:webHidden/>
          </w:rPr>
          <w:tab/>
        </w:r>
        <w:r w:rsidR="00F1584C">
          <w:rPr>
            <w:noProof/>
            <w:webHidden/>
          </w:rPr>
          <w:fldChar w:fldCharType="begin"/>
        </w:r>
        <w:r w:rsidR="00F1584C">
          <w:rPr>
            <w:noProof/>
            <w:webHidden/>
          </w:rPr>
          <w:instrText xml:space="preserve"> PAGEREF _Toc57392151 \h </w:instrText>
        </w:r>
        <w:r w:rsidR="00F1584C">
          <w:rPr>
            <w:noProof/>
            <w:webHidden/>
          </w:rPr>
        </w:r>
        <w:r w:rsidR="00F1584C">
          <w:rPr>
            <w:noProof/>
            <w:webHidden/>
          </w:rPr>
          <w:fldChar w:fldCharType="separate"/>
        </w:r>
        <w:r w:rsidR="00F1584C">
          <w:rPr>
            <w:noProof/>
            <w:webHidden/>
          </w:rPr>
          <w:t>23</w:t>
        </w:r>
        <w:r w:rsidR="00F1584C">
          <w:rPr>
            <w:noProof/>
            <w:webHidden/>
          </w:rPr>
          <w:fldChar w:fldCharType="end"/>
        </w:r>
      </w:hyperlink>
    </w:p>
    <w:p w14:paraId="2979400B" w14:textId="51837EE2" w:rsidR="00F1584C" w:rsidRDefault="00983CCE">
      <w:pPr>
        <w:pStyle w:val="TOC5"/>
        <w:rPr>
          <w:rFonts w:asciiTheme="minorHAnsi" w:eastAsiaTheme="minorEastAsia" w:hAnsiTheme="minorHAnsi" w:cstheme="minorBidi"/>
          <w:noProof/>
        </w:rPr>
      </w:pPr>
      <w:hyperlink w:anchor="_Toc57392152" w:history="1">
        <w:r w:rsidR="00F1584C" w:rsidRPr="008C27EC">
          <w:rPr>
            <w:rStyle w:val="Hyperlink"/>
            <w:noProof/>
          </w:rPr>
          <w:t>X.4.2.6.2 SDPi RAM Process Flow</w:t>
        </w:r>
        <w:r w:rsidR="00F1584C">
          <w:rPr>
            <w:noProof/>
            <w:webHidden/>
          </w:rPr>
          <w:tab/>
        </w:r>
        <w:r w:rsidR="00F1584C">
          <w:rPr>
            <w:noProof/>
            <w:webHidden/>
          </w:rPr>
          <w:fldChar w:fldCharType="begin"/>
        </w:r>
        <w:r w:rsidR="00F1584C">
          <w:rPr>
            <w:noProof/>
            <w:webHidden/>
          </w:rPr>
          <w:instrText xml:space="preserve"> PAGEREF _Toc57392152 \h </w:instrText>
        </w:r>
        <w:r w:rsidR="00F1584C">
          <w:rPr>
            <w:noProof/>
            <w:webHidden/>
          </w:rPr>
        </w:r>
        <w:r w:rsidR="00F1584C">
          <w:rPr>
            <w:noProof/>
            <w:webHidden/>
          </w:rPr>
          <w:fldChar w:fldCharType="separate"/>
        </w:r>
        <w:r w:rsidR="00F1584C">
          <w:rPr>
            <w:noProof/>
            <w:webHidden/>
          </w:rPr>
          <w:t>23</w:t>
        </w:r>
        <w:r w:rsidR="00F1584C">
          <w:rPr>
            <w:noProof/>
            <w:webHidden/>
          </w:rPr>
          <w:fldChar w:fldCharType="end"/>
        </w:r>
      </w:hyperlink>
    </w:p>
    <w:p w14:paraId="2B9AAD68" w14:textId="20B82F6A" w:rsidR="00F1584C" w:rsidRDefault="00983CCE">
      <w:pPr>
        <w:pStyle w:val="TOC4"/>
        <w:rPr>
          <w:rFonts w:asciiTheme="minorHAnsi" w:eastAsiaTheme="minorEastAsia" w:hAnsiTheme="minorHAnsi" w:cstheme="minorBidi"/>
          <w:noProof/>
        </w:rPr>
      </w:pPr>
      <w:hyperlink w:anchor="_Toc57392153" w:history="1">
        <w:r w:rsidR="00F1584C" w:rsidRPr="008C27EC">
          <w:rPr>
            <w:rStyle w:val="Hyperlink"/>
            <w:noProof/>
          </w:rPr>
          <w:t>X.4.2.7 Use Case #7: SDPi-A Smart Alerting System - SAS</w:t>
        </w:r>
        <w:r w:rsidR="00F1584C">
          <w:rPr>
            <w:noProof/>
            <w:webHidden/>
          </w:rPr>
          <w:tab/>
        </w:r>
        <w:r w:rsidR="00F1584C">
          <w:rPr>
            <w:noProof/>
            <w:webHidden/>
          </w:rPr>
          <w:fldChar w:fldCharType="begin"/>
        </w:r>
        <w:r w:rsidR="00F1584C">
          <w:rPr>
            <w:noProof/>
            <w:webHidden/>
          </w:rPr>
          <w:instrText xml:space="preserve"> PAGEREF _Toc57392153 \h </w:instrText>
        </w:r>
        <w:r w:rsidR="00F1584C">
          <w:rPr>
            <w:noProof/>
            <w:webHidden/>
          </w:rPr>
        </w:r>
        <w:r w:rsidR="00F1584C">
          <w:rPr>
            <w:noProof/>
            <w:webHidden/>
          </w:rPr>
          <w:fldChar w:fldCharType="separate"/>
        </w:r>
        <w:r w:rsidR="00F1584C">
          <w:rPr>
            <w:noProof/>
            <w:webHidden/>
          </w:rPr>
          <w:t>25</w:t>
        </w:r>
        <w:r w:rsidR="00F1584C">
          <w:rPr>
            <w:noProof/>
            <w:webHidden/>
          </w:rPr>
          <w:fldChar w:fldCharType="end"/>
        </w:r>
      </w:hyperlink>
    </w:p>
    <w:p w14:paraId="67FB263A" w14:textId="69CC0B70" w:rsidR="00F1584C" w:rsidRDefault="00983CCE">
      <w:pPr>
        <w:pStyle w:val="TOC5"/>
        <w:rPr>
          <w:rFonts w:asciiTheme="minorHAnsi" w:eastAsiaTheme="minorEastAsia" w:hAnsiTheme="minorHAnsi" w:cstheme="minorBidi"/>
          <w:noProof/>
        </w:rPr>
      </w:pPr>
      <w:hyperlink w:anchor="_Toc57392154" w:history="1">
        <w:r w:rsidR="00F1584C" w:rsidRPr="008C27EC">
          <w:rPr>
            <w:rStyle w:val="Hyperlink"/>
            <w:noProof/>
          </w:rPr>
          <w:t>X.4.2.7.1 SDPi SAS</w:t>
        </w:r>
        <w:r w:rsidR="00F1584C" w:rsidRPr="008C27EC">
          <w:rPr>
            <w:rStyle w:val="Hyperlink"/>
            <w:bCs/>
            <w:noProof/>
          </w:rPr>
          <w:t xml:space="preserve"> </w:t>
        </w:r>
        <w:r w:rsidR="00F1584C" w:rsidRPr="008C27EC">
          <w:rPr>
            <w:rStyle w:val="Hyperlink"/>
            <w:noProof/>
          </w:rPr>
          <w:t>Use Case Description</w:t>
        </w:r>
        <w:r w:rsidR="00F1584C">
          <w:rPr>
            <w:noProof/>
            <w:webHidden/>
          </w:rPr>
          <w:tab/>
        </w:r>
        <w:r w:rsidR="00F1584C">
          <w:rPr>
            <w:noProof/>
            <w:webHidden/>
          </w:rPr>
          <w:fldChar w:fldCharType="begin"/>
        </w:r>
        <w:r w:rsidR="00F1584C">
          <w:rPr>
            <w:noProof/>
            <w:webHidden/>
          </w:rPr>
          <w:instrText xml:space="preserve"> PAGEREF _Toc57392154 \h </w:instrText>
        </w:r>
        <w:r w:rsidR="00F1584C">
          <w:rPr>
            <w:noProof/>
            <w:webHidden/>
          </w:rPr>
        </w:r>
        <w:r w:rsidR="00F1584C">
          <w:rPr>
            <w:noProof/>
            <w:webHidden/>
          </w:rPr>
          <w:fldChar w:fldCharType="separate"/>
        </w:r>
        <w:r w:rsidR="00F1584C">
          <w:rPr>
            <w:noProof/>
            <w:webHidden/>
          </w:rPr>
          <w:t>25</w:t>
        </w:r>
        <w:r w:rsidR="00F1584C">
          <w:rPr>
            <w:noProof/>
            <w:webHidden/>
          </w:rPr>
          <w:fldChar w:fldCharType="end"/>
        </w:r>
      </w:hyperlink>
    </w:p>
    <w:p w14:paraId="28F668CC" w14:textId="6A000243" w:rsidR="00F1584C" w:rsidRDefault="00983CCE">
      <w:pPr>
        <w:pStyle w:val="TOC5"/>
        <w:rPr>
          <w:rFonts w:asciiTheme="minorHAnsi" w:eastAsiaTheme="minorEastAsia" w:hAnsiTheme="minorHAnsi" w:cstheme="minorBidi"/>
          <w:noProof/>
        </w:rPr>
      </w:pPr>
      <w:hyperlink w:anchor="_Toc57392155" w:history="1">
        <w:r w:rsidR="00F1584C" w:rsidRPr="008C27EC">
          <w:rPr>
            <w:rStyle w:val="Hyperlink"/>
            <w:noProof/>
          </w:rPr>
          <w:t>X.4.2.7.2 SDPi SAS Process Flow</w:t>
        </w:r>
        <w:r w:rsidR="00F1584C">
          <w:rPr>
            <w:noProof/>
            <w:webHidden/>
          </w:rPr>
          <w:tab/>
        </w:r>
        <w:r w:rsidR="00F1584C">
          <w:rPr>
            <w:noProof/>
            <w:webHidden/>
          </w:rPr>
          <w:fldChar w:fldCharType="begin"/>
        </w:r>
        <w:r w:rsidR="00F1584C">
          <w:rPr>
            <w:noProof/>
            <w:webHidden/>
          </w:rPr>
          <w:instrText xml:space="preserve"> PAGEREF _Toc57392155 \h </w:instrText>
        </w:r>
        <w:r w:rsidR="00F1584C">
          <w:rPr>
            <w:noProof/>
            <w:webHidden/>
          </w:rPr>
        </w:r>
        <w:r w:rsidR="00F1584C">
          <w:rPr>
            <w:noProof/>
            <w:webHidden/>
          </w:rPr>
          <w:fldChar w:fldCharType="separate"/>
        </w:r>
        <w:r w:rsidR="00F1584C">
          <w:rPr>
            <w:noProof/>
            <w:webHidden/>
          </w:rPr>
          <w:t>25</w:t>
        </w:r>
        <w:r w:rsidR="00F1584C">
          <w:rPr>
            <w:noProof/>
            <w:webHidden/>
          </w:rPr>
          <w:fldChar w:fldCharType="end"/>
        </w:r>
      </w:hyperlink>
    </w:p>
    <w:p w14:paraId="101F18E7" w14:textId="439D87CF" w:rsidR="00F1584C" w:rsidRDefault="00983CCE">
      <w:pPr>
        <w:pStyle w:val="TOC1"/>
        <w:rPr>
          <w:rFonts w:asciiTheme="minorHAnsi" w:eastAsiaTheme="minorEastAsia" w:hAnsiTheme="minorHAnsi" w:cstheme="minorBidi"/>
          <w:noProof/>
        </w:rPr>
      </w:pPr>
      <w:hyperlink w:anchor="_Toc57392156" w:history="1">
        <w:r w:rsidR="00F1584C" w:rsidRPr="008C27EC">
          <w:rPr>
            <w:rStyle w:val="Hyperlink"/>
            <w:noProof/>
          </w:rPr>
          <w:t>Appendices to Volume 1</w:t>
        </w:r>
        <w:r w:rsidR="00F1584C">
          <w:rPr>
            <w:noProof/>
            <w:webHidden/>
          </w:rPr>
          <w:tab/>
        </w:r>
        <w:r w:rsidR="00F1584C">
          <w:rPr>
            <w:noProof/>
            <w:webHidden/>
          </w:rPr>
          <w:fldChar w:fldCharType="begin"/>
        </w:r>
        <w:r w:rsidR="00F1584C">
          <w:rPr>
            <w:noProof/>
            <w:webHidden/>
          </w:rPr>
          <w:instrText xml:space="preserve"> PAGEREF _Toc57392156 \h </w:instrText>
        </w:r>
        <w:r w:rsidR="00F1584C">
          <w:rPr>
            <w:noProof/>
            <w:webHidden/>
          </w:rPr>
        </w:r>
        <w:r w:rsidR="00F1584C">
          <w:rPr>
            <w:noProof/>
            <w:webHidden/>
          </w:rPr>
          <w:fldChar w:fldCharType="separate"/>
        </w:r>
        <w:r w:rsidR="00F1584C">
          <w:rPr>
            <w:noProof/>
            <w:webHidden/>
          </w:rPr>
          <w:t>29</w:t>
        </w:r>
        <w:r w:rsidR="00F1584C">
          <w:rPr>
            <w:noProof/>
            <w:webHidden/>
          </w:rPr>
          <w:fldChar w:fldCharType="end"/>
        </w:r>
      </w:hyperlink>
    </w:p>
    <w:p w14:paraId="140B11A4" w14:textId="42F7828A" w:rsidR="00F1584C" w:rsidRDefault="00983CCE">
      <w:pPr>
        <w:pStyle w:val="TOC1"/>
        <w:rPr>
          <w:rFonts w:asciiTheme="minorHAnsi" w:eastAsiaTheme="minorEastAsia" w:hAnsiTheme="minorHAnsi" w:cstheme="minorBidi"/>
          <w:noProof/>
        </w:rPr>
      </w:pPr>
      <w:hyperlink w:anchor="_Toc57392157" w:history="1">
        <w:r w:rsidR="00F1584C" w:rsidRPr="008C27EC">
          <w:rPr>
            <w:rStyle w:val="Hyperlink"/>
            <w:noProof/>
          </w:rPr>
          <w:t>Appendix C – Use Cases - Detail</w:t>
        </w:r>
        <w:r w:rsidR="00F1584C">
          <w:rPr>
            <w:noProof/>
            <w:webHidden/>
          </w:rPr>
          <w:tab/>
        </w:r>
        <w:r w:rsidR="00F1584C">
          <w:rPr>
            <w:noProof/>
            <w:webHidden/>
          </w:rPr>
          <w:fldChar w:fldCharType="begin"/>
        </w:r>
        <w:r w:rsidR="00F1584C">
          <w:rPr>
            <w:noProof/>
            <w:webHidden/>
          </w:rPr>
          <w:instrText xml:space="preserve"> PAGEREF _Toc57392157 \h </w:instrText>
        </w:r>
        <w:r w:rsidR="00F1584C">
          <w:rPr>
            <w:noProof/>
            <w:webHidden/>
          </w:rPr>
        </w:r>
        <w:r w:rsidR="00F1584C">
          <w:rPr>
            <w:noProof/>
            <w:webHidden/>
          </w:rPr>
          <w:fldChar w:fldCharType="separate"/>
        </w:r>
        <w:r w:rsidR="00F1584C">
          <w:rPr>
            <w:noProof/>
            <w:webHidden/>
          </w:rPr>
          <w:t>30</w:t>
        </w:r>
        <w:r w:rsidR="00F1584C">
          <w:rPr>
            <w:noProof/>
            <w:webHidden/>
          </w:rPr>
          <w:fldChar w:fldCharType="end"/>
        </w:r>
      </w:hyperlink>
    </w:p>
    <w:p w14:paraId="07B06B24" w14:textId="0C5EFE62" w:rsidR="00F1584C" w:rsidRDefault="00983CCE">
      <w:pPr>
        <w:pStyle w:val="TOC2"/>
        <w:rPr>
          <w:rFonts w:asciiTheme="minorHAnsi" w:eastAsiaTheme="minorEastAsia" w:hAnsiTheme="minorHAnsi" w:cstheme="minorBidi"/>
          <w:noProof/>
        </w:rPr>
      </w:pPr>
      <w:hyperlink w:anchor="_Toc57392158" w:history="1">
        <w:r w:rsidR="00F1584C" w:rsidRPr="008C27EC">
          <w:rPr>
            <w:rStyle w:val="Hyperlink"/>
            <w:noProof/>
          </w:rPr>
          <w:t>C.1 Overview of the Concepts for DIS and DAS</w:t>
        </w:r>
        <w:r w:rsidR="00F1584C">
          <w:rPr>
            <w:noProof/>
            <w:webHidden/>
          </w:rPr>
          <w:tab/>
        </w:r>
        <w:r w:rsidR="00F1584C">
          <w:rPr>
            <w:noProof/>
            <w:webHidden/>
          </w:rPr>
          <w:fldChar w:fldCharType="begin"/>
        </w:r>
        <w:r w:rsidR="00F1584C">
          <w:rPr>
            <w:noProof/>
            <w:webHidden/>
          </w:rPr>
          <w:instrText xml:space="preserve"> PAGEREF _Toc57392158 \h </w:instrText>
        </w:r>
        <w:r w:rsidR="00F1584C">
          <w:rPr>
            <w:noProof/>
            <w:webHidden/>
          </w:rPr>
        </w:r>
        <w:r w:rsidR="00F1584C">
          <w:rPr>
            <w:noProof/>
            <w:webHidden/>
          </w:rPr>
          <w:fldChar w:fldCharType="separate"/>
        </w:r>
        <w:r w:rsidR="00F1584C">
          <w:rPr>
            <w:noProof/>
            <w:webHidden/>
          </w:rPr>
          <w:t>30</w:t>
        </w:r>
        <w:r w:rsidR="00F1584C">
          <w:rPr>
            <w:noProof/>
            <w:webHidden/>
          </w:rPr>
          <w:fldChar w:fldCharType="end"/>
        </w:r>
      </w:hyperlink>
    </w:p>
    <w:p w14:paraId="160AFE27" w14:textId="63F3F1DD" w:rsidR="00F1584C" w:rsidRDefault="00983CCE">
      <w:pPr>
        <w:pStyle w:val="TOC2"/>
        <w:rPr>
          <w:rFonts w:asciiTheme="minorHAnsi" w:eastAsiaTheme="minorEastAsia" w:hAnsiTheme="minorHAnsi" w:cstheme="minorBidi"/>
          <w:noProof/>
        </w:rPr>
      </w:pPr>
      <w:hyperlink w:anchor="_Toc57392159" w:history="1">
        <w:r w:rsidR="00F1584C" w:rsidRPr="008C27EC">
          <w:rPr>
            <w:rStyle w:val="Hyperlink"/>
            <w:noProof/>
          </w:rPr>
          <w:t>C.2 Feature: Use Case 1 - SDPi-R Standalone OR Dashboard - SORD</w:t>
        </w:r>
        <w:r w:rsidR="00F1584C">
          <w:rPr>
            <w:noProof/>
            <w:webHidden/>
          </w:rPr>
          <w:tab/>
        </w:r>
        <w:r w:rsidR="00F1584C">
          <w:rPr>
            <w:noProof/>
            <w:webHidden/>
          </w:rPr>
          <w:fldChar w:fldCharType="begin"/>
        </w:r>
        <w:r w:rsidR="00F1584C">
          <w:rPr>
            <w:noProof/>
            <w:webHidden/>
          </w:rPr>
          <w:instrText xml:space="preserve"> PAGEREF _Toc57392159 \h </w:instrText>
        </w:r>
        <w:r w:rsidR="00F1584C">
          <w:rPr>
            <w:noProof/>
            <w:webHidden/>
          </w:rPr>
        </w:r>
        <w:r w:rsidR="00F1584C">
          <w:rPr>
            <w:noProof/>
            <w:webHidden/>
          </w:rPr>
          <w:fldChar w:fldCharType="separate"/>
        </w:r>
        <w:r w:rsidR="00F1584C">
          <w:rPr>
            <w:noProof/>
            <w:webHidden/>
          </w:rPr>
          <w:t>33</w:t>
        </w:r>
        <w:r w:rsidR="00F1584C">
          <w:rPr>
            <w:noProof/>
            <w:webHidden/>
          </w:rPr>
          <w:fldChar w:fldCharType="end"/>
        </w:r>
      </w:hyperlink>
    </w:p>
    <w:p w14:paraId="3EC4C8E1" w14:textId="06197CDB" w:rsidR="00F1584C" w:rsidRDefault="00983CCE">
      <w:pPr>
        <w:pStyle w:val="TOC3"/>
        <w:rPr>
          <w:rFonts w:asciiTheme="minorHAnsi" w:eastAsiaTheme="minorEastAsia" w:hAnsiTheme="minorHAnsi" w:cstheme="minorBidi"/>
          <w:noProof/>
        </w:rPr>
      </w:pPr>
      <w:hyperlink w:anchor="_Toc57392160" w:history="1">
        <w:r w:rsidR="00F1584C" w:rsidRPr="008C27EC">
          <w:rPr>
            <w:rStyle w:val="Hyperlink"/>
            <w:noProof/>
          </w:rPr>
          <w:t>C.2.1 Narrative:</w:t>
        </w:r>
        <w:r w:rsidR="00F1584C">
          <w:rPr>
            <w:noProof/>
            <w:webHidden/>
          </w:rPr>
          <w:tab/>
        </w:r>
        <w:r w:rsidR="00F1584C">
          <w:rPr>
            <w:noProof/>
            <w:webHidden/>
          </w:rPr>
          <w:fldChar w:fldCharType="begin"/>
        </w:r>
        <w:r w:rsidR="00F1584C">
          <w:rPr>
            <w:noProof/>
            <w:webHidden/>
          </w:rPr>
          <w:instrText xml:space="preserve"> PAGEREF _Toc57392160 \h </w:instrText>
        </w:r>
        <w:r w:rsidR="00F1584C">
          <w:rPr>
            <w:noProof/>
            <w:webHidden/>
          </w:rPr>
        </w:r>
        <w:r w:rsidR="00F1584C">
          <w:rPr>
            <w:noProof/>
            <w:webHidden/>
          </w:rPr>
          <w:fldChar w:fldCharType="separate"/>
        </w:r>
        <w:r w:rsidR="00F1584C">
          <w:rPr>
            <w:noProof/>
            <w:webHidden/>
          </w:rPr>
          <w:t>33</w:t>
        </w:r>
        <w:r w:rsidR="00F1584C">
          <w:rPr>
            <w:noProof/>
            <w:webHidden/>
          </w:rPr>
          <w:fldChar w:fldCharType="end"/>
        </w:r>
      </w:hyperlink>
    </w:p>
    <w:p w14:paraId="1E5B27BF" w14:textId="0523F456" w:rsidR="00F1584C" w:rsidRDefault="00983CCE">
      <w:pPr>
        <w:pStyle w:val="TOC3"/>
        <w:rPr>
          <w:rFonts w:asciiTheme="minorHAnsi" w:eastAsiaTheme="minorEastAsia" w:hAnsiTheme="minorHAnsi" w:cstheme="minorBidi"/>
          <w:noProof/>
        </w:rPr>
      </w:pPr>
      <w:hyperlink w:anchor="_Toc57392161" w:history="1">
        <w:r w:rsidR="00F1584C" w:rsidRPr="008C27EC">
          <w:rPr>
            <w:rStyle w:val="Hyperlink"/>
            <w:noProof/>
          </w:rPr>
          <w:t>C.2.2 Background: Technical Pre-Conditions</w:t>
        </w:r>
        <w:r w:rsidR="00F1584C">
          <w:rPr>
            <w:noProof/>
            <w:webHidden/>
          </w:rPr>
          <w:tab/>
        </w:r>
        <w:r w:rsidR="00F1584C">
          <w:rPr>
            <w:noProof/>
            <w:webHidden/>
          </w:rPr>
          <w:fldChar w:fldCharType="begin"/>
        </w:r>
        <w:r w:rsidR="00F1584C">
          <w:rPr>
            <w:noProof/>
            <w:webHidden/>
          </w:rPr>
          <w:instrText xml:space="preserve"> PAGEREF _Toc57392161 \h </w:instrText>
        </w:r>
        <w:r w:rsidR="00F1584C">
          <w:rPr>
            <w:noProof/>
            <w:webHidden/>
          </w:rPr>
        </w:r>
        <w:r w:rsidR="00F1584C">
          <w:rPr>
            <w:noProof/>
            <w:webHidden/>
          </w:rPr>
          <w:fldChar w:fldCharType="separate"/>
        </w:r>
        <w:r w:rsidR="00F1584C">
          <w:rPr>
            <w:noProof/>
            <w:webHidden/>
          </w:rPr>
          <w:t>33</w:t>
        </w:r>
        <w:r w:rsidR="00F1584C">
          <w:rPr>
            <w:noProof/>
            <w:webHidden/>
          </w:rPr>
          <w:fldChar w:fldCharType="end"/>
        </w:r>
      </w:hyperlink>
    </w:p>
    <w:p w14:paraId="2A109338" w14:textId="116A2754" w:rsidR="00F1584C" w:rsidRDefault="00983CCE">
      <w:pPr>
        <w:pStyle w:val="TOC3"/>
        <w:rPr>
          <w:rFonts w:asciiTheme="minorHAnsi" w:eastAsiaTheme="minorEastAsia" w:hAnsiTheme="minorHAnsi" w:cstheme="minorBidi"/>
          <w:noProof/>
        </w:rPr>
      </w:pPr>
      <w:hyperlink w:anchor="_Toc57392162" w:history="1">
        <w:r w:rsidR="00F1584C" w:rsidRPr="008C27EC">
          <w:rPr>
            <w:rStyle w:val="Hyperlink"/>
            <w:noProof/>
          </w:rPr>
          <w:t>C.2.3 Scenario: SORD 1.1 - OR Devices are Accessible to the Dashboard</w:t>
        </w:r>
        <w:r w:rsidR="00F1584C">
          <w:rPr>
            <w:noProof/>
            <w:webHidden/>
          </w:rPr>
          <w:tab/>
        </w:r>
        <w:r w:rsidR="00F1584C">
          <w:rPr>
            <w:noProof/>
            <w:webHidden/>
          </w:rPr>
          <w:fldChar w:fldCharType="begin"/>
        </w:r>
        <w:r w:rsidR="00F1584C">
          <w:rPr>
            <w:noProof/>
            <w:webHidden/>
          </w:rPr>
          <w:instrText xml:space="preserve"> PAGEREF _Toc57392162 \h </w:instrText>
        </w:r>
        <w:r w:rsidR="00F1584C">
          <w:rPr>
            <w:noProof/>
            <w:webHidden/>
          </w:rPr>
        </w:r>
        <w:r w:rsidR="00F1584C">
          <w:rPr>
            <w:noProof/>
            <w:webHidden/>
          </w:rPr>
          <w:fldChar w:fldCharType="separate"/>
        </w:r>
        <w:r w:rsidR="00F1584C">
          <w:rPr>
            <w:noProof/>
            <w:webHidden/>
          </w:rPr>
          <w:t>33</w:t>
        </w:r>
        <w:r w:rsidR="00F1584C">
          <w:rPr>
            <w:noProof/>
            <w:webHidden/>
          </w:rPr>
          <w:fldChar w:fldCharType="end"/>
        </w:r>
      </w:hyperlink>
    </w:p>
    <w:p w14:paraId="58EC9419" w14:textId="195C3DA4" w:rsidR="00F1584C" w:rsidRDefault="00983CCE">
      <w:pPr>
        <w:pStyle w:val="TOC3"/>
        <w:rPr>
          <w:rFonts w:asciiTheme="minorHAnsi" w:eastAsiaTheme="minorEastAsia" w:hAnsiTheme="minorHAnsi" w:cstheme="minorBidi"/>
          <w:noProof/>
        </w:rPr>
      </w:pPr>
      <w:hyperlink w:anchor="_Toc57392163" w:history="1">
        <w:r w:rsidR="00F1584C" w:rsidRPr="008C27EC">
          <w:rPr>
            <w:rStyle w:val="Hyperlink"/>
            <w:noProof/>
          </w:rPr>
          <w:t>C.2.4 Scenario: SORD 1.2 - OR Devices are inaccessible to the Dashboard</w:t>
        </w:r>
        <w:r w:rsidR="00F1584C">
          <w:rPr>
            <w:noProof/>
            <w:webHidden/>
          </w:rPr>
          <w:tab/>
        </w:r>
        <w:r w:rsidR="00F1584C">
          <w:rPr>
            <w:noProof/>
            <w:webHidden/>
          </w:rPr>
          <w:fldChar w:fldCharType="begin"/>
        </w:r>
        <w:r w:rsidR="00F1584C">
          <w:rPr>
            <w:noProof/>
            <w:webHidden/>
          </w:rPr>
          <w:instrText xml:space="preserve"> PAGEREF _Toc57392163 \h </w:instrText>
        </w:r>
        <w:r w:rsidR="00F1584C">
          <w:rPr>
            <w:noProof/>
            <w:webHidden/>
          </w:rPr>
        </w:r>
        <w:r w:rsidR="00F1584C">
          <w:rPr>
            <w:noProof/>
            <w:webHidden/>
          </w:rPr>
          <w:fldChar w:fldCharType="separate"/>
        </w:r>
        <w:r w:rsidR="00F1584C">
          <w:rPr>
            <w:noProof/>
            <w:webHidden/>
          </w:rPr>
          <w:t>33</w:t>
        </w:r>
        <w:r w:rsidR="00F1584C">
          <w:rPr>
            <w:noProof/>
            <w:webHidden/>
          </w:rPr>
          <w:fldChar w:fldCharType="end"/>
        </w:r>
      </w:hyperlink>
    </w:p>
    <w:p w14:paraId="06FA6B3C" w14:textId="3E122842" w:rsidR="00F1584C" w:rsidRDefault="00983CCE">
      <w:pPr>
        <w:pStyle w:val="TOC3"/>
        <w:rPr>
          <w:rFonts w:asciiTheme="minorHAnsi" w:eastAsiaTheme="minorEastAsia" w:hAnsiTheme="minorHAnsi" w:cstheme="minorBidi"/>
          <w:noProof/>
        </w:rPr>
      </w:pPr>
      <w:hyperlink w:anchor="_Toc57392164" w:history="1">
        <w:r w:rsidR="00F1584C" w:rsidRPr="008C27EC">
          <w:rPr>
            <w:rStyle w:val="Hyperlink"/>
            <w:noProof/>
          </w:rPr>
          <w:t>C.2.5 Scenario: SORD 1.3 - One or more OR Devices are inaccessible to the Dashboard</w:t>
        </w:r>
        <w:r w:rsidR="00F1584C">
          <w:rPr>
            <w:noProof/>
            <w:webHidden/>
          </w:rPr>
          <w:tab/>
        </w:r>
        <w:r w:rsidR="00F1584C">
          <w:rPr>
            <w:noProof/>
            <w:webHidden/>
          </w:rPr>
          <w:fldChar w:fldCharType="begin"/>
        </w:r>
        <w:r w:rsidR="00F1584C">
          <w:rPr>
            <w:noProof/>
            <w:webHidden/>
          </w:rPr>
          <w:instrText xml:space="preserve"> PAGEREF _Toc57392164 \h </w:instrText>
        </w:r>
        <w:r w:rsidR="00F1584C">
          <w:rPr>
            <w:noProof/>
            <w:webHidden/>
          </w:rPr>
        </w:r>
        <w:r w:rsidR="00F1584C">
          <w:rPr>
            <w:noProof/>
            <w:webHidden/>
          </w:rPr>
          <w:fldChar w:fldCharType="separate"/>
        </w:r>
        <w:r w:rsidR="00F1584C">
          <w:rPr>
            <w:noProof/>
            <w:webHidden/>
          </w:rPr>
          <w:t>33</w:t>
        </w:r>
        <w:r w:rsidR="00F1584C">
          <w:rPr>
            <w:noProof/>
            <w:webHidden/>
          </w:rPr>
          <w:fldChar w:fldCharType="end"/>
        </w:r>
      </w:hyperlink>
    </w:p>
    <w:p w14:paraId="4FF0A2B4" w14:textId="056DB19E" w:rsidR="00F1584C" w:rsidRDefault="00983CCE">
      <w:pPr>
        <w:pStyle w:val="TOC2"/>
        <w:rPr>
          <w:rFonts w:asciiTheme="minorHAnsi" w:eastAsiaTheme="minorEastAsia" w:hAnsiTheme="minorHAnsi" w:cstheme="minorBidi"/>
          <w:noProof/>
        </w:rPr>
      </w:pPr>
      <w:hyperlink w:anchor="_Toc57392165" w:history="1">
        <w:r w:rsidR="00F1584C" w:rsidRPr="008C27EC">
          <w:rPr>
            <w:rStyle w:val="Hyperlink"/>
            <w:noProof/>
          </w:rPr>
          <w:t>C.3 Feature: Use Case 2 - SDPi-R/A/xC Standalone OR Cockpit - SORC</w:t>
        </w:r>
        <w:r w:rsidR="00F1584C">
          <w:rPr>
            <w:noProof/>
            <w:webHidden/>
          </w:rPr>
          <w:tab/>
        </w:r>
        <w:r w:rsidR="00F1584C">
          <w:rPr>
            <w:noProof/>
            <w:webHidden/>
          </w:rPr>
          <w:fldChar w:fldCharType="begin"/>
        </w:r>
        <w:r w:rsidR="00F1584C">
          <w:rPr>
            <w:noProof/>
            <w:webHidden/>
          </w:rPr>
          <w:instrText xml:space="preserve"> PAGEREF _Toc57392165 \h </w:instrText>
        </w:r>
        <w:r w:rsidR="00F1584C">
          <w:rPr>
            <w:noProof/>
            <w:webHidden/>
          </w:rPr>
        </w:r>
        <w:r w:rsidR="00F1584C">
          <w:rPr>
            <w:noProof/>
            <w:webHidden/>
          </w:rPr>
          <w:fldChar w:fldCharType="separate"/>
        </w:r>
        <w:r w:rsidR="00F1584C">
          <w:rPr>
            <w:noProof/>
            <w:webHidden/>
          </w:rPr>
          <w:t>33</w:t>
        </w:r>
        <w:r w:rsidR="00F1584C">
          <w:rPr>
            <w:noProof/>
            <w:webHidden/>
          </w:rPr>
          <w:fldChar w:fldCharType="end"/>
        </w:r>
      </w:hyperlink>
    </w:p>
    <w:p w14:paraId="5D9EBF49" w14:textId="7D4DD000" w:rsidR="00F1584C" w:rsidRDefault="00983CCE">
      <w:pPr>
        <w:pStyle w:val="TOC3"/>
        <w:rPr>
          <w:rFonts w:asciiTheme="minorHAnsi" w:eastAsiaTheme="minorEastAsia" w:hAnsiTheme="minorHAnsi" w:cstheme="minorBidi"/>
          <w:noProof/>
        </w:rPr>
      </w:pPr>
      <w:hyperlink w:anchor="_Toc57392166" w:history="1">
        <w:r w:rsidR="00F1584C" w:rsidRPr="008C27EC">
          <w:rPr>
            <w:rStyle w:val="Hyperlink"/>
            <w:noProof/>
          </w:rPr>
          <w:t>C.3.1 Narrative:</w:t>
        </w:r>
        <w:r w:rsidR="00F1584C">
          <w:rPr>
            <w:noProof/>
            <w:webHidden/>
          </w:rPr>
          <w:tab/>
        </w:r>
        <w:r w:rsidR="00F1584C">
          <w:rPr>
            <w:noProof/>
            <w:webHidden/>
          </w:rPr>
          <w:fldChar w:fldCharType="begin"/>
        </w:r>
        <w:r w:rsidR="00F1584C">
          <w:rPr>
            <w:noProof/>
            <w:webHidden/>
          </w:rPr>
          <w:instrText xml:space="preserve"> PAGEREF _Toc57392166 \h </w:instrText>
        </w:r>
        <w:r w:rsidR="00F1584C">
          <w:rPr>
            <w:noProof/>
            <w:webHidden/>
          </w:rPr>
        </w:r>
        <w:r w:rsidR="00F1584C">
          <w:rPr>
            <w:noProof/>
            <w:webHidden/>
          </w:rPr>
          <w:fldChar w:fldCharType="separate"/>
        </w:r>
        <w:r w:rsidR="00F1584C">
          <w:rPr>
            <w:noProof/>
            <w:webHidden/>
          </w:rPr>
          <w:t>34</w:t>
        </w:r>
        <w:r w:rsidR="00F1584C">
          <w:rPr>
            <w:noProof/>
            <w:webHidden/>
          </w:rPr>
          <w:fldChar w:fldCharType="end"/>
        </w:r>
      </w:hyperlink>
    </w:p>
    <w:p w14:paraId="2E1D42F0" w14:textId="1BCE593B" w:rsidR="00F1584C" w:rsidRDefault="00983CCE">
      <w:pPr>
        <w:pStyle w:val="TOC3"/>
        <w:tabs>
          <w:tab w:val="left" w:pos="1584"/>
        </w:tabs>
        <w:rPr>
          <w:rFonts w:asciiTheme="minorHAnsi" w:eastAsiaTheme="minorEastAsia" w:hAnsiTheme="minorHAnsi" w:cstheme="minorBidi"/>
          <w:noProof/>
        </w:rPr>
      </w:pPr>
      <w:hyperlink w:anchor="_Toc57392167" w:history="1">
        <w:r w:rsidR="00F1584C" w:rsidRPr="008C27EC">
          <w:rPr>
            <w:rStyle w:val="Hyperlink"/>
            <w:noProof/>
          </w:rPr>
          <w:t>C.3.2</w:t>
        </w:r>
        <w:r w:rsidR="00F1584C">
          <w:rPr>
            <w:rFonts w:asciiTheme="minorHAnsi" w:eastAsiaTheme="minorEastAsia" w:hAnsiTheme="minorHAnsi" w:cstheme="minorBidi"/>
            <w:noProof/>
          </w:rPr>
          <w:tab/>
        </w:r>
        <w:r w:rsidR="00F1584C" w:rsidRPr="008C27EC">
          <w:rPr>
            <w:rStyle w:val="Hyperlink"/>
            <w:noProof/>
          </w:rPr>
          <w:t>Background: Technical Pre-Condition</w:t>
        </w:r>
        <w:r w:rsidR="00F1584C">
          <w:rPr>
            <w:noProof/>
            <w:webHidden/>
          </w:rPr>
          <w:tab/>
        </w:r>
        <w:r w:rsidR="00F1584C">
          <w:rPr>
            <w:noProof/>
            <w:webHidden/>
          </w:rPr>
          <w:fldChar w:fldCharType="begin"/>
        </w:r>
        <w:r w:rsidR="00F1584C">
          <w:rPr>
            <w:noProof/>
            <w:webHidden/>
          </w:rPr>
          <w:instrText xml:space="preserve"> PAGEREF _Toc57392167 \h </w:instrText>
        </w:r>
        <w:r w:rsidR="00F1584C">
          <w:rPr>
            <w:noProof/>
            <w:webHidden/>
          </w:rPr>
        </w:r>
        <w:r w:rsidR="00F1584C">
          <w:rPr>
            <w:noProof/>
            <w:webHidden/>
          </w:rPr>
          <w:fldChar w:fldCharType="separate"/>
        </w:r>
        <w:r w:rsidR="00F1584C">
          <w:rPr>
            <w:noProof/>
            <w:webHidden/>
          </w:rPr>
          <w:t>34</w:t>
        </w:r>
        <w:r w:rsidR="00F1584C">
          <w:rPr>
            <w:noProof/>
            <w:webHidden/>
          </w:rPr>
          <w:fldChar w:fldCharType="end"/>
        </w:r>
      </w:hyperlink>
    </w:p>
    <w:p w14:paraId="339DCED9" w14:textId="034CAF8A" w:rsidR="00F1584C" w:rsidRDefault="00983CCE">
      <w:pPr>
        <w:pStyle w:val="TOC3"/>
        <w:tabs>
          <w:tab w:val="left" w:pos="1584"/>
        </w:tabs>
        <w:rPr>
          <w:rFonts w:asciiTheme="minorHAnsi" w:eastAsiaTheme="minorEastAsia" w:hAnsiTheme="minorHAnsi" w:cstheme="minorBidi"/>
          <w:noProof/>
        </w:rPr>
      </w:pPr>
      <w:hyperlink w:anchor="_Toc57392168" w:history="1">
        <w:r w:rsidR="00F1584C" w:rsidRPr="008C27EC">
          <w:rPr>
            <w:rStyle w:val="Hyperlink"/>
            <w:noProof/>
          </w:rPr>
          <w:t>C.3.3</w:t>
        </w:r>
        <w:r w:rsidR="00F1584C">
          <w:rPr>
            <w:rFonts w:asciiTheme="minorHAnsi" w:eastAsiaTheme="minorEastAsia" w:hAnsiTheme="minorHAnsi" w:cstheme="minorBidi"/>
            <w:noProof/>
          </w:rPr>
          <w:tab/>
        </w:r>
        <w:r w:rsidR="00F1584C" w:rsidRPr="008C27EC">
          <w:rPr>
            <w:rStyle w:val="Hyperlink"/>
            <w:noProof/>
          </w:rPr>
          <w:t>Scenario: SORC 2.1 - OR Devices are accessible to the Cockpit</w:t>
        </w:r>
        <w:r w:rsidR="00F1584C">
          <w:rPr>
            <w:noProof/>
            <w:webHidden/>
          </w:rPr>
          <w:tab/>
        </w:r>
        <w:r w:rsidR="00F1584C">
          <w:rPr>
            <w:noProof/>
            <w:webHidden/>
          </w:rPr>
          <w:fldChar w:fldCharType="begin"/>
        </w:r>
        <w:r w:rsidR="00F1584C">
          <w:rPr>
            <w:noProof/>
            <w:webHidden/>
          </w:rPr>
          <w:instrText xml:space="preserve"> PAGEREF _Toc57392168 \h </w:instrText>
        </w:r>
        <w:r w:rsidR="00F1584C">
          <w:rPr>
            <w:noProof/>
            <w:webHidden/>
          </w:rPr>
        </w:r>
        <w:r w:rsidR="00F1584C">
          <w:rPr>
            <w:noProof/>
            <w:webHidden/>
          </w:rPr>
          <w:fldChar w:fldCharType="separate"/>
        </w:r>
        <w:r w:rsidR="00F1584C">
          <w:rPr>
            <w:noProof/>
            <w:webHidden/>
          </w:rPr>
          <w:t>34</w:t>
        </w:r>
        <w:r w:rsidR="00F1584C">
          <w:rPr>
            <w:noProof/>
            <w:webHidden/>
          </w:rPr>
          <w:fldChar w:fldCharType="end"/>
        </w:r>
      </w:hyperlink>
    </w:p>
    <w:p w14:paraId="4815369E" w14:textId="030F9125" w:rsidR="00F1584C" w:rsidRDefault="00983CCE">
      <w:pPr>
        <w:pStyle w:val="TOC3"/>
        <w:tabs>
          <w:tab w:val="left" w:pos="1584"/>
        </w:tabs>
        <w:rPr>
          <w:rFonts w:asciiTheme="minorHAnsi" w:eastAsiaTheme="minorEastAsia" w:hAnsiTheme="minorHAnsi" w:cstheme="minorBidi"/>
          <w:noProof/>
        </w:rPr>
      </w:pPr>
      <w:hyperlink w:anchor="_Toc57392169" w:history="1">
        <w:r w:rsidR="00F1584C" w:rsidRPr="008C27EC">
          <w:rPr>
            <w:rStyle w:val="Hyperlink"/>
            <w:noProof/>
          </w:rPr>
          <w:t>C.3.4</w:t>
        </w:r>
        <w:r w:rsidR="00F1584C">
          <w:rPr>
            <w:rFonts w:asciiTheme="minorHAnsi" w:eastAsiaTheme="minorEastAsia" w:hAnsiTheme="minorHAnsi" w:cstheme="minorBidi"/>
            <w:noProof/>
          </w:rPr>
          <w:tab/>
        </w:r>
        <w:r w:rsidR="00F1584C" w:rsidRPr="008C27EC">
          <w:rPr>
            <w:rStyle w:val="Hyperlink"/>
            <w:noProof/>
          </w:rPr>
          <w:t>Scenario: SORC 2.2 - OR Devices are inaccessible to the Cockpit</w:t>
        </w:r>
        <w:r w:rsidR="00F1584C">
          <w:rPr>
            <w:noProof/>
            <w:webHidden/>
          </w:rPr>
          <w:tab/>
        </w:r>
        <w:r w:rsidR="00F1584C">
          <w:rPr>
            <w:noProof/>
            <w:webHidden/>
          </w:rPr>
          <w:fldChar w:fldCharType="begin"/>
        </w:r>
        <w:r w:rsidR="00F1584C">
          <w:rPr>
            <w:noProof/>
            <w:webHidden/>
          </w:rPr>
          <w:instrText xml:space="preserve"> PAGEREF _Toc57392169 \h </w:instrText>
        </w:r>
        <w:r w:rsidR="00F1584C">
          <w:rPr>
            <w:noProof/>
            <w:webHidden/>
          </w:rPr>
        </w:r>
        <w:r w:rsidR="00F1584C">
          <w:rPr>
            <w:noProof/>
            <w:webHidden/>
          </w:rPr>
          <w:fldChar w:fldCharType="separate"/>
        </w:r>
        <w:r w:rsidR="00F1584C">
          <w:rPr>
            <w:noProof/>
            <w:webHidden/>
          </w:rPr>
          <w:t>35</w:t>
        </w:r>
        <w:r w:rsidR="00F1584C">
          <w:rPr>
            <w:noProof/>
            <w:webHidden/>
          </w:rPr>
          <w:fldChar w:fldCharType="end"/>
        </w:r>
      </w:hyperlink>
    </w:p>
    <w:p w14:paraId="70DD38CB" w14:textId="204E102D" w:rsidR="00F1584C" w:rsidRDefault="00983CCE">
      <w:pPr>
        <w:pStyle w:val="TOC3"/>
        <w:tabs>
          <w:tab w:val="left" w:pos="1584"/>
        </w:tabs>
        <w:rPr>
          <w:rFonts w:asciiTheme="minorHAnsi" w:eastAsiaTheme="minorEastAsia" w:hAnsiTheme="minorHAnsi" w:cstheme="minorBidi"/>
          <w:noProof/>
        </w:rPr>
      </w:pPr>
      <w:hyperlink w:anchor="_Toc57392170" w:history="1">
        <w:r w:rsidR="00F1584C" w:rsidRPr="008C27EC">
          <w:rPr>
            <w:rStyle w:val="Hyperlink"/>
            <w:noProof/>
          </w:rPr>
          <w:t>C.3.5</w:t>
        </w:r>
        <w:r w:rsidR="00F1584C">
          <w:rPr>
            <w:rFonts w:asciiTheme="minorHAnsi" w:eastAsiaTheme="minorEastAsia" w:hAnsiTheme="minorHAnsi" w:cstheme="minorBidi"/>
            <w:noProof/>
          </w:rPr>
          <w:tab/>
        </w:r>
        <w:r w:rsidR="00F1584C" w:rsidRPr="008C27EC">
          <w:rPr>
            <w:rStyle w:val="Hyperlink"/>
            <w:noProof/>
          </w:rPr>
          <w:t>Scenario: SORC 2.3 - Some OR Devices are inaccessible to the Cockpit</w:t>
        </w:r>
        <w:r w:rsidR="00F1584C">
          <w:rPr>
            <w:noProof/>
            <w:webHidden/>
          </w:rPr>
          <w:tab/>
        </w:r>
        <w:r w:rsidR="00F1584C">
          <w:rPr>
            <w:noProof/>
            <w:webHidden/>
          </w:rPr>
          <w:fldChar w:fldCharType="begin"/>
        </w:r>
        <w:r w:rsidR="00F1584C">
          <w:rPr>
            <w:noProof/>
            <w:webHidden/>
          </w:rPr>
          <w:instrText xml:space="preserve"> PAGEREF _Toc57392170 \h </w:instrText>
        </w:r>
        <w:r w:rsidR="00F1584C">
          <w:rPr>
            <w:noProof/>
            <w:webHidden/>
          </w:rPr>
        </w:r>
        <w:r w:rsidR="00F1584C">
          <w:rPr>
            <w:noProof/>
            <w:webHidden/>
          </w:rPr>
          <w:fldChar w:fldCharType="separate"/>
        </w:r>
        <w:r w:rsidR="00F1584C">
          <w:rPr>
            <w:noProof/>
            <w:webHidden/>
          </w:rPr>
          <w:t>35</w:t>
        </w:r>
        <w:r w:rsidR="00F1584C">
          <w:rPr>
            <w:noProof/>
            <w:webHidden/>
          </w:rPr>
          <w:fldChar w:fldCharType="end"/>
        </w:r>
      </w:hyperlink>
    </w:p>
    <w:p w14:paraId="71D8A513" w14:textId="404EC196" w:rsidR="00F1584C" w:rsidRDefault="00983CCE">
      <w:pPr>
        <w:pStyle w:val="TOC2"/>
        <w:rPr>
          <w:rFonts w:asciiTheme="minorHAnsi" w:eastAsiaTheme="minorEastAsia" w:hAnsiTheme="minorHAnsi" w:cstheme="minorBidi"/>
          <w:noProof/>
        </w:rPr>
      </w:pPr>
      <w:hyperlink w:anchor="_Toc57392171" w:history="1">
        <w:r w:rsidR="00F1584C" w:rsidRPr="008C27EC">
          <w:rPr>
            <w:rStyle w:val="Hyperlink"/>
            <w:noProof/>
          </w:rPr>
          <w:t>C.4 Feature: Use Case 3 - SDPi-R/xC ICU Isolation PoC Use Case - IIPoC</w:t>
        </w:r>
        <w:r w:rsidR="00F1584C">
          <w:rPr>
            <w:noProof/>
            <w:webHidden/>
          </w:rPr>
          <w:tab/>
        </w:r>
        <w:r w:rsidR="00F1584C">
          <w:rPr>
            <w:noProof/>
            <w:webHidden/>
          </w:rPr>
          <w:fldChar w:fldCharType="begin"/>
        </w:r>
        <w:r w:rsidR="00F1584C">
          <w:rPr>
            <w:noProof/>
            <w:webHidden/>
          </w:rPr>
          <w:instrText xml:space="preserve"> PAGEREF _Toc57392171 \h </w:instrText>
        </w:r>
        <w:r w:rsidR="00F1584C">
          <w:rPr>
            <w:noProof/>
            <w:webHidden/>
          </w:rPr>
        </w:r>
        <w:r w:rsidR="00F1584C">
          <w:rPr>
            <w:noProof/>
            <w:webHidden/>
          </w:rPr>
          <w:fldChar w:fldCharType="separate"/>
        </w:r>
        <w:r w:rsidR="00F1584C">
          <w:rPr>
            <w:noProof/>
            <w:webHidden/>
          </w:rPr>
          <w:t>35</w:t>
        </w:r>
        <w:r w:rsidR="00F1584C">
          <w:rPr>
            <w:noProof/>
            <w:webHidden/>
          </w:rPr>
          <w:fldChar w:fldCharType="end"/>
        </w:r>
      </w:hyperlink>
    </w:p>
    <w:p w14:paraId="1F41C84F" w14:textId="1EA88100" w:rsidR="00F1584C" w:rsidRDefault="00983CCE">
      <w:pPr>
        <w:pStyle w:val="TOC3"/>
        <w:rPr>
          <w:rFonts w:asciiTheme="minorHAnsi" w:eastAsiaTheme="minorEastAsia" w:hAnsiTheme="minorHAnsi" w:cstheme="minorBidi"/>
          <w:noProof/>
        </w:rPr>
      </w:pPr>
      <w:hyperlink w:anchor="_Toc57392172" w:history="1">
        <w:r w:rsidR="00F1584C" w:rsidRPr="008C27EC">
          <w:rPr>
            <w:rStyle w:val="Hyperlink"/>
            <w:noProof/>
          </w:rPr>
          <w:t>Narrative:</w:t>
        </w:r>
        <w:r w:rsidR="00F1584C">
          <w:rPr>
            <w:noProof/>
            <w:webHidden/>
          </w:rPr>
          <w:tab/>
        </w:r>
        <w:r w:rsidR="00F1584C">
          <w:rPr>
            <w:noProof/>
            <w:webHidden/>
          </w:rPr>
          <w:fldChar w:fldCharType="begin"/>
        </w:r>
        <w:r w:rsidR="00F1584C">
          <w:rPr>
            <w:noProof/>
            <w:webHidden/>
          </w:rPr>
          <w:instrText xml:space="preserve"> PAGEREF _Toc57392172 \h </w:instrText>
        </w:r>
        <w:r w:rsidR="00F1584C">
          <w:rPr>
            <w:noProof/>
            <w:webHidden/>
          </w:rPr>
        </w:r>
        <w:r w:rsidR="00F1584C">
          <w:rPr>
            <w:noProof/>
            <w:webHidden/>
          </w:rPr>
          <w:fldChar w:fldCharType="separate"/>
        </w:r>
        <w:r w:rsidR="00F1584C">
          <w:rPr>
            <w:noProof/>
            <w:webHidden/>
          </w:rPr>
          <w:t>35</w:t>
        </w:r>
        <w:r w:rsidR="00F1584C">
          <w:rPr>
            <w:noProof/>
            <w:webHidden/>
          </w:rPr>
          <w:fldChar w:fldCharType="end"/>
        </w:r>
      </w:hyperlink>
    </w:p>
    <w:p w14:paraId="39AE42A9" w14:textId="366775F3" w:rsidR="00F1584C" w:rsidRDefault="00983CCE">
      <w:pPr>
        <w:pStyle w:val="TOC3"/>
        <w:rPr>
          <w:rFonts w:asciiTheme="minorHAnsi" w:eastAsiaTheme="minorEastAsia" w:hAnsiTheme="minorHAnsi" w:cstheme="minorBidi"/>
          <w:noProof/>
        </w:rPr>
      </w:pPr>
      <w:hyperlink w:anchor="_Toc57392173" w:history="1">
        <w:r w:rsidR="00F1584C" w:rsidRPr="008C27EC">
          <w:rPr>
            <w:rStyle w:val="Hyperlink"/>
            <w:noProof/>
          </w:rPr>
          <w:t>Background: Technical Pre-Condition</w:t>
        </w:r>
        <w:r w:rsidR="00F1584C">
          <w:rPr>
            <w:noProof/>
            <w:webHidden/>
          </w:rPr>
          <w:tab/>
        </w:r>
        <w:r w:rsidR="00F1584C">
          <w:rPr>
            <w:noProof/>
            <w:webHidden/>
          </w:rPr>
          <w:fldChar w:fldCharType="begin"/>
        </w:r>
        <w:r w:rsidR="00F1584C">
          <w:rPr>
            <w:noProof/>
            <w:webHidden/>
          </w:rPr>
          <w:instrText xml:space="preserve"> PAGEREF _Toc57392173 \h </w:instrText>
        </w:r>
        <w:r w:rsidR="00F1584C">
          <w:rPr>
            <w:noProof/>
            <w:webHidden/>
          </w:rPr>
        </w:r>
        <w:r w:rsidR="00F1584C">
          <w:rPr>
            <w:noProof/>
            <w:webHidden/>
          </w:rPr>
          <w:fldChar w:fldCharType="separate"/>
        </w:r>
        <w:r w:rsidR="00F1584C">
          <w:rPr>
            <w:noProof/>
            <w:webHidden/>
          </w:rPr>
          <w:t>35</w:t>
        </w:r>
        <w:r w:rsidR="00F1584C">
          <w:rPr>
            <w:noProof/>
            <w:webHidden/>
          </w:rPr>
          <w:fldChar w:fldCharType="end"/>
        </w:r>
      </w:hyperlink>
    </w:p>
    <w:p w14:paraId="6D401D91" w14:textId="2BA252AD" w:rsidR="00F1584C" w:rsidRDefault="00983CCE">
      <w:pPr>
        <w:pStyle w:val="TOC2"/>
        <w:rPr>
          <w:rFonts w:asciiTheme="minorHAnsi" w:eastAsiaTheme="minorEastAsia" w:hAnsiTheme="minorHAnsi" w:cstheme="minorBidi"/>
          <w:noProof/>
        </w:rPr>
      </w:pPr>
      <w:hyperlink w:anchor="_Toc57392174" w:history="1">
        <w:r w:rsidR="00F1584C" w:rsidRPr="008C27EC">
          <w:rPr>
            <w:rStyle w:val="Hyperlink"/>
            <w:noProof/>
          </w:rPr>
          <w:t>C.5 - Feature: Use Case 4 - SDPI-A - Silent PoC Alert distribution - SPoC</w:t>
        </w:r>
        <w:r w:rsidR="00F1584C">
          <w:rPr>
            <w:noProof/>
            <w:webHidden/>
          </w:rPr>
          <w:tab/>
        </w:r>
        <w:r w:rsidR="00F1584C">
          <w:rPr>
            <w:noProof/>
            <w:webHidden/>
          </w:rPr>
          <w:fldChar w:fldCharType="begin"/>
        </w:r>
        <w:r w:rsidR="00F1584C">
          <w:rPr>
            <w:noProof/>
            <w:webHidden/>
          </w:rPr>
          <w:instrText xml:space="preserve"> PAGEREF _Toc57392174 \h </w:instrText>
        </w:r>
        <w:r w:rsidR="00F1584C">
          <w:rPr>
            <w:noProof/>
            <w:webHidden/>
          </w:rPr>
        </w:r>
        <w:r w:rsidR="00F1584C">
          <w:rPr>
            <w:noProof/>
            <w:webHidden/>
          </w:rPr>
          <w:fldChar w:fldCharType="separate"/>
        </w:r>
        <w:r w:rsidR="00F1584C">
          <w:rPr>
            <w:noProof/>
            <w:webHidden/>
          </w:rPr>
          <w:t>35</w:t>
        </w:r>
        <w:r w:rsidR="00F1584C">
          <w:rPr>
            <w:noProof/>
            <w:webHidden/>
          </w:rPr>
          <w:fldChar w:fldCharType="end"/>
        </w:r>
      </w:hyperlink>
    </w:p>
    <w:p w14:paraId="4FBB2B27" w14:textId="6E0969CD" w:rsidR="00F1584C" w:rsidRDefault="00983CCE">
      <w:pPr>
        <w:pStyle w:val="TOC3"/>
        <w:tabs>
          <w:tab w:val="left" w:pos="1584"/>
        </w:tabs>
        <w:rPr>
          <w:rFonts w:asciiTheme="minorHAnsi" w:eastAsiaTheme="minorEastAsia" w:hAnsiTheme="minorHAnsi" w:cstheme="minorBidi"/>
          <w:noProof/>
        </w:rPr>
      </w:pPr>
      <w:hyperlink w:anchor="_Toc57392175" w:history="1">
        <w:r w:rsidR="00F1584C" w:rsidRPr="008C27EC">
          <w:rPr>
            <w:rStyle w:val="Hyperlink"/>
            <w:noProof/>
          </w:rPr>
          <w:t>C.5.1</w:t>
        </w:r>
        <w:r w:rsidR="00F1584C">
          <w:rPr>
            <w:rFonts w:asciiTheme="minorHAnsi" w:eastAsiaTheme="minorEastAsia" w:hAnsiTheme="minorHAnsi" w:cstheme="minorBidi"/>
            <w:noProof/>
          </w:rPr>
          <w:tab/>
        </w:r>
        <w:r w:rsidR="00F1584C" w:rsidRPr="008C27EC">
          <w:rPr>
            <w:rStyle w:val="Hyperlink"/>
            <w:noProof/>
          </w:rPr>
          <w:t>Narrative</w:t>
        </w:r>
        <w:r w:rsidR="00F1584C">
          <w:rPr>
            <w:noProof/>
            <w:webHidden/>
          </w:rPr>
          <w:tab/>
        </w:r>
        <w:r w:rsidR="00F1584C">
          <w:rPr>
            <w:noProof/>
            <w:webHidden/>
          </w:rPr>
          <w:fldChar w:fldCharType="begin"/>
        </w:r>
        <w:r w:rsidR="00F1584C">
          <w:rPr>
            <w:noProof/>
            <w:webHidden/>
          </w:rPr>
          <w:instrText xml:space="preserve"> PAGEREF _Toc57392175 \h </w:instrText>
        </w:r>
        <w:r w:rsidR="00F1584C">
          <w:rPr>
            <w:noProof/>
            <w:webHidden/>
          </w:rPr>
        </w:r>
        <w:r w:rsidR="00F1584C">
          <w:rPr>
            <w:noProof/>
            <w:webHidden/>
          </w:rPr>
          <w:fldChar w:fldCharType="separate"/>
        </w:r>
        <w:r w:rsidR="00F1584C">
          <w:rPr>
            <w:noProof/>
            <w:webHidden/>
          </w:rPr>
          <w:t>36</w:t>
        </w:r>
        <w:r w:rsidR="00F1584C">
          <w:rPr>
            <w:noProof/>
            <w:webHidden/>
          </w:rPr>
          <w:fldChar w:fldCharType="end"/>
        </w:r>
      </w:hyperlink>
    </w:p>
    <w:p w14:paraId="5A734B29" w14:textId="659C4B49" w:rsidR="00F1584C" w:rsidRDefault="00983CCE">
      <w:pPr>
        <w:pStyle w:val="TOC3"/>
        <w:tabs>
          <w:tab w:val="left" w:pos="1584"/>
        </w:tabs>
        <w:rPr>
          <w:rFonts w:asciiTheme="minorHAnsi" w:eastAsiaTheme="minorEastAsia" w:hAnsiTheme="minorHAnsi" w:cstheme="minorBidi"/>
          <w:noProof/>
        </w:rPr>
      </w:pPr>
      <w:hyperlink w:anchor="_Toc57392176" w:history="1">
        <w:r w:rsidR="00F1584C" w:rsidRPr="008C27EC">
          <w:rPr>
            <w:rStyle w:val="Hyperlink"/>
            <w:noProof/>
          </w:rPr>
          <w:t>C.5.2</w:t>
        </w:r>
        <w:r w:rsidR="00F1584C">
          <w:rPr>
            <w:rFonts w:asciiTheme="minorHAnsi" w:eastAsiaTheme="minorEastAsia" w:hAnsiTheme="minorHAnsi" w:cstheme="minorBidi"/>
            <w:noProof/>
          </w:rPr>
          <w:tab/>
        </w:r>
        <w:r w:rsidR="00F1584C" w:rsidRPr="008C27EC">
          <w:rPr>
            <w:rStyle w:val="Hyperlink"/>
            <w:noProof/>
          </w:rPr>
          <w:t>Background: Technical Pre-Condition</w:t>
        </w:r>
        <w:r w:rsidR="00F1584C">
          <w:rPr>
            <w:noProof/>
            <w:webHidden/>
          </w:rPr>
          <w:tab/>
        </w:r>
        <w:r w:rsidR="00F1584C">
          <w:rPr>
            <w:noProof/>
            <w:webHidden/>
          </w:rPr>
          <w:fldChar w:fldCharType="begin"/>
        </w:r>
        <w:r w:rsidR="00F1584C">
          <w:rPr>
            <w:noProof/>
            <w:webHidden/>
          </w:rPr>
          <w:instrText xml:space="preserve"> PAGEREF _Toc57392176 \h </w:instrText>
        </w:r>
        <w:r w:rsidR="00F1584C">
          <w:rPr>
            <w:noProof/>
            <w:webHidden/>
          </w:rPr>
        </w:r>
        <w:r w:rsidR="00F1584C">
          <w:rPr>
            <w:noProof/>
            <w:webHidden/>
          </w:rPr>
          <w:fldChar w:fldCharType="separate"/>
        </w:r>
        <w:r w:rsidR="00F1584C">
          <w:rPr>
            <w:noProof/>
            <w:webHidden/>
          </w:rPr>
          <w:t>36</w:t>
        </w:r>
        <w:r w:rsidR="00F1584C">
          <w:rPr>
            <w:noProof/>
            <w:webHidden/>
          </w:rPr>
          <w:fldChar w:fldCharType="end"/>
        </w:r>
      </w:hyperlink>
    </w:p>
    <w:p w14:paraId="1417557D" w14:textId="7F6C8A1D" w:rsidR="00F1584C" w:rsidRDefault="00983CCE">
      <w:pPr>
        <w:pStyle w:val="TOC3"/>
        <w:tabs>
          <w:tab w:val="left" w:pos="1584"/>
        </w:tabs>
        <w:rPr>
          <w:rFonts w:asciiTheme="minorHAnsi" w:eastAsiaTheme="minorEastAsia" w:hAnsiTheme="minorHAnsi" w:cstheme="minorBidi"/>
          <w:noProof/>
        </w:rPr>
      </w:pPr>
      <w:hyperlink w:anchor="_Toc57392177" w:history="1">
        <w:r w:rsidR="00F1584C" w:rsidRPr="008C27EC">
          <w:rPr>
            <w:rStyle w:val="Hyperlink"/>
            <w:noProof/>
          </w:rPr>
          <w:t>C.5.3</w:t>
        </w:r>
        <w:r w:rsidR="00F1584C">
          <w:rPr>
            <w:rFonts w:asciiTheme="minorHAnsi" w:eastAsiaTheme="minorEastAsia" w:hAnsiTheme="minorHAnsi" w:cstheme="minorBidi"/>
            <w:noProof/>
          </w:rPr>
          <w:tab/>
        </w:r>
        <w:r w:rsidR="00F1584C" w:rsidRPr="008C27EC">
          <w:rPr>
            <w:rStyle w:val="Hyperlink"/>
            <w:noProof/>
          </w:rPr>
          <w:t>Scenario: SPoC 4.1 - Medical device detects an alert situation and at least one distributed alarm system (xDASxx) is accessible</w:t>
        </w:r>
        <w:r w:rsidR="00F1584C">
          <w:rPr>
            <w:noProof/>
            <w:webHidden/>
          </w:rPr>
          <w:tab/>
        </w:r>
        <w:r w:rsidR="00F1584C">
          <w:rPr>
            <w:noProof/>
            <w:webHidden/>
          </w:rPr>
          <w:fldChar w:fldCharType="begin"/>
        </w:r>
        <w:r w:rsidR="00F1584C">
          <w:rPr>
            <w:noProof/>
            <w:webHidden/>
          </w:rPr>
          <w:instrText xml:space="preserve"> PAGEREF _Toc57392177 \h </w:instrText>
        </w:r>
        <w:r w:rsidR="00F1584C">
          <w:rPr>
            <w:noProof/>
            <w:webHidden/>
          </w:rPr>
        </w:r>
        <w:r w:rsidR="00F1584C">
          <w:rPr>
            <w:noProof/>
            <w:webHidden/>
          </w:rPr>
          <w:fldChar w:fldCharType="separate"/>
        </w:r>
        <w:r w:rsidR="00F1584C">
          <w:rPr>
            <w:noProof/>
            <w:webHidden/>
          </w:rPr>
          <w:t>37</w:t>
        </w:r>
        <w:r w:rsidR="00F1584C">
          <w:rPr>
            <w:noProof/>
            <w:webHidden/>
          </w:rPr>
          <w:fldChar w:fldCharType="end"/>
        </w:r>
      </w:hyperlink>
    </w:p>
    <w:p w14:paraId="5E375DF9" w14:textId="21F8C72F" w:rsidR="00F1584C" w:rsidRDefault="00983CCE">
      <w:pPr>
        <w:pStyle w:val="TOC3"/>
        <w:tabs>
          <w:tab w:val="left" w:pos="1584"/>
        </w:tabs>
        <w:rPr>
          <w:rFonts w:asciiTheme="minorHAnsi" w:eastAsiaTheme="minorEastAsia" w:hAnsiTheme="minorHAnsi" w:cstheme="minorBidi"/>
          <w:noProof/>
        </w:rPr>
      </w:pPr>
      <w:hyperlink w:anchor="_Toc57392178" w:history="1">
        <w:r w:rsidR="00F1584C" w:rsidRPr="008C27EC">
          <w:rPr>
            <w:rStyle w:val="Hyperlink"/>
            <w:noProof/>
          </w:rPr>
          <w:t>C.5.4</w:t>
        </w:r>
        <w:r w:rsidR="00F1584C">
          <w:rPr>
            <w:rFonts w:asciiTheme="minorHAnsi" w:eastAsiaTheme="minorEastAsia" w:hAnsiTheme="minorHAnsi" w:cstheme="minorBidi"/>
            <w:noProof/>
          </w:rPr>
          <w:tab/>
        </w:r>
        <w:r w:rsidR="00F1584C" w:rsidRPr="008C27EC">
          <w:rPr>
            <w:rStyle w:val="Hyperlink"/>
            <w:noProof/>
          </w:rPr>
          <w:t>Scenario: SPoC 4.2 - Medical device detects an alert situation and all distributed alarm systems (xDASxx) are inaccessible or become inaccessible</w:t>
        </w:r>
        <w:r w:rsidR="00F1584C">
          <w:rPr>
            <w:noProof/>
            <w:webHidden/>
          </w:rPr>
          <w:tab/>
        </w:r>
        <w:r w:rsidR="00F1584C">
          <w:rPr>
            <w:noProof/>
            <w:webHidden/>
          </w:rPr>
          <w:fldChar w:fldCharType="begin"/>
        </w:r>
        <w:r w:rsidR="00F1584C">
          <w:rPr>
            <w:noProof/>
            <w:webHidden/>
          </w:rPr>
          <w:instrText xml:space="preserve"> PAGEREF _Toc57392178 \h </w:instrText>
        </w:r>
        <w:r w:rsidR="00F1584C">
          <w:rPr>
            <w:noProof/>
            <w:webHidden/>
          </w:rPr>
        </w:r>
        <w:r w:rsidR="00F1584C">
          <w:rPr>
            <w:noProof/>
            <w:webHidden/>
          </w:rPr>
          <w:fldChar w:fldCharType="separate"/>
        </w:r>
        <w:r w:rsidR="00F1584C">
          <w:rPr>
            <w:noProof/>
            <w:webHidden/>
          </w:rPr>
          <w:t>37</w:t>
        </w:r>
        <w:r w:rsidR="00F1584C">
          <w:rPr>
            <w:noProof/>
            <w:webHidden/>
          </w:rPr>
          <w:fldChar w:fldCharType="end"/>
        </w:r>
      </w:hyperlink>
    </w:p>
    <w:p w14:paraId="0D1CF0D4" w14:textId="59802B10" w:rsidR="00F1584C" w:rsidRDefault="00983CCE">
      <w:pPr>
        <w:pStyle w:val="TOC3"/>
        <w:tabs>
          <w:tab w:val="left" w:pos="1584"/>
        </w:tabs>
        <w:rPr>
          <w:rFonts w:asciiTheme="minorHAnsi" w:eastAsiaTheme="minorEastAsia" w:hAnsiTheme="minorHAnsi" w:cstheme="minorBidi"/>
          <w:noProof/>
        </w:rPr>
      </w:pPr>
      <w:hyperlink w:anchor="_Toc57392179" w:history="1">
        <w:r w:rsidR="00F1584C" w:rsidRPr="008C27EC">
          <w:rPr>
            <w:rStyle w:val="Hyperlink"/>
            <w:noProof/>
          </w:rPr>
          <w:t>C.5.5</w:t>
        </w:r>
        <w:r w:rsidR="00F1584C">
          <w:rPr>
            <w:rFonts w:asciiTheme="minorHAnsi" w:eastAsiaTheme="minorEastAsia" w:hAnsiTheme="minorHAnsi" w:cstheme="minorBidi"/>
            <w:noProof/>
          </w:rPr>
          <w:tab/>
        </w:r>
        <w:r w:rsidR="00F1584C" w:rsidRPr="008C27EC">
          <w:rPr>
            <w:rStyle w:val="Hyperlink"/>
            <w:noProof/>
          </w:rPr>
          <w:t>Scenario: SPoC 4.3 - Alert situation has been resolved and at least one distributed alarm system (xDASxx) is accessible</w:t>
        </w:r>
        <w:r w:rsidR="00F1584C">
          <w:rPr>
            <w:noProof/>
            <w:webHidden/>
          </w:rPr>
          <w:tab/>
        </w:r>
        <w:r w:rsidR="00F1584C">
          <w:rPr>
            <w:noProof/>
            <w:webHidden/>
          </w:rPr>
          <w:fldChar w:fldCharType="begin"/>
        </w:r>
        <w:r w:rsidR="00F1584C">
          <w:rPr>
            <w:noProof/>
            <w:webHidden/>
          </w:rPr>
          <w:instrText xml:space="preserve"> PAGEREF _Toc57392179 \h </w:instrText>
        </w:r>
        <w:r w:rsidR="00F1584C">
          <w:rPr>
            <w:noProof/>
            <w:webHidden/>
          </w:rPr>
        </w:r>
        <w:r w:rsidR="00F1584C">
          <w:rPr>
            <w:noProof/>
            <w:webHidden/>
          </w:rPr>
          <w:fldChar w:fldCharType="separate"/>
        </w:r>
        <w:r w:rsidR="00F1584C">
          <w:rPr>
            <w:noProof/>
            <w:webHidden/>
          </w:rPr>
          <w:t>37</w:t>
        </w:r>
        <w:r w:rsidR="00F1584C">
          <w:rPr>
            <w:noProof/>
            <w:webHidden/>
          </w:rPr>
          <w:fldChar w:fldCharType="end"/>
        </w:r>
      </w:hyperlink>
    </w:p>
    <w:p w14:paraId="2A4FA08D" w14:textId="699BF08A" w:rsidR="00F1584C" w:rsidRDefault="00983CCE">
      <w:pPr>
        <w:pStyle w:val="TOC3"/>
        <w:tabs>
          <w:tab w:val="left" w:pos="1584"/>
        </w:tabs>
        <w:rPr>
          <w:rFonts w:asciiTheme="minorHAnsi" w:eastAsiaTheme="minorEastAsia" w:hAnsiTheme="minorHAnsi" w:cstheme="minorBidi"/>
          <w:noProof/>
        </w:rPr>
      </w:pPr>
      <w:hyperlink w:anchor="_Toc57392180" w:history="1">
        <w:r w:rsidR="00F1584C" w:rsidRPr="008C27EC">
          <w:rPr>
            <w:rStyle w:val="Hyperlink"/>
            <w:noProof/>
          </w:rPr>
          <w:t>C.5.6</w:t>
        </w:r>
        <w:r w:rsidR="00F1584C">
          <w:rPr>
            <w:rFonts w:asciiTheme="minorHAnsi" w:eastAsiaTheme="minorEastAsia" w:hAnsiTheme="minorHAnsi" w:cstheme="minorBidi"/>
            <w:noProof/>
          </w:rPr>
          <w:tab/>
        </w:r>
        <w:r w:rsidR="00F1584C" w:rsidRPr="008C27EC">
          <w:rPr>
            <w:rStyle w:val="Hyperlink"/>
            <w:noProof/>
          </w:rPr>
          <w:t>Scenario: SPoC 4.4 - Medical device detects an alert situation, initially xDASxx is accessible but fails</w:t>
        </w:r>
        <w:r w:rsidR="00F1584C">
          <w:rPr>
            <w:noProof/>
            <w:webHidden/>
          </w:rPr>
          <w:tab/>
        </w:r>
        <w:r w:rsidR="00F1584C">
          <w:rPr>
            <w:noProof/>
            <w:webHidden/>
          </w:rPr>
          <w:fldChar w:fldCharType="begin"/>
        </w:r>
        <w:r w:rsidR="00F1584C">
          <w:rPr>
            <w:noProof/>
            <w:webHidden/>
          </w:rPr>
          <w:instrText xml:space="preserve"> PAGEREF _Toc57392180 \h </w:instrText>
        </w:r>
        <w:r w:rsidR="00F1584C">
          <w:rPr>
            <w:noProof/>
            <w:webHidden/>
          </w:rPr>
        </w:r>
        <w:r w:rsidR="00F1584C">
          <w:rPr>
            <w:noProof/>
            <w:webHidden/>
          </w:rPr>
          <w:fldChar w:fldCharType="separate"/>
        </w:r>
        <w:r w:rsidR="00F1584C">
          <w:rPr>
            <w:noProof/>
            <w:webHidden/>
          </w:rPr>
          <w:t>38</w:t>
        </w:r>
        <w:r w:rsidR="00F1584C">
          <w:rPr>
            <w:noProof/>
            <w:webHidden/>
          </w:rPr>
          <w:fldChar w:fldCharType="end"/>
        </w:r>
      </w:hyperlink>
    </w:p>
    <w:p w14:paraId="4BCF0927" w14:textId="1F1BA841" w:rsidR="00F1584C" w:rsidRDefault="00983CCE">
      <w:pPr>
        <w:pStyle w:val="TOC2"/>
        <w:tabs>
          <w:tab w:val="left" w:pos="1152"/>
        </w:tabs>
        <w:rPr>
          <w:rFonts w:asciiTheme="minorHAnsi" w:eastAsiaTheme="minorEastAsia" w:hAnsiTheme="minorHAnsi" w:cstheme="minorBidi"/>
          <w:noProof/>
        </w:rPr>
      </w:pPr>
      <w:hyperlink w:anchor="_Toc57392181" w:history="1">
        <w:r w:rsidR="00F1584C" w:rsidRPr="008C27EC">
          <w:rPr>
            <w:rStyle w:val="Hyperlink"/>
            <w:noProof/>
          </w:rPr>
          <w:t>C.6</w:t>
        </w:r>
        <w:r w:rsidR="00F1584C">
          <w:rPr>
            <w:rFonts w:asciiTheme="minorHAnsi" w:eastAsiaTheme="minorEastAsia" w:hAnsiTheme="minorHAnsi" w:cstheme="minorBidi"/>
            <w:noProof/>
          </w:rPr>
          <w:tab/>
        </w:r>
        <w:r w:rsidR="00F1584C" w:rsidRPr="008C27EC">
          <w:rPr>
            <w:rStyle w:val="Hyperlink"/>
            <w:noProof/>
          </w:rPr>
          <w:t>Feature: Use Case 5 - SDPi-A: Silent ICU Alert Distribution - SICU</w:t>
        </w:r>
        <w:r w:rsidR="00F1584C">
          <w:rPr>
            <w:noProof/>
            <w:webHidden/>
          </w:rPr>
          <w:tab/>
        </w:r>
        <w:r w:rsidR="00F1584C">
          <w:rPr>
            <w:noProof/>
            <w:webHidden/>
          </w:rPr>
          <w:fldChar w:fldCharType="begin"/>
        </w:r>
        <w:r w:rsidR="00F1584C">
          <w:rPr>
            <w:noProof/>
            <w:webHidden/>
          </w:rPr>
          <w:instrText xml:space="preserve"> PAGEREF _Toc57392181 \h </w:instrText>
        </w:r>
        <w:r w:rsidR="00F1584C">
          <w:rPr>
            <w:noProof/>
            <w:webHidden/>
          </w:rPr>
        </w:r>
        <w:r w:rsidR="00F1584C">
          <w:rPr>
            <w:noProof/>
            <w:webHidden/>
          </w:rPr>
          <w:fldChar w:fldCharType="separate"/>
        </w:r>
        <w:r w:rsidR="00F1584C">
          <w:rPr>
            <w:noProof/>
            <w:webHidden/>
          </w:rPr>
          <w:t>38</w:t>
        </w:r>
        <w:r w:rsidR="00F1584C">
          <w:rPr>
            <w:noProof/>
            <w:webHidden/>
          </w:rPr>
          <w:fldChar w:fldCharType="end"/>
        </w:r>
      </w:hyperlink>
    </w:p>
    <w:p w14:paraId="609F0564" w14:textId="189C2593" w:rsidR="00F1584C" w:rsidRDefault="00983CCE">
      <w:pPr>
        <w:pStyle w:val="TOC3"/>
        <w:tabs>
          <w:tab w:val="left" w:pos="1584"/>
        </w:tabs>
        <w:rPr>
          <w:rFonts w:asciiTheme="minorHAnsi" w:eastAsiaTheme="minorEastAsia" w:hAnsiTheme="minorHAnsi" w:cstheme="minorBidi"/>
          <w:noProof/>
        </w:rPr>
      </w:pPr>
      <w:hyperlink w:anchor="_Toc57392182" w:history="1">
        <w:r w:rsidR="00F1584C" w:rsidRPr="008C27EC">
          <w:rPr>
            <w:rStyle w:val="Hyperlink"/>
            <w:noProof/>
          </w:rPr>
          <w:t>C.6.1</w:t>
        </w:r>
        <w:r w:rsidR="00F1584C">
          <w:rPr>
            <w:rFonts w:asciiTheme="minorHAnsi" w:eastAsiaTheme="minorEastAsia" w:hAnsiTheme="minorHAnsi" w:cstheme="minorBidi"/>
            <w:noProof/>
          </w:rPr>
          <w:tab/>
        </w:r>
        <w:r w:rsidR="00F1584C" w:rsidRPr="008C27EC">
          <w:rPr>
            <w:rStyle w:val="Hyperlink"/>
            <w:noProof/>
          </w:rPr>
          <w:t>Narrative:</w:t>
        </w:r>
        <w:r w:rsidR="00F1584C">
          <w:rPr>
            <w:noProof/>
            <w:webHidden/>
          </w:rPr>
          <w:tab/>
        </w:r>
        <w:r w:rsidR="00F1584C">
          <w:rPr>
            <w:noProof/>
            <w:webHidden/>
          </w:rPr>
          <w:fldChar w:fldCharType="begin"/>
        </w:r>
        <w:r w:rsidR="00F1584C">
          <w:rPr>
            <w:noProof/>
            <w:webHidden/>
          </w:rPr>
          <w:instrText xml:space="preserve"> PAGEREF _Toc57392182 \h </w:instrText>
        </w:r>
        <w:r w:rsidR="00F1584C">
          <w:rPr>
            <w:noProof/>
            <w:webHidden/>
          </w:rPr>
        </w:r>
        <w:r w:rsidR="00F1584C">
          <w:rPr>
            <w:noProof/>
            <w:webHidden/>
          </w:rPr>
          <w:fldChar w:fldCharType="separate"/>
        </w:r>
        <w:r w:rsidR="00F1584C">
          <w:rPr>
            <w:noProof/>
            <w:webHidden/>
          </w:rPr>
          <w:t>38</w:t>
        </w:r>
        <w:r w:rsidR="00F1584C">
          <w:rPr>
            <w:noProof/>
            <w:webHidden/>
          </w:rPr>
          <w:fldChar w:fldCharType="end"/>
        </w:r>
      </w:hyperlink>
    </w:p>
    <w:p w14:paraId="4F9EC091" w14:textId="67E04B68" w:rsidR="00F1584C" w:rsidRDefault="00983CCE">
      <w:pPr>
        <w:pStyle w:val="TOC3"/>
        <w:tabs>
          <w:tab w:val="left" w:pos="1584"/>
        </w:tabs>
        <w:rPr>
          <w:rFonts w:asciiTheme="minorHAnsi" w:eastAsiaTheme="minorEastAsia" w:hAnsiTheme="minorHAnsi" w:cstheme="minorBidi"/>
          <w:noProof/>
        </w:rPr>
      </w:pPr>
      <w:hyperlink w:anchor="_Toc57392183" w:history="1">
        <w:r w:rsidR="00F1584C" w:rsidRPr="008C27EC">
          <w:rPr>
            <w:rStyle w:val="Hyperlink"/>
            <w:noProof/>
          </w:rPr>
          <w:t>C.6.2</w:t>
        </w:r>
        <w:r w:rsidR="00F1584C">
          <w:rPr>
            <w:rFonts w:asciiTheme="minorHAnsi" w:eastAsiaTheme="minorEastAsia" w:hAnsiTheme="minorHAnsi" w:cstheme="minorBidi"/>
            <w:noProof/>
          </w:rPr>
          <w:tab/>
        </w:r>
        <w:r w:rsidR="00F1584C" w:rsidRPr="008C27EC">
          <w:rPr>
            <w:rStyle w:val="Hyperlink"/>
            <w:noProof/>
          </w:rPr>
          <w:t>Background: Technical Pre-Condition</w:t>
        </w:r>
        <w:r w:rsidR="00F1584C">
          <w:rPr>
            <w:noProof/>
            <w:webHidden/>
          </w:rPr>
          <w:tab/>
        </w:r>
        <w:r w:rsidR="00F1584C">
          <w:rPr>
            <w:noProof/>
            <w:webHidden/>
          </w:rPr>
          <w:fldChar w:fldCharType="begin"/>
        </w:r>
        <w:r w:rsidR="00F1584C">
          <w:rPr>
            <w:noProof/>
            <w:webHidden/>
          </w:rPr>
          <w:instrText xml:space="preserve"> PAGEREF _Toc57392183 \h </w:instrText>
        </w:r>
        <w:r w:rsidR="00F1584C">
          <w:rPr>
            <w:noProof/>
            <w:webHidden/>
          </w:rPr>
        </w:r>
        <w:r w:rsidR="00F1584C">
          <w:rPr>
            <w:noProof/>
            <w:webHidden/>
          </w:rPr>
          <w:fldChar w:fldCharType="separate"/>
        </w:r>
        <w:r w:rsidR="00F1584C">
          <w:rPr>
            <w:noProof/>
            <w:webHidden/>
          </w:rPr>
          <w:t>39</w:t>
        </w:r>
        <w:r w:rsidR="00F1584C">
          <w:rPr>
            <w:noProof/>
            <w:webHidden/>
          </w:rPr>
          <w:fldChar w:fldCharType="end"/>
        </w:r>
      </w:hyperlink>
    </w:p>
    <w:p w14:paraId="184E6274" w14:textId="345DCB8A" w:rsidR="00F1584C" w:rsidRDefault="00983CCE">
      <w:pPr>
        <w:pStyle w:val="TOC3"/>
        <w:tabs>
          <w:tab w:val="left" w:pos="1584"/>
        </w:tabs>
        <w:rPr>
          <w:rFonts w:asciiTheme="minorHAnsi" w:eastAsiaTheme="minorEastAsia" w:hAnsiTheme="minorHAnsi" w:cstheme="minorBidi"/>
          <w:noProof/>
        </w:rPr>
      </w:pPr>
      <w:hyperlink w:anchor="_Toc57392184" w:history="1">
        <w:r w:rsidR="00F1584C" w:rsidRPr="008C27EC">
          <w:rPr>
            <w:rStyle w:val="Hyperlink"/>
            <w:noProof/>
          </w:rPr>
          <w:t>C.6.3</w:t>
        </w:r>
        <w:r w:rsidR="00F1584C">
          <w:rPr>
            <w:rFonts w:asciiTheme="minorHAnsi" w:eastAsiaTheme="minorEastAsia" w:hAnsiTheme="minorHAnsi" w:cstheme="minorBidi"/>
            <w:noProof/>
          </w:rPr>
          <w:tab/>
        </w:r>
        <w:r w:rsidR="00F1584C" w:rsidRPr="008C27EC">
          <w:rPr>
            <w:rStyle w:val="Hyperlink"/>
            <w:noProof/>
          </w:rPr>
          <w:t>Scenario: SICU 5.1 - Medical device detects an alert situation and the distributed alarm system CDAScg is accessible</w:t>
        </w:r>
        <w:r w:rsidR="00F1584C">
          <w:rPr>
            <w:noProof/>
            <w:webHidden/>
          </w:rPr>
          <w:tab/>
        </w:r>
        <w:r w:rsidR="00F1584C">
          <w:rPr>
            <w:noProof/>
            <w:webHidden/>
          </w:rPr>
          <w:fldChar w:fldCharType="begin"/>
        </w:r>
        <w:r w:rsidR="00F1584C">
          <w:rPr>
            <w:noProof/>
            <w:webHidden/>
          </w:rPr>
          <w:instrText xml:space="preserve"> PAGEREF _Toc57392184 \h </w:instrText>
        </w:r>
        <w:r w:rsidR="00F1584C">
          <w:rPr>
            <w:noProof/>
            <w:webHidden/>
          </w:rPr>
        </w:r>
        <w:r w:rsidR="00F1584C">
          <w:rPr>
            <w:noProof/>
            <w:webHidden/>
          </w:rPr>
          <w:fldChar w:fldCharType="separate"/>
        </w:r>
        <w:r w:rsidR="00F1584C">
          <w:rPr>
            <w:noProof/>
            <w:webHidden/>
          </w:rPr>
          <w:t>39</w:t>
        </w:r>
        <w:r w:rsidR="00F1584C">
          <w:rPr>
            <w:noProof/>
            <w:webHidden/>
          </w:rPr>
          <w:fldChar w:fldCharType="end"/>
        </w:r>
      </w:hyperlink>
    </w:p>
    <w:p w14:paraId="1223C593" w14:textId="3D7C8769" w:rsidR="00F1584C" w:rsidRDefault="00983CCE">
      <w:pPr>
        <w:pStyle w:val="TOC3"/>
        <w:tabs>
          <w:tab w:val="left" w:pos="1584"/>
        </w:tabs>
        <w:rPr>
          <w:rFonts w:asciiTheme="minorHAnsi" w:eastAsiaTheme="minorEastAsia" w:hAnsiTheme="minorHAnsi" w:cstheme="minorBidi"/>
          <w:noProof/>
        </w:rPr>
      </w:pPr>
      <w:hyperlink w:anchor="_Toc57392185" w:history="1">
        <w:r w:rsidR="00F1584C" w:rsidRPr="008C27EC">
          <w:rPr>
            <w:rStyle w:val="Hyperlink"/>
            <w:noProof/>
          </w:rPr>
          <w:t>C.6.4</w:t>
        </w:r>
        <w:r w:rsidR="00F1584C">
          <w:rPr>
            <w:rFonts w:asciiTheme="minorHAnsi" w:eastAsiaTheme="minorEastAsia" w:hAnsiTheme="minorHAnsi" w:cstheme="minorBidi"/>
            <w:noProof/>
          </w:rPr>
          <w:tab/>
        </w:r>
        <w:r w:rsidR="00F1584C" w:rsidRPr="008C27EC">
          <w:rPr>
            <w:rStyle w:val="Hyperlink"/>
            <w:noProof/>
          </w:rPr>
          <w:t>Scenario: SICU 5.2 - Medical device detects an alert situation and the distributed alarm system CDAScg is inaccessible</w:t>
        </w:r>
        <w:r w:rsidR="00F1584C">
          <w:rPr>
            <w:noProof/>
            <w:webHidden/>
          </w:rPr>
          <w:tab/>
        </w:r>
        <w:r w:rsidR="00F1584C">
          <w:rPr>
            <w:noProof/>
            <w:webHidden/>
          </w:rPr>
          <w:fldChar w:fldCharType="begin"/>
        </w:r>
        <w:r w:rsidR="00F1584C">
          <w:rPr>
            <w:noProof/>
            <w:webHidden/>
          </w:rPr>
          <w:instrText xml:space="preserve"> PAGEREF _Toc57392185 \h </w:instrText>
        </w:r>
        <w:r w:rsidR="00F1584C">
          <w:rPr>
            <w:noProof/>
            <w:webHidden/>
          </w:rPr>
        </w:r>
        <w:r w:rsidR="00F1584C">
          <w:rPr>
            <w:noProof/>
            <w:webHidden/>
          </w:rPr>
          <w:fldChar w:fldCharType="separate"/>
        </w:r>
        <w:r w:rsidR="00F1584C">
          <w:rPr>
            <w:noProof/>
            <w:webHidden/>
          </w:rPr>
          <w:t>39</w:t>
        </w:r>
        <w:r w:rsidR="00F1584C">
          <w:rPr>
            <w:noProof/>
            <w:webHidden/>
          </w:rPr>
          <w:fldChar w:fldCharType="end"/>
        </w:r>
      </w:hyperlink>
    </w:p>
    <w:p w14:paraId="015F4C2F" w14:textId="4069D3DB" w:rsidR="00F1584C" w:rsidRDefault="00983CCE">
      <w:pPr>
        <w:pStyle w:val="TOC3"/>
        <w:tabs>
          <w:tab w:val="left" w:pos="1584"/>
        </w:tabs>
        <w:rPr>
          <w:rFonts w:asciiTheme="minorHAnsi" w:eastAsiaTheme="minorEastAsia" w:hAnsiTheme="minorHAnsi" w:cstheme="minorBidi"/>
          <w:noProof/>
        </w:rPr>
      </w:pPr>
      <w:hyperlink w:anchor="_Toc57392186" w:history="1">
        <w:r w:rsidR="00F1584C" w:rsidRPr="008C27EC">
          <w:rPr>
            <w:rStyle w:val="Hyperlink"/>
            <w:noProof/>
          </w:rPr>
          <w:t>C.6.5</w:t>
        </w:r>
        <w:r w:rsidR="00F1584C">
          <w:rPr>
            <w:rFonts w:asciiTheme="minorHAnsi" w:eastAsiaTheme="minorEastAsia" w:hAnsiTheme="minorHAnsi" w:cstheme="minorBidi"/>
            <w:noProof/>
          </w:rPr>
          <w:tab/>
        </w:r>
        <w:r w:rsidR="00F1584C" w:rsidRPr="008C27EC">
          <w:rPr>
            <w:rStyle w:val="Hyperlink"/>
            <w:noProof/>
          </w:rPr>
          <w:t>Scenario: SICU 5.3 - Medical device detects an alert situation and all distributed alarm systems (xDASxx) are or become inaccessible</w:t>
        </w:r>
        <w:r w:rsidR="00F1584C">
          <w:rPr>
            <w:noProof/>
            <w:webHidden/>
          </w:rPr>
          <w:tab/>
        </w:r>
        <w:r w:rsidR="00F1584C">
          <w:rPr>
            <w:noProof/>
            <w:webHidden/>
          </w:rPr>
          <w:fldChar w:fldCharType="begin"/>
        </w:r>
        <w:r w:rsidR="00F1584C">
          <w:rPr>
            <w:noProof/>
            <w:webHidden/>
          </w:rPr>
          <w:instrText xml:space="preserve"> PAGEREF _Toc57392186 \h </w:instrText>
        </w:r>
        <w:r w:rsidR="00F1584C">
          <w:rPr>
            <w:noProof/>
            <w:webHidden/>
          </w:rPr>
        </w:r>
        <w:r w:rsidR="00F1584C">
          <w:rPr>
            <w:noProof/>
            <w:webHidden/>
          </w:rPr>
          <w:fldChar w:fldCharType="separate"/>
        </w:r>
        <w:r w:rsidR="00F1584C">
          <w:rPr>
            <w:noProof/>
            <w:webHidden/>
          </w:rPr>
          <w:t>39</w:t>
        </w:r>
        <w:r w:rsidR="00F1584C">
          <w:rPr>
            <w:noProof/>
            <w:webHidden/>
          </w:rPr>
          <w:fldChar w:fldCharType="end"/>
        </w:r>
      </w:hyperlink>
    </w:p>
    <w:p w14:paraId="3FFA47E5" w14:textId="2C3D4FB7" w:rsidR="00F1584C" w:rsidRDefault="00983CCE">
      <w:pPr>
        <w:pStyle w:val="TOC3"/>
        <w:tabs>
          <w:tab w:val="left" w:pos="1584"/>
        </w:tabs>
        <w:rPr>
          <w:rFonts w:asciiTheme="minorHAnsi" w:eastAsiaTheme="minorEastAsia" w:hAnsiTheme="minorHAnsi" w:cstheme="minorBidi"/>
          <w:noProof/>
        </w:rPr>
      </w:pPr>
      <w:hyperlink w:anchor="_Toc57392187" w:history="1">
        <w:r w:rsidR="00F1584C" w:rsidRPr="008C27EC">
          <w:rPr>
            <w:rStyle w:val="Hyperlink"/>
            <w:noProof/>
          </w:rPr>
          <w:t>C.6.6</w:t>
        </w:r>
        <w:r w:rsidR="00F1584C">
          <w:rPr>
            <w:rFonts w:asciiTheme="minorHAnsi" w:eastAsiaTheme="minorEastAsia" w:hAnsiTheme="minorHAnsi" w:cstheme="minorBidi"/>
            <w:noProof/>
          </w:rPr>
          <w:tab/>
        </w:r>
        <w:r w:rsidR="00F1584C" w:rsidRPr="008C27EC">
          <w:rPr>
            <w:rStyle w:val="Hyperlink"/>
            <w:noProof/>
          </w:rPr>
          <w:t>Scenario: SICU 5.4 - Alert situation has been resolved and at least one distributed alarm system (xDASxx) is accessible</w:t>
        </w:r>
        <w:r w:rsidR="00F1584C">
          <w:rPr>
            <w:noProof/>
            <w:webHidden/>
          </w:rPr>
          <w:tab/>
        </w:r>
        <w:r w:rsidR="00F1584C">
          <w:rPr>
            <w:noProof/>
            <w:webHidden/>
          </w:rPr>
          <w:fldChar w:fldCharType="begin"/>
        </w:r>
        <w:r w:rsidR="00F1584C">
          <w:rPr>
            <w:noProof/>
            <w:webHidden/>
          </w:rPr>
          <w:instrText xml:space="preserve"> PAGEREF _Toc57392187 \h </w:instrText>
        </w:r>
        <w:r w:rsidR="00F1584C">
          <w:rPr>
            <w:noProof/>
            <w:webHidden/>
          </w:rPr>
        </w:r>
        <w:r w:rsidR="00F1584C">
          <w:rPr>
            <w:noProof/>
            <w:webHidden/>
          </w:rPr>
          <w:fldChar w:fldCharType="separate"/>
        </w:r>
        <w:r w:rsidR="00F1584C">
          <w:rPr>
            <w:noProof/>
            <w:webHidden/>
          </w:rPr>
          <w:t>40</w:t>
        </w:r>
        <w:r w:rsidR="00F1584C">
          <w:rPr>
            <w:noProof/>
            <w:webHidden/>
          </w:rPr>
          <w:fldChar w:fldCharType="end"/>
        </w:r>
      </w:hyperlink>
    </w:p>
    <w:p w14:paraId="7FA4E518" w14:textId="29CC44BF" w:rsidR="00F1584C" w:rsidRDefault="00983CCE">
      <w:pPr>
        <w:pStyle w:val="TOC3"/>
        <w:tabs>
          <w:tab w:val="left" w:pos="1584"/>
        </w:tabs>
        <w:rPr>
          <w:rFonts w:asciiTheme="minorHAnsi" w:eastAsiaTheme="minorEastAsia" w:hAnsiTheme="minorHAnsi" w:cstheme="minorBidi"/>
          <w:noProof/>
        </w:rPr>
      </w:pPr>
      <w:hyperlink w:anchor="_Toc57392188" w:history="1">
        <w:r w:rsidR="00F1584C" w:rsidRPr="008C27EC">
          <w:rPr>
            <w:rStyle w:val="Hyperlink"/>
            <w:noProof/>
          </w:rPr>
          <w:t>C.6.7</w:t>
        </w:r>
        <w:r w:rsidR="00F1584C">
          <w:rPr>
            <w:rFonts w:asciiTheme="minorHAnsi" w:eastAsiaTheme="minorEastAsia" w:hAnsiTheme="minorHAnsi" w:cstheme="minorBidi"/>
            <w:noProof/>
          </w:rPr>
          <w:tab/>
        </w:r>
        <w:r w:rsidR="00F1584C" w:rsidRPr="008C27EC">
          <w:rPr>
            <w:rStyle w:val="Hyperlink"/>
            <w:noProof/>
          </w:rPr>
          <w:t>Scenario: SICU 5.5 - Medical device detects an alert situation, initially DAS is accessible but fails</w:t>
        </w:r>
        <w:r w:rsidR="00F1584C">
          <w:rPr>
            <w:noProof/>
            <w:webHidden/>
          </w:rPr>
          <w:tab/>
        </w:r>
        <w:r w:rsidR="00F1584C">
          <w:rPr>
            <w:noProof/>
            <w:webHidden/>
          </w:rPr>
          <w:fldChar w:fldCharType="begin"/>
        </w:r>
        <w:r w:rsidR="00F1584C">
          <w:rPr>
            <w:noProof/>
            <w:webHidden/>
          </w:rPr>
          <w:instrText xml:space="preserve"> PAGEREF _Toc57392188 \h </w:instrText>
        </w:r>
        <w:r w:rsidR="00F1584C">
          <w:rPr>
            <w:noProof/>
            <w:webHidden/>
          </w:rPr>
        </w:r>
        <w:r w:rsidR="00F1584C">
          <w:rPr>
            <w:noProof/>
            <w:webHidden/>
          </w:rPr>
          <w:fldChar w:fldCharType="separate"/>
        </w:r>
        <w:r w:rsidR="00F1584C">
          <w:rPr>
            <w:noProof/>
            <w:webHidden/>
          </w:rPr>
          <w:t>40</w:t>
        </w:r>
        <w:r w:rsidR="00F1584C">
          <w:rPr>
            <w:noProof/>
            <w:webHidden/>
          </w:rPr>
          <w:fldChar w:fldCharType="end"/>
        </w:r>
      </w:hyperlink>
    </w:p>
    <w:p w14:paraId="73F5CB44" w14:textId="2DC490D6" w:rsidR="00F1584C" w:rsidRDefault="00983CCE">
      <w:pPr>
        <w:pStyle w:val="TOC2"/>
        <w:tabs>
          <w:tab w:val="left" w:pos="1152"/>
        </w:tabs>
        <w:rPr>
          <w:rFonts w:asciiTheme="minorHAnsi" w:eastAsiaTheme="minorEastAsia" w:hAnsiTheme="minorHAnsi" w:cstheme="minorBidi"/>
          <w:noProof/>
        </w:rPr>
      </w:pPr>
      <w:hyperlink w:anchor="_Toc57392189" w:history="1">
        <w:r w:rsidR="00F1584C" w:rsidRPr="008C27EC">
          <w:rPr>
            <w:rStyle w:val="Hyperlink"/>
            <w:noProof/>
          </w:rPr>
          <w:t>C.7</w:t>
        </w:r>
        <w:r w:rsidR="00F1584C">
          <w:rPr>
            <w:rFonts w:asciiTheme="minorHAnsi" w:eastAsiaTheme="minorEastAsia" w:hAnsiTheme="minorHAnsi" w:cstheme="minorBidi"/>
            <w:noProof/>
          </w:rPr>
          <w:tab/>
        </w:r>
        <w:r w:rsidR="00F1584C" w:rsidRPr="008C27EC">
          <w:rPr>
            <w:rStyle w:val="Hyperlink"/>
            <w:noProof/>
          </w:rPr>
          <w:t>Feature: Use Case 6 - SDPi-A/xC: Remote Alert Management - RAM</w:t>
        </w:r>
        <w:r w:rsidR="00F1584C">
          <w:rPr>
            <w:noProof/>
            <w:webHidden/>
          </w:rPr>
          <w:tab/>
        </w:r>
        <w:r w:rsidR="00F1584C">
          <w:rPr>
            <w:noProof/>
            <w:webHidden/>
          </w:rPr>
          <w:fldChar w:fldCharType="begin"/>
        </w:r>
        <w:r w:rsidR="00F1584C">
          <w:rPr>
            <w:noProof/>
            <w:webHidden/>
          </w:rPr>
          <w:instrText xml:space="preserve"> PAGEREF _Toc57392189 \h </w:instrText>
        </w:r>
        <w:r w:rsidR="00F1584C">
          <w:rPr>
            <w:noProof/>
            <w:webHidden/>
          </w:rPr>
        </w:r>
        <w:r w:rsidR="00F1584C">
          <w:rPr>
            <w:noProof/>
            <w:webHidden/>
          </w:rPr>
          <w:fldChar w:fldCharType="separate"/>
        </w:r>
        <w:r w:rsidR="00F1584C">
          <w:rPr>
            <w:noProof/>
            <w:webHidden/>
          </w:rPr>
          <w:t>40</w:t>
        </w:r>
        <w:r w:rsidR="00F1584C">
          <w:rPr>
            <w:noProof/>
            <w:webHidden/>
          </w:rPr>
          <w:fldChar w:fldCharType="end"/>
        </w:r>
      </w:hyperlink>
    </w:p>
    <w:p w14:paraId="3783F227" w14:textId="363E31E4" w:rsidR="00F1584C" w:rsidRDefault="00983CCE">
      <w:pPr>
        <w:pStyle w:val="TOC3"/>
        <w:tabs>
          <w:tab w:val="left" w:pos="1584"/>
        </w:tabs>
        <w:rPr>
          <w:rFonts w:asciiTheme="minorHAnsi" w:eastAsiaTheme="minorEastAsia" w:hAnsiTheme="minorHAnsi" w:cstheme="minorBidi"/>
          <w:noProof/>
        </w:rPr>
      </w:pPr>
      <w:hyperlink w:anchor="_Toc57392190" w:history="1">
        <w:r w:rsidR="00F1584C" w:rsidRPr="008C27EC">
          <w:rPr>
            <w:rStyle w:val="Hyperlink"/>
            <w:noProof/>
          </w:rPr>
          <w:t>C.7.1</w:t>
        </w:r>
        <w:r w:rsidR="00F1584C">
          <w:rPr>
            <w:rFonts w:asciiTheme="minorHAnsi" w:eastAsiaTheme="minorEastAsia" w:hAnsiTheme="minorHAnsi" w:cstheme="minorBidi"/>
            <w:noProof/>
          </w:rPr>
          <w:tab/>
        </w:r>
        <w:r w:rsidR="00F1584C" w:rsidRPr="008C27EC">
          <w:rPr>
            <w:rStyle w:val="Hyperlink"/>
            <w:noProof/>
          </w:rPr>
          <w:t>Narrative</w:t>
        </w:r>
        <w:r w:rsidR="00F1584C">
          <w:rPr>
            <w:noProof/>
            <w:webHidden/>
          </w:rPr>
          <w:tab/>
        </w:r>
        <w:r w:rsidR="00F1584C">
          <w:rPr>
            <w:noProof/>
            <w:webHidden/>
          </w:rPr>
          <w:fldChar w:fldCharType="begin"/>
        </w:r>
        <w:r w:rsidR="00F1584C">
          <w:rPr>
            <w:noProof/>
            <w:webHidden/>
          </w:rPr>
          <w:instrText xml:space="preserve"> PAGEREF _Toc57392190 \h </w:instrText>
        </w:r>
        <w:r w:rsidR="00F1584C">
          <w:rPr>
            <w:noProof/>
            <w:webHidden/>
          </w:rPr>
        </w:r>
        <w:r w:rsidR="00F1584C">
          <w:rPr>
            <w:noProof/>
            <w:webHidden/>
          </w:rPr>
          <w:fldChar w:fldCharType="separate"/>
        </w:r>
        <w:r w:rsidR="00F1584C">
          <w:rPr>
            <w:noProof/>
            <w:webHidden/>
          </w:rPr>
          <w:t>40</w:t>
        </w:r>
        <w:r w:rsidR="00F1584C">
          <w:rPr>
            <w:noProof/>
            <w:webHidden/>
          </w:rPr>
          <w:fldChar w:fldCharType="end"/>
        </w:r>
      </w:hyperlink>
    </w:p>
    <w:p w14:paraId="5BEDA526" w14:textId="115951DD" w:rsidR="00F1584C" w:rsidRDefault="00983CCE">
      <w:pPr>
        <w:pStyle w:val="TOC3"/>
        <w:tabs>
          <w:tab w:val="left" w:pos="1584"/>
        </w:tabs>
        <w:rPr>
          <w:rFonts w:asciiTheme="minorHAnsi" w:eastAsiaTheme="minorEastAsia" w:hAnsiTheme="minorHAnsi" w:cstheme="minorBidi"/>
          <w:noProof/>
        </w:rPr>
      </w:pPr>
      <w:hyperlink w:anchor="_Toc57392191" w:history="1">
        <w:r w:rsidR="00F1584C" w:rsidRPr="008C27EC">
          <w:rPr>
            <w:rStyle w:val="Hyperlink"/>
            <w:noProof/>
          </w:rPr>
          <w:t>C.7.2</w:t>
        </w:r>
        <w:r w:rsidR="00F1584C">
          <w:rPr>
            <w:rFonts w:asciiTheme="minorHAnsi" w:eastAsiaTheme="minorEastAsia" w:hAnsiTheme="minorHAnsi" w:cstheme="minorBidi"/>
            <w:noProof/>
          </w:rPr>
          <w:tab/>
        </w:r>
        <w:r w:rsidR="00F1584C" w:rsidRPr="008C27EC">
          <w:rPr>
            <w:rStyle w:val="Hyperlink"/>
            <w:noProof/>
          </w:rPr>
          <w:t>Background: Technical Pre-Condition</w:t>
        </w:r>
        <w:r w:rsidR="00F1584C">
          <w:rPr>
            <w:noProof/>
            <w:webHidden/>
          </w:rPr>
          <w:tab/>
        </w:r>
        <w:r w:rsidR="00F1584C">
          <w:rPr>
            <w:noProof/>
            <w:webHidden/>
          </w:rPr>
          <w:fldChar w:fldCharType="begin"/>
        </w:r>
        <w:r w:rsidR="00F1584C">
          <w:rPr>
            <w:noProof/>
            <w:webHidden/>
          </w:rPr>
          <w:instrText xml:space="preserve"> PAGEREF _Toc57392191 \h </w:instrText>
        </w:r>
        <w:r w:rsidR="00F1584C">
          <w:rPr>
            <w:noProof/>
            <w:webHidden/>
          </w:rPr>
        </w:r>
        <w:r w:rsidR="00F1584C">
          <w:rPr>
            <w:noProof/>
            <w:webHidden/>
          </w:rPr>
          <w:fldChar w:fldCharType="separate"/>
        </w:r>
        <w:r w:rsidR="00F1584C">
          <w:rPr>
            <w:noProof/>
            <w:webHidden/>
          </w:rPr>
          <w:t>41</w:t>
        </w:r>
        <w:r w:rsidR="00F1584C">
          <w:rPr>
            <w:noProof/>
            <w:webHidden/>
          </w:rPr>
          <w:fldChar w:fldCharType="end"/>
        </w:r>
      </w:hyperlink>
    </w:p>
    <w:p w14:paraId="46E57A9F" w14:textId="617E14D7" w:rsidR="00F1584C" w:rsidRDefault="00983CCE">
      <w:pPr>
        <w:pStyle w:val="TOC3"/>
        <w:tabs>
          <w:tab w:val="left" w:pos="1584"/>
        </w:tabs>
        <w:rPr>
          <w:rFonts w:asciiTheme="minorHAnsi" w:eastAsiaTheme="minorEastAsia" w:hAnsiTheme="minorHAnsi" w:cstheme="minorBidi"/>
          <w:noProof/>
        </w:rPr>
      </w:pPr>
      <w:hyperlink w:anchor="_Toc57392192" w:history="1">
        <w:r w:rsidR="00F1584C" w:rsidRPr="008C27EC">
          <w:rPr>
            <w:rStyle w:val="Hyperlink"/>
            <w:noProof/>
          </w:rPr>
          <w:t>C.7.3</w:t>
        </w:r>
        <w:r w:rsidR="00F1584C">
          <w:rPr>
            <w:rFonts w:asciiTheme="minorHAnsi" w:eastAsiaTheme="minorEastAsia" w:hAnsiTheme="minorHAnsi" w:cstheme="minorBidi"/>
            <w:noProof/>
          </w:rPr>
          <w:tab/>
        </w:r>
        <w:r w:rsidR="00F1584C" w:rsidRPr="008C27EC">
          <w:rPr>
            <w:rStyle w:val="Hyperlink"/>
            <w:noProof/>
          </w:rPr>
          <w:t>Scenario: RAM 6.1 - Caregiver adjusts alarm limit at their Mobile Device</w:t>
        </w:r>
        <w:r w:rsidR="00F1584C">
          <w:rPr>
            <w:noProof/>
            <w:webHidden/>
          </w:rPr>
          <w:tab/>
        </w:r>
        <w:r w:rsidR="00F1584C">
          <w:rPr>
            <w:noProof/>
            <w:webHidden/>
          </w:rPr>
          <w:fldChar w:fldCharType="begin"/>
        </w:r>
        <w:r w:rsidR="00F1584C">
          <w:rPr>
            <w:noProof/>
            <w:webHidden/>
          </w:rPr>
          <w:instrText xml:space="preserve"> PAGEREF _Toc57392192 \h </w:instrText>
        </w:r>
        <w:r w:rsidR="00F1584C">
          <w:rPr>
            <w:noProof/>
            <w:webHidden/>
          </w:rPr>
        </w:r>
        <w:r w:rsidR="00F1584C">
          <w:rPr>
            <w:noProof/>
            <w:webHidden/>
          </w:rPr>
          <w:fldChar w:fldCharType="separate"/>
        </w:r>
        <w:r w:rsidR="00F1584C">
          <w:rPr>
            <w:noProof/>
            <w:webHidden/>
          </w:rPr>
          <w:t>41</w:t>
        </w:r>
        <w:r w:rsidR="00F1584C">
          <w:rPr>
            <w:noProof/>
            <w:webHidden/>
          </w:rPr>
          <w:fldChar w:fldCharType="end"/>
        </w:r>
      </w:hyperlink>
    </w:p>
    <w:p w14:paraId="6C9DFB1A" w14:textId="179EE0BB" w:rsidR="00F1584C" w:rsidRDefault="00983CCE">
      <w:pPr>
        <w:pStyle w:val="TOC3"/>
        <w:tabs>
          <w:tab w:val="left" w:pos="1584"/>
        </w:tabs>
        <w:rPr>
          <w:rFonts w:asciiTheme="minorHAnsi" w:eastAsiaTheme="minorEastAsia" w:hAnsiTheme="minorHAnsi" w:cstheme="minorBidi"/>
          <w:noProof/>
        </w:rPr>
      </w:pPr>
      <w:hyperlink w:anchor="_Toc57392193" w:history="1">
        <w:r w:rsidR="00F1584C" w:rsidRPr="008C27EC">
          <w:rPr>
            <w:rStyle w:val="Hyperlink"/>
            <w:noProof/>
          </w:rPr>
          <w:t>C.7.4</w:t>
        </w:r>
        <w:r w:rsidR="00F1584C">
          <w:rPr>
            <w:rFonts w:asciiTheme="minorHAnsi" w:eastAsiaTheme="minorEastAsia" w:hAnsiTheme="minorHAnsi" w:cstheme="minorBidi"/>
            <w:noProof/>
          </w:rPr>
          <w:tab/>
        </w:r>
        <w:r w:rsidR="00F1584C" w:rsidRPr="008C27EC">
          <w:rPr>
            <w:rStyle w:val="Hyperlink"/>
            <w:noProof/>
          </w:rPr>
          <w:t>Scenario: RAM 6.2 - Caregiver attempts to adjust alarm limit at their CDAScg mobile device but the respective CDAScg is not accessible</w:t>
        </w:r>
        <w:r w:rsidR="00F1584C">
          <w:rPr>
            <w:noProof/>
            <w:webHidden/>
          </w:rPr>
          <w:tab/>
        </w:r>
        <w:r w:rsidR="00F1584C">
          <w:rPr>
            <w:noProof/>
            <w:webHidden/>
          </w:rPr>
          <w:fldChar w:fldCharType="begin"/>
        </w:r>
        <w:r w:rsidR="00F1584C">
          <w:rPr>
            <w:noProof/>
            <w:webHidden/>
          </w:rPr>
          <w:instrText xml:space="preserve"> PAGEREF _Toc57392193 \h </w:instrText>
        </w:r>
        <w:r w:rsidR="00F1584C">
          <w:rPr>
            <w:noProof/>
            <w:webHidden/>
          </w:rPr>
        </w:r>
        <w:r w:rsidR="00F1584C">
          <w:rPr>
            <w:noProof/>
            <w:webHidden/>
          </w:rPr>
          <w:fldChar w:fldCharType="separate"/>
        </w:r>
        <w:r w:rsidR="00F1584C">
          <w:rPr>
            <w:noProof/>
            <w:webHidden/>
          </w:rPr>
          <w:t>42</w:t>
        </w:r>
        <w:r w:rsidR="00F1584C">
          <w:rPr>
            <w:noProof/>
            <w:webHidden/>
          </w:rPr>
          <w:fldChar w:fldCharType="end"/>
        </w:r>
      </w:hyperlink>
    </w:p>
    <w:p w14:paraId="03B71061" w14:textId="7C4B8D7A" w:rsidR="00F1584C" w:rsidRDefault="00983CCE">
      <w:pPr>
        <w:pStyle w:val="TOC2"/>
        <w:tabs>
          <w:tab w:val="left" w:pos="1152"/>
        </w:tabs>
        <w:rPr>
          <w:rFonts w:asciiTheme="minorHAnsi" w:eastAsiaTheme="minorEastAsia" w:hAnsiTheme="minorHAnsi" w:cstheme="minorBidi"/>
          <w:noProof/>
        </w:rPr>
      </w:pPr>
      <w:hyperlink w:anchor="_Toc57392194" w:history="1">
        <w:r w:rsidR="00F1584C" w:rsidRPr="008C27EC">
          <w:rPr>
            <w:rStyle w:val="Hyperlink"/>
            <w:noProof/>
          </w:rPr>
          <w:t>C.8</w:t>
        </w:r>
        <w:r w:rsidR="00F1584C">
          <w:rPr>
            <w:rFonts w:asciiTheme="minorHAnsi" w:eastAsiaTheme="minorEastAsia" w:hAnsiTheme="minorHAnsi" w:cstheme="minorBidi"/>
            <w:noProof/>
          </w:rPr>
          <w:tab/>
        </w:r>
        <w:r w:rsidR="00F1584C" w:rsidRPr="008C27EC">
          <w:rPr>
            <w:rStyle w:val="Hyperlink"/>
            <w:noProof/>
          </w:rPr>
          <w:t>Feature: Use Case 7 - SDPi-A Smart Alerting System - SAS</w:t>
        </w:r>
        <w:r w:rsidR="00F1584C">
          <w:rPr>
            <w:noProof/>
            <w:webHidden/>
          </w:rPr>
          <w:tab/>
        </w:r>
        <w:r w:rsidR="00F1584C">
          <w:rPr>
            <w:noProof/>
            <w:webHidden/>
          </w:rPr>
          <w:fldChar w:fldCharType="begin"/>
        </w:r>
        <w:r w:rsidR="00F1584C">
          <w:rPr>
            <w:noProof/>
            <w:webHidden/>
          </w:rPr>
          <w:instrText xml:space="preserve"> PAGEREF _Toc57392194 \h </w:instrText>
        </w:r>
        <w:r w:rsidR="00F1584C">
          <w:rPr>
            <w:noProof/>
            <w:webHidden/>
          </w:rPr>
        </w:r>
        <w:r w:rsidR="00F1584C">
          <w:rPr>
            <w:noProof/>
            <w:webHidden/>
          </w:rPr>
          <w:fldChar w:fldCharType="separate"/>
        </w:r>
        <w:r w:rsidR="00F1584C">
          <w:rPr>
            <w:noProof/>
            <w:webHidden/>
          </w:rPr>
          <w:t>42</w:t>
        </w:r>
        <w:r w:rsidR="00F1584C">
          <w:rPr>
            <w:noProof/>
            <w:webHidden/>
          </w:rPr>
          <w:fldChar w:fldCharType="end"/>
        </w:r>
      </w:hyperlink>
    </w:p>
    <w:p w14:paraId="20FC1D80" w14:textId="01289846" w:rsidR="00F1584C" w:rsidRDefault="00983CCE">
      <w:pPr>
        <w:pStyle w:val="TOC3"/>
        <w:tabs>
          <w:tab w:val="left" w:pos="1584"/>
        </w:tabs>
        <w:rPr>
          <w:rFonts w:asciiTheme="minorHAnsi" w:eastAsiaTheme="minorEastAsia" w:hAnsiTheme="minorHAnsi" w:cstheme="minorBidi"/>
          <w:noProof/>
        </w:rPr>
      </w:pPr>
      <w:hyperlink w:anchor="_Toc57392195" w:history="1">
        <w:r w:rsidR="00F1584C" w:rsidRPr="008C27EC">
          <w:rPr>
            <w:rStyle w:val="Hyperlink"/>
            <w:noProof/>
          </w:rPr>
          <w:t>C.8.1</w:t>
        </w:r>
        <w:r w:rsidR="00F1584C">
          <w:rPr>
            <w:rFonts w:asciiTheme="minorHAnsi" w:eastAsiaTheme="minorEastAsia" w:hAnsiTheme="minorHAnsi" w:cstheme="minorBidi"/>
            <w:noProof/>
          </w:rPr>
          <w:tab/>
        </w:r>
        <w:r w:rsidR="00F1584C" w:rsidRPr="008C27EC">
          <w:rPr>
            <w:rStyle w:val="Hyperlink"/>
            <w:noProof/>
          </w:rPr>
          <w:t>Narrative:</w:t>
        </w:r>
        <w:r w:rsidR="00F1584C">
          <w:rPr>
            <w:noProof/>
            <w:webHidden/>
          </w:rPr>
          <w:tab/>
        </w:r>
        <w:r w:rsidR="00F1584C">
          <w:rPr>
            <w:noProof/>
            <w:webHidden/>
          </w:rPr>
          <w:fldChar w:fldCharType="begin"/>
        </w:r>
        <w:r w:rsidR="00F1584C">
          <w:rPr>
            <w:noProof/>
            <w:webHidden/>
          </w:rPr>
          <w:instrText xml:space="preserve"> PAGEREF _Toc57392195 \h </w:instrText>
        </w:r>
        <w:r w:rsidR="00F1584C">
          <w:rPr>
            <w:noProof/>
            <w:webHidden/>
          </w:rPr>
        </w:r>
        <w:r w:rsidR="00F1584C">
          <w:rPr>
            <w:noProof/>
            <w:webHidden/>
          </w:rPr>
          <w:fldChar w:fldCharType="separate"/>
        </w:r>
        <w:r w:rsidR="00F1584C">
          <w:rPr>
            <w:noProof/>
            <w:webHidden/>
          </w:rPr>
          <w:t>42</w:t>
        </w:r>
        <w:r w:rsidR="00F1584C">
          <w:rPr>
            <w:noProof/>
            <w:webHidden/>
          </w:rPr>
          <w:fldChar w:fldCharType="end"/>
        </w:r>
      </w:hyperlink>
    </w:p>
    <w:p w14:paraId="03047D30" w14:textId="6FB2FA6F" w:rsidR="00F1584C" w:rsidRDefault="00983CCE">
      <w:pPr>
        <w:pStyle w:val="TOC3"/>
        <w:tabs>
          <w:tab w:val="left" w:pos="1584"/>
        </w:tabs>
        <w:rPr>
          <w:rFonts w:asciiTheme="minorHAnsi" w:eastAsiaTheme="minorEastAsia" w:hAnsiTheme="minorHAnsi" w:cstheme="minorBidi"/>
          <w:noProof/>
        </w:rPr>
      </w:pPr>
      <w:hyperlink w:anchor="_Toc57392196" w:history="1">
        <w:r w:rsidR="00F1584C" w:rsidRPr="008C27EC">
          <w:rPr>
            <w:rStyle w:val="Hyperlink"/>
            <w:noProof/>
          </w:rPr>
          <w:t>C.8.2</w:t>
        </w:r>
        <w:r w:rsidR="00F1584C">
          <w:rPr>
            <w:rFonts w:asciiTheme="minorHAnsi" w:eastAsiaTheme="minorEastAsia" w:hAnsiTheme="minorHAnsi" w:cstheme="minorBidi"/>
            <w:noProof/>
          </w:rPr>
          <w:tab/>
        </w:r>
        <w:r w:rsidR="00F1584C" w:rsidRPr="008C27EC">
          <w:rPr>
            <w:rStyle w:val="Hyperlink"/>
            <w:noProof/>
          </w:rPr>
          <w:t>Background: Technical Pre-Conditions</w:t>
        </w:r>
        <w:r w:rsidR="00F1584C">
          <w:rPr>
            <w:noProof/>
            <w:webHidden/>
          </w:rPr>
          <w:tab/>
        </w:r>
        <w:r w:rsidR="00F1584C">
          <w:rPr>
            <w:noProof/>
            <w:webHidden/>
          </w:rPr>
          <w:fldChar w:fldCharType="begin"/>
        </w:r>
        <w:r w:rsidR="00F1584C">
          <w:rPr>
            <w:noProof/>
            <w:webHidden/>
          </w:rPr>
          <w:instrText xml:space="preserve"> PAGEREF _Toc57392196 \h </w:instrText>
        </w:r>
        <w:r w:rsidR="00F1584C">
          <w:rPr>
            <w:noProof/>
            <w:webHidden/>
          </w:rPr>
        </w:r>
        <w:r w:rsidR="00F1584C">
          <w:rPr>
            <w:noProof/>
            <w:webHidden/>
          </w:rPr>
          <w:fldChar w:fldCharType="separate"/>
        </w:r>
        <w:r w:rsidR="00F1584C">
          <w:rPr>
            <w:noProof/>
            <w:webHidden/>
          </w:rPr>
          <w:t>43</w:t>
        </w:r>
        <w:r w:rsidR="00F1584C">
          <w:rPr>
            <w:noProof/>
            <w:webHidden/>
          </w:rPr>
          <w:fldChar w:fldCharType="end"/>
        </w:r>
      </w:hyperlink>
    </w:p>
    <w:p w14:paraId="5E434B10" w14:textId="014C479B" w:rsidR="00F1584C" w:rsidRDefault="00983CCE">
      <w:pPr>
        <w:pStyle w:val="TOC3"/>
        <w:tabs>
          <w:tab w:val="left" w:pos="1584"/>
        </w:tabs>
        <w:rPr>
          <w:rFonts w:asciiTheme="minorHAnsi" w:eastAsiaTheme="minorEastAsia" w:hAnsiTheme="minorHAnsi" w:cstheme="minorBidi"/>
          <w:noProof/>
        </w:rPr>
      </w:pPr>
      <w:hyperlink w:anchor="_Toc57392197" w:history="1">
        <w:r w:rsidR="00F1584C" w:rsidRPr="008C27EC">
          <w:rPr>
            <w:rStyle w:val="Hyperlink"/>
            <w:noProof/>
          </w:rPr>
          <w:t>C.8.3</w:t>
        </w:r>
        <w:r w:rsidR="00F1584C">
          <w:rPr>
            <w:rFonts w:asciiTheme="minorHAnsi" w:eastAsiaTheme="minorEastAsia" w:hAnsiTheme="minorHAnsi" w:cstheme="minorBidi"/>
            <w:noProof/>
          </w:rPr>
          <w:tab/>
        </w:r>
        <w:r w:rsidR="00F1584C" w:rsidRPr="008C27EC">
          <w:rPr>
            <w:rStyle w:val="Hyperlink"/>
            <w:noProof/>
          </w:rPr>
          <w:t>Scenario Outline: SAS 7.1 - Local device generates alerts, Smart Alerting System is accessible, and xDASmp and/or xDAScg is accessible</w:t>
        </w:r>
        <w:r w:rsidR="00F1584C">
          <w:rPr>
            <w:noProof/>
            <w:webHidden/>
          </w:rPr>
          <w:tab/>
        </w:r>
        <w:r w:rsidR="00F1584C">
          <w:rPr>
            <w:noProof/>
            <w:webHidden/>
          </w:rPr>
          <w:fldChar w:fldCharType="begin"/>
        </w:r>
        <w:r w:rsidR="00F1584C">
          <w:rPr>
            <w:noProof/>
            <w:webHidden/>
          </w:rPr>
          <w:instrText xml:space="preserve"> PAGEREF _Toc57392197 \h </w:instrText>
        </w:r>
        <w:r w:rsidR="00F1584C">
          <w:rPr>
            <w:noProof/>
            <w:webHidden/>
          </w:rPr>
        </w:r>
        <w:r w:rsidR="00F1584C">
          <w:rPr>
            <w:noProof/>
            <w:webHidden/>
          </w:rPr>
          <w:fldChar w:fldCharType="separate"/>
        </w:r>
        <w:r w:rsidR="00F1584C">
          <w:rPr>
            <w:noProof/>
            <w:webHidden/>
          </w:rPr>
          <w:t>43</w:t>
        </w:r>
        <w:r w:rsidR="00F1584C">
          <w:rPr>
            <w:noProof/>
            <w:webHidden/>
          </w:rPr>
          <w:fldChar w:fldCharType="end"/>
        </w:r>
      </w:hyperlink>
    </w:p>
    <w:p w14:paraId="56A3A098" w14:textId="0DBAB04D" w:rsidR="00F1584C" w:rsidRDefault="00983CCE">
      <w:pPr>
        <w:pStyle w:val="TOC3"/>
        <w:tabs>
          <w:tab w:val="left" w:pos="1584"/>
        </w:tabs>
        <w:rPr>
          <w:rFonts w:asciiTheme="minorHAnsi" w:eastAsiaTheme="minorEastAsia" w:hAnsiTheme="minorHAnsi" w:cstheme="minorBidi"/>
          <w:noProof/>
        </w:rPr>
      </w:pPr>
      <w:hyperlink w:anchor="_Toc57392198" w:history="1">
        <w:r w:rsidR="00F1584C" w:rsidRPr="008C27EC">
          <w:rPr>
            <w:rStyle w:val="Hyperlink"/>
            <w:noProof/>
          </w:rPr>
          <w:t>C.8.3</w:t>
        </w:r>
        <w:r w:rsidR="00F1584C">
          <w:rPr>
            <w:rFonts w:asciiTheme="minorHAnsi" w:eastAsiaTheme="minorEastAsia" w:hAnsiTheme="minorHAnsi" w:cstheme="minorBidi"/>
            <w:noProof/>
          </w:rPr>
          <w:tab/>
        </w:r>
        <w:r w:rsidR="00F1584C" w:rsidRPr="008C27EC">
          <w:rPr>
            <w:rStyle w:val="Hyperlink"/>
            <w:noProof/>
          </w:rPr>
          <w:t>Scenario Outline: SAS 7.2 - Local device generates alerts, Smart Alerting System is inaccessible, and xDASmp and/or xDAScg is accessible</w:t>
        </w:r>
        <w:r w:rsidR="00F1584C">
          <w:rPr>
            <w:noProof/>
            <w:webHidden/>
          </w:rPr>
          <w:tab/>
        </w:r>
        <w:r w:rsidR="00F1584C">
          <w:rPr>
            <w:noProof/>
            <w:webHidden/>
          </w:rPr>
          <w:fldChar w:fldCharType="begin"/>
        </w:r>
        <w:r w:rsidR="00F1584C">
          <w:rPr>
            <w:noProof/>
            <w:webHidden/>
          </w:rPr>
          <w:instrText xml:space="preserve"> PAGEREF _Toc57392198 \h </w:instrText>
        </w:r>
        <w:r w:rsidR="00F1584C">
          <w:rPr>
            <w:noProof/>
            <w:webHidden/>
          </w:rPr>
        </w:r>
        <w:r w:rsidR="00F1584C">
          <w:rPr>
            <w:noProof/>
            <w:webHidden/>
          </w:rPr>
          <w:fldChar w:fldCharType="separate"/>
        </w:r>
        <w:r w:rsidR="00F1584C">
          <w:rPr>
            <w:noProof/>
            <w:webHidden/>
          </w:rPr>
          <w:t>44</w:t>
        </w:r>
        <w:r w:rsidR="00F1584C">
          <w:rPr>
            <w:noProof/>
            <w:webHidden/>
          </w:rPr>
          <w:fldChar w:fldCharType="end"/>
        </w:r>
      </w:hyperlink>
    </w:p>
    <w:p w14:paraId="5E54DAC2" w14:textId="43A5DFBF" w:rsidR="00F1584C" w:rsidRDefault="00983CCE">
      <w:pPr>
        <w:pStyle w:val="TOC3"/>
        <w:tabs>
          <w:tab w:val="left" w:pos="1584"/>
        </w:tabs>
        <w:rPr>
          <w:rFonts w:asciiTheme="minorHAnsi" w:eastAsiaTheme="minorEastAsia" w:hAnsiTheme="minorHAnsi" w:cstheme="minorBidi"/>
          <w:noProof/>
        </w:rPr>
      </w:pPr>
      <w:hyperlink w:anchor="_Toc57392199" w:history="1">
        <w:r w:rsidR="00F1584C" w:rsidRPr="008C27EC">
          <w:rPr>
            <w:rStyle w:val="Hyperlink"/>
            <w:noProof/>
          </w:rPr>
          <w:t>C.8.4</w:t>
        </w:r>
        <w:r w:rsidR="00F1584C">
          <w:rPr>
            <w:rFonts w:asciiTheme="minorHAnsi" w:eastAsiaTheme="minorEastAsia" w:hAnsiTheme="minorHAnsi" w:cstheme="minorBidi"/>
            <w:noProof/>
          </w:rPr>
          <w:tab/>
        </w:r>
        <w:r w:rsidR="00F1584C" w:rsidRPr="008C27EC">
          <w:rPr>
            <w:rStyle w:val="Hyperlink"/>
            <w:noProof/>
          </w:rPr>
          <w:t>Scenario: SAS 7.3 - Local device generates alerts, and xDASmp and/or xDAScg is inaccessible</w:t>
        </w:r>
        <w:r w:rsidR="00F1584C">
          <w:rPr>
            <w:noProof/>
            <w:webHidden/>
          </w:rPr>
          <w:tab/>
        </w:r>
        <w:r w:rsidR="00F1584C">
          <w:rPr>
            <w:noProof/>
            <w:webHidden/>
          </w:rPr>
          <w:fldChar w:fldCharType="begin"/>
        </w:r>
        <w:r w:rsidR="00F1584C">
          <w:rPr>
            <w:noProof/>
            <w:webHidden/>
          </w:rPr>
          <w:instrText xml:space="preserve"> PAGEREF _Toc57392199 \h </w:instrText>
        </w:r>
        <w:r w:rsidR="00F1584C">
          <w:rPr>
            <w:noProof/>
            <w:webHidden/>
          </w:rPr>
        </w:r>
        <w:r w:rsidR="00F1584C">
          <w:rPr>
            <w:noProof/>
            <w:webHidden/>
          </w:rPr>
          <w:fldChar w:fldCharType="separate"/>
        </w:r>
        <w:r w:rsidR="00F1584C">
          <w:rPr>
            <w:noProof/>
            <w:webHidden/>
          </w:rPr>
          <w:t>44</w:t>
        </w:r>
        <w:r w:rsidR="00F1584C">
          <w:rPr>
            <w:noProof/>
            <w:webHidden/>
          </w:rPr>
          <w:fldChar w:fldCharType="end"/>
        </w:r>
      </w:hyperlink>
    </w:p>
    <w:p w14:paraId="785921C2" w14:textId="3D8D4D9D" w:rsidR="00F1584C" w:rsidRDefault="00983CCE">
      <w:pPr>
        <w:pStyle w:val="TOC3"/>
        <w:tabs>
          <w:tab w:val="left" w:pos="1584"/>
        </w:tabs>
        <w:rPr>
          <w:rFonts w:asciiTheme="minorHAnsi" w:eastAsiaTheme="minorEastAsia" w:hAnsiTheme="minorHAnsi" w:cstheme="minorBidi"/>
          <w:noProof/>
        </w:rPr>
      </w:pPr>
      <w:hyperlink w:anchor="_Toc57392200" w:history="1">
        <w:r w:rsidR="00F1584C" w:rsidRPr="008C27EC">
          <w:rPr>
            <w:rStyle w:val="Hyperlink"/>
            <w:noProof/>
          </w:rPr>
          <w:t>C.8.5</w:t>
        </w:r>
        <w:r w:rsidR="00F1584C">
          <w:rPr>
            <w:rFonts w:asciiTheme="minorHAnsi" w:eastAsiaTheme="minorEastAsia" w:hAnsiTheme="minorHAnsi" w:cstheme="minorBidi"/>
            <w:noProof/>
          </w:rPr>
          <w:tab/>
        </w:r>
        <w:r w:rsidR="00F1584C" w:rsidRPr="008C27EC">
          <w:rPr>
            <w:rStyle w:val="Hyperlink"/>
            <w:noProof/>
          </w:rPr>
          <w:t>Scenario: SAS 7.4 -Smart Alerting generates an alert and an xDASxx is accessible</w:t>
        </w:r>
        <w:r w:rsidR="00F1584C">
          <w:rPr>
            <w:noProof/>
            <w:webHidden/>
          </w:rPr>
          <w:tab/>
        </w:r>
        <w:r w:rsidR="00F1584C">
          <w:rPr>
            <w:noProof/>
            <w:webHidden/>
          </w:rPr>
          <w:fldChar w:fldCharType="begin"/>
        </w:r>
        <w:r w:rsidR="00F1584C">
          <w:rPr>
            <w:noProof/>
            <w:webHidden/>
          </w:rPr>
          <w:instrText xml:space="preserve"> PAGEREF _Toc57392200 \h </w:instrText>
        </w:r>
        <w:r w:rsidR="00F1584C">
          <w:rPr>
            <w:noProof/>
            <w:webHidden/>
          </w:rPr>
        </w:r>
        <w:r w:rsidR="00F1584C">
          <w:rPr>
            <w:noProof/>
            <w:webHidden/>
          </w:rPr>
          <w:fldChar w:fldCharType="separate"/>
        </w:r>
        <w:r w:rsidR="00F1584C">
          <w:rPr>
            <w:noProof/>
            <w:webHidden/>
          </w:rPr>
          <w:t>45</w:t>
        </w:r>
        <w:r w:rsidR="00F1584C">
          <w:rPr>
            <w:noProof/>
            <w:webHidden/>
          </w:rPr>
          <w:fldChar w:fldCharType="end"/>
        </w:r>
      </w:hyperlink>
    </w:p>
    <w:p w14:paraId="0E711527" w14:textId="7E4650EB" w:rsidR="00F1584C" w:rsidRDefault="00983CCE">
      <w:pPr>
        <w:pStyle w:val="TOC3"/>
        <w:tabs>
          <w:tab w:val="left" w:pos="1584"/>
        </w:tabs>
        <w:rPr>
          <w:rFonts w:asciiTheme="minorHAnsi" w:eastAsiaTheme="minorEastAsia" w:hAnsiTheme="minorHAnsi" w:cstheme="minorBidi"/>
          <w:noProof/>
        </w:rPr>
      </w:pPr>
      <w:hyperlink w:anchor="_Toc57392201" w:history="1">
        <w:r w:rsidR="00F1584C" w:rsidRPr="008C27EC">
          <w:rPr>
            <w:rStyle w:val="Hyperlink"/>
            <w:noProof/>
          </w:rPr>
          <w:t>C.8.6</w:t>
        </w:r>
        <w:r w:rsidR="00F1584C">
          <w:rPr>
            <w:rFonts w:asciiTheme="minorHAnsi" w:eastAsiaTheme="minorEastAsia" w:hAnsiTheme="minorHAnsi" w:cstheme="minorBidi"/>
            <w:noProof/>
          </w:rPr>
          <w:tab/>
        </w:r>
        <w:r w:rsidR="00F1584C" w:rsidRPr="008C27EC">
          <w:rPr>
            <w:rStyle w:val="Hyperlink"/>
            <w:noProof/>
          </w:rPr>
          <w:t>Scenario: SAS 7.5 - Smart Alerting generates an alert and an xDASxx is inaccessible</w:t>
        </w:r>
        <w:r w:rsidR="00F1584C">
          <w:rPr>
            <w:noProof/>
            <w:webHidden/>
          </w:rPr>
          <w:tab/>
        </w:r>
        <w:r w:rsidR="00F1584C">
          <w:rPr>
            <w:noProof/>
            <w:webHidden/>
          </w:rPr>
          <w:fldChar w:fldCharType="begin"/>
        </w:r>
        <w:r w:rsidR="00F1584C">
          <w:rPr>
            <w:noProof/>
            <w:webHidden/>
          </w:rPr>
          <w:instrText xml:space="preserve"> PAGEREF _Toc57392201 \h </w:instrText>
        </w:r>
        <w:r w:rsidR="00F1584C">
          <w:rPr>
            <w:noProof/>
            <w:webHidden/>
          </w:rPr>
        </w:r>
        <w:r w:rsidR="00F1584C">
          <w:rPr>
            <w:noProof/>
            <w:webHidden/>
          </w:rPr>
          <w:fldChar w:fldCharType="separate"/>
        </w:r>
        <w:r w:rsidR="00F1584C">
          <w:rPr>
            <w:noProof/>
            <w:webHidden/>
          </w:rPr>
          <w:t>45</w:t>
        </w:r>
        <w:r w:rsidR="00F1584C">
          <w:rPr>
            <w:noProof/>
            <w:webHidden/>
          </w:rPr>
          <w:fldChar w:fldCharType="end"/>
        </w:r>
      </w:hyperlink>
    </w:p>
    <w:p w14:paraId="23452E72" w14:textId="516673B9" w:rsidR="00F1584C" w:rsidRDefault="00983CCE">
      <w:pPr>
        <w:pStyle w:val="TOC3"/>
        <w:tabs>
          <w:tab w:val="left" w:pos="1584"/>
        </w:tabs>
        <w:rPr>
          <w:rFonts w:asciiTheme="minorHAnsi" w:eastAsiaTheme="minorEastAsia" w:hAnsiTheme="minorHAnsi" w:cstheme="minorBidi"/>
          <w:noProof/>
        </w:rPr>
      </w:pPr>
      <w:hyperlink w:anchor="_Toc57392202" w:history="1">
        <w:r w:rsidR="00F1584C" w:rsidRPr="008C27EC">
          <w:rPr>
            <w:rStyle w:val="Hyperlink"/>
            <w:noProof/>
          </w:rPr>
          <w:t>C.8.6</w:t>
        </w:r>
        <w:r w:rsidR="00F1584C">
          <w:rPr>
            <w:rFonts w:asciiTheme="minorHAnsi" w:eastAsiaTheme="minorEastAsia" w:hAnsiTheme="minorHAnsi" w:cstheme="minorBidi"/>
            <w:noProof/>
          </w:rPr>
          <w:tab/>
        </w:r>
        <w:r w:rsidR="00F1584C" w:rsidRPr="008C27EC">
          <w:rPr>
            <w:rStyle w:val="Hyperlink"/>
            <w:noProof/>
          </w:rPr>
          <w:t>Scenario: SAS 7.6 - Smart Alerting System is inaccessible from devices and an xDASxx is accessible</w:t>
        </w:r>
        <w:r w:rsidR="00F1584C">
          <w:rPr>
            <w:noProof/>
            <w:webHidden/>
          </w:rPr>
          <w:tab/>
        </w:r>
        <w:r w:rsidR="00F1584C">
          <w:rPr>
            <w:noProof/>
            <w:webHidden/>
          </w:rPr>
          <w:fldChar w:fldCharType="begin"/>
        </w:r>
        <w:r w:rsidR="00F1584C">
          <w:rPr>
            <w:noProof/>
            <w:webHidden/>
          </w:rPr>
          <w:instrText xml:space="preserve"> PAGEREF _Toc57392202 \h </w:instrText>
        </w:r>
        <w:r w:rsidR="00F1584C">
          <w:rPr>
            <w:noProof/>
            <w:webHidden/>
          </w:rPr>
        </w:r>
        <w:r w:rsidR="00F1584C">
          <w:rPr>
            <w:noProof/>
            <w:webHidden/>
          </w:rPr>
          <w:fldChar w:fldCharType="separate"/>
        </w:r>
        <w:r w:rsidR="00F1584C">
          <w:rPr>
            <w:noProof/>
            <w:webHidden/>
          </w:rPr>
          <w:t>45</w:t>
        </w:r>
        <w:r w:rsidR="00F1584C">
          <w:rPr>
            <w:noProof/>
            <w:webHidden/>
          </w:rPr>
          <w:fldChar w:fldCharType="end"/>
        </w:r>
      </w:hyperlink>
    </w:p>
    <w:p w14:paraId="30138483" w14:textId="3AB7EC88" w:rsidR="00F1584C" w:rsidRDefault="00983CCE">
      <w:pPr>
        <w:pStyle w:val="TOC3"/>
        <w:tabs>
          <w:tab w:val="left" w:pos="1584"/>
        </w:tabs>
        <w:rPr>
          <w:rFonts w:asciiTheme="minorHAnsi" w:eastAsiaTheme="minorEastAsia" w:hAnsiTheme="minorHAnsi" w:cstheme="minorBidi"/>
          <w:noProof/>
        </w:rPr>
      </w:pPr>
      <w:hyperlink w:anchor="_Toc57392203" w:history="1">
        <w:r w:rsidR="00F1584C" w:rsidRPr="008C27EC">
          <w:rPr>
            <w:rStyle w:val="Hyperlink"/>
            <w:noProof/>
          </w:rPr>
          <w:t>C.8.7</w:t>
        </w:r>
        <w:r w:rsidR="00F1584C">
          <w:rPr>
            <w:rFonts w:asciiTheme="minorHAnsi" w:eastAsiaTheme="minorEastAsia" w:hAnsiTheme="minorHAnsi" w:cstheme="minorBidi"/>
            <w:noProof/>
          </w:rPr>
          <w:tab/>
        </w:r>
        <w:r w:rsidR="00F1584C" w:rsidRPr="008C27EC">
          <w:rPr>
            <w:rStyle w:val="Hyperlink"/>
            <w:noProof/>
          </w:rPr>
          <w:t>Scenario: SAS 7.7 - Smart Alerting System is inaccessible from devices and an xDASxx is inaccessible</w:t>
        </w:r>
        <w:r w:rsidR="00F1584C">
          <w:rPr>
            <w:noProof/>
            <w:webHidden/>
          </w:rPr>
          <w:tab/>
        </w:r>
        <w:r w:rsidR="00F1584C">
          <w:rPr>
            <w:noProof/>
            <w:webHidden/>
          </w:rPr>
          <w:fldChar w:fldCharType="begin"/>
        </w:r>
        <w:r w:rsidR="00F1584C">
          <w:rPr>
            <w:noProof/>
            <w:webHidden/>
          </w:rPr>
          <w:instrText xml:space="preserve"> PAGEREF _Toc57392203 \h </w:instrText>
        </w:r>
        <w:r w:rsidR="00F1584C">
          <w:rPr>
            <w:noProof/>
            <w:webHidden/>
          </w:rPr>
        </w:r>
        <w:r w:rsidR="00F1584C">
          <w:rPr>
            <w:noProof/>
            <w:webHidden/>
          </w:rPr>
          <w:fldChar w:fldCharType="separate"/>
        </w:r>
        <w:r w:rsidR="00F1584C">
          <w:rPr>
            <w:noProof/>
            <w:webHidden/>
          </w:rPr>
          <w:t>45</w:t>
        </w:r>
        <w:r w:rsidR="00F1584C">
          <w:rPr>
            <w:noProof/>
            <w:webHidden/>
          </w:rPr>
          <w:fldChar w:fldCharType="end"/>
        </w:r>
      </w:hyperlink>
    </w:p>
    <w:p w14:paraId="77CF58CC" w14:textId="666E5089" w:rsidR="00F1584C" w:rsidRDefault="00983CCE">
      <w:pPr>
        <w:pStyle w:val="TOC3"/>
        <w:tabs>
          <w:tab w:val="left" w:pos="1584"/>
        </w:tabs>
        <w:rPr>
          <w:rFonts w:asciiTheme="minorHAnsi" w:eastAsiaTheme="minorEastAsia" w:hAnsiTheme="minorHAnsi" w:cstheme="minorBidi"/>
          <w:noProof/>
        </w:rPr>
      </w:pPr>
      <w:hyperlink w:anchor="_Toc57392204" w:history="1">
        <w:r w:rsidR="00F1584C" w:rsidRPr="008C27EC">
          <w:rPr>
            <w:rStyle w:val="Hyperlink"/>
            <w:noProof/>
          </w:rPr>
          <w:t>C.8.8</w:t>
        </w:r>
        <w:r w:rsidR="00F1584C">
          <w:rPr>
            <w:rFonts w:asciiTheme="minorHAnsi" w:eastAsiaTheme="minorEastAsia" w:hAnsiTheme="minorHAnsi" w:cstheme="minorBidi"/>
            <w:noProof/>
          </w:rPr>
          <w:tab/>
        </w:r>
        <w:r w:rsidR="00F1584C" w:rsidRPr="008C27EC">
          <w:rPr>
            <w:rStyle w:val="Hyperlink"/>
            <w:noProof/>
          </w:rPr>
          <w:t>SAS Scenario 7.8: Devices, CDASxx and Smart Alerting System are accessible, and SAS generates an alert</w:t>
        </w:r>
        <w:r w:rsidR="00F1584C">
          <w:rPr>
            <w:noProof/>
            <w:webHidden/>
          </w:rPr>
          <w:tab/>
        </w:r>
        <w:r w:rsidR="00F1584C">
          <w:rPr>
            <w:noProof/>
            <w:webHidden/>
          </w:rPr>
          <w:fldChar w:fldCharType="begin"/>
        </w:r>
        <w:r w:rsidR="00F1584C">
          <w:rPr>
            <w:noProof/>
            <w:webHidden/>
          </w:rPr>
          <w:instrText xml:space="preserve"> PAGEREF _Toc57392204 \h </w:instrText>
        </w:r>
        <w:r w:rsidR="00F1584C">
          <w:rPr>
            <w:noProof/>
            <w:webHidden/>
          </w:rPr>
        </w:r>
        <w:r w:rsidR="00F1584C">
          <w:rPr>
            <w:noProof/>
            <w:webHidden/>
          </w:rPr>
          <w:fldChar w:fldCharType="separate"/>
        </w:r>
        <w:r w:rsidR="00F1584C">
          <w:rPr>
            <w:noProof/>
            <w:webHidden/>
          </w:rPr>
          <w:t>46</w:t>
        </w:r>
        <w:r w:rsidR="00F1584C">
          <w:rPr>
            <w:noProof/>
            <w:webHidden/>
          </w:rPr>
          <w:fldChar w:fldCharType="end"/>
        </w:r>
      </w:hyperlink>
    </w:p>
    <w:p w14:paraId="1D253A37" w14:textId="4B4BA58C" w:rsidR="00CF283F" w:rsidRPr="00D26514" w:rsidRDefault="00CF508D" w:rsidP="003A60B7">
      <w:pPr>
        <w:pStyle w:val="Heading1"/>
        <w:rPr>
          <w:noProof w:val="0"/>
        </w:rPr>
      </w:pPr>
      <w:r w:rsidRPr="00D26514">
        <w:rPr>
          <w:b w:val="0"/>
        </w:rPr>
        <w:lastRenderedPageBreak/>
        <w:fldChar w:fldCharType="end"/>
      </w: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Start w:id="11" w:name="_Toc345074640"/>
      <w:bookmarkStart w:id="12" w:name="_Toc18414898"/>
      <w:bookmarkStart w:id="13" w:name="_Toc57392132"/>
      <w:bookmarkEnd w:id="2"/>
      <w:bookmarkEnd w:id="3"/>
      <w:r w:rsidR="00CF283F" w:rsidRPr="00D26514">
        <w:rPr>
          <w:noProof w:val="0"/>
        </w:rPr>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bookmarkEnd w:id="13"/>
    </w:p>
    <w:p w14:paraId="76F7FE2C" w14:textId="77777777" w:rsidR="00CF283F" w:rsidRPr="00D26514" w:rsidRDefault="00CF283F" w:rsidP="008616CB">
      <w:pPr>
        <w:pStyle w:val="PartTitle"/>
      </w:pPr>
      <w:bookmarkStart w:id="14" w:name="_Toc345074647"/>
      <w:bookmarkStart w:id="15" w:name="_Toc18414910"/>
      <w:bookmarkStart w:id="16" w:name="_Toc57392133"/>
      <w:bookmarkStart w:id="17" w:name="_Toc473170357"/>
      <w:bookmarkStart w:id="18" w:name="_Toc504625754"/>
      <w:r w:rsidRPr="00D26514">
        <w:lastRenderedPageBreak/>
        <w:t xml:space="preserve">Volume </w:t>
      </w:r>
      <w:r w:rsidR="00B43198" w:rsidRPr="00D26514">
        <w:t>1</w:t>
      </w:r>
      <w:r w:rsidRPr="00D26514">
        <w:t xml:space="preserve"> –</w:t>
      </w:r>
      <w:r w:rsidR="003A09FE" w:rsidRPr="00D26514">
        <w:t xml:space="preserve"> </w:t>
      </w:r>
      <w:r w:rsidRPr="00D26514">
        <w:t>Profiles</w:t>
      </w:r>
      <w:bookmarkEnd w:id="14"/>
      <w:bookmarkEnd w:id="15"/>
      <w:bookmarkEnd w:id="16"/>
    </w:p>
    <w:p w14:paraId="15B9022B" w14:textId="77777777" w:rsidR="00303E20" w:rsidRPr="00D26514" w:rsidRDefault="00303E20">
      <w:pPr>
        <w:pStyle w:val="BodyText"/>
        <w:rPr>
          <w:i/>
          <w:iCs/>
        </w:rPr>
      </w:pPr>
      <w:bookmarkStart w:id="19" w:name="_Toc473170358"/>
      <w:bookmarkStart w:id="20" w:name="_Toc504625755"/>
      <w:bookmarkStart w:id="21" w:name="_Toc530206508"/>
      <w:bookmarkStart w:id="22" w:name="_Toc1388428"/>
      <w:bookmarkStart w:id="23" w:name="_Toc1388582"/>
      <w:bookmarkStart w:id="24" w:name="_Toc1456609"/>
      <w:bookmarkStart w:id="25" w:name="_Toc37034634"/>
      <w:bookmarkStart w:id="26" w:name="_Toc38846112"/>
      <w:bookmarkEnd w:id="17"/>
      <w:bookmarkEnd w:id="18"/>
    </w:p>
    <w:p w14:paraId="37B7D06F" w14:textId="6B902975" w:rsidR="00126A38" w:rsidRDefault="00126A38" w:rsidP="00126A38">
      <w:pPr>
        <w:pStyle w:val="Heading3"/>
        <w:keepNext w:val="0"/>
        <w:numPr>
          <w:ilvl w:val="0"/>
          <w:numId w:val="0"/>
        </w:numPr>
        <w:rPr>
          <w:bCs/>
          <w:noProof w:val="0"/>
        </w:rPr>
      </w:pPr>
      <w:bookmarkStart w:id="27" w:name="_Toc345074660"/>
      <w:bookmarkStart w:id="28" w:name="_Toc18414921"/>
      <w:bookmarkStart w:id="29" w:name="_Toc57392134"/>
      <w:bookmarkStart w:id="30" w:name="_Toc504625757"/>
      <w:bookmarkStart w:id="31" w:name="_Toc530206510"/>
      <w:bookmarkStart w:id="32" w:name="_Toc1388430"/>
      <w:bookmarkStart w:id="33" w:name="_Toc1388584"/>
      <w:bookmarkStart w:id="34" w:name="_Toc1456611"/>
      <w:bookmarkEnd w:id="19"/>
      <w:bookmarkEnd w:id="20"/>
      <w:bookmarkEnd w:id="21"/>
      <w:bookmarkEnd w:id="22"/>
      <w:bookmarkEnd w:id="23"/>
      <w:bookmarkEnd w:id="24"/>
      <w:bookmarkEnd w:id="25"/>
      <w:bookmarkEnd w:id="26"/>
      <w:r w:rsidRPr="00D26514">
        <w:rPr>
          <w:bCs/>
          <w:noProof w:val="0"/>
        </w:rPr>
        <w:t>X.4.2 Use Cases</w:t>
      </w:r>
      <w:bookmarkEnd w:id="27"/>
      <w:bookmarkEnd w:id="28"/>
      <w:bookmarkEnd w:id="29"/>
    </w:p>
    <w:p w14:paraId="149363AC" w14:textId="6001B258" w:rsidR="001A75AE" w:rsidRPr="001A75AE" w:rsidRDefault="001A75AE" w:rsidP="001A75AE">
      <w:pPr>
        <w:pStyle w:val="BodyText"/>
      </w:pPr>
      <w:r>
        <w:t>For detailed information concerning the SDPi Use Cases</w:t>
      </w:r>
      <w:r w:rsidR="00DC7937">
        <w:t xml:space="preserve">, Narratives and Scenarios </w:t>
      </w:r>
      <w:r>
        <w:t>please refer to Volume 1 - Appendix C.</w:t>
      </w:r>
    </w:p>
    <w:p w14:paraId="21C40C04" w14:textId="5875FF1C" w:rsidR="00FD6B22" w:rsidRPr="00D26514" w:rsidRDefault="007773C8" w:rsidP="00126A38">
      <w:pPr>
        <w:pStyle w:val="Heading4"/>
        <w:numPr>
          <w:ilvl w:val="0"/>
          <w:numId w:val="0"/>
        </w:numPr>
        <w:ind w:left="864" w:hanging="864"/>
        <w:rPr>
          <w:noProof w:val="0"/>
        </w:rPr>
      </w:pPr>
      <w:bookmarkStart w:id="35" w:name="_Toc345074661"/>
      <w:bookmarkStart w:id="36" w:name="_Toc57392135"/>
      <w:r w:rsidRPr="00D26514">
        <w:rPr>
          <w:noProof w:val="0"/>
        </w:rPr>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w:t>
      </w:r>
      <w:bookmarkEnd w:id="35"/>
      <w:r w:rsidR="001A75AE">
        <w:rPr>
          <w:noProof w:val="0"/>
        </w:rPr>
        <w:t>SDPi-R Standalone OR Dashboard Use Case - SORD</w:t>
      </w:r>
      <w:bookmarkEnd w:id="36"/>
    </w:p>
    <w:p w14:paraId="1E864812" w14:textId="0A5302D3" w:rsidR="00412649" w:rsidRDefault="00DC7937" w:rsidP="00597DB2">
      <w:pPr>
        <w:pStyle w:val="AuthorInstructions"/>
        <w:rPr>
          <w:i w:val="0"/>
        </w:rPr>
      </w:pPr>
      <w:r w:rsidRPr="00DC7937">
        <w:rPr>
          <w:i w:val="0"/>
        </w:rPr>
        <w:t>Aggregated display of information relevant to a surgeon in an Operating Room from multiple data sources on a “Dashboard”.</w:t>
      </w:r>
    </w:p>
    <w:p w14:paraId="2DA01B57" w14:textId="012C26FE" w:rsidR="00983CCE" w:rsidRPr="00DC7937" w:rsidRDefault="00983CCE" w:rsidP="00597DB2">
      <w:pPr>
        <w:pStyle w:val="AuthorInstructions"/>
        <w:rPr>
          <w:i w:val="0"/>
        </w:rPr>
      </w:pPr>
      <w:r>
        <w:rPr>
          <w:i w:val="0"/>
        </w:rPr>
        <w:t>Additional information on this Use Case can be found in Volume 1 – Appendix C.2.</w:t>
      </w:r>
    </w:p>
    <w:p w14:paraId="2087A818" w14:textId="326C4B4B" w:rsidR="00CF283F" w:rsidRPr="00D26514" w:rsidRDefault="007773C8" w:rsidP="00126A38">
      <w:pPr>
        <w:pStyle w:val="Heading5"/>
        <w:numPr>
          <w:ilvl w:val="0"/>
          <w:numId w:val="0"/>
        </w:numPr>
        <w:rPr>
          <w:noProof w:val="0"/>
        </w:rPr>
      </w:pPr>
      <w:bookmarkStart w:id="37" w:name="_Toc345074662"/>
      <w:bookmarkStart w:id="38" w:name="_Toc57392136"/>
      <w:r w:rsidRPr="00D26514">
        <w:rPr>
          <w:noProof w:val="0"/>
        </w:rPr>
        <w:t>X.</w:t>
      </w:r>
      <w:r w:rsidR="00AF472E" w:rsidRPr="00D26514">
        <w:rPr>
          <w:noProof w:val="0"/>
        </w:rPr>
        <w:t>4</w:t>
      </w:r>
      <w:r w:rsidRPr="00D26514">
        <w:rPr>
          <w:noProof w:val="0"/>
        </w:rPr>
        <w:t>.2.1</w:t>
      </w:r>
      <w:r w:rsidR="00126A38" w:rsidRPr="00D26514">
        <w:rPr>
          <w:noProof w:val="0"/>
        </w:rPr>
        <w:t>.1</w:t>
      </w:r>
      <w:r w:rsidRPr="00D26514">
        <w:rPr>
          <w:noProof w:val="0"/>
        </w:rPr>
        <w:t xml:space="preserve"> </w:t>
      </w:r>
      <w:r w:rsidR="00DC7937">
        <w:rPr>
          <w:noProof w:val="0"/>
        </w:rPr>
        <w:t>SDPi SORD</w:t>
      </w:r>
      <w:r w:rsidR="002869E8" w:rsidRPr="00D26514">
        <w:rPr>
          <w:bCs/>
          <w:noProof w:val="0"/>
        </w:rPr>
        <w:t xml:space="preserve"> </w:t>
      </w:r>
      <w:r w:rsidR="005F21E7" w:rsidRPr="00D26514">
        <w:rPr>
          <w:noProof w:val="0"/>
        </w:rPr>
        <w:t>Use Case</w:t>
      </w:r>
      <w:r w:rsidR="002869E8" w:rsidRPr="00D26514">
        <w:rPr>
          <w:noProof w:val="0"/>
        </w:rPr>
        <w:t xml:space="preserve"> Description</w:t>
      </w:r>
      <w:bookmarkEnd w:id="37"/>
      <w:bookmarkEnd w:id="38"/>
    </w:p>
    <w:p w14:paraId="0F48541F" w14:textId="368B3598" w:rsidR="003A09FE" w:rsidRPr="00DC7937" w:rsidRDefault="00DC7937" w:rsidP="00597DB2">
      <w:pPr>
        <w:pStyle w:val="AuthorInstructions"/>
        <w:rPr>
          <w:i w:val="0"/>
        </w:rPr>
      </w:pPr>
      <w:r>
        <w:rPr>
          <w:i w:val="0"/>
        </w:rPr>
        <w:t xml:space="preserve">This Use Case </w:t>
      </w:r>
      <w:r w:rsidR="00B759B0">
        <w:rPr>
          <w:i w:val="0"/>
        </w:rPr>
        <w:t>describe</w:t>
      </w:r>
      <w:r>
        <w:rPr>
          <w:i w:val="0"/>
        </w:rPr>
        <w:t xml:space="preserve">s a general purpose “Dashboard” information display which aggregates information from different sources.  While the Dashboard may display visual alert information it does not signal alerts or have any </w:t>
      </w:r>
      <w:r w:rsidR="007539E7">
        <w:rPr>
          <w:i w:val="0"/>
        </w:rPr>
        <w:t>remote-control</w:t>
      </w:r>
      <w:r>
        <w:rPr>
          <w:i w:val="0"/>
        </w:rPr>
        <w:t xml:space="preserve"> capabilities.</w:t>
      </w:r>
    </w:p>
    <w:p w14:paraId="5751DA1D" w14:textId="6898CE4D" w:rsidR="006164D9" w:rsidRDefault="005F21E7" w:rsidP="00F1584C">
      <w:pPr>
        <w:pStyle w:val="Heading5"/>
        <w:numPr>
          <w:ilvl w:val="0"/>
          <w:numId w:val="0"/>
        </w:numPr>
        <w:rPr>
          <w:noProof w:val="0"/>
        </w:rPr>
      </w:pPr>
      <w:bookmarkStart w:id="39" w:name="_Toc345074663"/>
      <w:bookmarkStart w:id="40" w:name="_Toc57392137"/>
      <w:r w:rsidRPr="00D26514">
        <w:rPr>
          <w:noProof w:val="0"/>
        </w:rPr>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DC7937">
        <w:rPr>
          <w:noProof w:val="0"/>
        </w:rPr>
        <w:t>SDPi SORD</w:t>
      </w:r>
      <w:r w:rsidR="002869E8" w:rsidRPr="00D26514">
        <w:rPr>
          <w:noProof w:val="0"/>
        </w:rPr>
        <w:t xml:space="preserve"> </w:t>
      </w:r>
      <w:r w:rsidRPr="00D26514">
        <w:rPr>
          <w:noProof w:val="0"/>
        </w:rPr>
        <w:t>Process Flow</w:t>
      </w:r>
      <w:bookmarkEnd w:id="39"/>
      <w:bookmarkEnd w:id="40"/>
    </w:p>
    <w:p w14:paraId="3B7282AE" w14:textId="6800033A" w:rsidR="00222CF4" w:rsidRPr="00D26514" w:rsidRDefault="003A09FE" w:rsidP="00597DB2">
      <w:pPr>
        <w:pStyle w:val="AuthorInstructions"/>
      </w:pPr>
      <w:r w:rsidRPr="00D26514">
        <w: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t>
      </w:r>
      <w:r w:rsidR="005F3FB5" w:rsidRPr="00D26514">
        <w:t xml:space="preserve"> </w:t>
      </w:r>
    </w:p>
    <w:p w14:paraId="18E3185F" w14:textId="4361F043" w:rsidR="00222CF4" w:rsidRPr="00D26514" w:rsidRDefault="003A09FE" w:rsidP="00597DB2">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18CF283E" w14:textId="5B2AACC8" w:rsidR="003A09FE" w:rsidRPr="00D26514" w:rsidRDefault="003A09FE" w:rsidP="00597DB2">
      <w:pPr>
        <w:pStyle w:val="AuthorInstructions"/>
      </w:pPr>
      <w:r w:rsidRPr="00D26514">
        <w:t>If there are detailed behavioral rules that apply to a specific process flow or multiple process flows, an appendix may be added as needed.&gt;</w:t>
      </w:r>
    </w:p>
    <w:p w14:paraId="5E47A05F" w14:textId="77777777" w:rsidR="00B03C08" w:rsidRPr="00D26514" w:rsidRDefault="00B03C08" w:rsidP="00597DB2">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proofErr w:type="gramStart"/>
      <w:r w:rsidRPr="00D26514">
        <w:t>acronym:actor</w:t>
      </w:r>
      <w:proofErr w:type="spellEnd"/>
      <w:proofErr w:type="gramEnd"/>
      <w:r w:rsidRPr="00D26514">
        <w:t xml:space="preserve"> name if referencing an actor from a different profile.&gt;</w:t>
      </w:r>
    </w:p>
    <w:p w14:paraId="44BC5C63" w14:textId="1F4B1BE6" w:rsidR="003A09FE" w:rsidRPr="00D26514" w:rsidRDefault="003A09FE" w:rsidP="00EA3BCB">
      <w:pPr>
        <w:pStyle w:val="AuthorInstructions"/>
      </w:pPr>
      <w:r w:rsidRPr="00D26514">
        <w:t>&lt;Modify the following “Swimlane Diagram”.&gt;</w:t>
      </w:r>
    </w:p>
    <w:p w14:paraId="46AFA5A7" w14:textId="77777777" w:rsidR="00FC799F" w:rsidRPr="00D26514" w:rsidRDefault="00FC799F" w:rsidP="00597DB2">
      <w:pPr>
        <w:pStyle w:val="AuthorInstructions"/>
      </w:pPr>
    </w:p>
    <w:p w14:paraId="010E0935" w14:textId="5E798138" w:rsidR="00FC799F" w:rsidRPr="00D26514" w:rsidRDefault="00C66F96" w:rsidP="00597DB2">
      <w:pPr>
        <w:pStyle w:val="AuthorInstructions"/>
      </w:pPr>
      <w:r w:rsidRPr="00D26514">
        <w:rPr>
          <w:noProof/>
        </w:rPr>
        <w:lastRenderedPageBreak/>
        <mc:AlternateContent>
          <mc:Choice Requires="wps">
            <w:drawing>
              <wp:anchor distT="0" distB="0" distL="114300" distR="114300" simplePos="0" relativeHeight="251658752" behindDoc="0" locked="0" layoutInCell="1" allowOverlap="1" wp14:anchorId="1BC7F241" wp14:editId="6BBD384C">
                <wp:simplePos x="0" y="0"/>
                <wp:positionH relativeFrom="column">
                  <wp:posOffset>1109218</wp:posOffset>
                </wp:positionH>
                <wp:positionV relativeFrom="paragraph">
                  <wp:posOffset>686435</wp:posOffset>
                </wp:positionV>
                <wp:extent cx="1371600" cy="276999"/>
                <wp:effectExtent l="0" t="0" r="0" b="0"/>
                <wp:wrapNone/>
                <wp:docPr id="56"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228A75EE" w14:textId="77777777" w:rsidR="00983CCE" w:rsidRDefault="00983CCE" w:rsidP="00C66F96">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type w14:anchorId="1BC7F241" id="_x0000_t202" coordsize="21600,21600" o:spt="202" path="m,l,21600r21600,l21600,xe">
                <v:stroke joinstyle="miter"/>
                <v:path gradientshapeok="t" o:connecttype="rect"/>
              </v:shapetype>
              <v:shape id="TextBox 55" o:spid="_x0000_s1026" type="#_x0000_t202" style="position:absolute;margin-left:87.35pt;margin-top:54.05pt;width:108pt;height:2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" filled="f" stroked="f">
                <v:textbox style="mso-fit-shape-to-text:t">
                  <w:txbxContent>
                    <w:p w14:paraId="228A75EE" w14:textId="77777777" w:rsidR="00983CCE" w:rsidRDefault="00983CCE" w:rsidP="00C66F96">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1824" behindDoc="0" locked="0" layoutInCell="1" allowOverlap="1" wp14:anchorId="441FC1F5" wp14:editId="765F38A0">
                <wp:simplePos x="0" y="0"/>
                <wp:positionH relativeFrom="column">
                  <wp:posOffset>1130935</wp:posOffset>
                </wp:positionH>
                <wp:positionV relativeFrom="paragraph">
                  <wp:posOffset>1009650</wp:posOffset>
                </wp:positionV>
                <wp:extent cx="1371600" cy="0"/>
                <wp:effectExtent l="38100" t="76200" r="0" b="95250"/>
                <wp:wrapNone/>
                <wp:docPr id="58"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EC72B" id="_x0000_t32" coordsize="21600,21600" o:spt="32" o:oned="t" path="m,l21600,21600e" filled="f">
                <v:path arrowok="t" fillok="f" o:connecttype="none"/>
                <o:lock v:ext="edit" shapetype="t"/>
              </v:shapetype>
              <v:shape id="Straight Arrow Connector 57" o:spid="_x0000_s1026" type="#_x0000_t32" style="position:absolute;margin-left:89.05pt;margin-top:79.5pt;width:108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" strokecolor="black [3213]" strokeweight=".5pt">
                <v:stroke endarrow="block" joinstyle="miter"/>
              </v:shape>
            </w:pict>
          </mc:Fallback>
        </mc:AlternateContent>
      </w:r>
      <w:r w:rsidR="00FC799F" w:rsidRPr="00D26514">
        <w:rPr>
          <w:noProof/>
        </w:rPr>
        <mc:AlternateContent>
          <mc:Choice Requires="wpc">
            <w:drawing>
              <wp:inline distT="0" distB="0" distL="0" distR="0" wp14:anchorId="738B392E" wp14:editId="20932F9D">
                <wp:extent cx="5775960" cy="69738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6469EEA2" w:rsidR="00983CCE" w:rsidRDefault="00983CCE" w:rsidP="00FC799F">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90"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4EF4A3E1" w:rsidR="00983CCE" w:rsidRDefault="00983CCE" w:rsidP="00FC799F">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91"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F80B6" w14:textId="1A97579B" w:rsidR="00983CCE" w:rsidRDefault="00983CCE" w:rsidP="00FC799F">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00" name="Straight Connector 100"/>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2" name="Rectangle 102"/>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3" name="Rectangle 103"/>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5" name="Rectangle 105"/>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6" name="Rectangle 106"/>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7" name="Rectangle 107"/>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2" name="Rectangle 112"/>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3" name="Rectangle 113"/>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4" name="Straight Connector 114"/>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TextBox 38"/>
                        <wps:cNvSpPr txBox="1"/>
                        <wps:spPr>
                          <a:xfrm>
                            <a:off x="2946539" y="2035454"/>
                            <a:ext cx="888556" cy="456165"/>
                          </a:xfrm>
                          <a:prstGeom prst="rect">
                            <a:avLst/>
                          </a:prstGeom>
                          <a:noFill/>
                        </wps:spPr>
                        <wps:txbx>
                          <w:txbxContent>
                            <w:p w14:paraId="066A2620" w14:textId="77777777" w:rsidR="00983CCE" w:rsidRDefault="00983CCE" w:rsidP="00FC799F">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17" name="Straight Arrow Connector 117"/>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2" name="Straight Connector 122"/>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TextBox 43"/>
                        <wps:cNvSpPr txBox="1"/>
                        <wps:spPr>
                          <a:xfrm>
                            <a:off x="4648473" y="5755223"/>
                            <a:ext cx="990156" cy="456165"/>
                          </a:xfrm>
                          <a:prstGeom prst="rect">
                            <a:avLst/>
                          </a:prstGeom>
                          <a:noFill/>
                        </wps:spPr>
                        <wps:txbx>
                          <w:txbxContent>
                            <w:p w14:paraId="400BA3EA" w14:textId="3B0898BF" w:rsidR="00983CCE" w:rsidRDefault="00983CCE" w:rsidP="00FC799F">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124" name="Straight Connector 124"/>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8" y="1143168"/>
                            <a:ext cx="1371600" cy="276999"/>
                          </a:xfrm>
                          <a:prstGeom prst="rect">
                            <a:avLst/>
                          </a:prstGeom>
                          <a:noFill/>
                        </wps:spPr>
                        <wps:txbx>
                          <w:txbxContent>
                            <w:p w14:paraId="5C85D31E" w14:textId="77777777" w:rsidR="00983CCE" w:rsidRDefault="00983CCE" w:rsidP="00C66F96">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162" name="Straight Arrow Connector 162"/>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74"/>
                        <wps:cNvSpPr txBox="1"/>
                        <wps:spPr>
                          <a:xfrm>
                            <a:off x="1106592" y="1681726"/>
                            <a:ext cx="1371600" cy="277495"/>
                          </a:xfrm>
                          <a:prstGeom prst="rect">
                            <a:avLst/>
                          </a:prstGeom>
                          <a:noFill/>
                        </wps:spPr>
                        <wps:txbx>
                          <w:txbxContent>
                            <w:p w14:paraId="2E5ACC3A" w14:textId="38117267" w:rsidR="00983CCE" w:rsidRDefault="00983CCE" w:rsidP="00C66F96">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164" name="Straight Arrow Connector 164"/>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TextBox 85"/>
                        <wps:cNvSpPr txBox="1"/>
                        <wps:spPr>
                          <a:xfrm>
                            <a:off x="1285914" y="5478031"/>
                            <a:ext cx="1371600" cy="276999"/>
                          </a:xfrm>
                          <a:prstGeom prst="rect">
                            <a:avLst/>
                          </a:prstGeom>
                          <a:noFill/>
                        </wps:spPr>
                        <wps:txbx>
                          <w:txbxContent>
                            <w:p w14:paraId="2C57DB5F" w14:textId="77777777" w:rsidR="00983CCE" w:rsidRDefault="00983CCE" w:rsidP="00C66F96">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166" name="Straight Arrow Connector 166"/>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TextBox 84"/>
                        <wps:cNvSpPr txBox="1"/>
                        <wps:spPr>
                          <a:xfrm>
                            <a:off x="1285914" y="5904748"/>
                            <a:ext cx="1371600" cy="276999"/>
                          </a:xfrm>
                          <a:prstGeom prst="rect">
                            <a:avLst/>
                          </a:prstGeom>
                          <a:noFill/>
                        </wps:spPr>
                        <wps:txbx>
                          <w:txbxContent>
                            <w:p w14:paraId="2D4C6BD1" w14:textId="77777777" w:rsidR="00983CCE" w:rsidRDefault="00983CCE" w:rsidP="00C66F96">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168" name="Straight Arrow Connector 168"/>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094400" y="2765306"/>
                            <a:ext cx="1371600" cy="277495"/>
                          </a:xfrm>
                          <a:prstGeom prst="rect">
                            <a:avLst/>
                          </a:prstGeom>
                          <a:noFill/>
                        </wps:spPr>
                        <wps:txbx>
                          <w:txbxContent>
                            <w:p w14:paraId="67B4FB33" w14:textId="1AC80B65" w:rsidR="00983CCE" w:rsidRDefault="00983CCE" w:rsidP="00C66F96">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171" name="Straight Arrow Connector 171"/>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Box 79"/>
                        <wps:cNvSpPr txBox="1"/>
                        <wps:spPr>
                          <a:xfrm>
                            <a:off x="1094400" y="3801024"/>
                            <a:ext cx="1371600" cy="276999"/>
                          </a:xfrm>
                          <a:prstGeom prst="rect">
                            <a:avLst/>
                          </a:prstGeom>
                          <a:noFill/>
                        </wps:spPr>
                        <wps:txbx>
                          <w:txbxContent>
                            <w:p w14:paraId="347C1D2C" w14:textId="77777777" w:rsidR="00983CCE" w:rsidRDefault="00983CCE" w:rsidP="00C66F96">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173" name="Straight Arrow Connector 173"/>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Box 79"/>
                        <wps:cNvSpPr txBox="1"/>
                        <wps:spPr>
                          <a:xfrm>
                            <a:off x="1118784" y="4418633"/>
                            <a:ext cx="1371600" cy="277495"/>
                          </a:xfrm>
                          <a:prstGeom prst="rect">
                            <a:avLst/>
                          </a:prstGeom>
                          <a:noFill/>
                        </wps:spPr>
                        <wps:txbx>
                          <w:txbxContent>
                            <w:p w14:paraId="0052CA4A" w14:textId="037C94C7" w:rsidR="00983CCE" w:rsidRDefault="00983CCE" w:rsidP="00C66F96">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738B392E" id="Canvas 52" o:spid="_x0000_s1027" editas="canvas" style="width:454.8pt;height:549.1pt;mso-position-horizontal-relative:char;mso-position-vertical-relative:line" coordsize="57759,697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759;height:69735;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029" type="#_x0000_t109" style="position:absolute;left:1733;top:342;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" filled="f" stroked="f" strokeweight="1pt">
                  <v:textbox inset="2.44564mm,1.2228mm,2.44564mm,1.2228mm">
                    <w:txbxContent>
                      <w:p w14:paraId="698A2C2B" w14:textId="6469EEA2" w:rsidR="00983CCE" w:rsidRDefault="00983CCE" w:rsidP="00FC799F">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030" type="#_x0000_t109" style="position:absolute;left:18610;top:328;width:17024;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" fillcolor="white [3212]" stroked="f" strokeweight="1pt">
                  <v:textbox inset="2.44564mm,1.2228mm,2.44564mm,1.2228mm">
                    <w:txbxContent>
                      <w:p w14:paraId="5734F08C" w14:textId="4EF4A3E1" w:rsidR="00983CCE" w:rsidRDefault="00983CCE" w:rsidP="00FC799F">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031" type="#_x0000_t109" style="position:absolute;left:35634;top:328;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" fillcolor="white [3212]" stroked="f" strokeweight="1pt">
                  <v:textbox inset="2.44564mm,1.2228mm,2.44564mm,1.2228mm">
                    <w:txbxContent>
                      <w:p w14:paraId="287F80B6" w14:textId="1A97579B" w:rsidR="00983CCE" w:rsidRDefault="00983CCE" w:rsidP="00FC799F">
                        <w:pPr>
                          <w:pStyle w:val="NormalWeb"/>
                          <w:spacing w:before="0"/>
                          <w:jc w:val="center"/>
                        </w:pPr>
                        <w:r>
                          <w:rPr>
                            <w:rFonts w:asciiTheme="minorHAnsi" w:hAnsi="Calibri" w:cstheme="minorBidi"/>
                            <w:color w:val="000000" w:themeColor="text1"/>
                            <w:kern w:val="24"/>
                          </w:rPr>
                          <w:t>Actor B/Actor C</w:t>
                        </w:r>
                      </w:p>
                    </w:txbxContent>
                  </v:textbox>
                </v:shape>
                <v:line id="Straight Connector 100" o:spid="_x0000_s1032" style="position:absolute;visibility:visible;mso-wrap-style:square" from="9658,4005" to="9658,650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" strokecolor="black [3213]" strokeweight=".5pt">
                  <v:stroke dashstyle="dash" joinstyle="miter"/>
                </v:line>
                <v:rect id="Rectangle 101" o:spid="_x0000_s1033" style="position:absolute;left:8190;top:44539;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" fillcolor="white [3212]" strokecolor="black [3213]" strokeweight="1pt">
                  <v:textbox inset="2.44564mm,1.2228mm,2.44564mm,1.2228mm"/>
                </v:rect>
                <v:rect id="Rectangle 102" o:spid="_x0000_s1034" style="position:absolute;left:8190;top:5584;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" fillcolor="white [3212]" strokecolor="black [3213]" strokeweight="1pt">
                  <v:textbox inset="2.44564mm,1.2228mm,2.44564mm,1.2228mm"/>
                </v:rect>
                <v:rect id="Rectangle 103" o:spid="_x0000_s1035" style="position:absolute;left:8190;top:18105;width:2935;height:3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" fillcolor="white [3212]" strokecolor="black [3213]" strokeweight="1pt">
                  <v:textbox inset="2.44564mm,1.2228mm,2.44564mm,1.2228mm"/>
                </v:rect>
                <v:rect id="Rectangle 104" o:spid="_x0000_s1036" style="position:absolute;left:8190;top:27457;width:2935;height:6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" fillcolor="white [3212]" strokecolor="black [3213]" strokeweight="1pt">
                  <v:textbox inset="2.44564mm,1.2228mm,2.44564mm,1.2228mm"/>
                </v:rect>
                <v:rect id="Rectangle 105" o:spid="_x0000_s1037" style="position:absolute;left:8190;top:38598;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" fillcolor="white [3212]" strokecolor="black [3213]" strokeweight="1pt">
                  <v:textbox inset="2.44564mm,1.2228mm,2.44564mm,1.2228mm"/>
                </v:rect>
                <v:rect id="Rectangle 106" o:spid="_x0000_s1038" style="position:absolute;left:8190;top:55830;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" fillcolor="white [3212]" strokecolor="black [3213]" strokeweight="1pt">
                  <v:textbox inset="2.44564mm,1.2228mm,2.44564mm,1.2228mm"/>
                </v:rect>
                <v:rect id="Rectangle 107" o:spid="_x0000_s1039" style="position:absolute;left:8190;top:60327;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" fillcolor="white [3212]" strokecolor="black [3213]" strokeweight="1pt">
                  <v:textbox inset="2.44564mm,1.2228mm,2.44564mm,1.2228mm"/>
                </v:rect>
                <v:line id="Straight Connector 109" o:spid="_x0000_s1040" style="position:absolute;visibility:visible;mso-wrap-style:square" from="26575,4481" to="26575,648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" strokecolor="black [3213]" strokeweight=".5pt">
                  <v:stroke dashstyle="dash" joinstyle="miter"/>
                </v:line>
                <v:rect id="Rectangle 110" o:spid="_x0000_s1041" style="position:absolute;left:25107;top:5358;width:2935;height:161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" fillcolor="white [3212]" strokecolor="black [3213]" strokeweight="1pt">
                  <v:textbox inset="2.44564mm,1.2228mm,2.44564mm,1.2228mm"/>
                </v:rect>
                <v:rect id="Rectangle 111" o:spid="_x0000_s1042" style="position:absolute;left:25107;top:23430;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" fillcolor="white [3212]" strokecolor="black [3213]" strokeweight="1pt">
                  <v:textbox inset="2.44564mm,1.2228mm,2.44564mm,1.2228mm"/>
                </v:rect>
                <v:rect id="Rectangle 112" o:spid="_x0000_s1043" style="position:absolute;left:25107;top:38372;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" fillcolor="white [3212]" strokecolor="black [3213]" strokeweight="1pt">
                  <v:textbox inset="2.44564mm,1.2228mm,2.44564mm,1.2228mm"/>
                </v:rect>
                <v:rect id="Rectangle 113" o:spid="_x0000_s1044" style="position:absolute;left:25107;top:44313;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" fillcolor="white [3212]" strokecolor="black [3213]" strokeweight="1pt">
                  <v:textbox inset="2.44564mm,1.2228mm,2.44564mm,1.2228mm"/>
                </v:rect>
                <v:line id="Straight Connector 114" o:spid="_x0000_s1045" style="position:absolute;visibility:visible;mso-wrap-style:square" from="28042,24483" to="33546,24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" strokecolor="black [3213]" strokeweight=".5pt">
                  <v:stroke joinstyle="miter"/>
                </v:line>
                <v:line id="Straight Connector 115" o:spid="_x0000_s1046" style="position:absolute;visibility:visible;mso-wrap-style:square" from="33546,24483" to="33546,27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" strokecolor="black [3213]" strokeweight=".5pt">
                  <v:stroke joinstyle="miter"/>
                </v:line>
                <v:shape id="TextBox 38" o:spid="_x0000_s1047" type="#_x0000_t202" style="position:absolute;left:29465;top:20354;width:8885;height:4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" filled="f" stroked="f">
                  <v:textbox style="mso-fit-shape-to-text:t" inset="2.44564mm,1.2228mm,2.44564mm,1.2228mm">
                    <w:txbxContent>
                      <w:p w14:paraId="066A2620" w14:textId="77777777" w:rsidR="00983CCE" w:rsidRDefault="00983CCE" w:rsidP="00FC799F">
                        <w:pPr>
                          <w:pStyle w:val="NormalWeb"/>
                          <w:spacing w:before="0"/>
                        </w:pPr>
                        <w:r>
                          <w:rPr>
                            <w:rFonts w:asciiTheme="minorHAnsi" w:hAnsi="Calibri" w:cstheme="minorBidi"/>
                            <w:color w:val="000000" w:themeColor="text1"/>
                            <w:kern w:val="24"/>
                          </w:rPr>
                          <w:t>Internal action 1</w:t>
                        </w:r>
                      </w:p>
                    </w:txbxContent>
                  </v:textbox>
                </v:shape>
                <v:shapetype id="_x0000_t32" coordsize="21600,21600" o:spt="32" o:oned="t" path="m,l21600,21600e" filled="f">
                  <v:path arrowok="t" fillok="f" o:connecttype="none"/>
                  <o:lock v:ext="edit" shapetype="t"/>
                </v:shapetype>
                <v:shape id="Straight Arrow Connector 117" o:spid="_x0000_s1048" type="#_x0000_t32" style="position:absolute;left:28042;top:27231;width:550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" strokecolor="black [3213]" strokeweight=".5pt">
                  <v:stroke endarrow="block" joinstyle="miter"/>
                </v:shape>
                <v:rect id="Rectangle 121" o:spid="_x0000_s1049" style="position:absolute;left:43555;top:54647;width:2935;height:108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" fillcolor="white [3212]" strokecolor="black [3213]" strokeweight="1pt">
                  <v:textbox inset="2.44564mm,1.2228mm,2.44564mm,1.2228mm"/>
                </v:rect>
                <v:line id="Straight Connector 122" o:spid="_x0000_s1050" style="position:absolute;visibility:visible;mso-wrap-style:square" from="44703,4481" to="44908,546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" strokecolor="black [3213]" strokeweight=".5pt">
                  <v:stroke dashstyle="dash" joinstyle="miter"/>
                </v:line>
                <v:shape id="TextBox 43" o:spid="_x0000_s1051" type="#_x0000_t202" style="position:absolute;left:46484;top:57552;width:9902;height:45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" filled="f" stroked="f">
                  <v:textbox style="mso-fit-shape-to-text:t" inset="2.44564mm,1.2228mm,2.44564mm,1.2228mm">
                    <w:txbxContent>
                      <w:p w14:paraId="400BA3EA" w14:textId="3B0898BF" w:rsidR="00983CCE" w:rsidRDefault="00983CCE" w:rsidP="00FC799F">
                        <w:pPr>
                          <w:pStyle w:val="NormalWeb"/>
                          <w:spacing w:before="0"/>
                        </w:pPr>
                        <w:r>
                          <w:rPr>
                            <w:rFonts w:asciiTheme="minorHAnsi" w:hAnsi="Calibri" w:cstheme="minorBidi"/>
                            <w:color w:val="000000" w:themeColor="text1"/>
                            <w:kern w:val="24"/>
                          </w:rPr>
                          <w:t>Internal action 2</w:t>
                        </w:r>
                      </w:p>
                    </w:txbxContent>
                  </v:textbox>
                </v:shape>
                <v:line id="Straight Connector 124" o:spid="_x0000_s1052" style="position:absolute;visibility:visible;mso-wrap-style:square" from="46490,61819" to="51993,618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" strokecolor="black [3213]" strokeweight=".5pt">
                  <v:stroke joinstyle="miter"/>
                </v:line>
                <v:line id="Straight Connector 125" o:spid="_x0000_s1053" style="position:absolute;visibility:visible;mso-wrap-style:square" from="51964,61819" to="51964,645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" strokecolor="black [3213]" strokeweight=".5pt">
                  <v:stroke joinstyle="miter"/>
                </v:line>
                <v:shape id="Straight Arrow Connector 126" o:spid="_x0000_s1054" type="#_x0000_t32" style="position:absolute;left:46490;top:64567;width:550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" strokecolor="black [3213]" strokeweight=".5pt">
                  <v:stroke endarrow="block" joinstyle="miter"/>
                </v:shape>
                <v:shape id="Straight Arrow Connector 160" o:spid="_x0000_s1055" type="#_x0000_t32" style="position:absolute;left:11172;top:14500;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" strokecolor="black [3213]" strokeweight=".5pt">
                  <v:stroke endarrow="block" joinstyle="miter"/>
                </v:shape>
                <v:shape id="TextBox 74" o:spid="_x0000_s1056" type="#_x0000_t202" style="position:absolute;left:11025;top:11431;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" filled="f" stroked="f">
                  <v:textbox style="mso-fit-shape-to-text:t">
                    <w:txbxContent>
                      <w:p w14:paraId="5C85D31E" w14:textId="77777777" w:rsidR="00983CCE" w:rsidRDefault="00983CCE" w:rsidP="00C66F96">
                        <w:pPr>
                          <w:pStyle w:val="NormalWeb"/>
                          <w:spacing w:before="0"/>
                        </w:pPr>
                        <w:r>
                          <w:rPr>
                            <w:rFonts w:asciiTheme="minorHAnsi" w:hAnsi="Calibri" w:cstheme="minorBidi"/>
                            <w:color w:val="000000" w:themeColor="text1"/>
                            <w:kern w:val="24"/>
                          </w:rPr>
                          <w:t>Transaction-B [B]</w:t>
                        </w:r>
                      </w:p>
                    </w:txbxContent>
                  </v:textbox>
                </v:shape>
                <v:shape id="Straight Arrow Connector 162" o:spid="_x0000_s1057" type="#_x0000_t32" style="position:absolute;left:11172;top:20018;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" strokecolor="black [3213]" strokeweight=".5pt">
                  <v:stroke endarrow="block" joinstyle="miter"/>
                </v:shape>
                <v:shape id="TextBox 74" o:spid="_x0000_s1058" type="#_x0000_t202" style="position:absolute;left:11065;top:16817;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" filled="f" stroked="f">
                  <v:textbox style="mso-fit-shape-to-text:t">
                    <w:txbxContent>
                      <w:p w14:paraId="2E5ACC3A" w14:textId="38117267" w:rsidR="00983CCE" w:rsidRDefault="00983CCE" w:rsidP="00C66F96">
                        <w:pPr>
                          <w:pStyle w:val="NormalWeb"/>
                          <w:spacing w:before="0"/>
                        </w:pPr>
                        <w:r>
                          <w:rPr>
                            <w:rFonts w:asciiTheme="minorHAnsi" w:hAnsi="Calibri" w:cstheme="minorBidi"/>
                            <w:color w:val="000000" w:themeColor="text1"/>
                            <w:kern w:val="24"/>
                          </w:rPr>
                          <w:t>Transaction-C [C]</w:t>
                        </w:r>
                      </w:p>
                    </w:txbxContent>
                  </v:textbox>
                </v:shape>
                <v:shape id="Straight Arrow Connector 164" o:spid="_x0000_s1059" type="#_x0000_t32" style="position:absolute;left:11335;top:57283;width:3222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" strokecolor="black [3213]" strokeweight=".5pt">
                  <v:stroke endarrow="block" joinstyle="miter"/>
                </v:shape>
                <v:shape id="TextBox 85" o:spid="_x0000_s1060" type="#_x0000_t202" style="position:absolute;left:12859;top:5478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" filled="f" stroked="f">
                  <v:textbox style="mso-fit-shape-to-text:t">
                    <w:txbxContent>
                      <w:p w14:paraId="2C57DB5F" w14:textId="77777777" w:rsidR="00983CCE" w:rsidRDefault="00983CCE" w:rsidP="00C66F96">
                        <w:pPr>
                          <w:pStyle w:val="NormalWeb"/>
                          <w:spacing w:before="0"/>
                        </w:pPr>
                        <w:r>
                          <w:rPr>
                            <w:rFonts w:asciiTheme="minorHAnsi" w:hAnsi="Calibri" w:cstheme="minorBidi"/>
                            <w:color w:val="000000" w:themeColor="text1"/>
                            <w:kern w:val="24"/>
                          </w:rPr>
                          <w:t>Transaction_2 [2]</w:t>
                        </w:r>
                      </w:p>
                    </w:txbxContent>
                  </v:textbox>
                </v:shape>
                <v:shape id="Straight Arrow Connector 166" o:spid="_x0000_s1061" type="#_x0000_t32" style="position:absolute;left:11350;top:61946;width:322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" strokecolor="black [3213]" strokeweight=".5pt">
                  <v:stroke endarrow="block" joinstyle="miter"/>
                </v:shape>
                <v:shape id="TextBox 84" o:spid="_x0000_s1062" type="#_x0000_t202" style="position:absolute;left:12859;top:59047;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" filled="f" stroked="f">
                  <v:textbox style="mso-fit-shape-to-text:t">
                    <w:txbxContent>
                      <w:p w14:paraId="2D4C6BD1" w14:textId="77777777" w:rsidR="00983CCE" w:rsidRDefault="00983CCE" w:rsidP="00C66F96">
                        <w:pPr>
                          <w:pStyle w:val="NormalWeb"/>
                          <w:spacing w:before="0"/>
                        </w:pPr>
                        <w:r>
                          <w:rPr>
                            <w:rFonts w:asciiTheme="minorHAnsi" w:hAnsi="Calibri" w:cstheme="minorBidi"/>
                            <w:color w:val="000000" w:themeColor="text1"/>
                            <w:kern w:val="24"/>
                          </w:rPr>
                          <w:t>Transaction_3 [3]</w:t>
                        </w:r>
                      </w:p>
                    </w:txbxContent>
                  </v:textbox>
                </v:shape>
                <v:shape id="Straight Arrow Connector 168" o:spid="_x0000_s1063" type="#_x0000_t32" style="position:absolute;left:11096;top:30855;width:1401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" strokecolor="black [3213]" strokeweight=".5pt">
                  <v:stroke endarrow="block" joinstyle="miter"/>
                </v:shape>
                <v:shape id="TextBox 79" o:spid="_x0000_s1064" type="#_x0000_t202" style="position:absolute;left:10944;top:27653;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" filled="f" stroked="f">
                  <v:textbox style="mso-fit-shape-to-text:t">
                    <w:txbxContent>
                      <w:p w14:paraId="67B4FB33" w14:textId="1AC80B65" w:rsidR="00983CCE" w:rsidRDefault="00983CCE" w:rsidP="00C66F96">
                        <w:pPr>
                          <w:pStyle w:val="NormalWeb"/>
                          <w:spacing w:before="0"/>
                        </w:pPr>
                        <w:r>
                          <w:rPr>
                            <w:rFonts w:asciiTheme="minorHAnsi" w:hAnsi="Calibri" w:cstheme="minorBidi"/>
                            <w:color w:val="000000" w:themeColor="text1"/>
                            <w:kern w:val="24"/>
                          </w:rPr>
                          <w:t>Transaction-1 [1]</w:t>
                        </w:r>
                      </w:p>
                    </w:txbxContent>
                  </v:textbox>
                </v:shape>
                <v:shape id="Straight Arrow Connector 171" o:spid="_x0000_s1065" type="#_x0000_t32" style="position:absolute;left:11096;top:40707;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" strokecolor="black [3213]" strokeweight=".5pt">
                  <v:stroke endarrow="block" joinstyle="miter"/>
                </v:shape>
                <v:shape id="TextBox 79" o:spid="_x0000_s1066" type="#_x0000_t202" style="position:absolute;left:10944;top:3801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" filled="f" stroked="f">
                  <v:textbox style="mso-fit-shape-to-text:t">
                    <w:txbxContent>
                      <w:p w14:paraId="347C1D2C" w14:textId="77777777" w:rsidR="00983CCE" w:rsidRDefault="00983CCE" w:rsidP="00C66F96">
                        <w:pPr>
                          <w:pStyle w:val="NormalWeb"/>
                          <w:spacing w:before="0"/>
                        </w:pPr>
                        <w:r>
                          <w:rPr>
                            <w:rFonts w:asciiTheme="minorHAnsi" w:hAnsi="Calibri" w:cstheme="minorBidi"/>
                            <w:color w:val="000000" w:themeColor="text1"/>
                            <w:kern w:val="24"/>
                          </w:rPr>
                          <w:t>Transaction-D [D]</w:t>
                        </w:r>
                      </w:p>
                    </w:txbxContent>
                  </v:textbox>
                </v:shape>
                <v:shape id="Straight Arrow Connector 173" o:spid="_x0000_s1067" type="#_x0000_t32" style="position:absolute;left:11096;top:46791;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" strokecolor="black [3213]" strokeweight=".5pt">
                  <v:stroke endarrow="block" joinstyle="miter"/>
                </v:shape>
                <v:shape id="TextBox 79" o:spid="_x0000_s1068" type="#_x0000_t202" style="position:absolute;left:11187;top:44186;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" filled="f" stroked="f">
                  <v:textbox style="mso-fit-shape-to-text:t">
                    <w:txbxContent>
                      <w:p w14:paraId="0052CA4A" w14:textId="037C94C7" w:rsidR="00983CCE" w:rsidRDefault="00983CCE" w:rsidP="00C66F96">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41CE37D1" w14:textId="01091D6D" w:rsidR="00C66F96" w:rsidRPr="00D26514" w:rsidRDefault="00C66F96" w:rsidP="00EA3BCB">
      <w:pPr>
        <w:pStyle w:val="BodyText"/>
      </w:pPr>
    </w:p>
    <w:p w14:paraId="2A975858" w14:textId="3BE5BAD4" w:rsidR="00C66F96" w:rsidRPr="00D26514" w:rsidRDefault="00C66F96" w:rsidP="00C66F96">
      <w:pPr>
        <w:pStyle w:val="FigureTitle"/>
      </w:pPr>
      <w:r w:rsidRPr="00D26514">
        <w:t>Figure X.4.2.</w:t>
      </w:r>
      <w:r w:rsidR="007539E7">
        <w:t>1</w:t>
      </w:r>
      <w:r w:rsidRPr="00D26514">
        <w:t xml:space="preserve">-1: Basic Process Flow in </w:t>
      </w:r>
      <w:r w:rsidR="007539E7">
        <w:t>SDPI</w:t>
      </w:r>
      <w:r w:rsidRPr="00D26514">
        <w:t xml:space="preserve"> Profile</w:t>
      </w:r>
      <w:r w:rsidR="00B31DC8">
        <w:t xml:space="preserve"> – SORD Use Case</w:t>
      </w:r>
    </w:p>
    <w:p w14:paraId="3ADD6BF7" w14:textId="77777777" w:rsidR="00082F2B" w:rsidRPr="00D26514" w:rsidRDefault="00082F2B" w:rsidP="00597DB2">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w:t>
      </w:r>
      <w:r w:rsidR="00613C53" w:rsidRPr="00D26514">
        <w:t>,</w:t>
      </w:r>
      <w:r w:rsidRPr="00D26514">
        <w:t xml:space="preserve"> or flow variations need to be described where alternate systems may be playing different actor roles, document those conditional flows here.</w:t>
      </w:r>
      <w:r w:rsidRPr="00D26514">
        <w:rPr>
          <w:iCs/>
        </w:rPr>
        <w:t>&gt;</w:t>
      </w:r>
    </w:p>
    <w:p w14:paraId="5B83A4D1" w14:textId="77777777" w:rsidR="00CF283F" w:rsidRPr="00D26514" w:rsidRDefault="00C82ED4" w:rsidP="00597DB2">
      <w:pPr>
        <w:pStyle w:val="AuthorInstructions"/>
      </w:pPr>
      <w:r w:rsidRPr="00D26514">
        <w:t xml:space="preserve">&lt;Delete </w:t>
      </w:r>
      <w:r w:rsidR="00C536E4" w:rsidRPr="00D26514">
        <w:t xml:space="preserve">the material </w:t>
      </w:r>
      <w:r w:rsidRPr="00D26514">
        <w:t>below if this is a workflow or transport profile</w:t>
      </w:r>
      <w:r w:rsidR="00887E40" w:rsidRPr="00D26514">
        <w:t xml:space="preserve">. </w:t>
      </w:r>
      <w:r w:rsidRPr="00D26514">
        <w:t xml:space="preserve">Delete the </w:t>
      </w:r>
      <w:r w:rsidR="00C536E4" w:rsidRPr="00D26514">
        <w:t>material</w:t>
      </w:r>
      <w:r w:rsidRPr="00D26514">
        <w:t xml:space="preserve"> above if this profile is a content module only profile.&gt;</w:t>
      </w:r>
    </w:p>
    <w:p w14:paraId="6456C7B5" w14:textId="77777777" w:rsidR="00BF2986" w:rsidRPr="00D26514" w:rsidRDefault="00BF2986" w:rsidP="003B70A2">
      <w:pPr>
        <w:pStyle w:val="BodyText"/>
      </w:pP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0938F66B" w14:textId="77777777" w:rsidR="006E4FD2" w:rsidRPr="00356E72" w:rsidRDefault="006E4FD2" w:rsidP="006E4FD2">
      <w:pPr>
        <w:numPr>
          <w:ilvl w:val="0"/>
          <w:numId w:val="72"/>
        </w:numPr>
        <w:spacing w:before="40" w:after="40"/>
      </w:pPr>
      <w:r w:rsidRPr="00356E72">
        <w:t>Bedside devices are SDC compliant</w:t>
      </w:r>
    </w:p>
    <w:p w14:paraId="6952146D" w14:textId="4CFA90F2" w:rsidR="006E4FD2" w:rsidRPr="00356E72" w:rsidRDefault="006E4FD2" w:rsidP="006E4FD2">
      <w:pPr>
        <w:numPr>
          <w:ilvl w:val="0"/>
          <w:numId w:val="72"/>
        </w:numPr>
        <w:spacing w:before="40" w:after="40"/>
      </w:pPr>
      <w:r w:rsidRPr="00356E72">
        <w:t xml:space="preserve">At least one </w:t>
      </w:r>
      <w:r>
        <w:t>OR Dashboard (</w:t>
      </w:r>
      <w:proofErr w:type="spellStart"/>
      <w:r>
        <w:t>DISsp</w:t>
      </w:r>
      <w:proofErr w:type="spellEnd"/>
      <w:r>
        <w:t>) (see Annex C)</w:t>
      </w:r>
    </w:p>
    <w:p w14:paraId="2DD54FFF" w14:textId="77777777" w:rsidR="00BF2986" w:rsidRPr="00D26514" w:rsidRDefault="00BF2986" w:rsidP="0097454A">
      <w:pPr>
        <w:pStyle w:val="BodyText"/>
        <w:rPr>
          <w:lang w:eastAsia="x-none"/>
        </w:rPr>
      </w:pPr>
    </w:p>
    <w:p w14:paraId="6B6AC6B2"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6E616601" w14:textId="01492839" w:rsidR="00D859DD" w:rsidRPr="00F05173" w:rsidRDefault="00D859DD" w:rsidP="00D859DD">
      <w:pPr>
        <w:pStyle w:val="AuthorInstructions"/>
        <w:numPr>
          <w:ilvl w:val="0"/>
          <w:numId w:val="74"/>
        </w:numPr>
        <w:rPr>
          <w:i w:val="0"/>
        </w:rPr>
      </w:pPr>
      <w:r w:rsidRPr="00F05173">
        <w:rPr>
          <w:i w:val="0"/>
        </w:rPr>
        <w:t>Devices are all turned on.</w:t>
      </w:r>
    </w:p>
    <w:p w14:paraId="6E98BE63" w14:textId="2D341F85" w:rsidR="00F05173" w:rsidRPr="00F05173" w:rsidRDefault="00F05173" w:rsidP="00F05173">
      <w:pPr>
        <w:pStyle w:val="AuthorInstructions"/>
        <w:numPr>
          <w:ilvl w:val="1"/>
          <w:numId w:val="74"/>
        </w:numPr>
        <w:rPr>
          <w:i w:val="0"/>
        </w:rPr>
      </w:pPr>
      <w:r w:rsidRPr="00F05173">
        <w:rPr>
          <w:i w:val="0"/>
        </w:rPr>
        <w:t>Devices advertise their presence</w:t>
      </w:r>
    </w:p>
    <w:p w14:paraId="29932EB9" w14:textId="77777777" w:rsidR="00D859DD" w:rsidRPr="00F05173" w:rsidRDefault="00D859DD" w:rsidP="00D859DD">
      <w:pPr>
        <w:pStyle w:val="AuthorInstructions"/>
        <w:numPr>
          <w:ilvl w:val="0"/>
          <w:numId w:val="74"/>
        </w:numPr>
        <w:rPr>
          <w:i w:val="0"/>
        </w:rPr>
      </w:pPr>
      <w:r w:rsidRPr="00F05173">
        <w:rPr>
          <w:i w:val="0"/>
        </w:rPr>
        <w:t>User sets the Dashboard device into configuration mode.</w:t>
      </w:r>
    </w:p>
    <w:p w14:paraId="0E743A83" w14:textId="77777777" w:rsidR="00D859DD" w:rsidRPr="00F05173" w:rsidRDefault="00D859DD" w:rsidP="00D859DD">
      <w:pPr>
        <w:pStyle w:val="AuthorInstructions"/>
        <w:numPr>
          <w:ilvl w:val="1"/>
          <w:numId w:val="74"/>
        </w:numPr>
        <w:rPr>
          <w:i w:val="0"/>
        </w:rPr>
      </w:pPr>
      <w:r w:rsidRPr="00F05173">
        <w:rPr>
          <w:i w:val="0"/>
        </w:rPr>
        <w:t>Dashboard device builds list of available devices in the room.</w:t>
      </w:r>
    </w:p>
    <w:p w14:paraId="1BF57C1F" w14:textId="77777777" w:rsidR="00D859DD" w:rsidRPr="00F05173" w:rsidRDefault="00D859DD" w:rsidP="00D859DD">
      <w:pPr>
        <w:pStyle w:val="AuthorInstructions"/>
        <w:numPr>
          <w:ilvl w:val="1"/>
          <w:numId w:val="74"/>
        </w:numPr>
        <w:rPr>
          <w:i w:val="0"/>
        </w:rPr>
      </w:pPr>
      <w:r w:rsidRPr="00F05173">
        <w:rPr>
          <w:i w:val="0"/>
        </w:rPr>
        <w:t>User configures which devices he/she wants to view on the Dashboard.</w:t>
      </w:r>
    </w:p>
    <w:p w14:paraId="33A78482" w14:textId="72E92941" w:rsidR="00D859DD" w:rsidRPr="00F05173" w:rsidRDefault="00D859DD" w:rsidP="00D859DD">
      <w:pPr>
        <w:pStyle w:val="AuthorInstructions"/>
        <w:numPr>
          <w:ilvl w:val="0"/>
          <w:numId w:val="74"/>
        </w:numPr>
        <w:rPr>
          <w:i w:val="0"/>
        </w:rPr>
      </w:pPr>
      <w:r w:rsidRPr="00F05173">
        <w:rPr>
          <w:i w:val="0"/>
        </w:rPr>
        <w:t>Use</w:t>
      </w:r>
      <w:r w:rsidR="00F05173">
        <w:rPr>
          <w:i w:val="0"/>
        </w:rPr>
        <w:t>r</w:t>
      </w:r>
      <w:r w:rsidRPr="00F05173">
        <w:rPr>
          <w:i w:val="0"/>
        </w:rPr>
        <w:t xml:space="preserve"> sets the Dashboard device into operational mode.</w:t>
      </w:r>
    </w:p>
    <w:p w14:paraId="3C934180" w14:textId="77777777" w:rsidR="00D859DD" w:rsidRPr="00F05173" w:rsidRDefault="00D859DD" w:rsidP="00D859DD">
      <w:pPr>
        <w:pStyle w:val="AuthorInstructions"/>
        <w:numPr>
          <w:ilvl w:val="1"/>
          <w:numId w:val="74"/>
        </w:numPr>
        <w:rPr>
          <w:i w:val="0"/>
        </w:rPr>
      </w:pPr>
      <w:r w:rsidRPr="00F05173">
        <w:rPr>
          <w:i w:val="0"/>
        </w:rPr>
        <w:t>Dashboard connects to each configured device and collects the data from each device and displays it on the Dashboard display.</w:t>
      </w:r>
    </w:p>
    <w:p w14:paraId="3ED2E309" w14:textId="77777777" w:rsidR="00AF472E" w:rsidRPr="00D26514" w:rsidRDefault="00AF472E" w:rsidP="0097454A">
      <w:pPr>
        <w:pStyle w:val="BodyText"/>
        <w:rPr>
          <w:lang w:eastAsia="x-none"/>
        </w:rPr>
      </w:pPr>
    </w:p>
    <w:p w14:paraId="3B5CB5A6" w14:textId="77777777" w:rsidR="00BF2986" w:rsidRPr="00EA3BCB" w:rsidRDefault="00BF2986" w:rsidP="0097454A">
      <w:pPr>
        <w:pStyle w:val="BodyText"/>
        <w:rPr>
          <w:b/>
          <w:lang w:eastAsia="x-none"/>
        </w:rPr>
      </w:pPr>
      <w:r w:rsidRPr="00EA3BCB">
        <w:rPr>
          <w:b/>
          <w:lang w:eastAsia="x-none"/>
        </w:rPr>
        <w:t>Post-conditions:</w:t>
      </w:r>
    </w:p>
    <w:p w14:paraId="6EB171ED" w14:textId="4A143A2C" w:rsidR="006116E2" w:rsidRPr="006E4FD2" w:rsidRDefault="006E4FD2" w:rsidP="00597DB2">
      <w:pPr>
        <w:pStyle w:val="AuthorInstructions"/>
        <w:rPr>
          <w:i w:val="0"/>
        </w:rPr>
      </w:pPr>
      <w:r w:rsidRPr="006E4FD2">
        <w:rPr>
          <w:i w:val="0"/>
        </w:rPr>
        <w:t>The surgeon has an overview of all relevant data regarding the patient and device status.</w:t>
      </w:r>
    </w:p>
    <w:p w14:paraId="7948E336" w14:textId="55BFF4C3" w:rsidR="00DC7937" w:rsidRDefault="00DC7937" w:rsidP="00597DB2">
      <w:pPr>
        <w:pStyle w:val="AuthorInstructions"/>
      </w:pPr>
    </w:p>
    <w:p w14:paraId="401DB87A" w14:textId="77777777" w:rsidR="00F1584C" w:rsidRPr="00F1584C" w:rsidRDefault="00F1584C" w:rsidP="00597DB2">
      <w:pPr>
        <w:pStyle w:val="AuthorInstructions"/>
        <w:rPr>
          <w:i w:val="0"/>
        </w:rPr>
      </w:pPr>
    </w:p>
    <w:p w14:paraId="7C14730E" w14:textId="19C9EB1B" w:rsidR="00DC7937" w:rsidRPr="00D26514" w:rsidRDefault="00DC7937" w:rsidP="00DC7937">
      <w:pPr>
        <w:pStyle w:val="Heading4"/>
        <w:numPr>
          <w:ilvl w:val="0"/>
          <w:numId w:val="0"/>
        </w:numPr>
        <w:ind w:left="864" w:hanging="864"/>
        <w:rPr>
          <w:noProof w:val="0"/>
        </w:rPr>
      </w:pPr>
      <w:bookmarkStart w:id="41" w:name="_Toc57392138"/>
      <w:r w:rsidRPr="00D26514">
        <w:rPr>
          <w:noProof w:val="0"/>
        </w:rPr>
        <w:t>X.4.2.</w:t>
      </w:r>
      <w:r>
        <w:rPr>
          <w:noProof w:val="0"/>
        </w:rPr>
        <w:t>2</w:t>
      </w:r>
      <w:r w:rsidRPr="00D26514">
        <w:rPr>
          <w:noProof w:val="0"/>
        </w:rPr>
        <w:t xml:space="preserve"> Use Case #</w:t>
      </w:r>
      <w:r w:rsidR="007539E7">
        <w:rPr>
          <w:noProof w:val="0"/>
        </w:rPr>
        <w:t>2</w:t>
      </w:r>
      <w:r w:rsidRPr="00D26514">
        <w:rPr>
          <w:noProof w:val="0"/>
        </w:rPr>
        <w:t xml:space="preserve">: </w:t>
      </w:r>
      <w:r>
        <w:rPr>
          <w:noProof w:val="0"/>
        </w:rPr>
        <w:t xml:space="preserve">SDPi-R Standalone OR </w:t>
      </w:r>
      <w:r w:rsidR="007539E7">
        <w:rPr>
          <w:noProof w:val="0"/>
        </w:rPr>
        <w:t>Cockpit</w:t>
      </w:r>
      <w:r>
        <w:rPr>
          <w:noProof w:val="0"/>
        </w:rPr>
        <w:t xml:space="preserve"> Use Case - SOR</w:t>
      </w:r>
      <w:r w:rsidR="007539E7">
        <w:rPr>
          <w:noProof w:val="0"/>
        </w:rPr>
        <w:t>C</w:t>
      </w:r>
      <w:bookmarkEnd w:id="41"/>
    </w:p>
    <w:p w14:paraId="378EE802" w14:textId="7E72AC68" w:rsidR="00DC7937" w:rsidRDefault="00DC7937" w:rsidP="00DC7937">
      <w:pPr>
        <w:pStyle w:val="AuthorInstructions"/>
        <w:rPr>
          <w:i w:val="0"/>
        </w:rPr>
      </w:pPr>
      <w:r w:rsidRPr="00DC7937">
        <w:rPr>
          <w:i w:val="0"/>
        </w:rPr>
        <w:t xml:space="preserve">Aggregated display of information relevant to a surgeon in an Operating Room from multiple data sources on a </w:t>
      </w:r>
      <w:r w:rsidR="007539E7">
        <w:rPr>
          <w:i w:val="0"/>
        </w:rPr>
        <w:t xml:space="preserve">Surgical </w:t>
      </w:r>
      <w:r w:rsidRPr="00DC7937">
        <w:rPr>
          <w:i w:val="0"/>
        </w:rPr>
        <w:t>“</w:t>
      </w:r>
      <w:r w:rsidR="007539E7">
        <w:rPr>
          <w:i w:val="0"/>
        </w:rPr>
        <w:t>Cockpit</w:t>
      </w:r>
      <w:r w:rsidRPr="00DC7937">
        <w:rPr>
          <w:i w:val="0"/>
        </w:rPr>
        <w:t>”.</w:t>
      </w:r>
    </w:p>
    <w:p w14:paraId="104D003B" w14:textId="5881978D" w:rsidR="00983CCE" w:rsidRPr="00DC7937" w:rsidRDefault="00983CCE" w:rsidP="00DC7937">
      <w:pPr>
        <w:pStyle w:val="AuthorInstructions"/>
        <w:rPr>
          <w:i w:val="0"/>
        </w:rPr>
      </w:pPr>
      <w:r>
        <w:rPr>
          <w:i w:val="0"/>
        </w:rPr>
        <w:t>Additional information on this Use Case can be found in Volume 1 – Appendix C.3.</w:t>
      </w:r>
      <w:bookmarkStart w:id="42" w:name="_GoBack"/>
      <w:bookmarkEnd w:id="42"/>
    </w:p>
    <w:p w14:paraId="00675B63" w14:textId="19805654" w:rsidR="00DC7937" w:rsidRPr="00D26514" w:rsidRDefault="00DC7937" w:rsidP="00DC7937">
      <w:pPr>
        <w:pStyle w:val="Heading5"/>
        <w:numPr>
          <w:ilvl w:val="0"/>
          <w:numId w:val="0"/>
        </w:numPr>
        <w:rPr>
          <w:noProof w:val="0"/>
        </w:rPr>
      </w:pPr>
      <w:bookmarkStart w:id="43" w:name="_Toc57392139"/>
      <w:r w:rsidRPr="00D26514">
        <w:rPr>
          <w:noProof w:val="0"/>
        </w:rPr>
        <w:t>X.4.2.</w:t>
      </w:r>
      <w:r>
        <w:rPr>
          <w:noProof w:val="0"/>
        </w:rPr>
        <w:t>2</w:t>
      </w:r>
      <w:r w:rsidRPr="00D26514">
        <w:rPr>
          <w:noProof w:val="0"/>
        </w:rPr>
        <w:t xml:space="preserve">.1 </w:t>
      </w:r>
      <w:r>
        <w:rPr>
          <w:noProof w:val="0"/>
        </w:rPr>
        <w:t>SDPi SOR</w:t>
      </w:r>
      <w:r w:rsidR="007539E7">
        <w:rPr>
          <w:noProof w:val="0"/>
        </w:rPr>
        <w:t>C</w:t>
      </w:r>
      <w:r w:rsidRPr="00D26514">
        <w:rPr>
          <w:bCs/>
          <w:noProof w:val="0"/>
        </w:rPr>
        <w:t xml:space="preserve"> </w:t>
      </w:r>
      <w:r w:rsidRPr="00D26514">
        <w:rPr>
          <w:noProof w:val="0"/>
        </w:rPr>
        <w:t>Use Case Description</w:t>
      </w:r>
      <w:bookmarkEnd w:id="43"/>
    </w:p>
    <w:p w14:paraId="1829A375" w14:textId="71A017ED" w:rsidR="00DC7937" w:rsidRPr="00DC7937" w:rsidRDefault="00DC7937" w:rsidP="00DC7937">
      <w:pPr>
        <w:pStyle w:val="AuthorInstructions"/>
        <w:rPr>
          <w:i w:val="0"/>
        </w:rPr>
      </w:pPr>
      <w:r>
        <w:rPr>
          <w:i w:val="0"/>
        </w:rPr>
        <w:t xml:space="preserve">This Use Case </w:t>
      </w:r>
      <w:r w:rsidR="00B759B0">
        <w:rPr>
          <w:i w:val="0"/>
        </w:rPr>
        <w:t>discusses</w:t>
      </w:r>
      <w:r>
        <w:rPr>
          <w:i w:val="0"/>
        </w:rPr>
        <w:t xml:space="preserve"> a general purpose </w:t>
      </w:r>
      <w:r w:rsidR="009C0FD0">
        <w:rPr>
          <w:i w:val="0"/>
        </w:rPr>
        <w:t xml:space="preserve">Surgical </w:t>
      </w:r>
      <w:r>
        <w:rPr>
          <w:i w:val="0"/>
        </w:rPr>
        <w:t>“</w:t>
      </w:r>
      <w:r w:rsidR="00B31DC8">
        <w:rPr>
          <w:i w:val="0"/>
        </w:rPr>
        <w:t>Cockpit</w:t>
      </w:r>
      <w:r>
        <w:rPr>
          <w:i w:val="0"/>
        </w:rPr>
        <w:t xml:space="preserve">” information </w:t>
      </w:r>
      <w:r w:rsidR="00B31DC8">
        <w:rPr>
          <w:i w:val="0"/>
        </w:rPr>
        <w:t xml:space="preserve">and control </w:t>
      </w:r>
      <w:r>
        <w:rPr>
          <w:i w:val="0"/>
        </w:rPr>
        <w:t xml:space="preserve">display which aggregates information from different </w:t>
      </w:r>
      <w:r w:rsidR="003B7979">
        <w:rPr>
          <w:i w:val="0"/>
        </w:rPr>
        <w:t>SDC compliant devic</w:t>
      </w:r>
      <w:r>
        <w:rPr>
          <w:i w:val="0"/>
        </w:rPr>
        <w:t xml:space="preserve">es.  </w:t>
      </w:r>
      <w:r w:rsidR="00B31DC8">
        <w:rPr>
          <w:i w:val="0"/>
        </w:rPr>
        <w:t xml:space="preserve">The Cockpit can signal audio alerts and may </w:t>
      </w:r>
      <w:r w:rsidR="003B7979">
        <w:rPr>
          <w:i w:val="0"/>
        </w:rPr>
        <w:t>remotely control the SDC compliant devices</w:t>
      </w:r>
      <w:r>
        <w:rPr>
          <w:i w:val="0"/>
        </w:rPr>
        <w:t>.</w:t>
      </w:r>
    </w:p>
    <w:p w14:paraId="107085B7" w14:textId="2656EBF8" w:rsidR="00DC7937" w:rsidRPr="00D26514" w:rsidRDefault="00DC7937" w:rsidP="00DC7937">
      <w:pPr>
        <w:pStyle w:val="Heading5"/>
        <w:numPr>
          <w:ilvl w:val="0"/>
          <w:numId w:val="0"/>
        </w:numPr>
        <w:rPr>
          <w:noProof w:val="0"/>
        </w:rPr>
      </w:pPr>
      <w:bookmarkStart w:id="44" w:name="_Toc57392140"/>
      <w:r w:rsidRPr="00D26514">
        <w:rPr>
          <w:noProof w:val="0"/>
        </w:rPr>
        <w:lastRenderedPageBreak/>
        <w:t>X.4.2.</w:t>
      </w:r>
      <w:r>
        <w:rPr>
          <w:noProof w:val="0"/>
        </w:rPr>
        <w:t>2</w:t>
      </w:r>
      <w:r w:rsidRPr="00D26514">
        <w:rPr>
          <w:noProof w:val="0"/>
        </w:rPr>
        <w:t xml:space="preserve">.2 </w:t>
      </w:r>
      <w:r>
        <w:rPr>
          <w:noProof w:val="0"/>
        </w:rPr>
        <w:t>SDPi SOR</w:t>
      </w:r>
      <w:r w:rsidR="007539E7">
        <w:rPr>
          <w:noProof w:val="0"/>
        </w:rPr>
        <w:t>C</w:t>
      </w:r>
      <w:r w:rsidRPr="00D26514">
        <w:rPr>
          <w:noProof w:val="0"/>
        </w:rPr>
        <w:t xml:space="preserve"> Process Flow</w:t>
      </w:r>
      <w:bookmarkEnd w:id="44"/>
    </w:p>
    <w:p w14:paraId="47C686E4" w14:textId="77777777" w:rsidR="00DC7937" w:rsidRPr="00D26514" w:rsidRDefault="00DC7937" w:rsidP="00DC7937">
      <w:pPr>
        <w:pStyle w:val="AuthorInstructions"/>
      </w:pPr>
      <w:r w:rsidRPr="00D26514">
        <w:t xml:space="preserve">&lt;Diagram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 </w:t>
      </w:r>
    </w:p>
    <w:p w14:paraId="2631BAD1" w14:textId="77777777" w:rsidR="00DC7937" w:rsidRPr="00D26514" w:rsidRDefault="00DC7937" w:rsidP="00DC7937">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5CD8B5BF" w14:textId="77777777" w:rsidR="00DC7937" w:rsidRPr="00D26514" w:rsidRDefault="00DC7937" w:rsidP="00DC7937">
      <w:pPr>
        <w:pStyle w:val="AuthorInstructions"/>
      </w:pPr>
      <w:r w:rsidRPr="00D26514">
        <w:t>If there are detailed behavioral rules that apply to a specific process flow or multiple process flows, an appendix may be added as needed.&gt;</w:t>
      </w:r>
    </w:p>
    <w:p w14:paraId="00C147B8" w14:textId="77777777" w:rsidR="00DC7937" w:rsidRPr="00D26514" w:rsidRDefault="00DC7937" w:rsidP="00DC7937">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proofErr w:type="gramStart"/>
      <w:r w:rsidRPr="00D26514">
        <w:t>acronym:actor</w:t>
      </w:r>
      <w:proofErr w:type="spellEnd"/>
      <w:proofErr w:type="gramEnd"/>
      <w:r w:rsidRPr="00D26514">
        <w:t xml:space="preserve"> name if referencing an actor from a different profile.&gt;</w:t>
      </w:r>
    </w:p>
    <w:p w14:paraId="11E8FD77" w14:textId="77777777" w:rsidR="00DC7937" w:rsidRPr="00D26514" w:rsidRDefault="00DC7937" w:rsidP="00DC7937">
      <w:pPr>
        <w:pStyle w:val="AuthorInstructions"/>
      </w:pPr>
      <w:r w:rsidRPr="00D26514">
        <w:t>&lt;Modify the following “Swimlane Diagram”.&gt;</w:t>
      </w:r>
    </w:p>
    <w:p w14:paraId="32508ABC" w14:textId="77777777" w:rsidR="00DC7937" w:rsidRPr="00D26514" w:rsidRDefault="00DC7937" w:rsidP="00DC7937">
      <w:pPr>
        <w:pStyle w:val="AuthorInstructions"/>
      </w:pPr>
    </w:p>
    <w:p w14:paraId="56E71EBB" w14:textId="77777777" w:rsidR="00DC7937" w:rsidRPr="00D26514" w:rsidRDefault="00DC7937" w:rsidP="00DC7937">
      <w:pPr>
        <w:pStyle w:val="AuthorInstructions"/>
      </w:pPr>
      <w:r w:rsidRPr="00D26514">
        <w:rPr>
          <w:noProof/>
        </w:rPr>
        <w:lastRenderedPageBreak/>
        <mc:AlternateContent>
          <mc:Choice Requires="wps">
            <w:drawing>
              <wp:anchor distT="0" distB="0" distL="114300" distR="114300" simplePos="0" relativeHeight="251663872" behindDoc="0" locked="0" layoutInCell="1" allowOverlap="1" wp14:anchorId="6C7D36DD" wp14:editId="1AAEBF30">
                <wp:simplePos x="0" y="0"/>
                <wp:positionH relativeFrom="column">
                  <wp:posOffset>1109218</wp:posOffset>
                </wp:positionH>
                <wp:positionV relativeFrom="paragraph">
                  <wp:posOffset>686435</wp:posOffset>
                </wp:positionV>
                <wp:extent cx="1371600" cy="276999"/>
                <wp:effectExtent l="0" t="0" r="0" b="0"/>
                <wp:wrapNone/>
                <wp:docPr id="3"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085EECCA" w14:textId="77777777" w:rsidR="00983CCE" w:rsidRDefault="00983CCE" w:rsidP="00DC7937">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6C7D36DD" id="_x0000_s1069" type="#_x0000_t202" style="position:absolute;margin-left:87.35pt;margin-top:54.05pt;width:108pt;height:21.8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" filled="f" stroked="f">
                <v:textbox style="mso-fit-shape-to-text:t">
                  <w:txbxContent>
                    <w:p w14:paraId="085EECCA" w14:textId="77777777" w:rsidR="00983CCE" w:rsidRDefault="00983CCE" w:rsidP="00DC7937">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4896" behindDoc="0" locked="0" layoutInCell="1" allowOverlap="1" wp14:anchorId="3CE95480" wp14:editId="5E5B97F4">
                <wp:simplePos x="0" y="0"/>
                <wp:positionH relativeFrom="column">
                  <wp:posOffset>1130935</wp:posOffset>
                </wp:positionH>
                <wp:positionV relativeFrom="paragraph">
                  <wp:posOffset>1009650</wp:posOffset>
                </wp:positionV>
                <wp:extent cx="1371600" cy="0"/>
                <wp:effectExtent l="38100" t="76200" r="0" b="95250"/>
                <wp:wrapNone/>
                <wp:docPr id="4"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BB164" id="Straight Arrow Connector 57" o:spid="_x0000_s1026" type="#_x0000_t32" style="position:absolute;margin-left:89.05pt;margin-top:79.5pt;width:108pt;height:0;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" strokecolor="black [3213]" strokeweight=".5pt">
                <v:stroke endarrow="block" joinstyle="miter"/>
              </v:shape>
            </w:pict>
          </mc:Fallback>
        </mc:AlternateContent>
      </w:r>
      <w:r w:rsidRPr="00D26514">
        <w:rPr>
          <w:noProof/>
        </w:rPr>
        <mc:AlternateContent>
          <mc:Choice Requires="wpc">
            <w:drawing>
              <wp:inline distT="0" distB="0" distL="0" distR="0" wp14:anchorId="7AE1433B" wp14:editId="350FCD5C">
                <wp:extent cx="5775960" cy="6973824"/>
                <wp:effectExtent l="0" t="0" r="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234E5" w14:textId="77777777" w:rsidR="00983CCE" w:rsidRDefault="00983CCE" w:rsidP="00DC7937">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6"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267AA0" w14:textId="77777777" w:rsidR="00983CCE" w:rsidRDefault="00983CCE" w:rsidP="00DC7937">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7"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C1BFAE" w14:textId="77777777" w:rsidR="00983CCE" w:rsidRDefault="00983CCE" w:rsidP="00DC7937">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8" name="Straight Connector 8"/>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 name="Rectangle 10"/>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 name="Rectangle 11"/>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 name="Rectangle 12"/>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3" name="Rectangle 13"/>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4" name="Rectangle 14"/>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5" name="Rectangle 15"/>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6" name="Straight Connector 16"/>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8" name="Rectangle 18"/>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0FE12" w14:textId="77777777" w:rsidR="00983CCE" w:rsidRDefault="00983CCE" w:rsidP="008614AB">
                              <w:pPr>
                                <w:jc w:val="center"/>
                              </w:pPr>
                            </w:p>
                          </w:txbxContent>
                        </wps:txbx>
                        <wps:bodyPr lIns="88043" tIns="44021" rIns="88043" bIns="44021" rtlCol="0" anchor="ctr"/>
                      </wps:wsp>
                      <wps:wsp>
                        <wps:cNvPr id="19" name="Rectangle 19"/>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0" name="Rectangle 20"/>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1" name="Straight Connector 21"/>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TextBox 38"/>
                        <wps:cNvSpPr txBox="1"/>
                        <wps:spPr>
                          <a:xfrm>
                            <a:off x="2946539" y="2035454"/>
                            <a:ext cx="888556" cy="456165"/>
                          </a:xfrm>
                          <a:prstGeom prst="rect">
                            <a:avLst/>
                          </a:prstGeom>
                          <a:noFill/>
                        </wps:spPr>
                        <wps:txbx>
                          <w:txbxContent>
                            <w:p w14:paraId="6C133BF7" w14:textId="77777777" w:rsidR="00983CCE" w:rsidRDefault="00983CCE" w:rsidP="00DC7937">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27" name="Straight Arrow Connector 27"/>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9" name="Straight Connector 29"/>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0" name="TextBox 43"/>
                        <wps:cNvSpPr txBox="1"/>
                        <wps:spPr>
                          <a:xfrm>
                            <a:off x="4648473" y="5755223"/>
                            <a:ext cx="990156" cy="456165"/>
                          </a:xfrm>
                          <a:prstGeom prst="rect">
                            <a:avLst/>
                          </a:prstGeom>
                          <a:noFill/>
                        </wps:spPr>
                        <wps:txbx>
                          <w:txbxContent>
                            <w:p w14:paraId="7AA715E1" w14:textId="77777777" w:rsidR="00983CCE" w:rsidRDefault="00983CCE" w:rsidP="00DC7937">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31" name="Straight Connector 31"/>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Box 74"/>
                        <wps:cNvSpPr txBox="1"/>
                        <wps:spPr>
                          <a:xfrm>
                            <a:off x="1102598" y="1143168"/>
                            <a:ext cx="1371600" cy="276999"/>
                          </a:xfrm>
                          <a:prstGeom prst="rect">
                            <a:avLst/>
                          </a:prstGeom>
                          <a:noFill/>
                        </wps:spPr>
                        <wps:txbx>
                          <w:txbxContent>
                            <w:p w14:paraId="3C770DB6" w14:textId="77777777" w:rsidR="00983CCE" w:rsidRDefault="00983CCE" w:rsidP="00DC7937">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36" name="Straight Arrow Connector 36"/>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TextBox 74"/>
                        <wps:cNvSpPr txBox="1"/>
                        <wps:spPr>
                          <a:xfrm>
                            <a:off x="1106592" y="1681726"/>
                            <a:ext cx="1371600" cy="277495"/>
                          </a:xfrm>
                          <a:prstGeom prst="rect">
                            <a:avLst/>
                          </a:prstGeom>
                          <a:noFill/>
                        </wps:spPr>
                        <wps:txbx>
                          <w:txbxContent>
                            <w:p w14:paraId="7C3D9A05" w14:textId="77777777" w:rsidR="00983CCE" w:rsidRDefault="00983CCE" w:rsidP="00DC7937">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38" name="Straight Arrow Connector 38"/>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TextBox 85"/>
                        <wps:cNvSpPr txBox="1"/>
                        <wps:spPr>
                          <a:xfrm>
                            <a:off x="1285914" y="5478031"/>
                            <a:ext cx="1371600" cy="276999"/>
                          </a:xfrm>
                          <a:prstGeom prst="rect">
                            <a:avLst/>
                          </a:prstGeom>
                          <a:noFill/>
                        </wps:spPr>
                        <wps:txbx>
                          <w:txbxContent>
                            <w:p w14:paraId="66DB78B7" w14:textId="77777777" w:rsidR="00983CCE" w:rsidRDefault="00983CCE" w:rsidP="00DC7937">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40" name="Straight Arrow Connector 40"/>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TextBox 84"/>
                        <wps:cNvSpPr txBox="1"/>
                        <wps:spPr>
                          <a:xfrm>
                            <a:off x="1285914" y="5904748"/>
                            <a:ext cx="1371600" cy="276999"/>
                          </a:xfrm>
                          <a:prstGeom prst="rect">
                            <a:avLst/>
                          </a:prstGeom>
                          <a:noFill/>
                        </wps:spPr>
                        <wps:txbx>
                          <w:txbxContent>
                            <w:p w14:paraId="49AAEC0D" w14:textId="77777777" w:rsidR="00983CCE" w:rsidRDefault="00983CCE" w:rsidP="00DC7937">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42" name="Straight Arrow Connector 42"/>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TextBox 79"/>
                        <wps:cNvSpPr txBox="1"/>
                        <wps:spPr>
                          <a:xfrm>
                            <a:off x="1094400" y="2765306"/>
                            <a:ext cx="1371600" cy="277495"/>
                          </a:xfrm>
                          <a:prstGeom prst="rect">
                            <a:avLst/>
                          </a:prstGeom>
                          <a:noFill/>
                        </wps:spPr>
                        <wps:txbx>
                          <w:txbxContent>
                            <w:p w14:paraId="3B0F06F2" w14:textId="77777777" w:rsidR="00983CCE" w:rsidRDefault="00983CCE" w:rsidP="00DC7937">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44" name="Straight Arrow Connector 44"/>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TextBox 79"/>
                        <wps:cNvSpPr txBox="1"/>
                        <wps:spPr>
                          <a:xfrm>
                            <a:off x="1094400" y="3801024"/>
                            <a:ext cx="1371600" cy="276999"/>
                          </a:xfrm>
                          <a:prstGeom prst="rect">
                            <a:avLst/>
                          </a:prstGeom>
                          <a:noFill/>
                        </wps:spPr>
                        <wps:txbx>
                          <w:txbxContent>
                            <w:p w14:paraId="34EDEF48" w14:textId="77777777" w:rsidR="00983CCE" w:rsidRDefault="00983CCE" w:rsidP="00DC7937">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46" name="Straight Arrow Connector 46"/>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TextBox 79"/>
                        <wps:cNvSpPr txBox="1"/>
                        <wps:spPr>
                          <a:xfrm>
                            <a:off x="1118784" y="4418633"/>
                            <a:ext cx="1371600" cy="277495"/>
                          </a:xfrm>
                          <a:prstGeom prst="rect">
                            <a:avLst/>
                          </a:prstGeom>
                          <a:noFill/>
                        </wps:spPr>
                        <wps:txbx>
                          <w:txbxContent>
                            <w:p w14:paraId="7A81B15F" w14:textId="77777777" w:rsidR="00983CCE" w:rsidRDefault="00983CCE" w:rsidP="00DC7937">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7AE1433B" id="Canvas 48" o:spid="_x0000_s1070" editas="canvas" style="width:454.8pt;height:549.1pt;mso-position-horizontal-relative:char;mso-position-vertical-relative:line" coordsize="57759,697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">
                <v:shape id="_x0000_s1071" type="#_x0000_t75" style="position:absolute;width:57759;height:69735;visibility:visible;mso-wrap-style:square">
                  <v:fill o:detectmouseclick="t"/>
                  <v:path o:connecttype="none"/>
                </v:shape>
                <v:shape id="Flowchart: Process 89" o:spid="_x0000_s1072" type="#_x0000_t109" style="position:absolute;left:1733;top:342;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" filled="f" stroked="f" strokeweight="1pt">
                  <v:textbox inset="2.44564mm,1.2228mm,2.44564mm,1.2228mm">
                    <w:txbxContent>
                      <w:p w14:paraId="178234E5" w14:textId="77777777" w:rsidR="00983CCE" w:rsidRDefault="00983CCE" w:rsidP="00DC7937">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073" type="#_x0000_t109" style="position:absolute;left:18610;top:328;width:17024;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" fillcolor="white [3212]" stroked="f" strokeweight="1pt">
                  <v:textbox inset="2.44564mm,1.2228mm,2.44564mm,1.2228mm">
                    <w:txbxContent>
                      <w:p w14:paraId="5A267AA0" w14:textId="77777777" w:rsidR="00983CCE" w:rsidRDefault="00983CCE" w:rsidP="00DC7937">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074" type="#_x0000_t109" style="position:absolute;left:35634;top:328;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" fillcolor="white [3212]" stroked="f" strokeweight="1pt">
                  <v:textbox inset="2.44564mm,1.2228mm,2.44564mm,1.2228mm">
                    <w:txbxContent>
                      <w:p w14:paraId="25C1BFAE" w14:textId="77777777" w:rsidR="00983CCE" w:rsidRDefault="00983CCE" w:rsidP="00DC7937">
                        <w:pPr>
                          <w:pStyle w:val="NormalWeb"/>
                          <w:spacing w:before="0"/>
                          <w:jc w:val="center"/>
                        </w:pPr>
                        <w:r>
                          <w:rPr>
                            <w:rFonts w:asciiTheme="minorHAnsi" w:hAnsi="Calibri" w:cstheme="minorBidi"/>
                            <w:color w:val="000000" w:themeColor="text1"/>
                            <w:kern w:val="24"/>
                          </w:rPr>
                          <w:t>Actor B/Actor C</w:t>
                        </w:r>
                      </w:p>
                    </w:txbxContent>
                  </v:textbox>
                </v:shape>
                <v:line id="Straight Connector 8" o:spid="_x0000_s1075" style="position:absolute;visibility:visible;mso-wrap-style:square" from="9658,4005" to="9658,650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" strokecolor="black [3213]" strokeweight=".5pt">
                  <v:stroke dashstyle="dash" joinstyle="miter"/>
                </v:line>
                <v:rect id="Rectangle 9" o:spid="_x0000_s1076" style="position:absolute;left:8190;top:44539;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" fillcolor="white [3212]" strokecolor="black [3213]" strokeweight="1pt">
                  <v:textbox inset="2.44564mm,1.2228mm,2.44564mm,1.2228mm"/>
                </v:rect>
                <v:rect id="Rectangle 10" o:spid="_x0000_s1077" style="position:absolute;left:8190;top:5584;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" fillcolor="white [3212]" strokecolor="black [3213]" strokeweight="1pt">
                  <v:textbox inset="2.44564mm,1.2228mm,2.44564mm,1.2228mm"/>
                </v:rect>
                <v:rect id="Rectangle 11" o:spid="_x0000_s1078" style="position:absolute;left:8190;top:18105;width:2935;height:3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" fillcolor="white [3212]" strokecolor="black [3213]" strokeweight="1pt">
                  <v:textbox inset="2.44564mm,1.2228mm,2.44564mm,1.2228mm"/>
                </v:rect>
                <v:rect id="Rectangle 12" o:spid="_x0000_s1079" style="position:absolute;left:8190;top:27457;width:2935;height:6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" fillcolor="white [3212]" strokecolor="black [3213]" strokeweight="1pt">
                  <v:textbox inset="2.44564mm,1.2228mm,2.44564mm,1.2228mm"/>
                </v:rect>
                <v:rect id="Rectangle 13" o:spid="_x0000_s1080" style="position:absolute;left:8190;top:38598;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" fillcolor="white [3212]" strokecolor="black [3213]" strokeweight="1pt">
                  <v:textbox inset="2.44564mm,1.2228mm,2.44564mm,1.2228mm"/>
                </v:rect>
                <v:rect id="Rectangle 14" o:spid="_x0000_s1081" style="position:absolute;left:8190;top:55830;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" fillcolor="white [3212]" strokecolor="black [3213]" strokeweight="1pt">
                  <v:textbox inset="2.44564mm,1.2228mm,2.44564mm,1.2228mm"/>
                </v:rect>
                <v:rect id="Rectangle 15" o:spid="_x0000_s1082" style="position:absolute;left:8190;top:60327;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" fillcolor="white [3212]" strokecolor="black [3213]" strokeweight="1pt">
                  <v:textbox inset="2.44564mm,1.2228mm,2.44564mm,1.2228mm"/>
                </v:rect>
                <v:line id="Straight Connector 16" o:spid="_x0000_s1083" style="position:absolute;visibility:visible;mso-wrap-style:square" from="26575,4481" to="26575,648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" strokecolor="black [3213]" strokeweight=".5pt">
                  <v:stroke dashstyle="dash" joinstyle="miter"/>
                </v:line>
                <v:rect id="Rectangle 17" o:spid="_x0000_s1084" style="position:absolute;left:25107;top:5358;width:2935;height:161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" fillcolor="white [3212]" strokecolor="black [3213]" strokeweight="1pt">
                  <v:textbox inset="2.44564mm,1.2228mm,2.44564mm,1.2228mm"/>
                </v:rect>
                <v:rect id="Rectangle 18" o:spid="_x0000_s1085" style="position:absolute;left:25107;top:23430;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" fillcolor="white [3212]" strokecolor="black [3213]" strokeweight="1pt">
                  <v:textbox inset="2.44564mm,1.2228mm,2.44564mm,1.2228mm">
                    <w:txbxContent>
                      <w:p w14:paraId="24B0FE12" w14:textId="77777777" w:rsidR="00983CCE" w:rsidRDefault="00983CCE" w:rsidP="008614AB">
                        <w:pPr>
                          <w:jc w:val="center"/>
                        </w:pPr>
                      </w:p>
                    </w:txbxContent>
                  </v:textbox>
                </v:rect>
                <v:rect id="Rectangle 19" o:spid="_x0000_s1086" style="position:absolute;left:25107;top:38372;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" fillcolor="white [3212]" strokecolor="black [3213]" strokeweight="1pt">
                  <v:textbox inset="2.44564mm,1.2228mm,2.44564mm,1.2228mm"/>
                </v:rect>
                <v:rect id="Rectangle 20" o:spid="_x0000_s1087" style="position:absolute;left:25107;top:44313;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" fillcolor="white [3212]" strokecolor="black [3213]" strokeweight="1pt">
                  <v:textbox inset="2.44564mm,1.2228mm,2.44564mm,1.2228mm"/>
                </v:rect>
                <v:line id="Straight Connector 21" o:spid="_x0000_s1088" style="position:absolute;visibility:visible;mso-wrap-style:square" from="28042,24483" to="33546,24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" strokecolor="black [3213]" strokeweight=".5pt">
                  <v:stroke joinstyle="miter"/>
                </v:line>
                <v:line id="Straight Connector 22" o:spid="_x0000_s1089" style="position:absolute;visibility:visible;mso-wrap-style:square" from="33546,24483" to="33546,27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" strokecolor="black [3213]" strokeweight=".5pt">
                  <v:stroke joinstyle="miter"/>
                </v:line>
                <v:shape id="TextBox 38" o:spid="_x0000_s1090" type="#_x0000_t202" style="position:absolute;left:29465;top:20354;width:8885;height:4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" filled="f" stroked="f">
                  <v:textbox style="mso-fit-shape-to-text:t" inset="2.44564mm,1.2228mm,2.44564mm,1.2228mm">
                    <w:txbxContent>
                      <w:p w14:paraId="6C133BF7" w14:textId="77777777" w:rsidR="00983CCE" w:rsidRDefault="00983CCE" w:rsidP="00DC7937">
                        <w:pPr>
                          <w:pStyle w:val="NormalWeb"/>
                          <w:spacing w:before="0"/>
                        </w:pPr>
                        <w:r>
                          <w:rPr>
                            <w:rFonts w:asciiTheme="minorHAnsi" w:hAnsi="Calibri" w:cstheme="minorBidi"/>
                            <w:color w:val="000000" w:themeColor="text1"/>
                            <w:kern w:val="24"/>
                          </w:rPr>
                          <w:t>Internal action 1</w:t>
                        </w:r>
                      </w:p>
                    </w:txbxContent>
                  </v:textbox>
                </v:shape>
                <v:shape id="Straight Arrow Connector 27" o:spid="_x0000_s1091" type="#_x0000_t32" style="position:absolute;left:28042;top:27231;width:550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" strokecolor="black [3213]" strokeweight=".5pt">
                  <v:stroke endarrow="block" joinstyle="miter"/>
                </v:shape>
                <v:rect id="Rectangle 28" o:spid="_x0000_s1092" style="position:absolute;left:43555;top:54647;width:2935;height:108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" fillcolor="white [3212]" strokecolor="black [3213]" strokeweight="1pt">
                  <v:textbox inset="2.44564mm,1.2228mm,2.44564mm,1.2228mm"/>
                </v:rect>
                <v:line id="Straight Connector 29" o:spid="_x0000_s1093" style="position:absolute;visibility:visible;mso-wrap-style:square" from="44703,4481" to="44908,546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" strokecolor="black [3213]" strokeweight=".5pt">
                  <v:stroke dashstyle="dash" joinstyle="miter"/>
                </v:line>
                <v:shape id="TextBox 43" o:spid="_x0000_s1094" type="#_x0000_t202" style="position:absolute;left:46484;top:57552;width:9902;height:45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" filled="f" stroked="f">
                  <v:textbox style="mso-fit-shape-to-text:t" inset="2.44564mm,1.2228mm,2.44564mm,1.2228mm">
                    <w:txbxContent>
                      <w:p w14:paraId="7AA715E1" w14:textId="77777777" w:rsidR="00983CCE" w:rsidRDefault="00983CCE" w:rsidP="00DC7937">
                        <w:pPr>
                          <w:pStyle w:val="NormalWeb"/>
                          <w:spacing w:before="0"/>
                        </w:pPr>
                        <w:r>
                          <w:rPr>
                            <w:rFonts w:asciiTheme="minorHAnsi" w:hAnsi="Calibri" w:cstheme="minorBidi"/>
                            <w:color w:val="000000" w:themeColor="text1"/>
                            <w:kern w:val="24"/>
                          </w:rPr>
                          <w:t>Internal action 2</w:t>
                        </w:r>
                      </w:p>
                    </w:txbxContent>
                  </v:textbox>
                </v:shape>
                <v:line id="Straight Connector 31" o:spid="_x0000_s1095" style="position:absolute;visibility:visible;mso-wrap-style:square" from="46490,61819" to="51993,618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" strokecolor="black [3213]" strokeweight=".5pt">
                  <v:stroke joinstyle="miter"/>
                </v:line>
                <v:line id="Straight Connector 32" o:spid="_x0000_s1096" style="position:absolute;visibility:visible;mso-wrap-style:square" from="51964,61819" to="51964,645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" strokecolor="black [3213]" strokeweight=".5pt">
                  <v:stroke joinstyle="miter"/>
                </v:line>
                <v:shape id="Straight Arrow Connector 33" o:spid="_x0000_s1097" type="#_x0000_t32" style="position:absolute;left:46490;top:64567;width:550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" strokecolor="black [3213]" strokeweight=".5pt">
                  <v:stroke endarrow="block" joinstyle="miter"/>
                </v:shape>
                <v:shape id="Straight Arrow Connector 34" o:spid="_x0000_s1098" type="#_x0000_t32" style="position:absolute;left:11172;top:14500;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" strokecolor="black [3213]" strokeweight=".5pt">
                  <v:stroke endarrow="block" joinstyle="miter"/>
                </v:shape>
                <v:shape id="TextBox 74" o:spid="_x0000_s1099" type="#_x0000_t202" style="position:absolute;left:11025;top:11431;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1ubxQAAAOAAAAAPAAAAZHJzL2Rvd25yZXYueG1sRI9Ba8JA&#13;&#10;FITvgv9heYI33Vix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AlD1ubxQAAAOAAAAAP&#13;&#10;AAAAAAAAAAAAAAAAAAcCAABkcnMvZG93bnJldi54bWxQSwUGAAAAAAMAAwC3AAAA+QIAAAAA&#13;&#10;" filled="f" stroked="f">
                  <v:textbox style="mso-fit-shape-to-text:t">
                    <w:txbxContent>
                      <w:p w14:paraId="3C770DB6" w14:textId="77777777" w:rsidR="00983CCE" w:rsidRDefault="00983CCE" w:rsidP="00DC7937">
                        <w:pPr>
                          <w:pStyle w:val="NormalWeb"/>
                          <w:spacing w:before="0"/>
                        </w:pPr>
                        <w:r>
                          <w:rPr>
                            <w:rFonts w:asciiTheme="minorHAnsi" w:hAnsi="Calibri" w:cstheme="minorBidi"/>
                            <w:color w:val="000000" w:themeColor="text1"/>
                            <w:kern w:val="24"/>
                          </w:rPr>
                          <w:t>Transaction-B [B]</w:t>
                        </w:r>
                      </w:p>
                    </w:txbxContent>
                  </v:textbox>
                </v:shape>
                <v:shape id="Straight Arrow Connector 36" o:spid="_x0000_s1100" type="#_x0000_t32" style="position:absolute;left:11172;top:20018;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" strokecolor="black [3213]" strokeweight=".5pt">
                  <v:stroke endarrow="block" joinstyle="miter"/>
                </v:shape>
                <v:shape id="TextBox 74" o:spid="_x0000_s1101" type="#_x0000_t202" style="position:absolute;left:11065;top:16817;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7C3D9A05" w14:textId="77777777" w:rsidR="00983CCE" w:rsidRDefault="00983CCE" w:rsidP="00DC7937">
                        <w:pPr>
                          <w:pStyle w:val="NormalWeb"/>
                          <w:spacing w:before="0"/>
                        </w:pPr>
                        <w:r>
                          <w:rPr>
                            <w:rFonts w:asciiTheme="minorHAnsi" w:hAnsi="Calibri" w:cstheme="minorBidi"/>
                            <w:color w:val="000000" w:themeColor="text1"/>
                            <w:kern w:val="24"/>
                          </w:rPr>
                          <w:t>Transaction-C [C]</w:t>
                        </w:r>
                      </w:p>
                    </w:txbxContent>
                  </v:textbox>
                </v:shape>
                <v:shape id="Straight Arrow Connector 38" o:spid="_x0000_s1102" type="#_x0000_t32" style="position:absolute;left:11335;top:57283;width:3222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" strokecolor="black [3213]" strokeweight=".5pt">
                  <v:stroke endarrow="block" joinstyle="miter"/>
                </v:shape>
                <v:shape id="TextBox 85" o:spid="_x0000_s1103" type="#_x0000_t202" style="position:absolute;left:12859;top:5478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lGe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CkQlGexQAAAOAAAAAP&#13;&#10;AAAAAAAAAAAAAAAAAAcCAABkcnMvZG93bnJldi54bWxQSwUGAAAAAAMAAwC3AAAA+QIAAAAA&#13;&#10;" filled="f" stroked="f">
                  <v:textbox style="mso-fit-shape-to-text:t">
                    <w:txbxContent>
                      <w:p w14:paraId="66DB78B7" w14:textId="77777777" w:rsidR="00983CCE" w:rsidRDefault="00983CCE" w:rsidP="00DC7937">
                        <w:pPr>
                          <w:pStyle w:val="NormalWeb"/>
                          <w:spacing w:before="0"/>
                        </w:pPr>
                        <w:r>
                          <w:rPr>
                            <w:rFonts w:asciiTheme="minorHAnsi" w:hAnsi="Calibri" w:cstheme="minorBidi"/>
                            <w:color w:val="000000" w:themeColor="text1"/>
                            <w:kern w:val="24"/>
                          </w:rPr>
                          <w:t>Transaction_2 [2]</w:t>
                        </w:r>
                      </w:p>
                    </w:txbxContent>
                  </v:textbox>
                </v:shape>
                <v:shape id="Straight Arrow Connector 40" o:spid="_x0000_s1104" type="#_x0000_t32" style="position:absolute;left:11350;top:61946;width:322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" strokecolor="black [3213]" strokeweight=".5pt">
                  <v:stroke endarrow="block" joinstyle="miter"/>
                </v:shape>
                <v:shape id="TextBox 84" o:spid="_x0000_s1105" type="#_x0000_t202" style="position:absolute;left:12859;top:59047;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49AAEC0D" w14:textId="77777777" w:rsidR="00983CCE" w:rsidRDefault="00983CCE" w:rsidP="00DC7937">
                        <w:pPr>
                          <w:pStyle w:val="NormalWeb"/>
                          <w:spacing w:before="0"/>
                        </w:pPr>
                        <w:r>
                          <w:rPr>
                            <w:rFonts w:asciiTheme="minorHAnsi" w:hAnsi="Calibri" w:cstheme="minorBidi"/>
                            <w:color w:val="000000" w:themeColor="text1"/>
                            <w:kern w:val="24"/>
                          </w:rPr>
                          <w:t>Transaction_3 [3]</w:t>
                        </w:r>
                      </w:p>
                    </w:txbxContent>
                  </v:textbox>
                </v:shape>
                <v:shape id="Straight Arrow Connector 42" o:spid="_x0000_s1106" type="#_x0000_t32" style="position:absolute;left:11096;top:30855;width:1401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" strokecolor="black [3213]" strokeweight=".5pt">
                  <v:stroke endarrow="block" joinstyle="miter"/>
                </v:shape>
                <v:shape id="TextBox 79" o:spid="_x0000_s1107" type="#_x0000_t202" style="position:absolute;left:10944;top:27653;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3B0F06F2" w14:textId="77777777" w:rsidR="00983CCE" w:rsidRDefault="00983CCE" w:rsidP="00DC7937">
                        <w:pPr>
                          <w:pStyle w:val="NormalWeb"/>
                          <w:spacing w:before="0"/>
                        </w:pPr>
                        <w:r>
                          <w:rPr>
                            <w:rFonts w:asciiTheme="minorHAnsi" w:hAnsi="Calibri" w:cstheme="minorBidi"/>
                            <w:color w:val="000000" w:themeColor="text1"/>
                            <w:kern w:val="24"/>
                          </w:rPr>
                          <w:t>Transaction-1 [1]</w:t>
                        </w:r>
                      </w:p>
                    </w:txbxContent>
                  </v:textbox>
                </v:shape>
                <v:shape id="Straight Arrow Connector 44" o:spid="_x0000_s1108" type="#_x0000_t32" style="position:absolute;left:11096;top:40707;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" strokecolor="black [3213]" strokeweight=".5pt">
                  <v:stroke endarrow="block" joinstyle="miter"/>
                </v:shape>
                <v:shape id="TextBox 79" o:spid="_x0000_s1109" type="#_x0000_t202" style="position:absolute;left:10944;top:3801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34EDEF48" w14:textId="77777777" w:rsidR="00983CCE" w:rsidRDefault="00983CCE" w:rsidP="00DC7937">
                        <w:pPr>
                          <w:pStyle w:val="NormalWeb"/>
                          <w:spacing w:before="0"/>
                        </w:pPr>
                        <w:r>
                          <w:rPr>
                            <w:rFonts w:asciiTheme="minorHAnsi" w:hAnsi="Calibri" w:cstheme="minorBidi"/>
                            <w:color w:val="000000" w:themeColor="text1"/>
                            <w:kern w:val="24"/>
                          </w:rPr>
                          <w:t>Transaction-D [D]</w:t>
                        </w:r>
                      </w:p>
                    </w:txbxContent>
                  </v:textbox>
                </v:shape>
                <v:shape id="Straight Arrow Connector 46" o:spid="_x0000_s1110" type="#_x0000_t32" style="position:absolute;left:11096;top:46791;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" strokecolor="black [3213]" strokeweight=".5pt">
                  <v:stroke endarrow="block" joinstyle="miter"/>
                </v:shape>
                <v:shape id="TextBox 79" o:spid="_x0000_s1111" type="#_x0000_t202" style="position:absolute;left:11187;top:44186;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7A81B15F" w14:textId="77777777" w:rsidR="00983CCE" w:rsidRDefault="00983CCE" w:rsidP="00DC7937">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7B92D89D" w14:textId="77777777" w:rsidR="00DC7937" w:rsidRPr="00D26514" w:rsidRDefault="00DC7937" w:rsidP="00DC7937">
      <w:pPr>
        <w:pStyle w:val="BodyText"/>
      </w:pPr>
    </w:p>
    <w:p w14:paraId="4B8CFE1D" w14:textId="11F5C6E0" w:rsidR="00DC7937" w:rsidRPr="00D26514" w:rsidRDefault="00DC7937" w:rsidP="00DC7937">
      <w:pPr>
        <w:pStyle w:val="FigureTitle"/>
      </w:pPr>
      <w:r w:rsidRPr="00D26514">
        <w:t xml:space="preserve">Figure X.4.2.2-1: Basic Process Flow in </w:t>
      </w:r>
      <w:r w:rsidR="007539E7">
        <w:t>SDPi</w:t>
      </w:r>
      <w:r w:rsidRPr="00D26514">
        <w:t xml:space="preserve"> Profile</w:t>
      </w:r>
      <w:r w:rsidR="00B31DC8">
        <w:t xml:space="preserve"> – SORC Use Case</w:t>
      </w:r>
    </w:p>
    <w:p w14:paraId="7AFD7AC5" w14:textId="77777777" w:rsidR="00DC7937" w:rsidRPr="00D26514" w:rsidRDefault="00DC7937" w:rsidP="00DC7937">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 or flow variations need to be described where alternate systems may be playing different actor roles, document those conditional flows here.</w:t>
      </w:r>
      <w:r w:rsidRPr="00D26514">
        <w:rPr>
          <w:iCs/>
        </w:rPr>
        <w:t>&gt;</w:t>
      </w:r>
    </w:p>
    <w:p w14:paraId="695BC868" w14:textId="77777777" w:rsidR="00DC7937" w:rsidRPr="00D26514" w:rsidRDefault="00DC7937" w:rsidP="00DC7937">
      <w:pPr>
        <w:pStyle w:val="AuthorInstructions"/>
      </w:pPr>
      <w:r w:rsidRPr="00D26514">
        <w:t>&lt;Delete the material below if this is a workflow or transport profile. Delete the material above if this profile is a content module only profile.&gt;</w:t>
      </w:r>
    </w:p>
    <w:p w14:paraId="01242CE7" w14:textId="77777777" w:rsidR="00DC7937" w:rsidRPr="00D26514" w:rsidRDefault="00DC7937" w:rsidP="00DC7937">
      <w:pPr>
        <w:pStyle w:val="BodyText"/>
      </w:pPr>
    </w:p>
    <w:p w14:paraId="63DB5BB4" w14:textId="77777777" w:rsidR="00DC7937" w:rsidRPr="00D26514" w:rsidRDefault="00DC7937" w:rsidP="00DC7937">
      <w:pPr>
        <w:pStyle w:val="BodyText"/>
        <w:rPr>
          <w:lang w:eastAsia="x-none"/>
        </w:rPr>
      </w:pPr>
      <w:r w:rsidRPr="00EA3BCB">
        <w:rPr>
          <w:b/>
          <w:lang w:eastAsia="x-none"/>
        </w:rPr>
        <w:t>Pre-conditions</w:t>
      </w:r>
      <w:r w:rsidRPr="00D26514">
        <w:rPr>
          <w:lang w:eastAsia="x-none"/>
        </w:rPr>
        <w:t>:</w:t>
      </w:r>
    </w:p>
    <w:p w14:paraId="2F0F347F" w14:textId="77777777" w:rsidR="00AE19D0" w:rsidRPr="00356E72" w:rsidRDefault="00AE19D0" w:rsidP="00AE19D0">
      <w:pPr>
        <w:numPr>
          <w:ilvl w:val="0"/>
          <w:numId w:val="72"/>
        </w:numPr>
        <w:spacing w:before="40" w:after="40"/>
      </w:pPr>
      <w:r w:rsidRPr="00356E72">
        <w:t>Bedside devices are SDC compliant</w:t>
      </w:r>
    </w:p>
    <w:p w14:paraId="755DAC7F" w14:textId="41E628AA" w:rsidR="00AE19D0" w:rsidRPr="00356E72" w:rsidRDefault="00AE19D0" w:rsidP="00AE19D0">
      <w:pPr>
        <w:numPr>
          <w:ilvl w:val="0"/>
          <w:numId w:val="72"/>
        </w:numPr>
        <w:spacing w:before="40" w:after="40"/>
      </w:pPr>
      <w:r w:rsidRPr="00356E72">
        <w:t xml:space="preserve">At least one </w:t>
      </w:r>
      <w:r w:rsidR="006E4FD2">
        <w:t>Anesthesia and/or Surgical Cockpit (</w:t>
      </w:r>
      <w:proofErr w:type="spellStart"/>
      <w:r w:rsidR="006E4FD2">
        <w:t>xDASsp</w:t>
      </w:r>
      <w:proofErr w:type="spellEnd"/>
      <w:r w:rsidR="006E4FD2">
        <w:t>) (see Annex C)</w:t>
      </w:r>
    </w:p>
    <w:p w14:paraId="230BEEC2" w14:textId="77777777" w:rsidR="00DC7937" w:rsidRPr="00D26514" w:rsidRDefault="00DC7937" w:rsidP="00DC7937">
      <w:pPr>
        <w:pStyle w:val="BodyText"/>
        <w:rPr>
          <w:lang w:eastAsia="x-none"/>
        </w:rPr>
      </w:pPr>
    </w:p>
    <w:p w14:paraId="1BD34997" w14:textId="77777777" w:rsidR="00DC7937" w:rsidRPr="00D26514" w:rsidRDefault="00DC7937" w:rsidP="00DC7937">
      <w:pPr>
        <w:pStyle w:val="BodyText"/>
        <w:rPr>
          <w:lang w:eastAsia="x-none"/>
        </w:rPr>
      </w:pPr>
      <w:r w:rsidRPr="00EA3BCB">
        <w:rPr>
          <w:b/>
          <w:lang w:eastAsia="x-none"/>
        </w:rPr>
        <w:t>Main Flow</w:t>
      </w:r>
      <w:r w:rsidRPr="00D26514">
        <w:rPr>
          <w:lang w:eastAsia="x-none"/>
        </w:rPr>
        <w:t>:</w:t>
      </w:r>
    </w:p>
    <w:p w14:paraId="4D75E686" w14:textId="77777777" w:rsidR="00F05173" w:rsidRPr="00F05173" w:rsidRDefault="00F05173" w:rsidP="00F05173">
      <w:pPr>
        <w:pStyle w:val="AuthorInstructions"/>
        <w:numPr>
          <w:ilvl w:val="0"/>
          <w:numId w:val="74"/>
        </w:numPr>
        <w:rPr>
          <w:i w:val="0"/>
        </w:rPr>
      </w:pPr>
      <w:r w:rsidRPr="00F05173">
        <w:rPr>
          <w:i w:val="0"/>
        </w:rPr>
        <w:t>Devices are all turned on.</w:t>
      </w:r>
    </w:p>
    <w:p w14:paraId="3F197853" w14:textId="77777777" w:rsidR="00F05173" w:rsidRPr="00F05173" w:rsidRDefault="00F05173" w:rsidP="00F05173">
      <w:pPr>
        <w:pStyle w:val="AuthorInstructions"/>
        <w:numPr>
          <w:ilvl w:val="1"/>
          <w:numId w:val="74"/>
        </w:numPr>
        <w:rPr>
          <w:i w:val="0"/>
        </w:rPr>
      </w:pPr>
      <w:r w:rsidRPr="00F05173">
        <w:rPr>
          <w:i w:val="0"/>
        </w:rPr>
        <w:t>Devices advertise their presence</w:t>
      </w:r>
    </w:p>
    <w:p w14:paraId="4F29D33B" w14:textId="13CA2FD0" w:rsidR="00F05173" w:rsidRPr="00F05173" w:rsidRDefault="00F05173" w:rsidP="00F05173">
      <w:pPr>
        <w:pStyle w:val="AuthorInstructions"/>
        <w:numPr>
          <w:ilvl w:val="0"/>
          <w:numId w:val="74"/>
        </w:numPr>
        <w:rPr>
          <w:i w:val="0"/>
        </w:rPr>
      </w:pPr>
      <w:r w:rsidRPr="00F05173">
        <w:rPr>
          <w:i w:val="0"/>
        </w:rPr>
        <w:t xml:space="preserve">User sets the </w:t>
      </w:r>
      <w:r>
        <w:rPr>
          <w:i w:val="0"/>
        </w:rPr>
        <w:t>Cockpit</w:t>
      </w:r>
      <w:r w:rsidRPr="00F05173">
        <w:rPr>
          <w:i w:val="0"/>
        </w:rPr>
        <w:t xml:space="preserve"> device into configuration mode.</w:t>
      </w:r>
    </w:p>
    <w:p w14:paraId="1299586D" w14:textId="6CFC1E5B" w:rsidR="00F05173" w:rsidRPr="00F05173" w:rsidRDefault="00F05173" w:rsidP="00F05173">
      <w:pPr>
        <w:pStyle w:val="AuthorInstructions"/>
        <w:numPr>
          <w:ilvl w:val="1"/>
          <w:numId w:val="74"/>
        </w:numPr>
        <w:rPr>
          <w:i w:val="0"/>
        </w:rPr>
      </w:pPr>
      <w:r>
        <w:rPr>
          <w:i w:val="0"/>
        </w:rPr>
        <w:t>Cockpit</w:t>
      </w:r>
      <w:r w:rsidRPr="00F05173">
        <w:rPr>
          <w:i w:val="0"/>
        </w:rPr>
        <w:t xml:space="preserve"> device builds list of available devices in the room.</w:t>
      </w:r>
    </w:p>
    <w:p w14:paraId="1FE206D8" w14:textId="47B45E0E" w:rsidR="00F05173" w:rsidRDefault="00F05173" w:rsidP="00F05173">
      <w:pPr>
        <w:pStyle w:val="AuthorInstructions"/>
        <w:numPr>
          <w:ilvl w:val="1"/>
          <w:numId w:val="74"/>
        </w:numPr>
        <w:rPr>
          <w:i w:val="0"/>
        </w:rPr>
      </w:pPr>
      <w:r w:rsidRPr="00F05173">
        <w:rPr>
          <w:i w:val="0"/>
        </w:rPr>
        <w:t xml:space="preserve">User configures which devices he/she wants to view on the </w:t>
      </w:r>
      <w:r>
        <w:rPr>
          <w:i w:val="0"/>
        </w:rPr>
        <w:t>Cockpit</w:t>
      </w:r>
      <w:r w:rsidRPr="00F05173">
        <w:rPr>
          <w:i w:val="0"/>
        </w:rPr>
        <w:t>.</w:t>
      </w:r>
    </w:p>
    <w:p w14:paraId="6D892835" w14:textId="16935611" w:rsidR="00F05173" w:rsidRPr="00F05173" w:rsidRDefault="00F05173" w:rsidP="00F05173">
      <w:pPr>
        <w:pStyle w:val="AuthorInstructions"/>
        <w:numPr>
          <w:ilvl w:val="1"/>
          <w:numId w:val="74"/>
        </w:numPr>
        <w:rPr>
          <w:i w:val="0"/>
        </w:rPr>
      </w:pPr>
      <w:r>
        <w:rPr>
          <w:i w:val="0"/>
        </w:rPr>
        <w:t>Cockpit advises viewed devices that it will be alerting on their behalf.</w:t>
      </w:r>
    </w:p>
    <w:p w14:paraId="3D2D5D9E" w14:textId="22C4AE52" w:rsidR="00F05173" w:rsidRPr="00F05173" w:rsidRDefault="00F05173" w:rsidP="00F05173">
      <w:pPr>
        <w:pStyle w:val="AuthorInstructions"/>
        <w:numPr>
          <w:ilvl w:val="0"/>
          <w:numId w:val="74"/>
        </w:numPr>
        <w:rPr>
          <w:i w:val="0"/>
        </w:rPr>
      </w:pPr>
      <w:r w:rsidRPr="00F05173">
        <w:rPr>
          <w:i w:val="0"/>
        </w:rPr>
        <w:t>Use</w:t>
      </w:r>
      <w:r>
        <w:rPr>
          <w:i w:val="0"/>
        </w:rPr>
        <w:t>r</w:t>
      </w:r>
      <w:r w:rsidRPr="00F05173">
        <w:rPr>
          <w:i w:val="0"/>
        </w:rPr>
        <w:t xml:space="preserve"> sets the </w:t>
      </w:r>
      <w:r>
        <w:rPr>
          <w:i w:val="0"/>
        </w:rPr>
        <w:t>Cockpit</w:t>
      </w:r>
      <w:r w:rsidRPr="00F05173">
        <w:rPr>
          <w:i w:val="0"/>
        </w:rPr>
        <w:t xml:space="preserve"> device into operational mode.</w:t>
      </w:r>
    </w:p>
    <w:p w14:paraId="106D4560" w14:textId="3329102D" w:rsidR="00F05173" w:rsidRDefault="00F05173" w:rsidP="00F05173">
      <w:pPr>
        <w:pStyle w:val="AuthorInstructions"/>
        <w:numPr>
          <w:ilvl w:val="1"/>
          <w:numId w:val="74"/>
        </w:numPr>
        <w:rPr>
          <w:i w:val="0"/>
        </w:rPr>
      </w:pPr>
      <w:r>
        <w:rPr>
          <w:i w:val="0"/>
        </w:rPr>
        <w:t>Cockpit</w:t>
      </w:r>
      <w:r w:rsidRPr="00F05173">
        <w:rPr>
          <w:i w:val="0"/>
        </w:rPr>
        <w:t xml:space="preserve"> connects to each configured device and collects the data from each device and displays it on the </w:t>
      </w:r>
      <w:r>
        <w:rPr>
          <w:i w:val="0"/>
        </w:rPr>
        <w:t>Cockpit</w:t>
      </w:r>
      <w:r w:rsidRPr="00F05173">
        <w:rPr>
          <w:i w:val="0"/>
        </w:rPr>
        <w:t xml:space="preserve"> display.</w:t>
      </w:r>
    </w:p>
    <w:p w14:paraId="495E67BD" w14:textId="733F3EAE" w:rsidR="00F05173" w:rsidRDefault="00F05173" w:rsidP="00F05173">
      <w:pPr>
        <w:pStyle w:val="AuthorInstructions"/>
        <w:numPr>
          <w:ilvl w:val="0"/>
          <w:numId w:val="74"/>
        </w:numPr>
        <w:rPr>
          <w:i w:val="0"/>
        </w:rPr>
      </w:pPr>
      <w:r>
        <w:rPr>
          <w:i w:val="0"/>
        </w:rPr>
        <w:t>Device goes into alarm</w:t>
      </w:r>
    </w:p>
    <w:p w14:paraId="645933BC" w14:textId="616DBDB4" w:rsidR="00F05173" w:rsidRDefault="00F05173" w:rsidP="00F05173">
      <w:pPr>
        <w:pStyle w:val="AuthorInstructions"/>
        <w:numPr>
          <w:ilvl w:val="1"/>
          <w:numId w:val="74"/>
        </w:numPr>
        <w:rPr>
          <w:i w:val="0"/>
        </w:rPr>
      </w:pPr>
      <w:r>
        <w:rPr>
          <w:i w:val="0"/>
        </w:rPr>
        <w:t>If a device viewed by the Cockpit goes into alarm, the Cockpit will signal the alarm.</w:t>
      </w:r>
    </w:p>
    <w:p w14:paraId="4A1395B4" w14:textId="21EC2F8F" w:rsidR="00F05173" w:rsidRDefault="00F05173" w:rsidP="00F05173">
      <w:pPr>
        <w:pStyle w:val="AuthorInstructions"/>
        <w:numPr>
          <w:ilvl w:val="1"/>
          <w:numId w:val="74"/>
        </w:numPr>
        <w:rPr>
          <w:i w:val="0"/>
        </w:rPr>
      </w:pPr>
      <w:r>
        <w:rPr>
          <w:i w:val="0"/>
        </w:rPr>
        <w:t>The Cockpit will acknowledge receipt and processing of the alarm back to the alarming device.</w:t>
      </w:r>
    </w:p>
    <w:p w14:paraId="28E5D49F" w14:textId="4429AE7F" w:rsidR="00F05173" w:rsidRDefault="00F05173" w:rsidP="00F05173">
      <w:pPr>
        <w:pStyle w:val="AuthorInstructions"/>
        <w:numPr>
          <w:ilvl w:val="1"/>
          <w:numId w:val="74"/>
        </w:numPr>
        <w:rPr>
          <w:i w:val="0"/>
        </w:rPr>
      </w:pPr>
      <w:r>
        <w:rPr>
          <w:i w:val="0"/>
        </w:rPr>
        <w:t>The alarming device may or may not signal the alert based on its configuration.</w:t>
      </w:r>
    </w:p>
    <w:p w14:paraId="0E182265" w14:textId="619070EA" w:rsidR="00F05173" w:rsidRDefault="00F05173" w:rsidP="00F05173">
      <w:pPr>
        <w:pStyle w:val="AuthorInstructions"/>
        <w:numPr>
          <w:ilvl w:val="0"/>
          <w:numId w:val="74"/>
        </w:numPr>
        <w:rPr>
          <w:i w:val="0"/>
        </w:rPr>
      </w:pPr>
      <w:r>
        <w:rPr>
          <w:i w:val="0"/>
        </w:rPr>
        <w:t>User decides to Accept the alarm</w:t>
      </w:r>
    </w:p>
    <w:p w14:paraId="7D489F7E" w14:textId="3456F786" w:rsidR="00F05173" w:rsidRPr="00F05173" w:rsidRDefault="00F05173" w:rsidP="00F05173">
      <w:pPr>
        <w:pStyle w:val="AuthorInstructions"/>
        <w:numPr>
          <w:ilvl w:val="1"/>
          <w:numId w:val="74"/>
        </w:numPr>
        <w:rPr>
          <w:i w:val="0"/>
        </w:rPr>
      </w:pPr>
      <w:r>
        <w:rPr>
          <w:i w:val="0"/>
        </w:rPr>
        <w:t xml:space="preserve">If the user decides to accept the alarm, the Cockpit will send </w:t>
      </w:r>
      <w:r w:rsidR="006E471A">
        <w:rPr>
          <w:i w:val="0"/>
        </w:rPr>
        <w:t>an Accept message to the alarming device and stop signaling the alarm locally.</w:t>
      </w:r>
    </w:p>
    <w:p w14:paraId="070D0B8E" w14:textId="77777777" w:rsidR="00DC7937" w:rsidRPr="00D26514" w:rsidRDefault="00DC7937" w:rsidP="00DC7937">
      <w:pPr>
        <w:pStyle w:val="BodyText"/>
        <w:rPr>
          <w:lang w:eastAsia="x-none"/>
        </w:rPr>
      </w:pPr>
    </w:p>
    <w:p w14:paraId="1A810C46" w14:textId="77777777" w:rsidR="00DC7937" w:rsidRPr="00EA3BCB" w:rsidRDefault="00DC7937" w:rsidP="00DC7937">
      <w:pPr>
        <w:pStyle w:val="BodyText"/>
        <w:rPr>
          <w:b/>
          <w:lang w:eastAsia="x-none"/>
        </w:rPr>
      </w:pPr>
      <w:r w:rsidRPr="00EA3BCB">
        <w:rPr>
          <w:b/>
          <w:lang w:eastAsia="x-none"/>
        </w:rPr>
        <w:t>Post-conditions:</w:t>
      </w:r>
    </w:p>
    <w:p w14:paraId="63C08A0E" w14:textId="345F802B" w:rsidR="00DC7937" w:rsidRPr="006E4FD2" w:rsidRDefault="006E4FD2" w:rsidP="00DC7937">
      <w:pPr>
        <w:pStyle w:val="AuthorInstructions"/>
        <w:rPr>
          <w:i w:val="0"/>
        </w:rPr>
      </w:pPr>
      <w:r w:rsidRPr="006E4FD2">
        <w:rPr>
          <w:i w:val="0"/>
        </w:rPr>
        <w:t>The surgeon or anesthesiologist has a broad overview and a single point of control for devices in the room.</w:t>
      </w:r>
    </w:p>
    <w:p w14:paraId="4A51CD7A" w14:textId="35B2E736" w:rsidR="003B7979" w:rsidRDefault="003B7979" w:rsidP="00DC7937">
      <w:pPr>
        <w:pStyle w:val="AuthorInstructions"/>
      </w:pPr>
    </w:p>
    <w:p w14:paraId="2B5CDA36" w14:textId="77777777" w:rsidR="006E4FD2" w:rsidRPr="00D26514" w:rsidRDefault="006E4FD2" w:rsidP="00DC7937">
      <w:pPr>
        <w:pStyle w:val="AuthorInstructions"/>
      </w:pPr>
    </w:p>
    <w:p w14:paraId="60386780" w14:textId="5C4CE4E8" w:rsidR="00DC7937" w:rsidRPr="00D26514" w:rsidRDefault="00DC7937" w:rsidP="00DC7937">
      <w:pPr>
        <w:pStyle w:val="Heading4"/>
        <w:numPr>
          <w:ilvl w:val="0"/>
          <w:numId w:val="0"/>
        </w:numPr>
        <w:ind w:left="864" w:hanging="864"/>
        <w:rPr>
          <w:noProof w:val="0"/>
        </w:rPr>
      </w:pPr>
      <w:bookmarkStart w:id="45" w:name="_Toc57392141"/>
      <w:r w:rsidRPr="00D26514">
        <w:rPr>
          <w:noProof w:val="0"/>
        </w:rPr>
        <w:t>X.4.</w:t>
      </w:r>
      <w:r w:rsidR="007539E7">
        <w:rPr>
          <w:noProof w:val="0"/>
        </w:rPr>
        <w:t>2</w:t>
      </w:r>
      <w:r w:rsidRPr="00D26514">
        <w:rPr>
          <w:noProof w:val="0"/>
        </w:rPr>
        <w:t>.</w:t>
      </w:r>
      <w:r w:rsidR="007539E7">
        <w:rPr>
          <w:noProof w:val="0"/>
        </w:rPr>
        <w:t>3</w:t>
      </w:r>
      <w:r w:rsidRPr="00D26514">
        <w:rPr>
          <w:noProof w:val="0"/>
        </w:rPr>
        <w:t xml:space="preserve"> Use Case #</w:t>
      </w:r>
      <w:r w:rsidR="007539E7">
        <w:rPr>
          <w:noProof w:val="0"/>
        </w:rPr>
        <w:t>3</w:t>
      </w:r>
      <w:r w:rsidRPr="00D26514">
        <w:rPr>
          <w:noProof w:val="0"/>
        </w:rPr>
        <w:t xml:space="preserve">: </w:t>
      </w:r>
      <w:r>
        <w:rPr>
          <w:noProof w:val="0"/>
        </w:rPr>
        <w:t>SDPi-R</w:t>
      </w:r>
      <w:r w:rsidR="003B7979">
        <w:rPr>
          <w:noProof w:val="0"/>
        </w:rPr>
        <w:t>/</w:t>
      </w:r>
      <w:proofErr w:type="spellStart"/>
      <w:r w:rsidR="003B7979">
        <w:rPr>
          <w:noProof w:val="0"/>
        </w:rPr>
        <w:t>xC</w:t>
      </w:r>
      <w:proofErr w:type="spellEnd"/>
      <w:r w:rsidR="003B7979">
        <w:rPr>
          <w:noProof w:val="0"/>
        </w:rPr>
        <w:t xml:space="preserve"> ICU Isolation </w:t>
      </w:r>
      <w:proofErr w:type="spellStart"/>
      <w:r w:rsidR="003B7979">
        <w:rPr>
          <w:noProof w:val="0"/>
        </w:rPr>
        <w:t>PoC</w:t>
      </w:r>
      <w:proofErr w:type="spellEnd"/>
      <w:r w:rsidR="003B7979">
        <w:rPr>
          <w:noProof w:val="0"/>
        </w:rPr>
        <w:t xml:space="preserve"> </w:t>
      </w:r>
      <w:r>
        <w:rPr>
          <w:noProof w:val="0"/>
        </w:rPr>
        <w:t xml:space="preserve">Use Case - </w:t>
      </w:r>
      <w:proofErr w:type="spellStart"/>
      <w:r w:rsidR="003B7979">
        <w:rPr>
          <w:noProof w:val="0"/>
        </w:rPr>
        <w:t>IIPoC</w:t>
      </w:r>
      <w:bookmarkEnd w:id="45"/>
      <w:proofErr w:type="spellEnd"/>
    </w:p>
    <w:p w14:paraId="6EE78F49" w14:textId="500D9FEF" w:rsidR="00DC7937" w:rsidRDefault="00B42962" w:rsidP="00DC7937">
      <w:pPr>
        <w:pStyle w:val="AuthorInstructions"/>
        <w:rPr>
          <w:i w:val="0"/>
        </w:rPr>
      </w:pPr>
      <w:r>
        <w:rPr>
          <w:i w:val="0"/>
        </w:rPr>
        <w:t>A remotely located display provides access to data from patient connected devices and remote control of those devices.</w:t>
      </w:r>
    </w:p>
    <w:p w14:paraId="35BD6114" w14:textId="3AFE7F78" w:rsidR="00983CCE" w:rsidRPr="00DC7937" w:rsidRDefault="00983CCE" w:rsidP="00DC7937">
      <w:pPr>
        <w:pStyle w:val="AuthorInstructions"/>
        <w:rPr>
          <w:i w:val="0"/>
        </w:rPr>
      </w:pPr>
      <w:r>
        <w:rPr>
          <w:i w:val="0"/>
        </w:rPr>
        <w:t>Additional information on this Use Case can be found in Volume 1 – Appendix C.4.</w:t>
      </w:r>
    </w:p>
    <w:p w14:paraId="4470D20A" w14:textId="7907C270" w:rsidR="00DC7937" w:rsidRPr="00D26514" w:rsidRDefault="00DC7937" w:rsidP="00DC7937">
      <w:pPr>
        <w:pStyle w:val="Heading5"/>
        <w:numPr>
          <w:ilvl w:val="0"/>
          <w:numId w:val="0"/>
        </w:numPr>
        <w:rPr>
          <w:noProof w:val="0"/>
        </w:rPr>
      </w:pPr>
      <w:bookmarkStart w:id="46" w:name="_Toc57392142"/>
      <w:r w:rsidRPr="00D26514">
        <w:rPr>
          <w:noProof w:val="0"/>
        </w:rPr>
        <w:t>X.4.2.</w:t>
      </w:r>
      <w:r w:rsidR="007539E7">
        <w:rPr>
          <w:noProof w:val="0"/>
        </w:rPr>
        <w:t>3</w:t>
      </w:r>
      <w:r w:rsidRPr="00D26514">
        <w:rPr>
          <w:noProof w:val="0"/>
        </w:rPr>
        <w:t xml:space="preserve">.1 </w:t>
      </w:r>
      <w:r>
        <w:rPr>
          <w:noProof w:val="0"/>
        </w:rPr>
        <w:t xml:space="preserve">SDPi </w:t>
      </w:r>
      <w:proofErr w:type="spellStart"/>
      <w:r w:rsidR="003B7979">
        <w:rPr>
          <w:noProof w:val="0"/>
        </w:rPr>
        <w:t>IIPoC</w:t>
      </w:r>
      <w:proofErr w:type="spellEnd"/>
      <w:r w:rsidRPr="00D26514">
        <w:rPr>
          <w:bCs/>
          <w:noProof w:val="0"/>
        </w:rPr>
        <w:t xml:space="preserve"> </w:t>
      </w:r>
      <w:r w:rsidRPr="00D26514">
        <w:rPr>
          <w:noProof w:val="0"/>
        </w:rPr>
        <w:t>Use Case Description</w:t>
      </w:r>
      <w:bookmarkEnd w:id="46"/>
    </w:p>
    <w:p w14:paraId="3736A07A" w14:textId="72AD1556" w:rsidR="00DC7937" w:rsidRPr="00DC7937" w:rsidRDefault="00DC7937" w:rsidP="00DC7937">
      <w:pPr>
        <w:pStyle w:val="AuthorInstructions"/>
        <w:rPr>
          <w:i w:val="0"/>
        </w:rPr>
      </w:pPr>
      <w:r>
        <w:rPr>
          <w:i w:val="0"/>
        </w:rPr>
        <w:t xml:space="preserve">This Use Case covers the general case of a </w:t>
      </w:r>
      <w:r w:rsidR="003B7979">
        <w:rPr>
          <w:i w:val="0"/>
        </w:rPr>
        <w:t>remote Cockpit which allows access to patient data and remote control of a patient’s devices in an isolation situation.</w:t>
      </w:r>
    </w:p>
    <w:p w14:paraId="45B72FCD" w14:textId="23A540DE" w:rsidR="00DC7937" w:rsidRPr="00D26514" w:rsidRDefault="00DC7937" w:rsidP="00DC7937">
      <w:pPr>
        <w:pStyle w:val="Heading5"/>
        <w:numPr>
          <w:ilvl w:val="0"/>
          <w:numId w:val="0"/>
        </w:numPr>
        <w:rPr>
          <w:noProof w:val="0"/>
        </w:rPr>
      </w:pPr>
      <w:bookmarkStart w:id="47" w:name="_Toc57392143"/>
      <w:r w:rsidRPr="00D26514">
        <w:rPr>
          <w:noProof w:val="0"/>
        </w:rPr>
        <w:t>X.4.2.</w:t>
      </w:r>
      <w:r w:rsidR="007539E7">
        <w:rPr>
          <w:noProof w:val="0"/>
        </w:rPr>
        <w:t>3</w:t>
      </w:r>
      <w:r w:rsidRPr="00D26514">
        <w:rPr>
          <w:noProof w:val="0"/>
        </w:rPr>
        <w:t xml:space="preserve">.2 </w:t>
      </w:r>
      <w:r>
        <w:rPr>
          <w:noProof w:val="0"/>
        </w:rPr>
        <w:t xml:space="preserve">SDPi </w:t>
      </w:r>
      <w:proofErr w:type="spellStart"/>
      <w:r w:rsidR="003B7979">
        <w:rPr>
          <w:noProof w:val="0"/>
        </w:rPr>
        <w:t>IIPoC</w:t>
      </w:r>
      <w:proofErr w:type="spellEnd"/>
      <w:r w:rsidRPr="00D26514">
        <w:rPr>
          <w:noProof w:val="0"/>
        </w:rPr>
        <w:t xml:space="preserve"> Process Flow</w:t>
      </w:r>
      <w:bookmarkEnd w:id="47"/>
    </w:p>
    <w:p w14:paraId="1FB1B041" w14:textId="77777777" w:rsidR="00DC7937" w:rsidRPr="00D26514" w:rsidRDefault="00DC7937" w:rsidP="00DC7937">
      <w:pPr>
        <w:pStyle w:val="AuthorInstructions"/>
      </w:pPr>
      <w:r w:rsidRPr="00D26514">
        <w:t xml:space="preserve">&lt;Diagram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 </w:t>
      </w:r>
    </w:p>
    <w:p w14:paraId="7EC36CD9" w14:textId="77777777" w:rsidR="00DC7937" w:rsidRPr="00D26514" w:rsidRDefault="00DC7937" w:rsidP="00DC7937">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2A33CCBA" w14:textId="77777777" w:rsidR="00DC7937" w:rsidRPr="00D26514" w:rsidRDefault="00DC7937" w:rsidP="00DC7937">
      <w:pPr>
        <w:pStyle w:val="AuthorInstructions"/>
      </w:pPr>
      <w:r w:rsidRPr="00D26514">
        <w:t>If there are detailed behavioral rules that apply to a specific process flow or multiple process flows, an appendix may be added as needed.&gt;</w:t>
      </w:r>
    </w:p>
    <w:p w14:paraId="2041B3D8" w14:textId="77777777" w:rsidR="00DC7937" w:rsidRPr="00D26514" w:rsidRDefault="00DC7937" w:rsidP="00DC7937">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proofErr w:type="gramStart"/>
      <w:r w:rsidRPr="00D26514">
        <w:t>acronym:actor</w:t>
      </w:r>
      <w:proofErr w:type="spellEnd"/>
      <w:proofErr w:type="gramEnd"/>
      <w:r w:rsidRPr="00D26514">
        <w:t xml:space="preserve"> name if referencing an actor from a different profile.&gt;</w:t>
      </w:r>
    </w:p>
    <w:p w14:paraId="139D28C2" w14:textId="77777777" w:rsidR="00DC7937" w:rsidRPr="00D26514" w:rsidRDefault="00DC7937" w:rsidP="00DC7937">
      <w:pPr>
        <w:pStyle w:val="AuthorInstructions"/>
      </w:pPr>
      <w:r w:rsidRPr="00D26514">
        <w:t>&lt;Modify the following “Swimlane Diagram”.&gt;</w:t>
      </w:r>
    </w:p>
    <w:p w14:paraId="0F31524D" w14:textId="77777777" w:rsidR="00DC7937" w:rsidRPr="00D26514" w:rsidRDefault="00DC7937" w:rsidP="00DC7937">
      <w:pPr>
        <w:pStyle w:val="AuthorInstructions"/>
      </w:pPr>
    </w:p>
    <w:p w14:paraId="722F13CF" w14:textId="77777777" w:rsidR="00DC7937" w:rsidRPr="00D26514" w:rsidRDefault="00DC7937" w:rsidP="00DC7937">
      <w:pPr>
        <w:pStyle w:val="AuthorInstructions"/>
      </w:pPr>
      <w:r w:rsidRPr="00D26514">
        <w:rPr>
          <w:noProof/>
        </w:rPr>
        <w:lastRenderedPageBreak/>
        <mc:AlternateContent>
          <mc:Choice Requires="wps">
            <w:drawing>
              <wp:anchor distT="0" distB="0" distL="114300" distR="114300" simplePos="0" relativeHeight="251666944" behindDoc="0" locked="0" layoutInCell="1" allowOverlap="1" wp14:anchorId="15163AF0" wp14:editId="10DFC296">
                <wp:simplePos x="0" y="0"/>
                <wp:positionH relativeFrom="column">
                  <wp:posOffset>1109218</wp:posOffset>
                </wp:positionH>
                <wp:positionV relativeFrom="paragraph">
                  <wp:posOffset>686435</wp:posOffset>
                </wp:positionV>
                <wp:extent cx="1371600" cy="276999"/>
                <wp:effectExtent l="0" t="0" r="0" b="0"/>
                <wp:wrapNone/>
                <wp:docPr id="49"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11A18E76" w14:textId="77777777" w:rsidR="00983CCE" w:rsidRDefault="00983CCE" w:rsidP="00DC7937">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15163AF0" id="_x0000_s1112" type="#_x0000_t202" style="position:absolute;margin-left:87.35pt;margin-top:54.05pt;width:108pt;height:21.8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" filled="f" stroked="f">
                <v:textbox style="mso-fit-shape-to-text:t">
                  <w:txbxContent>
                    <w:p w14:paraId="11A18E76" w14:textId="77777777" w:rsidR="00983CCE" w:rsidRDefault="00983CCE" w:rsidP="00DC7937">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7968" behindDoc="0" locked="0" layoutInCell="1" allowOverlap="1" wp14:anchorId="7338AD36" wp14:editId="6059DDB6">
                <wp:simplePos x="0" y="0"/>
                <wp:positionH relativeFrom="column">
                  <wp:posOffset>1130935</wp:posOffset>
                </wp:positionH>
                <wp:positionV relativeFrom="paragraph">
                  <wp:posOffset>1009650</wp:posOffset>
                </wp:positionV>
                <wp:extent cx="1371600" cy="0"/>
                <wp:effectExtent l="38100" t="76200" r="0" b="95250"/>
                <wp:wrapNone/>
                <wp:docPr id="50"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8151D" id="Straight Arrow Connector 57" o:spid="_x0000_s1026" type="#_x0000_t32" style="position:absolute;margin-left:89.05pt;margin-top:79.5pt;width:108pt;height:0;flip:x;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" strokecolor="black [3213]" strokeweight=".5pt">
                <v:stroke endarrow="block" joinstyle="miter"/>
              </v:shape>
            </w:pict>
          </mc:Fallback>
        </mc:AlternateContent>
      </w:r>
      <w:r w:rsidRPr="00D26514">
        <w:rPr>
          <w:noProof/>
        </w:rPr>
        <mc:AlternateContent>
          <mc:Choice Requires="wpc">
            <w:drawing>
              <wp:inline distT="0" distB="0" distL="0" distR="0" wp14:anchorId="729B7AF0" wp14:editId="51C831A3">
                <wp:extent cx="5775960" cy="6973824"/>
                <wp:effectExtent l="0" t="0" r="0" b="0"/>
                <wp:docPr id="97" name="Canvas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CE349A" w14:textId="77777777" w:rsidR="00983CCE" w:rsidRDefault="00983CCE" w:rsidP="00DC7937">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53"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CBED18" w14:textId="77777777" w:rsidR="00983CCE" w:rsidRDefault="00983CCE" w:rsidP="00DC7937">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54"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8D001A" w14:textId="77777777" w:rsidR="00983CCE" w:rsidRDefault="00983CCE" w:rsidP="00DC7937">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55" name="Straight Connector 55"/>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59" name="Rectangle 59"/>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60" name="Rectangle 60"/>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61" name="Rectangle 61"/>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62" name="Rectangle 62"/>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63" name="Rectangle 63"/>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64" name="Rectangle 64"/>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65" name="Straight Connector 65"/>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6" name="Rectangle 66"/>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67" name="Rectangle 67"/>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68" name="Rectangle 68"/>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69" name="Rectangle 69"/>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70" name="Straight Connector 70"/>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TextBox 38"/>
                        <wps:cNvSpPr txBox="1"/>
                        <wps:spPr>
                          <a:xfrm>
                            <a:off x="2946539" y="2035454"/>
                            <a:ext cx="888556" cy="456165"/>
                          </a:xfrm>
                          <a:prstGeom prst="rect">
                            <a:avLst/>
                          </a:prstGeom>
                          <a:noFill/>
                        </wps:spPr>
                        <wps:txbx>
                          <w:txbxContent>
                            <w:p w14:paraId="2241B96D" w14:textId="77777777" w:rsidR="00983CCE" w:rsidRDefault="00983CCE" w:rsidP="00DC7937">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73" name="Straight Arrow Connector 73"/>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Rectangle 74"/>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75" name="Straight Connector 75"/>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6" name="TextBox 43"/>
                        <wps:cNvSpPr txBox="1"/>
                        <wps:spPr>
                          <a:xfrm>
                            <a:off x="4648473" y="5755223"/>
                            <a:ext cx="990156" cy="456165"/>
                          </a:xfrm>
                          <a:prstGeom prst="rect">
                            <a:avLst/>
                          </a:prstGeom>
                          <a:noFill/>
                        </wps:spPr>
                        <wps:txbx>
                          <w:txbxContent>
                            <w:p w14:paraId="375A827B" w14:textId="77777777" w:rsidR="00983CCE" w:rsidRDefault="00983CCE" w:rsidP="00DC7937">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77" name="Straight Connector 77"/>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TextBox 74"/>
                        <wps:cNvSpPr txBox="1"/>
                        <wps:spPr>
                          <a:xfrm>
                            <a:off x="1102598" y="1143168"/>
                            <a:ext cx="1371600" cy="276999"/>
                          </a:xfrm>
                          <a:prstGeom prst="rect">
                            <a:avLst/>
                          </a:prstGeom>
                          <a:noFill/>
                        </wps:spPr>
                        <wps:txbx>
                          <w:txbxContent>
                            <w:p w14:paraId="5C137012" w14:textId="77777777" w:rsidR="00983CCE" w:rsidRDefault="00983CCE" w:rsidP="00DC7937">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82" name="Straight Arrow Connector 82"/>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TextBox 74"/>
                        <wps:cNvSpPr txBox="1"/>
                        <wps:spPr>
                          <a:xfrm>
                            <a:off x="1106592" y="1681726"/>
                            <a:ext cx="1371600" cy="277495"/>
                          </a:xfrm>
                          <a:prstGeom prst="rect">
                            <a:avLst/>
                          </a:prstGeom>
                          <a:noFill/>
                        </wps:spPr>
                        <wps:txbx>
                          <w:txbxContent>
                            <w:p w14:paraId="7716DD65" w14:textId="77777777" w:rsidR="00983CCE" w:rsidRDefault="00983CCE" w:rsidP="00DC7937">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84" name="Straight Arrow Connector 84"/>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TextBox 85"/>
                        <wps:cNvSpPr txBox="1"/>
                        <wps:spPr>
                          <a:xfrm>
                            <a:off x="1285914" y="5478031"/>
                            <a:ext cx="1371600" cy="276999"/>
                          </a:xfrm>
                          <a:prstGeom prst="rect">
                            <a:avLst/>
                          </a:prstGeom>
                          <a:noFill/>
                        </wps:spPr>
                        <wps:txbx>
                          <w:txbxContent>
                            <w:p w14:paraId="63BBA287" w14:textId="77777777" w:rsidR="00983CCE" w:rsidRDefault="00983CCE" w:rsidP="00DC7937">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86" name="Straight Arrow Connector 86"/>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TextBox 84"/>
                        <wps:cNvSpPr txBox="1"/>
                        <wps:spPr>
                          <a:xfrm>
                            <a:off x="1285914" y="5904748"/>
                            <a:ext cx="1371600" cy="276999"/>
                          </a:xfrm>
                          <a:prstGeom prst="rect">
                            <a:avLst/>
                          </a:prstGeom>
                          <a:noFill/>
                        </wps:spPr>
                        <wps:txbx>
                          <w:txbxContent>
                            <w:p w14:paraId="1378B5DF" w14:textId="77777777" w:rsidR="00983CCE" w:rsidRDefault="00983CCE" w:rsidP="00DC7937">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88" name="Straight Arrow Connector 88"/>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TextBox 79"/>
                        <wps:cNvSpPr txBox="1"/>
                        <wps:spPr>
                          <a:xfrm>
                            <a:off x="1094400" y="2765306"/>
                            <a:ext cx="1371600" cy="277495"/>
                          </a:xfrm>
                          <a:prstGeom prst="rect">
                            <a:avLst/>
                          </a:prstGeom>
                          <a:noFill/>
                        </wps:spPr>
                        <wps:txbx>
                          <w:txbxContent>
                            <w:p w14:paraId="4470FEF4" w14:textId="77777777" w:rsidR="00983CCE" w:rsidRDefault="00983CCE" w:rsidP="00DC7937">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93" name="Straight Arrow Connector 93"/>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TextBox 79"/>
                        <wps:cNvSpPr txBox="1"/>
                        <wps:spPr>
                          <a:xfrm>
                            <a:off x="1094400" y="3801024"/>
                            <a:ext cx="1371600" cy="276999"/>
                          </a:xfrm>
                          <a:prstGeom prst="rect">
                            <a:avLst/>
                          </a:prstGeom>
                          <a:noFill/>
                        </wps:spPr>
                        <wps:txbx>
                          <w:txbxContent>
                            <w:p w14:paraId="7E0339B8" w14:textId="77777777" w:rsidR="00983CCE" w:rsidRDefault="00983CCE" w:rsidP="00DC7937">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95" name="Straight Arrow Connector 95"/>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TextBox 79"/>
                        <wps:cNvSpPr txBox="1"/>
                        <wps:spPr>
                          <a:xfrm>
                            <a:off x="1118784" y="4418633"/>
                            <a:ext cx="1371600" cy="277495"/>
                          </a:xfrm>
                          <a:prstGeom prst="rect">
                            <a:avLst/>
                          </a:prstGeom>
                          <a:noFill/>
                        </wps:spPr>
                        <wps:txbx>
                          <w:txbxContent>
                            <w:p w14:paraId="5851997C" w14:textId="77777777" w:rsidR="00983CCE" w:rsidRDefault="00983CCE" w:rsidP="00DC7937">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729B7AF0" id="Canvas 97" o:spid="_x0000_s1113" editas="canvas" style="width:454.8pt;height:549.1pt;mso-position-horizontal-relative:char;mso-position-vertical-relative:line" coordsize="57759,697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">
                <v:shape id="_x0000_s1114" type="#_x0000_t75" style="position:absolute;width:57759;height:69735;visibility:visible;mso-wrap-style:square">
                  <v:fill o:detectmouseclick="t"/>
                  <v:path o:connecttype="none"/>
                </v:shape>
                <v:shape id="Flowchart: Process 89" o:spid="_x0000_s1115" type="#_x0000_t109" style="position:absolute;left:1733;top:342;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" filled="f" stroked="f" strokeweight="1pt">
                  <v:textbox inset="2.44564mm,1.2228mm,2.44564mm,1.2228mm">
                    <w:txbxContent>
                      <w:p w14:paraId="07CE349A" w14:textId="77777777" w:rsidR="00983CCE" w:rsidRDefault="00983CCE" w:rsidP="00DC7937">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116" type="#_x0000_t109" style="position:absolute;left:18610;top:328;width:17024;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" fillcolor="white [3212]" stroked="f" strokeweight="1pt">
                  <v:textbox inset="2.44564mm,1.2228mm,2.44564mm,1.2228mm">
                    <w:txbxContent>
                      <w:p w14:paraId="6ECBED18" w14:textId="77777777" w:rsidR="00983CCE" w:rsidRDefault="00983CCE" w:rsidP="00DC7937">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117" type="#_x0000_t109" style="position:absolute;left:35634;top:328;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" fillcolor="white [3212]" stroked="f" strokeweight="1pt">
                  <v:textbox inset="2.44564mm,1.2228mm,2.44564mm,1.2228mm">
                    <w:txbxContent>
                      <w:p w14:paraId="458D001A" w14:textId="77777777" w:rsidR="00983CCE" w:rsidRDefault="00983CCE" w:rsidP="00DC7937">
                        <w:pPr>
                          <w:pStyle w:val="NormalWeb"/>
                          <w:spacing w:before="0"/>
                          <w:jc w:val="center"/>
                        </w:pPr>
                        <w:r>
                          <w:rPr>
                            <w:rFonts w:asciiTheme="minorHAnsi" w:hAnsi="Calibri" w:cstheme="minorBidi"/>
                            <w:color w:val="000000" w:themeColor="text1"/>
                            <w:kern w:val="24"/>
                          </w:rPr>
                          <w:t>Actor B/Actor C</w:t>
                        </w:r>
                      </w:p>
                    </w:txbxContent>
                  </v:textbox>
                </v:shape>
                <v:line id="Straight Connector 55" o:spid="_x0000_s1118" style="position:absolute;visibility:visible;mso-wrap-style:square" from="9658,4005" to="9658,650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" strokecolor="black [3213]" strokeweight=".5pt">
                  <v:stroke dashstyle="dash" joinstyle="miter"/>
                </v:line>
                <v:rect id="Rectangle 57" o:spid="_x0000_s1119" style="position:absolute;left:8190;top:44539;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" fillcolor="white [3212]" strokecolor="black [3213]" strokeweight="1pt">
                  <v:textbox inset="2.44564mm,1.2228mm,2.44564mm,1.2228mm"/>
                </v:rect>
                <v:rect id="Rectangle 59" o:spid="_x0000_s1120" style="position:absolute;left:8190;top:5584;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" fillcolor="white [3212]" strokecolor="black [3213]" strokeweight="1pt">
                  <v:textbox inset="2.44564mm,1.2228mm,2.44564mm,1.2228mm"/>
                </v:rect>
                <v:rect id="Rectangle 60" o:spid="_x0000_s1121" style="position:absolute;left:8190;top:18105;width:2935;height:3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" fillcolor="white [3212]" strokecolor="black [3213]" strokeweight="1pt">
                  <v:textbox inset="2.44564mm,1.2228mm,2.44564mm,1.2228mm"/>
                </v:rect>
                <v:rect id="Rectangle 61" o:spid="_x0000_s1122" style="position:absolute;left:8190;top:27457;width:2935;height:6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" fillcolor="white [3212]" strokecolor="black [3213]" strokeweight="1pt">
                  <v:textbox inset="2.44564mm,1.2228mm,2.44564mm,1.2228mm"/>
                </v:rect>
                <v:rect id="Rectangle 62" o:spid="_x0000_s1123" style="position:absolute;left:8190;top:38598;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" fillcolor="white [3212]" strokecolor="black [3213]" strokeweight="1pt">
                  <v:textbox inset="2.44564mm,1.2228mm,2.44564mm,1.2228mm"/>
                </v:rect>
                <v:rect id="Rectangle 63" o:spid="_x0000_s1124" style="position:absolute;left:8190;top:55830;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" fillcolor="white [3212]" strokecolor="black [3213]" strokeweight="1pt">
                  <v:textbox inset="2.44564mm,1.2228mm,2.44564mm,1.2228mm"/>
                </v:rect>
                <v:rect id="Rectangle 64" o:spid="_x0000_s1125" style="position:absolute;left:8190;top:60327;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" fillcolor="white [3212]" strokecolor="black [3213]" strokeweight="1pt">
                  <v:textbox inset="2.44564mm,1.2228mm,2.44564mm,1.2228mm"/>
                </v:rect>
                <v:line id="Straight Connector 65" o:spid="_x0000_s1126" style="position:absolute;visibility:visible;mso-wrap-style:square" from="26575,4481" to="26575,648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" strokecolor="black [3213]" strokeweight=".5pt">
                  <v:stroke dashstyle="dash" joinstyle="miter"/>
                </v:line>
                <v:rect id="Rectangle 66" o:spid="_x0000_s1127" style="position:absolute;left:25107;top:5358;width:2935;height:161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" fillcolor="white [3212]" strokecolor="black [3213]" strokeweight="1pt">
                  <v:textbox inset="2.44564mm,1.2228mm,2.44564mm,1.2228mm"/>
                </v:rect>
                <v:rect id="Rectangle 67" o:spid="_x0000_s1128" style="position:absolute;left:25107;top:23430;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" fillcolor="white [3212]" strokecolor="black [3213]" strokeweight="1pt">
                  <v:textbox inset="2.44564mm,1.2228mm,2.44564mm,1.2228mm"/>
                </v:rect>
                <v:rect id="Rectangle 68" o:spid="_x0000_s1129" style="position:absolute;left:25107;top:38372;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" fillcolor="white [3212]" strokecolor="black [3213]" strokeweight="1pt">
                  <v:textbox inset="2.44564mm,1.2228mm,2.44564mm,1.2228mm"/>
                </v:rect>
                <v:rect id="Rectangle 69" o:spid="_x0000_s1130" style="position:absolute;left:25107;top:44313;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" fillcolor="white [3212]" strokecolor="black [3213]" strokeweight="1pt">
                  <v:textbox inset="2.44564mm,1.2228mm,2.44564mm,1.2228mm"/>
                </v:rect>
                <v:line id="Straight Connector 70" o:spid="_x0000_s1131" style="position:absolute;visibility:visible;mso-wrap-style:square" from="28042,24483" to="33546,24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" strokecolor="black [3213]" strokeweight=".5pt">
                  <v:stroke joinstyle="miter"/>
                </v:line>
                <v:line id="Straight Connector 71" o:spid="_x0000_s1132" style="position:absolute;visibility:visible;mso-wrap-style:square" from="33546,24483" to="33546,27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" strokecolor="black [3213]" strokeweight=".5pt">
                  <v:stroke joinstyle="miter"/>
                </v:line>
                <v:shape id="TextBox 38" o:spid="_x0000_s1133" type="#_x0000_t202" style="position:absolute;left:29465;top:20354;width:8885;height:4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" filled="f" stroked="f">
                  <v:textbox style="mso-fit-shape-to-text:t" inset="2.44564mm,1.2228mm,2.44564mm,1.2228mm">
                    <w:txbxContent>
                      <w:p w14:paraId="2241B96D" w14:textId="77777777" w:rsidR="00983CCE" w:rsidRDefault="00983CCE" w:rsidP="00DC7937">
                        <w:pPr>
                          <w:pStyle w:val="NormalWeb"/>
                          <w:spacing w:before="0"/>
                        </w:pPr>
                        <w:r>
                          <w:rPr>
                            <w:rFonts w:asciiTheme="minorHAnsi" w:hAnsi="Calibri" w:cstheme="minorBidi"/>
                            <w:color w:val="000000" w:themeColor="text1"/>
                            <w:kern w:val="24"/>
                          </w:rPr>
                          <w:t>Internal action 1</w:t>
                        </w:r>
                      </w:p>
                    </w:txbxContent>
                  </v:textbox>
                </v:shape>
                <v:shape id="Straight Arrow Connector 73" o:spid="_x0000_s1134" type="#_x0000_t32" style="position:absolute;left:28042;top:27231;width:550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" strokecolor="black [3213]" strokeweight=".5pt">
                  <v:stroke endarrow="block" joinstyle="miter"/>
                </v:shape>
                <v:rect id="Rectangle 74" o:spid="_x0000_s1135" style="position:absolute;left:43555;top:54647;width:2935;height:108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" fillcolor="white [3212]" strokecolor="black [3213]" strokeweight="1pt">
                  <v:textbox inset="2.44564mm,1.2228mm,2.44564mm,1.2228mm"/>
                </v:rect>
                <v:line id="Straight Connector 75" o:spid="_x0000_s1136" style="position:absolute;visibility:visible;mso-wrap-style:square" from="44703,4481" to="44908,546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" strokecolor="black [3213]" strokeweight=".5pt">
                  <v:stroke dashstyle="dash" joinstyle="miter"/>
                </v:line>
                <v:shape id="TextBox 43" o:spid="_x0000_s1137" type="#_x0000_t202" style="position:absolute;left:46484;top:57552;width:9902;height:45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" filled="f" stroked="f">
                  <v:textbox style="mso-fit-shape-to-text:t" inset="2.44564mm,1.2228mm,2.44564mm,1.2228mm">
                    <w:txbxContent>
                      <w:p w14:paraId="375A827B" w14:textId="77777777" w:rsidR="00983CCE" w:rsidRDefault="00983CCE" w:rsidP="00DC7937">
                        <w:pPr>
                          <w:pStyle w:val="NormalWeb"/>
                          <w:spacing w:before="0"/>
                        </w:pPr>
                        <w:r>
                          <w:rPr>
                            <w:rFonts w:asciiTheme="minorHAnsi" w:hAnsi="Calibri" w:cstheme="minorBidi"/>
                            <w:color w:val="000000" w:themeColor="text1"/>
                            <w:kern w:val="24"/>
                          </w:rPr>
                          <w:t>Internal action 2</w:t>
                        </w:r>
                      </w:p>
                    </w:txbxContent>
                  </v:textbox>
                </v:shape>
                <v:line id="Straight Connector 77" o:spid="_x0000_s1138" style="position:absolute;visibility:visible;mso-wrap-style:square" from="46490,61819" to="51993,618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" strokecolor="black [3213]" strokeweight=".5pt">
                  <v:stroke joinstyle="miter"/>
                </v:line>
                <v:line id="Straight Connector 78" o:spid="_x0000_s1139" style="position:absolute;visibility:visible;mso-wrap-style:square" from="51964,61819" to="51964,645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" strokecolor="black [3213]" strokeweight=".5pt">
                  <v:stroke joinstyle="miter"/>
                </v:line>
                <v:shape id="Straight Arrow Connector 79" o:spid="_x0000_s1140" type="#_x0000_t32" style="position:absolute;left:46490;top:64567;width:550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" strokecolor="black [3213]" strokeweight=".5pt">
                  <v:stroke endarrow="block" joinstyle="miter"/>
                </v:shape>
                <v:shape id="Straight Arrow Connector 80" o:spid="_x0000_s1141" type="#_x0000_t32" style="position:absolute;left:11172;top:14500;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" strokecolor="black [3213]" strokeweight=".5pt">
                  <v:stroke endarrow="block" joinstyle="miter"/>
                </v:shape>
                <v:shape id="TextBox 74" o:spid="_x0000_s1142" type="#_x0000_t202" style="position:absolute;left:11025;top:11431;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" filled="f" stroked="f">
                  <v:textbox style="mso-fit-shape-to-text:t">
                    <w:txbxContent>
                      <w:p w14:paraId="5C137012" w14:textId="77777777" w:rsidR="00983CCE" w:rsidRDefault="00983CCE" w:rsidP="00DC7937">
                        <w:pPr>
                          <w:pStyle w:val="NormalWeb"/>
                          <w:spacing w:before="0"/>
                        </w:pPr>
                        <w:r>
                          <w:rPr>
                            <w:rFonts w:asciiTheme="minorHAnsi" w:hAnsi="Calibri" w:cstheme="minorBidi"/>
                            <w:color w:val="000000" w:themeColor="text1"/>
                            <w:kern w:val="24"/>
                          </w:rPr>
                          <w:t>Transaction-B [B]</w:t>
                        </w:r>
                      </w:p>
                    </w:txbxContent>
                  </v:textbox>
                </v:shape>
                <v:shape id="Straight Arrow Connector 82" o:spid="_x0000_s1143" type="#_x0000_t32" style="position:absolute;left:11172;top:20018;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" strokecolor="black [3213]" strokeweight=".5pt">
                  <v:stroke endarrow="block" joinstyle="miter"/>
                </v:shape>
                <v:shape id="TextBox 74" o:spid="_x0000_s1144" type="#_x0000_t202" style="position:absolute;left:11065;top:16817;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" filled="f" stroked="f">
                  <v:textbox style="mso-fit-shape-to-text:t">
                    <w:txbxContent>
                      <w:p w14:paraId="7716DD65" w14:textId="77777777" w:rsidR="00983CCE" w:rsidRDefault="00983CCE" w:rsidP="00DC7937">
                        <w:pPr>
                          <w:pStyle w:val="NormalWeb"/>
                          <w:spacing w:before="0"/>
                        </w:pPr>
                        <w:r>
                          <w:rPr>
                            <w:rFonts w:asciiTheme="minorHAnsi" w:hAnsi="Calibri" w:cstheme="minorBidi"/>
                            <w:color w:val="000000" w:themeColor="text1"/>
                            <w:kern w:val="24"/>
                          </w:rPr>
                          <w:t>Transaction-C [C]</w:t>
                        </w:r>
                      </w:p>
                    </w:txbxContent>
                  </v:textbox>
                </v:shape>
                <v:shape id="Straight Arrow Connector 84" o:spid="_x0000_s1145" type="#_x0000_t32" style="position:absolute;left:11335;top:57283;width:3222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" strokecolor="black [3213]" strokeweight=".5pt">
                  <v:stroke endarrow="block" joinstyle="miter"/>
                </v:shape>
                <v:shape id="TextBox 85" o:spid="_x0000_s1146" type="#_x0000_t202" style="position:absolute;left:12859;top:5478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" filled="f" stroked="f">
                  <v:textbox style="mso-fit-shape-to-text:t">
                    <w:txbxContent>
                      <w:p w14:paraId="63BBA287" w14:textId="77777777" w:rsidR="00983CCE" w:rsidRDefault="00983CCE" w:rsidP="00DC7937">
                        <w:pPr>
                          <w:pStyle w:val="NormalWeb"/>
                          <w:spacing w:before="0"/>
                        </w:pPr>
                        <w:r>
                          <w:rPr>
                            <w:rFonts w:asciiTheme="minorHAnsi" w:hAnsi="Calibri" w:cstheme="minorBidi"/>
                            <w:color w:val="000000" w:themeColor="text1"/>
                            <w:kern w:val="24"/>
                          </w:rPr>
                          <w:t>Transaction_2 [2]</w:t>
                        </w:r>
                      </w:p>
                    </w:txbxContent>
                  </v:textbox>
                </v:shape>
                <v:shape id="Straight Arrow Connector 86" o:spid="_x0000_s1147" type="#_x0000_t32" style="position:absolute;left:11350;top:61946;width:322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" strokecolor="black [3213]" strokeweight=".5pt">
                  <v:stroke endarrow="block" joinstyle="miter"/>
                </v:shape>
                <v:shape id="TextBox 84" o:spid="_x0000_s1148" type="#_x0000_t202" style="position:absolute;left:12859;top:59047;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" filled="f" stroked="f">
                  <v:textbox style="mso-fit-shape-to-text:t">
                    <w:txbxContent>
                      <w:p w14:paraId="1378B5DF" w14:textId="77777777" w:rsidR="00983CCE" w:rsidRDefault="00983CCE" w:rsidP="00DC7937">
                        <w:pPr>
                          <w:pStyle w:val="NormalWeb"/>
                          <w:spacing w:before="0"/>
                        </w:pPr>
                        <w:r>
                          <w:rPr>
                            <w:rFonts w:asciiTheme="minorHAnsi" w:hAnsi="Calibri" w:cstheme="minorBidi"/>
                            <w:color w:val="000000" w:themeColor="text1"/>
                            <w:kern w:val="24"/>
                          </w:rPr>
                          <w:t>Transaction_3 [3]</w:t>
                        </w:r>
                      </w:p>
                    </w:txbxContent>
                  </v:textbox>
                </v:shape>
                <v:shape id="Straight Arrow Connector 88" o:spid="_x0000_s1149" type="#_x0000_t32" style="position:absolute;left:11096;top:30855;width:1401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" strokecolor="black [3213]" strokeweight=".5pt">
                  <v:stroke endarrow="block" joinstyle="miter"/>
                </v:shape>
                <v:shape id="TextBox 79" o:spid="_x0000_s1150" type="#_x0000_t202" style="position:absolute;left:10944;top:27653;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JzV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" filled="f" stroked="f">
                  <v:textbox style="mso-fit-shape-to-text:t">
                    <w:txbxContent>
                      <w:p w14:paraId="4470FEF4" w14:textId="77777777" w:rsidR="00983CCE" w:rsidRDefault="00983CCE" w:rsidP="00DC7937">
                        <w:pPr>
                          <w:pStyle w:val="NormalWeb"/>
                          <w:spacing w:before="0"/>
                        </w:pPr>
                        <w:r>
                          <w:rPr>
                            <w:rFonts w:asciiTheme="minorHAnsi" w:hAnsi="Calibri" w:cstheme="minorBidi"/>
                            <w:color w:val="000000" w:themeColor="text1"/>
                            <w:kern w:val="24"/>
                          </w:rPr>
                          <w:t>Transaction-1 [1]</w:t>
                        </w:r>
                      </w:p>
                    </w:txbxContent>
                  </v:textbox>
                </v:shape>
                <v:shape id="Straight Arrow Connector 93" o:spid="_x0000_s1151" type="#_x0000_t32" style="position:absolute;left:11096;top:40707;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" strokecolor="black [3213]" strokeweight=".5pt">
                  <v:stroke endarrow="block" joinstyle="miter"/>
                </v:shape>
                <v:shape id="TextBox 79" o:spid="_x0000_s1152" type="#_x0000_t202" style="position:absolute;left:10944;top:3801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aE6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BsJaE6xQAAAOAAAAAP&#13;&#10;AAAAAAAAAAAAAAAAAAcCAABkcnMvZG93bnJldi54bWxQSwUGAAAAAAMAAwC3AAAA+QIAAAAA&#13;&#10;" filled="f" stroked="f">
                  <v:textbox style="mso-fit-shape-to-text:t">
                    <w:txbxContent>
                      <w:p w14:paraId="7E0339B8" w14:textId="77777777" w:rsidR="00983CCE" w:rsidRDefault="00983CCE" w:rsidP="00DC7937">
                        <w:pPr>
                          <w:pStyle w:val="NormalWeb"/>
                          <w:spacing w:before="0"/>
                        </w:pPr>
                        <w:r>
                          <w:rPr>
                            <w:rFonts w:asciiTheme="minorHAnsi" w:hAnsi="Calibri" w:cstheme="minorBidi"/>
                            <w:color w:val="000000" w:themeColor="text1"/>
                            <w:kern w:val="24"/>
                          </w:rPr>
                          <w:t>Transaction-D [D]</w:t>
                        </w:r>
                      </w:p>
                    </w:txbxContent>
                  </v:textbox>
                </v:shape>
                <v:shape id="Straight Arrow Connector 95" o:spid="_x0000_s1153" type="#_x0000_t32" style="position:absolute;left:11096;top:46791;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" strokecolor="black [3213]" strokeweight=".5pt">
                  <v:stroke endarrow="block" joinstyle="miter"/>
                </v:shape>
                <v:shape id="TextBox 79" o:spid="_x0000_s1154" type="#_x0000_t202" style="position:absolute;left:11187;top:44186;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" filled="f" stroked="f">
                  <v:textbox style="mso-fit-shape-to-text:t">
                    <w:txbxContent>
                      <w:p w14:paraId="5851997C" w14:textId="77777777" w:rsidR="00983CCE" w:rsidRDefault="00983CCE" w:rsidP="00DC7937">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1317E31D" w14:textId="77777777" w:rsidR="00DC7937" w:rsidRPr="00D26514" w:rsidRDefault="00DC7937" w:rsidP="00DC7937">
      <w:pPr>
        <w:pStyle w:val="BodyText"/>
      </w:pPr>
    </w:p>
    <w:p w14:paraId="16708D34" w14:textId="40A4AB8C" w:rsidR="00DC7937" w:rsidRPr="00D26514" w:rsidRDefault="00DC7937" w:rsidP="00DC7937">
      <w:pPr>
        <w:pStyle w:val="FigureTitle"/>
      </w:pPr>
      <w:r w:rsidRPr="00D26514">
        <w:t>Figure X.4.2.</w:t>
      </w:r>
      <w:r w:rsidR="007539E7">
        <w:t>3</w:t>
      </w:r>
      <w:r w:rsidRPr="00D26514">
        <w:t xml:space="preserve">-1: Basic Process Flow in </w:t>
      </w:r>
      <w:r w:rsidR="003B7979">
        <w:t>SDPi</w:t>
      </w:r>
      <w:r w:rsidRPr="00D26514">
        <w:t xml:space="preserve"> Profile</w:t>
      </w:r>
      <w:r w:rsidR="003B7979">
        <w:t xml:space="preserve"> – </w:t>
      </w:r>
      <w:proofErr w:type="spellStart"/>
      <w:r w:rsidR="003B7979">
        <w:t>IIPoC</w:t>
      </w:r>
      <w:proofErr w:type="spellEnd"/>
      <w:r w:rsidR="003B7979">
        <w:t xml:space="preserve"> Use Case</w:t>
      </w:r>
    </w:p>
    <w:p w14:paraId="76E5CA2C" w14:textId="77777777" w:rsidR="00DC7937" w:rsidRPr="00D26514" w:rsidRDefault="00DC7937" w:rsidP="00DC7937">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 or flow variations need to be described where alternate systems may be playing different actor roles, document those conditional flows here.</w:t>
      </w:r>
      <w:r w:rsidRPr="00D26514">
        <w:rPr>
          <w:iCs/>
        </w:rPr>
        <w:t>&gt;</w:t>
      </w:r>
    </w:p>
    <w:p w14:paraId="6889E25B" w14:textId="77777777" w:rsidR="00DC7937" w:rsidRPr="00D26514" w:rsidRDefault="00DC7937" w:rsidP="00DC7937">
      <w:pPr>
        <w:pStyle w:val="AuthorInstructions"/>
      </w:pPr>
      <w:r w:rsidRPr="00D26514">
        <w:t>&lt;Delete the material below if this is a workflow or transport profile. Delete the material above if this profile is a content module only profile.&gt;</w:t>
      </w:r>
    </w:p>
    <w:p w14:paraId="0CBDBE50" w14:textId="77777777" w:rsidR="00DC7937" w:rsidRPr="00D26514" w:rsidRDefault="00DC7937" w:rsidP="00DC7937">
      <w:pPr>
        <w:pStyle w:val="BodyText"/>
      </w:pPr>
    </w:p>
    <w:p w14:paraId="663AC333" w14:textId="77777777" w:rsidR="00DC7937" w:rsidRPr="00D26514" w:rsidRDefault="00DC7937" w:rsidP="00DC7937">
      <w:pPr>
        <w:pStyle w:val="BodyText"/>
        <w:rPr>
          <w:lang w:eastAsia="x-none"/>
        </w:rPr>
      </w:pPr>
      <w:r w:rsidRPr="00EA3BCB">
        <w:rPr>
          <w:b/>
          <w:lang w:eastAsia="x-none"/>
        </w:rPr>
        <w:t>Pre-conditions</w:t>
      </w:r>
      <w:r w:rsidRPr="00D26514">
        <w:rPr>
          <w:lang w:eastAsia="x-none"/>
        </w:rPr>
        <w:t>:</w:t>
      </w:r>
    </w:p>
    <w:p w14:paraId="4BD402E8" w14:textId="77777777" w:rsidR="0020302A" w:rsidRPr="00356E72" w:rsidRDefault="0020302A" w:rsidP="0020302A">
      <w:pPr>
        <w:numPr>
          <w:ilvl w:val="0"/>
          <w:numId w:val="72"/>
        </w:numPr>
        <w:spacing w:before="40" w:after="40"/>
      </w:pPr>
      <w:r w:rsidRPr="00356E72">
        <w:t>Bedside devices are SDC compliant</w:t>
      </w:r>
    </w:p>
    <w:p w14:paraId="1F806A68" w14:textId="1C6DE12E" w:rsidR="0020302A" w:rsidRPr="00356E72" w:rsidRDefault="0020302A" w:rsidP="0020302A">
      <w:pPr>
        <w:numPr>
          <w:ilvl w:val="0"/>
          <w:numId w:val="72"/>
        </w:numPr>
        <w:spacing w:before="40" w:after="40"/>
      </w:pPr>
      <w:r w:rsidRPr="00356E72">
        <w:t xml:space="preserve">At least one </w:t>
      </w:r>
      <w:proofErr w:type="spellStart"/>
      <w:r>
        <w:t>x</w:t>
      </w:r>
      <w:r w:rsidRPr="00356E72">
        <w:t>DAS</w:t>
      </w:r>
      <w:r>
        <w:t>sp</w:t>
      </w:r>
      <w:proofErr w:type="spellEnd"/>
      <w:r w:rsidRPr="00356E72">
        <w:t xml:space="preserve"> </w:t>
      </w:r>
      <w:r>
        <w:t xml:space="preserve">(see Annex C) </w:t>
      </w:r>
      <w:r w:rsidRPr="00356E72">
        <w:t>that is SDC compliant</w:t>
      </w:r>
    </w:p>
    <w:p w14:paraId="1C7ECF61" w14:textId="280773FD" w:rsidR="0020302A" w:rsidRPr="00356E72" w:rsidRDefault="00D209A5" w:rsidP="0020302A">
      <w:pPr>
        <w:numPr>
          <w:ilvl w:val="0"/>
          <w:numId w:val="72"/>
        </w:numPr>
        <w:spacing w:before="40" w:after="40"/>
      </w:pPr>
      <w:r>
        <w:t>D</w:t>
      </w:r>
      <w:r w:rsidR="0020302A" w:rsidRPr="00356E72">
        <w:t xml:space="preserve">evices in </w:t>
      </w:r>
      <w:r w:rsidR="0020302A">
        <w:t>r</w:t>
      </w:r>
      <w:r w:rsidR="0020302A" w:rsidRPr="00356E72">
        <w:t xml:space="preserve">oom </w:t>
      </w:r>
      <w:r>
        <w:t xml:space="preserve">allow remote-control from the </w:t>
      </w:r>
      <w:proofErr w:type="spellStart"/>
      <w:r>
        <w:t>sDASsp</w:t>
      </w:r>
      <w:proofErr w:type="spellEnd"/>
      <w:r w:rsidR="0020302A" w:rsidRPr="00356E72">
        <w:t xml:space="preserve">.  </w:t>
      </w:r>
    </w:p>
    <w:p w14:paraId="2223A8C0" w14:textId="77777777" w:rsidR="00DC7937" w:rsidRPr="00D26514" w:rsidRDefault="00DC7937" w:rsidP="00DC7937">
      <w:pPr>
        <w:pStyle w:val="BodyText"/>
        <w:rPr>
          <w:lang w:eastAsia="x-none"/>
        </w:rPr>
      </w:pPr>
    </w:p>
    <w:p w14:paraId="4D0D8EB6" w14:textId="77777777" w:rsidR="00DC7937" w:rsidRPr="00D26514" w:rsidRDefault="00DC7937" w:rsidP="00DC7937">
      <w:pPr>
        <w:pStyle w:val="BodyText"/>
        <w:rPr>
          <w:lang w:eastAsia="x-none"/>
        </w:rPr>
      </w:pPr>
      <w:r w:rsidRPr="00EA3BCB">
        <w:rPr>
          <w:b/>
          <w:lang w:eastAsia="x-none"/>
        </w:rPr>
        <w:t>Main Flow</w:t>
      </w:r>
      <w:r w:rsidRPr="00D26514">
        <w:rPr>
          <w:lang w:eastAsia="x-none"/>
        </w:rPr>
        <w:t>:</w:t>
      </w:r>
    </w:p>
    <w:p w14:paraId="3C474DA8" w14:textId="77777777" w:rsidR="006E471A" w:rsidRPr="00F05173" w:rsidRDefault="006E471A" w:rsidP="006E471A">
      <w:pPr>
        <w:pStyle w:val="AuthorInstructions"/>
        <w:numPr>
          <w:ilvl w:val="0"/>
          <w:numId w:val="74"/>
        </w:numPr>
        <w:rPr>
          <w:i w:val="0"/>
        </w:rPr>
      </w:pPr>
      <w:r w:rsidRPr="00F05173">
        <w:rPr>
          <w:i w:val="0"/>
        </w:rPr>
        <w:t>Devices are all turned on.</w:t>
      </w:r>
    </w:p>
    <w:p w14:paraId="167AF289" w14:textId="77777777" w:rsidR="006E471A" w:rsidRPr="00F05173" w:rsidRDefault="006E471A" w:rsidP="006E471A">
      <w:pPr>
        <w:pStyle w:val="AuthorInstructions"/>
        <w:numPr>
          <w:ilvl w:val="1"/>
          <w:numId w:val="74"/>
        </w:numPr>
        <w:rPr>
          <w:i w:val="0"/>
        </w:rPr>
      </w:pPr>
      <w:r w:rsidRPr="00F05173">
        <w:rPr>
          <w:i w:val="0"/>
        </w:rPr>
        <w:t>Devices advertise their presence</w:t>
      </w:r>
    </w:p>
    <w:p w14:paraId="05B736B5" w14:textId="77777777" w:rsidR="006E471A" w:rsidRPr="00F05173" w:rsidRDefault="006E471A" w:rsidP="006E471A">
      <w:pPr>
        <w:pStyle w:val="AuthorInstructions"/>
        <w:numPr>
          <w:ilvl w:val="0"/>
          <w:numId w:val="74"/>
        </w:numPr>
        <w:rPr>
          <w:i w:val="0"/>
        </w:rPr>
      </w:pPr>
      <w:r w:rsidRPr="00F05173">
        <w:rPr>
          <w:i w:val="0"/>
        </w:rPr>
        <w:t xml:space="preserve">User sets the </w:t>
      </w:r>
      <w:r>
        <w:rPr>
          <w:i w:val="0"/>
        </w:rPr>
        <w:t>Cockpit</w:t>
      </w:r>
      <w:r w:rsidRPr="00F05173">
        <w:rPr>
          <w:i w:val="0"/>
        </w:rPr>
        <w:t xml:space="preserve"> device into configuration mode.</w:t>
      </w:r>
    </w:p>
    <w:p w14:paraId="60BA756D" w14:textId="77777777" w:rsidR="006E471A" w:rsidRPr="00F05173" w:rsidRDefault="006E471A" w:rsidP="006E471A">
      <w:pPr>
        <w:pStyle w:val="AuthorInstructions"/>
        <w:numPr>
          <w:ilvl w:val="1"/>
          <w:numId w:val="74"/>
        </w:numPr>
        <w:rPr>
          <w:i w:val="0"/>
        </w:rPr>
      </w:pPr>
      <w:r>
        <w:rPr>
          <w:i w:val="0"/>
        </w:rPr>
        <w:t>Cockpit</w:t>
      </w:r>
      <w:r w:rsidRPr="00F05173">
        <w:rPr>
          <w:i w:val="0"/>
        </w:rPr>
        <w:t xml:space="preserve"> device builds list of available devices in the room.</w:t>
      </w:r>
    </w:p>
    <w:p w14:paraId="6C37AEDC" w14:textId="77777777" w:rsidR="006E471A" w:rsidRDefault="006E471A" w:rsidP="006E471A">
      <w:pPr>
        <w:pStyle w:val="AuthorInstructions"/>
        <w:numPr>
          <w:ilvl w:val="1"/>
          <w:numId w:val="74"/>
        </w:numPr>
        <w:rPr>
          <w:i w:val="0"/>
        </w:rPr>
      </w:pPr>
      <w:r w:rsidRPr="00F05173">
        <w:rPr>
          <w:i w:val="0"/>
        </w:rPr>
        <w:t xml:space="preserve">User configures which devices he/she wants to view on the </w:t>
      </w:r>
      <w:r>
        <w:rPr>
          <w:i w:val="0"/>
        </w:rPr>
        <w:t>Cockpit</w:t>
      </w:r>
      <w:r w:rsidRPr="00F05173">
        <w:rPr>
          <w:i w:val="0"/>
        </w:rPr>
        <w:t>.</w:t>
      </w:r>
    </w:p>
    <w:p w14:paraId="2F3C2D14" w14:textId="77777777" w:rsidR="006E471A" w:rsidRPr="00F05173" w:rsidRDefault="006E471A" w:rsidP="006E471A">
      <w:pPr>
        <w:pStyle w:val="AuthorInstructions"/>
        <w:numPr>
          <w:ilvl w:val="1"/>
          <w:numId w:val="74"/>
        </w:numPr>
        <w:rPr>
          <w:i w:val="0"/>
        </w:rPr>
      </w:pPr>
      <w:r>
        <w:rPr>
          <w:i w:val="0"/>
        </w:rPr>
        <w:t>Cockpit advises viewed devices that it will be alerting on their behalf.</w:t>
      </w:r>
    </w:p>
    <w:p w14:paraId="329A152F" w14:textId="77777777" w:rsidR="006E471A" w:rsidRPr="00F05173" w:rsidRDefault="006E471A" w:rsidP="006E471A">
      <w:pPr>
        <w:pStyle w:val="AuthorInstructions"/>
        <w:numPr>
          <w:ilvl w:val="0"/>
          <w:numId w:val="74"/>
        </w:numPr>
        <w:rPr>
          <w:i w:val="0"/>
        </w:rPr>
      </w:pPr>
      <w:r w:rsidRPr="00F05173">
        <w:rPr>
          <w:i w:val="0"/>
        </w:rPr>
        <w:t>Use</w:t>
      </w:r>
      <w:r>
        <w:rPr>
          <w:i w:val="0"/>
        </w:rPr>
        <w:t>r</w:t>
      </w:r>
      <w:r w:rsidRPr="00F05173">
        <w:rPr>
          <w:i w:val="0"/>
        </w:rPr>
        <w:t xml:space="preserve"> sets the </w:t>
      </w:r>
      <w:r>
        <w:rPr>
          <w:i w:val="0"/>
        </w:rPr>
        <w:t>Cockpit</w:t>
      </w:r>
      <w:r w:rsidRPr="00F05173">
        <w:rPr>
          <w:i w:val="0"/>
        </w:rPr>
        <w:t xml:space="preserve"> device into operational mode.</w:t>
      </w:r>
    </w:p>
    <w:p w14:paraId="5C2B7966" w14:textId="77777777" w:rsidR="006E471A" w:rsidRDefault="006E471A" w:rsidP="006E471A">
      <w:pPr>
        <w:pStyle w:val="AuthorInstructions"/>
        <w:numPr>
          <w:ilvl w:val="1"/>
          <w:numId w:val="74"/>
        </w:numPr>
        <w:rPr>
          <w:i w:val="0"/>
        </w:rPr>
      </w:pPr>
      <w:r>
        <w:rPr>
          <w:i w:val="0"/>
        </w:rPr>
        <w:t>Cockpit</w:t>
      </w:r>
      <w:r w:rsidRPr="00F05173">
        <w:rPr>
          <w:i w:val="0"/>
        </w:rPr>
        <w:t xml:space="preserve"> connects to each configured device and collects the data from each device and displays it on the </w:t>
      </w:r>
      <w:r>
        <w:rPr>
          <w:i w:val="0"/>
        </w:rPr>
        <w:t>Cockpit</w:t>
      </w:r>
      <w:r w:rsidRPr="00F05173">
        <w:rPr>
          <w:i w:val="0"/>
        </w:rPr>
        <w:t xml:space="preserve"> display.</w:t>
      </w:r>
    </w:p>
    <w:p w14:paraId="5C552143" w14:textId="410C7895" w:rsidR="006E471A" w:rsidRDefault="006E471A" w:rsidP="006E471A">
      <w:pPr>
        <w:pStyle w:val="AuthorInstructions"/>
        <w:numPr>
          <w:ilvl w:val="0"/>
          <w:numId w:val="74"/>
        </w:numPr>
        <w:rPr>
          <w:i w:val="0"/>
        </w:rPr>
      </w:pPr>
      <w:r>
        <w:rPr>
          <w:i w:val="0"/>
        </w:rPr>
        <w:t>User decides to adjust settings on a (remote) bedside device.</w:t>
      </w:r>
    </w:p>
    <w:p w14:paraId="48E9E24D" w14:textId="16E8CDAD" w:rsidR="006E471A" w:rsidRDefault="006E471A" w:rsidP="006E471A">
      <w:pPr>
        <w:pStyle w:val="AuthorInstructions"/>
        <w:numPr>
          <w:ilvl w:val="1"/>
          <w:numId w:val="74"/>
        </w:numPr>
        <w:rPr>
          <w:i w:val="0"/>
        </w:rPr>
      </w:pPr>
      <w:r>
        <w:rPr>
          <w:i w:val="0"/>
        </w:rPr>
        <w:t xml:space="preserve">The Cockpit will send </w:t>
      </w:r>
      <w:proofErr w:type="gramStart"/>
      <w:r>
        <w:rPr>
          <w:i w:val="0"/>
        </w:rPr>
        <w:t>an</w:t>
      </w:r>
      <w:proofErr w:type="gramEnd"/>
      <w:r>
        <w:rPr>
          <w:i w:val="0"/>
        </w:rPr>
        <w:t xml:space="preserve"> settings adjustment message to the (remote) bedside device.</w:t>
      </w:r>
    </w:p>
    <w:p w14:paraId="7C273485" w14:textId="2C907919" w:rsidR="006E471A" w:rsidRDefault="006E471A" w:rsidP="006E471A">
      <w:pPr>
        <w:pStyle w:val="AuthorInstructions"/>
        <w:numPr>
          <w:ilvl w:val="1"/>
          <w:numId w:val="74"/>
        </w:numPr>
        <w:rPr>
          <w:i w:val="0"/>
        </w:rPr>
      </w:pPr>
      <w:r>
        <w:rPr>
          <w:i w:val="0"/>
        </w:rPr>
        <w:t>The device will adjust the settings are requested; assuming the Cockpit is authorized to request the change.</w:t>
      </w:r>
    </w:p>
    <w:p w14:paraId="3D8290B2" w14:textId="1E1A2555" w:rsidR="006E471A" w:rsidRPr="00F05173" w:rsidRDefault="006E471A" w:rsidP="006E471A">
      <w:pPr>
        <w:pStyle w:val="AuthorInstructions"/>
        <w:numPr>
          <w:ilvl w:val="1"/>
          <w:numId w:val="74"/>
        </w:numPr>
        <w:rPr>
          <w:i w:val="0"/>
        </w:rPr>
      </w:pPr>
      <w:r>
        <w:rPr>
          <w:i w:val="0"/>
        </w:rPr>
        <w:t>The device will send a confirmation of the change to the Cockpit.</w:t>
      </w:r>
    </w:p>
    <w:p w14:paraId="639F49BB" w14:textId="77777777" w:rsidR="00DC7937" w:rsidRPr="00D26514" w:rsidRDefault="00DC7937" w:rsidP="00DC7937">
      <w:pPr>
        <w:pStyle w:val="BodyText"/>
        <w:rPr>
          <w:lang w:eastAsia="x-none"/>
        </w:rPr>
      </w:pPr>
    </w:p>
    <w:p w14:paraId="70DC763A" w14:textId="77777777" w:rsidR="00DC7937" w:rsidRPr="00EA3BCB" w:rsidRDefault="00DC7937" w:rsidP="00DC7937">
      <w:pPr>
        <w:pStyle w:val="BodyText"/>
        <w:rPr>
          <w:b/>
          <w:lang w:eastAsia="x-none"/>
        </w:rPr>
      </w:pPr>
      <w:r w:rsidRPr="00EA3BCB">
        <w:rPr>
          <w:b/>
          <w:lang w:eastAsia="x-none"/>
        </w:rPr>
        <w:t>Post-conditions:</w:t>
      </w:r>
    </w:p>
    <w:p w14:paraId="54B09378" w14:textId="454DB8BC" w:rsidR="00DC7937" w:rsidRPr="0020302A" w:rsidRDefault="0020302A" w:rsidP="00DC7937">
      <w:pPr>
        <w:pStyle w:val="AuthorInstructions"/>
        <w:rPr>
          <w:i w:val="0"/>
        </w:rPr>
      </w:pPr>
      <w:r w:rsidRPr="0020302A">
        <w:rPr>
          <w:i w:val="0"/>
        </w:rPr>
        <w:t>Reduced need for caregivers to put on and remove PPE and reduced likelihood of infection of caregivers.</w:t>
      </w:r>
    </w:p>
    <w:p w14:paraId="1AC57E17" w14:textId="54FB4B09" w:rsidR="003B7979" w:rsidRDefault="003B7979" w:rsidP="00DC7937">
      <w:pPr>
        <w:pStyle w:val="AuthorInstructions"/>
        <w:rPr>
          <w:i w:val="0"/>
        </w:rPr>
      </w:pPr>
    </w:p>
    <w:p w14:paraId="477A8E5B" w14:textId="77777777" w:rsidR="0020302A" w:rsidRPr="003B7979" w:rsidRDefault="0020302A" w:rsidP="00DC7937">
      <w:pPr>
        <w:pStyle w:val="AuthorInstructions"/>
        <w:rPr>
          <w:i w:val="0"/>
        </w:rPr>
      </w:pPr>
    </w:p>
    <w:p w14:paraId="22C0D5E1" w14:textId="2BE69F35" w:rsidR="00DC7937" w:rsidRPr="00D26514" w:rsidRDefault="00DC7937" w:rsidP="00DC7937">
      <w:pPr>
        <w:pStyle w:val="Heading4"/>
        <w:numPr>
          <w:ilvl w:val="0"/>
          <w:numId w:val="0"/>
        </w:numPr>
        <w:ind w:left="864" w:hanging="864"/>
        <w:rPr>
          <w:noProof w:val="0"/>
        </w:rPr>
      </w:pPr>
      <w:bookmarkStart w:id="48" w:name="_Toc57392144"/>
      <w:r w:rsidRPr="00D26514">
        <w:rPr>
          <w:noProof w:val="0"/>
        </w:rPr>
        <w:lastRenderedPageBreak/>
        <w:t>X.4.2.</w:t>
      </w:r>
      <w:r w:rsidR="007539E7">
        <w:rPr>
          <w:noProof w:val="0"/>
        </w:rPr>
        <w:t>4</w:t>
      </w:r>
      <w:r w:rsidRPr="00D26514">
        <w:rPr>
          <w:noProof w:val="0"/>
        </w:rPr>
        <w:t xml:space="preserve"> Use Case #</w:t>
      </w:r>
      <w:r w:rsidR="007539E7">
        <w:rPr>
          <w:noProof w:val="0"/>
        </w:rPr>
        <w:t>4</w:t>
      </w:r>
      <w:r w:rsidRPr="00D26514">
        <w:rPr>
          <w:noProof w:val="0"/>
        </w:rPr>
        <w:t xml:space="preserve">: </w:t>
      </w:r>
      <w:r>
        <w:rPr>
          <w:noProof w:val="0"/>
        </w:rPr>
        <w:t>SDPi-</w:t>
      </w:r>
      <w:r w:rsidR="003B7979">
        <w:rPr>
          <w:noProof w:val="0"/>
        </w:rPr>
        <w:t xml:space="preserve">A Silent </w:t>
      </w:r>
      <w:proofErr w:type="spellStart"/>
      <w:r w:rsidR="003B7979">
        <w:rPr>
          <w:noProof w:val="0"/>
        </w:rPr>
        <w:t>PoC</w:t>
      </w:r>
      <w:proofErr w:type="spellEnd"/>
      <w:r w:rsidR="003B7979">
        <w:rPr>
          <w:noProof w:val="0"/>
        </w:rPr>
        <w:t xml:space="preserve"> Alert Distribution Use Case - </w:t>
      </w:r>
      <w:proofErr w:type="spellStart"/>
      <w:r w:rsidR="003B7979">
        <w:rPr>
          <w:noProof w:val="0"/>
        </w:rPr>
        <w:t>SPoC</w:t>
      </w:r>
      <w:bookmarkEnd w:id="48"/>
      <w:proofErr w:type="spellEnd"/>
    </w:p>
    <w:p w14:paraId="5AD9D474" w14:textId="59C5DBFE" w:rsidR="00DC7937" w:rsidRDefault="003B7979" w:rsidP="00DC7937">
      <w:pPr>
        <w:pStyle w:val="AuthorInstructions"/>
        <w:rPr>
          <w:i w:val="0"/>
        </w:rPr>
      </w:pPr>
      <w:r>
        <w:rPr>
          <w:i w:val="0"/>
        </w:rPr>
        <w:t>Alerts from bedside devices are delegated to and signaled at a Central Station.</w:t>
      </w:r>
    </w:p>
    <w:p w14:paraId="169572E5" w14:textId="7E9ACA8D" w:rsidR="00983CCE" w:rsidRPr="00DC7937" w:rsidRDefault="00983CCE" w:rsidP="00DC7937">
      <w:pPr>
        <w:pStyle w:val="AuthorInstructions"/>
        <w:rPr>
          <w:i w:val="0"/>
        </w:rPr>
      </w:pPr>
      <w:r>
        <w:rPr>
          <w:i w:val="0"/>
        </w:rPr>
        <w:t>Additional information on this Use Case can be found in Volume 1 – Appendix C.5.</w:t>
      </w:r>
    </w:p>
    <w:p w14:paraId="71B85D6C" w14:textId="0D3A5FE4" w:rsidR="00DC7937" w:rsidRPr="00D26514" w:rsidRDefault="00DC7937" w:rsidP="00DC7937">
      <w:pPr>
        <w:pStyle w:val="Heading5"/>
        <w:numPr>
          <w:ilvl w:val="0"/>
          <w:numId w:val="0"/>
        </w:numPr>
        <w:rPr>
          <w:noProof w:val="0"/>
        </w:rPr>
      </w:pPr>
      <w:bookmarkStart w:id="49" w:name="_Toc57392145"/>
      <w:r w:rsidRPr="00D26514">
        <w:rPr>
          <w:noProof w:val="0"/>
        </w:rPr>
        <w:t>X.4.2.</w:t>
      </w:r>
      <w:r w:rsidR="007539E7">
        <w:rPr>
          <w:noProof w:val="0"/>
        </w:rPr>
        <w:t>4</w:t>
      </w:r>
      <w:r w:rsidRPr="00D26514">
        <w:rPr>
          <w:noProof w:val="0"/>
        </w:rPr>
        <w:t xml:space="preserve">.1 </w:t>
      </w:r>
      <w:r>
        <w:rPr>
          <w:noProof w:val="0"/>
        </w:rPr>
        <w:t xml:space="preserve">SDPi </w:t>
      </w:r>
      <w:proofErr w:type="spellStart"/>
      <w:r>
        <w:rPr>
          <w:noProof w:val="0"/>
        </w:rPr>
        <w:t>S</w:t>
      </w:r>
      <w:r w:rsidR="003B7979">
        <w:rPr>
          <w:noProof w:val="0"/>
        </w:rPr>
        <w:t>PoC</w:t>
      </w:r>
      <w:proofErr w:type="spellEnd"/>
      <w:r w:rsidRPr="00D26514">
        <w:rPr>
          <w:bCs/>
          <w:noProof w:val="0"/>
        </w:rPr>
        <w:t xml:space="preserve"> </w:t>
      </w:r>
      <w:r w:rsidRPr="00D26514">
        <w:rPr>
          <w:noProof w:val="0"/>
        </w:rPr>
        <w:t>Use Case Description</w:t>
      </w:r>
      <w:bookmarkEnd w:id="49"/>
    </w:p>
    <w:p w14:paraId="48E4FF08" w14:textId="5B3F5C2C" w:rsidR="00DC7937" w:rsidRPr="00DC7937" w:rsidRDefault="00DC7937" w:rsidP="00DC7937">
      <w:pPr>
        <w:pStyle w:val="AuthorInstructions"/>
        <w:rPr>
          <w:i w:val="0"/>
        </w:rPr>
      </w:pPr>
      <w:r>
        <w:rPr>
          <w:i w:val="0"/>
        </w:rPr>
        <w:t xml:space="preserve">This Use Case covers the </w:t>
      </w:r>
      <w:r w:rsidR="00B42962">
        <w:rPr>
          <w:i w:val="0"/>
        </w:rPr>
        <w:t>implementation of a “Silent” Point of Care.  SDC based devices in the patient room delegate their alerts to a multi-patient Central Station.</w:t>
      </w:r>
    </w:p>
    <w:p w14:paraId="1418A70E" w14:textId="6A3570D2" w:rsidR="00DC7937" w:rsidRPr="00D26514" w:rsidRDefault="00DC7937" w:rsidP="00DC7937">
      <w:pPr>
        <w:pStyle w:val="Heading5"/>
        <w:numPr>
          <w:ilvl w:val="0"/>
          <w:numId w:val="0"/>
        </w:numPr>
        <w:rPr>
          <w:noProof w:val="0"/>
        </w:rPr>
      </w:pPr>
      <w:bookmarkStart w:id="50" w:name="_Toc57392146"/>
      <w:r w:rsidRPr="00D26514">
        <w:rPr>
          <w:noProof w:val="0"/>
        </w:rPr>
        <w:t>X.4.2.</w:t>
      </w:r>
      <w:r w:rsidR="007539E7">
        <w:rPr>
          <w:noProof w:val="0"/>
        </w:rPr>
        <w:t>4</w:t>
      </w:r>
      <w:r w:rsidRPr="00D26514">
        <w:rPr>
          <w:noProof w:val="0"/>
        </w:rPr>
        <w:t xml:space="preserve">.2 </w:t>
      </w:r>
      <w:r>
        <w:rPr>
          <w:noProof w:val="0"/>
        </w:rPr>
        <w:t xml:space="preserve">SDPi </w:t>
      </w:r>
      <w:proofErr w:type="spellStart"/>
      <w:r>
        <w:rPr>
          <w:noProof w:val="0"/>
        </w:rPr>
        <w:t>S</w:t>
      </w:r>
      <w:r w:rsidR="003B7979">
        <w:rPr>
          <w:noProof w:val="0"/>
        </w:rPr>
        <w:t>PoC</w:t>
      </w:r>
      <w:proofErr w:type="spellEnd"/>
      <w:r w:rsidRPr="00D26514">
        <w:rPr>
          <w:noProof w:val="0"/>
        </w:rPr>
        <w:t xml:space="preserve"> Process Flow</w:t>
      </w:r>
      <w:bookmarkEnd w:id="50"/>
    </w:p>
    <w:p w14:paraId="10CD9310" w14:textId="77777777" w:rsidR="00DC7937" w:rsidRPr="00D26514" w:rsidRDefault="00DC7937" w:rsidP="00DC7937">
      <w:pPr>
        <w:pStyle w:val="AuthorInstructions"/>
      </w:pPr>
      <w:r w:rsidRPr="00D26514">
        <w:t xml:space="preserve">&lt;Diagram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 </w:t>
      </w:r>
    </w:p>
    <w:p w14:paraId="398F9186" w14:textId="77777777" w:rsidR="00DC7937" w:rsidRPr="00D26514" w:rsidRDefault="00DC7937" w:rsidP="00DC7937">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53CE8ACF" w14:textId="77777777" w:rsidR="00DC7937" w:rsidRPr="00D26514" w:rsidRDefault="00DC7937" w:rsidP="00DC7937">
      <w:pPr>
        <w:pStyle w:val="AuthorInstructions"/>
      </w:pPr>
      <w:r w:rsidRPr="00D26514">
        <w:t>If there are detailed behavioral rules that apply to a specific process flow or multiple process flows, an appendix may be added as needed.&gt;</w:t>
      </w:r>
    </w:p>
    <w:p w14:paraId="35B00BD4" w14:textId="77777777" w:rsidR="00DC7937" w:rsidRPr="00D26514" w:rsidRDefault="00DC7937" w:rsidP="00DC7937">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proofErr w:type="gramStart"/>
      <w:r w:rsidRPr="00D26514">
        <w:t>acronym:actor</w:t>
      </w:r>
      <w:proofErr w:type="spellEnd"/>
      <w:proofErr w:type="gramEnd"/>
      <w:r w:rsidRPr="00D26514">
        <w:t xml:space="preserve"> name if referencing an actor from a different profile.&gt;</w:t>
      </w:r>
    </w:p>
    <w:p w14:paraId="3DC29BAF" w14:textId="77777777" w:rsidR="00DC7937" w:rsidRPr="00D26514" w:rsidRDefault="00DC7937" w:rsidP="00DC7937">
      <w:pPr>
        <w:pStyle w:val="AuthorInstructions"/>
      </w:pPr>
      <w:r w:rsidRPr="00D26514">
        <w:t>&lt;Modify the following “Swimlane Diagram”.&gt;</w:t>
      </w:r>
    </w:p>
    <w:p w14:paraId="6DDB4FFA" w14:textId="77777777" w:rsidR="00DC7937" w:rsidRPr="00D26514" w:rsidRDefault="00DC7937" w:rsidP="00DC7937">
      <w:pPr>
        <w:pStyle w:val="AuthorInstructions"/>
      </w:pPr>
    </w:p>
    <w:p w14:paraId="11982DFF" w14:textId="77777777" w:rsidR="00DC7937" w:rsidRPr="00D26514" w:rsidRDefault="00DC7937" w:rsidP="00DC7937">
      <w:pPr>
        <w:pStyle w:val="AuthorInstructions"/>
      </w:pPr>
      <w:r w:rsidRPr="00D26514">
        <w:rPr>
          <w:noProof/>
        </w:rPr>
        <w:lastRenderedPageBreak/>
        <mc:AlternateContent>
          <mc:Choice Requires="wps">
            <w:drawing>
              <wp:anchor distT="0" distB="0" distL="114300" distR="114300" simplePos="0" relativeHeight="251670016" behindDoc="0" locked="0" layoutInCell="1" allowOverlap="1" wp14:anchorId="0929E157" wp14:editId="26B66DCB">
                <wp:simplePos x="0" y="0"/>
                <wp:positionH relativeFrom="column">
                  <wp:posOffset>1109218</wp:posOffset>
                </wp:positionH>
                <wp:positionV relativeFrom="paragraph">
                  <wp:posOffset>686435</wp:posOffset>
                </wp:positionV>
                <wp:extent cx="1371600" cy="276999"/>
                <wp:effectExtent l="0" t="0" r="0" b="0"/>
                <wp:wrapNone/>
                <wp:docPr id="98"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3082AFC1" w14:textId="77777777" w:rsidR="00983CCE" w:rsidRDefault="00983CCE" w:rsidP="00DC7937">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0929E157" id="_x0000_s1155" type="#_x0000_t202" style="position:absolute;margin-left:87.35pt;margin-top:54.05pt;width:108pt;height:21.8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" filled="f" stroked="f">
                <v:textbox style="mso-fit-shape-to-text:t">
                  <w:txbxContent>
                    <w:p w14:paraId="3082AFC1" w14:textId="77777777" w:rsidR="00983CCE" w:rsidRDefault="00983CCE" w:rsidP="00DC7937">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71040" behindDoc="0" locked="0" layoutInCell="1" allowOverlap="1" wp14:anchorId="3F9EDE83" wp14:editId="4CCB124B">
                <wp:simplePos x="0" y="0"/>
                <wp:positionH relativeFrom="column">
                  <wp:posOffset>1130935</wp:posOffset>
                </wp:positionH>
                <wp:positionV relativeFrom="paragraph">
                  <wp:posOffset>1009650</wp:posOffset>
                </wp:positionV>
                <wp:extent cx="1371600" cy="0"/>
                <wp:effectExtent l="38100" t="76200" r="0" b="95250"/>
                <wp:wrapNone/>
                <wp:docPr id="99"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CA4A36" id="Straight Arrow Connector 57" o:spid="_x0000_s1026" type="#_x0000_t32" style="position:absolute;margin-left:89.05pt;margin-top:79.5pt;width:108pt;height:0;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" strokecolor="black [3213]" strokeweight=".5pt">
                <v:stroke endarrow="block" joinstyle="miter"/>
              </v:shape>
            </w:pict>
          </mc:Fallback>
        </mc:AlternateContent>
      </w:r>
      <w:r w:rsidRPr="00D26514">
        <w:rPr>
          <w:noProof/>
        </w:rPr>
        <mc:AlternateContent>
          <mc:Choice Requires="wpc">
            <w:drawing>
              <wp:inline distT="0" distB="0" distL="0" distR="0" wp14:anchorId="2589A4C2" wp14:editId="2C827454">
                <wp:extent cx="5775960" cy="6973824"/>
                <wp:effectExtent l="0" t="0" r="0" b="0"/>
                <wp:docPr id="177" name="Canvas 1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F1CB41" w14:textId="77777777" w:rsidR="00983CCE" w:rsidRDefault="00983CCE" w:rsidP="00DC7937">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118"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CD8DCD" w14:textId="77777777" w:rsidR="00983CCE" w:rsidRDefault="00983CCE" w:rsidP="00DC7937">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119"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DE4226" w14:textId="77777777" w:rsidR="00983CCE" w:rsidRDefault="00983CCE" w:rsidP="00DC7937">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20" name="Straight Connector 120"/>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7" name="Rectangle 127"/>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8" name="Rectangle 128"/>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9" name="Rectangle 129"/>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30" name="Rectangle 130"/>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31" name="Rectangle 131"/>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32" name="Rectangle 132"/>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33" name="Rectangle 133"/>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34" name="Straight Connector 134"/>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5" name="Rectangle 135"/>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36" name="Rectangle 136"/>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37" name="Rectangle 137"/>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38" name="Rectangle 138"/>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39" name="Straight Connector 139"/>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TextBox 38"/>
                        <wps:cNvSpPr txBox="1"/>
                        <wps:spPr>
                          <a:xfrm>
                            <a:off x="2946539" y="2035454"/>
                            <a:ext cx="888556" cy="456165"/>
                          </a:xfrm>
                          <a:prstGeom prst="rect">
                            <a:avLst/>
                          </a:prstGeom>
                          <a:noFill/>
                        </wps:spPr>
                        <wps:txbx>
                          <w:txbxContent>
                            <w:p w14:paraId="3A4648A5" w14:textId="77777777" w:rsidR="00983CCE" w:rsidRDefault="00983CCE" w:rsidP="00DC7937">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42" name="Straight Arrow Connector 142"/>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Rectangle 143"/>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44" name="Straight Connector 144"/>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45" name="TextBox 43"/>
                        <wps:cNvSpPr txBox="1"/>
                        <wps:spPr>
                          <a:xfrm>
                            <a:off x="4648473" y="5755223"/>
                            <a:ext cx="990156" cy="456165"/>
                          </a:xfrm>
                          <a:prstGeom prst="rect">
                            <a:avLst/>
                          </a:prstGeom>
                          <a:noFill/>
                        </wps:spPr>
                        <wps:txbx>
                          <w:txbxContent>
                            <w:p w14:paraId="6852D551" w14:textId="77777777" w:rsidR="00983CCE" w:rsidRDefault="00983CCE" w:rsidP="00DC7937">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146" name="Straight Connector 146"/>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TextBox 74"/>
                        <wps:cNvSpPr txBox="1"/>
                        <wps:spPr>
                          <a:xfrm>
                            <a:off x="1102598" y="1143168"/>
                            <a:ext cx="1371600" cy="276999"/>
                          </a:xfrm>
                          <a:prstGeom prst="rect">
                            <a:avLst/>
                          </a:prstGeom>
                          <a:noFill/>
                        </wps:spPr>
                        <wps:txbx>
                          <w:txbxContent>
                            <w:p w14:paraId="27CBDCCB" w14:textId="77777777" w:rsidR="00983CCE" w:rsidRDefault="00983CCE" w:rsidP="00DC7937">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151" name="Straight Arrow Connector 151"/>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TextBox 74"/>
                        <wps:cNvSpPr txBox="1"/>
                        <wps:spPr>
                          <a:xfrm>
                            <a:off x="1106592" y="1681726"/>
                            <a:ext cx="1371600" cy="277495"/>
                          </a:xfrm>
                          <a:prstGeom prst="rect">
                            <a:avLst/>
                          </a:prstGeom>
                          <a:noFill/>
                        </wps:spPr>
                        <wps:txbx>
                          <w:txbxContent>
                            <w:p w14:paraId="495BC743" w14:textId="77777777" w:rsidR="00983CCE" w:rsidRDefault="00983CCE" w:rsidP="00DC7937">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153" name="Straight Arrow Connector 153"/>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TextBox 85"/>
                        <wps:cNvSpPr txBox="1"/>
                        <wps:spPr>
                          <a:xfrm>
                            <a:off x="1285914" y="5478031"/>
                            <a:ext cx="1371600" cy="276999"/>
                          </a:xfrm>
                          <a:prstGeom prst="rect">
                            <a:avLst/>
                          </a:prstGeom>
                          <a:noFill/>
                        </wps:spPr>
                        <wps:txbx>
                          <w:txbxContent>
                            <w:p w14:paraId="2A793D6E" w14:textId="77777777" w:rsidR="00983CCE" w:rsidRDefault="00983CCE" w:rsidP="00DC7937">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155" name="Straight Arrow Connector 155"/>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TextBox 84"/>
                        <wps:cNvSpPr txBox="1"/>
                        <wps:spPr>
                          <a:xfrm>
                            <a:off x="1285914" y="5904748"/>
                            <a:ext cx="1371600" cy="276999"/>
                          </a:xfrm>
                          <a:prstGeom prst="rect">
                            <a:avLst/>
                          </a:prstGeom>
                          <a:noFill/>
                        </wps:spPr>
                        <wps:txbx>
                          <w:txbxContent>
                            <w:p w14:paraId="2B978812" w14:textId="77777777" w:rsidR="00983CCE" w:rsidRDefault="00983CCE" w:rsidP="00DC7937">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157" name="Straight Arrow Connector 157"/>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TextBox 79"/>
                        <wps:cNvSpPr txBox="1"/>
                        <wps:spPr>
                          <a:xfrm>
                            <a:off x="1094400" y="2765306"/>
                            <a:ext cx="1371600" cy="277495"/>
                          </a:xfrm>
                          <a:prstGeom prst="rect">
                            <a:avLst/>
                          </a:prstGeom>
                          <a:noFill/>
                        </wps:spPr>
                        <wps:txbx>
                          <w:txbxContent>
                            <w:p w14:paraId="4F1EE817" w14:textId="77777777" w:rsidR="00983CCE" w:rsidRDefault="00983CCE" w:rsidP="00DC7937">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159" name="Straight Arrow Connector 159"/>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TextBox 79"/>
                        <wps:cNvSpPr txBox="1"/>
                        <wps:spPr>
                          <a:xfrm>
                            <a:off x="1094400" y="3801024"/>
                            <a:ext cx="1371600" cy="276999"/>
                          </a:xfrm>
                          <a:prstGeom prst="rect">
                            <a:avLst/>
                          </a:prstGeom>
                          <a:noFill/>
                        </wps:spPr>
                        <wps:txbx>
                          <w:txbxContent>
                            <w:p w14:paraId="67606AF8" w14:textId="77777777" w:rsidR="00983CCE" w:rsidRDefault="00983CCE" w:rsidP="00DC7937">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175" name="Straight Arrow Connector 175"/>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TextBox 79"/>
                        <wps:cNvSpPr txBox="1"/>
                        <wps:spPr>
                          <a:xfrm>
                            <a:off x="1118784" y="4418633"/>
                            <a:ext cx="1371600" cy="277495"/>
                          </a:xfrm>
                          <a:prstGeom prst="rect">
                            <a:avLst/>
                          </a:prstGeom>
                          <a:noFill/>
                        </wps:spPr>
                        <wps:txbx>
                          <w:txbxContent>
                            <w:p w14:paraId="5807F064" w14:textId="77777777" w:rsidR="00983CCE" w:rsidRDefault="00983CCE" w:rsidP="00DC7937">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2589A4C2" id="Canvas 177" o:spid="_x0000_s1156" editas="canvas" style="width:454.8pt;height:549.1pt;mso-position-horizontal-relative:char;mso-position-vertical-relative:line" coordsize="57759,697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">
                <v:shape id="_x0000_s1157" type="#_x0000_t75" style="position:absolute;width:57759;height:69735;visibility:visible;mso-wrap-style:square">
                  <v:fill o:detectmouseclick="t"/>
                  <v:path o:connecttype="none"/>
                </v:shape>
                <v:shape id="Flowchart: Process 89" o:spid="_x0000_s1158" type="#_x0000_t109" style="position:absolute;left:1733;top:342;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" filled="f" stroked="f" strokeweight="1pt">
                  <v:textbox inset="2.44564mm,1.2228mm,2.44564mm,1.2228mm">
                    <w:txbxContent>
                      <w:p w14:paraId="4DF1CB41" w14:textId="77777777" w:rsidR="00983CCE" w:rsidRDefault="00983CCE" w:rsidP="00DC7937">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159" type="#_x0000_t109" style="position:absolute;left:18610;top:328;width:17024;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" fillcolor="white [3212]" stroked="f" strokeweight="1pt">
                  <v:textbox inset="2.44564mm,1.2228mm,2.44564mm,1.2228mm">
                    <w:txbxContent>
                      <w:p w14:paraId="77CD8DCD" w14:textId="77777777" w:rsidR="00983CCE" w:rsidRDefault="00983CCE" w:rsidP="00DC7937">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160" type="#_x0000_t109" style="position:absolute;left:35634;top:328;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" fillcolor="white [3212]" stroked="f" strokeweight="1pt">
                  <v:textbox inset="2.44564mm,1.2228mm,2.44564mm,1.2228mm">
                    <w:txbxContent>
                      <w:p w14:paraId="79DE4226" w14:textId="77777777" w:rsidR="00983CCE" w:rsidRDefault="00983CCE" w:rsidP="00DC7937">
                        <w:pPr>
                          <w:pStyle w:val="NormalWeb"/>
                          <w:spacing w:before="0"/>
                          <w:jc w:val="center"/>
                        </w:pPr>
                        <w:r>
                          <w:rPr>
                            <w:rFonts w:asciiTheme="minorHAnsi" w:hAnsi="Calibri" w:cstheme="minorBidi"/>
                            <w:color w:val="000000" w:themeColor="text1"/>
                            <w:kern w:val="24"/>
                          </w:rPr>
                          <w:t>Actor B/Actor C</w:t>
                        </w:r>
                      </w:p>
                    </w:txbxContent>
                  </v:textbox>
                </v:shape>
                <v:line id="Straight Connector 120" o:spid="_x0000_s1161" style="position:absolute;visibility:visible;mso-wrap-style:square" from="9658,4005" to="9658,650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" strokecolor="black [3213]" strokeweight=".5pt">
                  <v:stroke dashstyle="dash" joinstyle="miter"/>
                </v:line>
                <v:rect id="Rectangle 127" o:spid="_x0000_s1162" style="position:absolute;left:8190;top:44539;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" fillcolor="white [3212]" strokecolor="black [3213]" strokeweight="1pt">
                  <v:textbox inset="2.44564mm,1.2228mm,2.44564mm,1.2228mm"/>
                </v:rect>
                <v:rect id="Rectangle 128" o:spid="_x0000_s1163" style="position:absolute;left:8190;top:5584;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" fillcolor="white [3212]" strokecolor="black [3213]" strokeweight="1pt">
                  <v:textbox inset="2.44564mm,1.2228mm,2.44564mm,1.2228mm"/>
                </v:rect>
                <v:rect id="Rectangle 129" o:spid="_x0000_s1164" style="position:absolute;left:8190;top:18105;width:2935;height:3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" fillcolor="white [3212]" strokecolor="black [3213]" strokeweight="1pt">
                  <v:textbox inset="2.44564mm,1.2228mm,2.44564mm,1.2228mm"/>
                </v:rect>
                <v:rect id="Rectangle 130" o:spid="_x0000_s1165" style="position:absolute;left:8190;top:27457;width:2935;height:6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" fillcolor="white [3212]" strokecolor="black [3213]" strokeweight="1pt">
                  <v:textbox inset="2.44564mm,1.2228mm,2.44564mm,1.2228mm"/>
                </v:rect>
                <v:rect id="Rectangle 131" o:spid="_x0000_s1166" style="position:absolute;left:8190;top:38598;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" fillcolor="white [3212]" strokecolor="black [3213]" strokeweight="1pt">
                  <v:textbox inset="2.44564mm,1.2228mm,2.44564mm,1.2228mm"/>
                </v:rect>
                <v:rect id="Rectangle 132" o:spid="_x0000_s1167" style="position:absolute;left:8190;top:55830;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" fillcolor="white [3212]" strokecolor="black [3213]" strokeweight="1pt">
                  <v:textbox inset="2.44564mm,1.2228mm,2.44564mm,1.2228mm"/>
                </v:rect>
                <v:rect id="Rectangle 133" o:spid="_x0000_s1168" style="position:absolute;left:8190;top:60327;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" fillcolor="white [3212]" strokecolor="black [3213]" strokeweight="1pt">
                  <v:textbox inset="2.44564mm,1.2228mm,2.44564mm,1.2228mm"/>
                </v:rect>
                <v:line id="Straight Connector 134" o:spid="_x0000_s1169" style="position:absolute;visibility:visible;mso-wrap-style:square" from="26575,4481" to="26575,648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" strokecolor="black [3213]" strokeweight=".5pt">
                  <v:stroke dashstyle="dash" joinstyle="miter"/>
                </v:line>
                <v:rect id="Rectangle 135" o:spid="_x0000_s1170" style="position:absolute;left:25107;top:5358;width:2935;height:161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" fillcolor="white [3212]" strokecolor="black [3213]" strokeweight="1pt">
                  <v:textbox inset="2.44564mm,1.2228mm,2.44564mm,1.2228mm"/>
                </v:rect>
                <v:rect id="Rectangle 136" o:spid="_x0000_s1171" style="position:absolute;left:25107;top:23430;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" fillcolor="white [3212]" strokecolor="black [3213]" strokeweight="1pt">
                  <v:textbox inset="2.44564mm,1.2228mm,2.44564mm,1.2228mm"/>
                </v:rect>
                <v:rect id="Rectangle 137" o:spid="_x0000_s1172" style="position:absolute;left:25107;top:38372;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" fillcolor="white [3212]" strokecolor="black [3213]" strokeweight="1pt">
                  <v:textbox inset="2.44564mm,1.2228mm,2.44564mm,1.2228mm"/>
                </v:rect>
                <v:rect id="Rectangle 138" o:spid="_x0000_s1173" style="position:absolute;left:25107;top:44313;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" fillcolor="white [3212]" strokecolor="black [3213]" strokeweight="1pt">
                  <v:textbox inset="2.44564mm,1.2228mm,2.44564mm,1.2228mm"/>
                </v:rect>
                <v:line id="Straight Connector 139" o:spid="_x0000_s1174" style="position:absolute;visibility:visible;mso-wrap-style:square" from="28042,24483" to="33546,24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" strokecolor="black [3213]" strokeweight=".5pt">
                  <v:stroke joinstyle="miter"/>
                </v:line>
                <v:line id="Straight Connector 140" o:spid="_x0000_s1175" style="position:absolute;visibility:visible;mso-wrap-style:square" from="33546,24483" to="33546,27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" strokecolor="black [3213]" strokeweight=".5pt">
                  <v:stroke joinstyle="miter"/>
                </v:line>
                <v:shape id="TextBox 38" o:spid="_x0000_s1176" type="#_x0000_t202" style="position:absolute;left:29465;top:20354;width:8885;height:4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" filled="f" stroked="f">
                  <v:textbox style="mso-fit-shape-to-text:t" inset="2.44564mm,1.2228mm,2.44564mm,1.2228mm">
                    <w:txbxContent>
                      <w:p w14:paraId="3A4648A5" w14:textId="77777777" w:rsidR="00983CCE" w:rsidRDefault="00983CCE" w:rsidP="00DC7937">
                        <w:pPr>
                          <w:pStyle w:val="NormalWeb"/>
                          <w:spacing w:before="0"/>
                        </w:pPr>
                        <w:r>
                          <w:rPr>
                            <w:rFonts w:asciiTheme="minorHAnsi" w:hAnsi="Calibri" w:cstheme="minorBidi"/>
                            <w:color w:val="000000" w:themeColor="text1"/>
                            <w:kern w:val="24"/>
                          </w:rPr>
                          <w:t>Internal action 1</w:t>
                        </w:r>
                      </w:p>
                    </w:txbxContent>
                  </v:textbox>
                </v:shape>
                <v:shape id="Straight Arrow Connector 142" o:spid="_x0000_s1177" type="#_x0000_t32" style="position:absolute;left:28042;top:27231;width:550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" strokecolor="black [3213]" strokeweight=".5pt">
                  <v:stroke endarrow="block" joinstyle="miter"/>
                </v:shape>
                <v:rect id="Rectangle 143" o:spid="_x0000_s1178" style="position:absolute;left:43555;top:54647;width:2935;height:108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" fillcolor="white [3212]" strokecolor="black [3213]" strokeweight="1pt">
                  <v:textbox inset="2.44564mm,1.2228mm,2.44564mm,1.2228mm"/>
                </v:rect>
                <v:line id="Straight Connector 144" o:spid="_x0000_s1179" style="position:absolute;visibility:visible;mso-wrap-style:square" from="44703,4481" to="44908,546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" strokecolor="black [3213]" strokeweight=".5pt">
                  <v:stroke dashstyle="dash" joinstyle="miter"/>
                </v:line>
                <v:shape id="TextBox 43" o:spid="_x0000_s1180" type="#_x0000_t202" style="position:absolute;left:46484;top:57552;width:9902;height:45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" filled="f" stroked="f">
                  <v:textbox style="mso-fit-shape-to-text:t" inset="2.44564mm,1.2228mm,2.44564mm,1.2228mm">
                    <w:txbxContent>
                      <w:p w14:paraId="6852D551" w14:textId="77777777" w:rsidR="00983CCE" w:rsidRDefault="00983CCE" w:rsidP="00DC7937">
                        <w:pPr>
                          <w:pStyle w:val="NormalWeb"/>
                          <w:spacing w:before="0"/>
                        </w:pPr>
                        <w:r>
                          <w:rPr>
                            <w:rFonts w:asciiTheme="minorHAnsi" w:hAnsi="Calibri" w:cstheme="minorBidi"/>
                            <w:color w:val="000000" w:themeColor="text1"/>
                            <w:kern w:val="24"/>
                          </w:rPr>
                          <w:t>Internal action 2</w:t>
                        </w:r>
                      </w:p>
                    </w:txbxContent>
                  </v:textbox>
                </v:shape>
                <v:line id="Straight Connector 146" o:spid="_x0000_s1181" style="position:absolute;visibility:visible;mso-wrap-style:square" from="46490,61819" to="51993,618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" strokecolor="black [3213]" strokeweight=".5pt">
                  <v:stroke joinstyle="miter"/>
                </v:line>
                <v:line id="Straight Connector 147" o:spid="_x0000_s1182" style="position:absolute;visibility:visible;mso-wrap-style:square" from="51964,61819" to="51964,645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" strokecolor="black [3213]" strokeweight=".5pt">
                  <v:stroke joinstyle="miter"/>
                </v:line>
                <v:shape id="Straight Arrow Connector 148" o:spid="_x0000_s1183" type="#_x0000_t32" style="position:absolute;left:46490;top:64567;width:550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" strokecolor="black [3213]" strokeweight=".5pt">
                  <v:stroke endarrow="block" joinstyle="miter"/>
                </v:shape>
                <v:shape id="Straight Arrow Connector 149" o:spid="_x0000_s1184" type="#_x0000_t32" style="position:absolute;left:11172;top:14500;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" strokecolor="black [3213]" strokeweight=".5pt">
                  <v:stroke endarrow="block" joinstyle="miter"/>
                </v:shape>
                <v:shape id="TextBox 74" o:spid="_x0000_s1185" type="#_x0000_t202" style="position:absolute;left:11025;top:11431;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" filled="f" stroked="f">
                  <v:textbox style="mso-fit-shape-to-text:t">
                    <w:txbxContent>
                      <w:p w14:paraId="27CBDCCB" w14:textId="77777777" w:rsidR="00983CCE" w:rsidRDefault="00983CCE" w:rsidP="00DC7937">
                        <w:pPr>
                          <w:pStyle w:val="NormalWeb"/>
                          <w:spacing w:before="0"/>
                        </w:pPr>
                        <w:r>
                          <w:rPr>
                            <w:rFonts w:asciiTheme="minorHAnsi" w:hAnsi="Calibri" w:cstheme="minorBidi"/>
                            <w:color w:val="000000" w:themeColor="text1"/>
                            <w:kern w:val="24"/>
                          </w:rPr>
                          <w:t>Transaction-B [B]</w:t>
                        </w:r>
                      </w:p>
                    </w:txbxContent>
                  </v:textbox>
                </v:shape>
                <v:shape id="Straight Arrow Connector 151" o:spid="_x0000_s1186" type="#_x0000_t32" style="position:absolute;left:11172;top:20018;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" strokecolor="black [3213]" strokeweight=".5pt">
                  <v:stroke endarrow="block" joinstyle="miter"/>
                </v:shape>
                <v:shape id="TextBox 74" o:spid="_x0000_s1187" type="#_x0000_t202" style="position:absolute;left:11065;top:16817;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" filled="f" stroked="f">
                  <v:textbox style="mso-fit-shape-to-text:t">
                    <w:txbxContent>
                      <w:p w14:paraId="495BC743" w14:textId="77777777" w:rsidR="00983CCE" w:rsidRDefault="00983CCE" w:rsidP="00DC7937">
                        <w:pPr>
                          <w:pStyle w:val="NormalWeb"/>
                          <w:spacing w:before="0"/>
                        </w:pPr>
                        <w:r>
                          <w:rPr>
                            <w:rFonts w:asciiTheme="minorHAnsi" w:hAnsi="Calibri" w:cstheme="minorBidi"/>
                            <w:color w:val="000000" w:themeColor="text1"/>
                            <w:kern w:val="24"/>
                          </w:rPr>
                          <w:t>Transaction-C [C]</w:t>
                        </w:r>
                      </w:p>
                    </w:txbxContent>
                  </v:textbox>
                </v:shape>
                <v:shape id="Straight Arrow Connector 153" o:spid="_x0000_s1188" type="#_x0000_t32" style="position:absolute;left:11335;top:57283;width:3222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" strokecolor="black [3213]" strokeweight=".5pt">
                  <v:stroke endarrow="block" joinstyle="miter"/>
                </v:shape>
                <v:shape id="TextBox 85" o:spid="_x0000_s1189" type="#_x0000_t202" style="position:absolute;left:12859;top:5478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" filled="f" stroked="f">
                  <v:textbox style="mso-fit-shape-to-text:t">
                    <w:txbxContent>
                      <w:p w14:paraId="2A793D6E" w14:textId="77777777" w:rsidR="00983CCE" w:rsidRDefault="00983CCE" w:rsidP="00DC7937">
                        <w:pPr>
                          <w:pStyle w:val="NormalWeb"/>
                          <w:spacing w:before="0"/>
                        </w:pPr>
                        <w:r>
                          <w:rPr>
                            <w:rFonts w:asciiTheme="minorHAnsi" w:hAnsi="Calibri" w:cstheme="minorBidi"/>
                            <w:color w:val="000000" w:themeColor="text1"/>
                            <w:kern w:val="24"/>
                          </w:rPr>
                          <w:t>Transaction_2 [2]</w:t>
                        </w:r>
                      </w:p>
                    </w:txbxContent>
                  </v:textbox>
                </v:shape>
                <v:shape id="Straight Arrow Connector 155" o:spid="_x0000_s1190" type="#_x0000_t32" style="position:absolute;left:11350;top:61946;width:322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" strokecolor="black [3213]" strokeweight=".5pt">
                  <v:stroke endarrow="block" joinstyle="miter"/>
                </v:shape>
                <v:shape id="TextBox 84" o:spid="_x0000_s1191" type="#_x0000_t202" style="position:absolute;left:12859;top:59047;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" filled="f" stroked="f">
                  <v:textbox style="mso-fit-shape-to-text:t">
                    <w:txbxContent>
                      <w:p w14:paraId="2B978812" w14:textId="77777777" w:rsidR="00983CCE" w:rsidRDefault="00983CCE" w:rsidP="00DC7937">
                        <w:pPr>
                          <w:pStyle w:val="NormalWeb"/>
                          <w:spacing w:before="0"/>
                        </w:pPr>
                        <w:r>
                          <w:rPr>
                            <w:rFonts w:asciiTheme="minorHAnsi" w:hAnsi="Calibri" w:cstheme="minorBidi"/>
                            <w:color w:val="000000" w:themeColor="text1"/>
                            <w:kern w:val="24"/>
                          </w:rPr>
                          <w:t>Transaction_3 [3]</w:t>
                        </w:r>
                      </w:p>
                    </w:txbxContent>
                  </v:textbox>
                </v:shape>
                <v:shape id="Straight Arrow Connector 157" o:spid="_x0000_s1192" type="#_x0000_t32" style="position:absolute;left:11096;top:30855;width:1401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" strokecolor="black [3213]" strokeweight=".5pt">
                  <v:stroke endarrow="block" joinstyle="miter"/>
                </v:shape>
                <v:shape id="TextBox 79" o:spid="_x0000_s1193" type="#_x0000_t202" style="position:absolute;left:10944;top:27653;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" filled="f" stroked="f">
                  <v:textbox style="mso-fit-shape-to-text:t">
                    <w:txbxContent>
                      <w:p w14:paraId="4F1EE817" w14:textId="77777777" w:rsidR="00983CCE" w:rsidRDefault="00983CCE" w:rsidP="00DC7937">
                        <w:pPr>
                          <w:pStyle w:val="NormalWeb"/>
                          <w:spacing w:before="0"/>
                        </w:pPr>
                        <w:r>
                          <w:rPr>
                            <w:rFonts w:asciiTheme="minorHAnsi" w:hAnsi="Calibri" w:cstheme="minorBidi"/>
                            <w:color w:val="000000" w:themeColor="text1"/>
                            <w:kern w:val="24"/>
                          </w:rPr>
                          <w:t>Transaction-1 [1]</w:t>
                        </w:r>
                      </w:p>
                    </w:txbxContent>
                  </v:textbox>
                </v:shape>
                <v:shape id="Straight Arrow Connector 159" o:spid="_x0000_s1194" type="#_x0000_t32" style="position:absolute;left:11096;top:40707;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" strokecolor="black [3213]" strokeweight=".5pt">
                  <v:stroke endarrow="block" joinstyle="miter"/>
                </v:shape>
                <v:shape id="TextBox 79" o:spid="_x0000_s1195" type="#_x0000_t202" style="position:absolute;left:10944;top:3801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" filled="f" stroked="f">
                  <v:textbox style="mso-fit-shape-to-text:t">
                    <w:txbxContent>
                      <w:p w14:paraId="67606AF8" w14:textId="77777777" w:rsidR="00983CCE" w:rsidRDefault="00983CCE" w:rsidP="00DC7937">
                        <w:pPr>
                          <w:pStyle w:val="NormalWeb"/>
                          <w:spacing w:before="0"/>
                        </w:pPr>
                        <w:r>
                          <w:rPr>
                            <w:rFonts w:asciiTheme="minorHAnsi" w:hAnsi="Calibri" w:cstheme="minorBidi"/>
                            <w:color w:val="000000" w:themeColor="text1"/>
                            <w:kern w:val="24"/>
                          </w:rPr>
                          <w:t>Transaction-D [D]</w:t>
                        </w:r>
                      </w:p>
                    </w:txbxContent>
                  </v:textbox>
                </v:shape>
                <v:shape id="Straight Arrow Connector 175" o:spid="_x0000_s1196" type="#_x0000_t32" style="position:absolute;left:11096;top:46791;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" strokecolor="black [3213]" strokeweight=".5pt">
                  <v:stroke endarrow="block" joinstyle="miter"/>
                </v:shape>
                <v:shape id="TextBox 79" o:spid="_x0000_s1197" type="#_x0000_t202" style="position:absolute;left:11187;top:44186;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" filled="f" stroked="f">
                  <v:textbox style="mso-fit-shape-to-text:t">
                    <w:txbxContent>
                      <w:p w14:paraId="5807F064" w14:textId="77777777" w:rsidR="00983CCE" w:rsidRDefault="00983CCE" w:rsidP="00DC7937">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16295300" w14:textId="77777777" w:rsidR="00DC7937" w:rsidRPr="00D26514" w:rsidRDefault="00DC7937" w:rsidP="00DC7937">
      <w:pPr>
        <w:pStyle w:val="BodyText"/>
      </w:pPr>
    </w:p>
    <w:p w14:paraId="4A61E5CA" w14:textId="5C05842F" w:rsidR="00DC7937" w:rsidRPr="00D26514" w:rsidRDefault="00DC7937" w:rsidP="00DC7937">
      <w:pPr>
        <w:pStyle w:val="FigureTitle"/>
      </w:pPr>
      <w:r w:rsidRPr="00D26514">
        <w:t>Figure X.4.2.</w:t>
      </w:r>
      <w:r w:rsidR="007539E7">
        <w:t>4</w:t>
      </w:r>
      <w:r w:rsidRPr="00D26514">
        <w:t xml:space="preserve">-1: Basic Process Flow in </w:t>
      </w:r>
      <w:r w:rsidR="003B7979">
        <w:t xml:space="preserve">SDPi </w:t>
      </w:r>
      <w:r w:rsidRPr="00D26514">
        <w:t>Profile</w:t>
      </w:r>
      <w:r w:rsidR="003B7979">
        <w:t xml:space="preserve"> – </w:t>
      </w:r>
      <w:proofErr w:type="spellStart"/>
      <w:r w:rsidR="003B7979">
        <w:t>SpoC</w:t>
      </w:r>
      <w:proofErr w:type="spellEnd"/>
      <w:r w:rsidR="003B7979">
        <w:t xml:space="preserve"> Use Case</w:t>
      </w:r>
    </w:p>
    <w:p w14:paraId="28B95877" w14:textId="77777777" w:rsidR="00DC7937" w:rsidRPr="00D26514" w:rsidRDefault="00DC7937" w:rsidP="00DC7937">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 or flow variations need to be described where alternate systems may be playing different actor roles, document those conditional flows here.</w:t>
      </w:r>
      <w:r w:rsidRPr="00D26514">
        <w:rPr>
          <w:iCs/>
        </w:rPr>
        <w:t>&gt;</w:t>
      </w:r>
    </w:p>
    <w:p w14:paraId="69839E27" w14:textId="77777777" w:rsidR="00DC7937" w:rsidRPr="00D26514" w:rsidRDefault="00DC7937" w:rsidP="00DC7937">
      <w:pPr>
        <w:pStyle w:val="AuthorInstructions"/>
      </w:pPr>
      <w:r w:rsidRPr="00D26514">
        <w:t>&lt;Delete the material below if this is a workflow or transport profile. Delete the material above if this profile is a content module only profile.&gt;</w:t>
      </w:r>
    </w:p>
    <w:p w14:paraId="79571E99" w14:textId="77777777" w:rsidR="00DC7937" w:rsidRPr="00D26514" w:rsidRDefault="00DC7937" w:rsidP="00DC7937">
      <w:pPr>
        <w:pStyle w:val="BodyText"/>
      </w:pPr>
    </w:p>
    <w:p w14:paraId="1E3DCB05" w14:textId="77777777" w:rsidR="00DC7937" w:rsidRPr="00D26514" w:rsidRDefault="00DC7937" w:rsidP="00DC7937">
      <w:pPr>
        <w:pStyle w:val="BodyText"/>
        <w:rPr>
          <w:lang w:eastAsia="x-none"/>
        </w:rPr>
      </w:pPr>
      <w:r w:rsidRPr="00EA3BCB">
        <w:rPr>
          <w:b/>
          <w:lang w:eastAsia="x-none"/>
        </w:rPr>
        <w:t>Pre-conditions</w:t>
      </w:r>
      <w:r w:rsidRPr="00D26514">
        <w:rPr>
          <w:lang w:eastAsia="x-none"/>
        </w:rPr>
        <w:t>:</w:t>
      </w:r>
    </w:p>
    <w:p w14:paraId="1F6DE1EB" w14:textId="77777777" w:rsidR="0020302A" w:rsidRPr="00356E72" w:rsidRDefault="0020302A" w:rsidP="0020302A">
      <w:pPr>
        <w:numPr>
          <w:ilvl w:val="0"/>
          <w:numId w:val="72"/>
        </w:numPr>
        <w:spacing w:before="40" w:after="40"/>
      </w:pPr>
      <w:r w:rsidRPr="00356E72">
        <w:t>Bedside devices are SDC compliant</w:t>
      </w:r>
    </w:p>
    <w:p w14:paraId="5580B7E1" w14:textId="435EDB81" w:rsidR="0020302A" w:rsidRPr="00356E72" w:rsidRDefault="0020302A" w:rsidP="0020302A">
      <w:pPr>
        <w:numPr>
          <w:ilvl w:val="0"/>
          <w:numId w:val="72"/>
        </w:numPr>
        <w:spacing w:before="40" w:after="40"/>
      </w:pPr>
      <w:r w:rsidRPr="00356E72">
        <w:t xml:space="preserve">At least one </w:t>
      </w:r>
      <w:proofErr w:type="spellStart"/>
      <w:r>
        <w:t>x</w:t>
      </w:r>
      <w:r w:rsidRPr="00356E72">
        <w:t>DASmp</w:t>
      </w:r>
      <w:proofErr w:type="spellEnd"/>
      <w:r w:rsidRPr="00356E72">
        <w:t xml:space="preserve"> </w:t>
      </w:r>
      <w:r>
        <w:t xml:space="preserve">(see Annex C) </w:t>
      </w:r>
      <w:r w:rsidRPr="00356E72">
        <w:t>that is SDC compliant</w:t>
      </w:r>
    </w:p>
    <w:p w14:paraId="461B25D4" w14:textId="4FBF4213" w:rsidR="0020302A" w:rsidRPr="00356E72" w:rsidRDefault="0020302A" w:rsidP="0020302A">
      <w:pPr>
        <w:numPr>
          <w:ilvl w:val="0"/>
          <w:numId w:val="72"/>
        </w:numPr>
        <w:spacing w:before="40" w:after="40"/>
      </w:pPr>
      <w:r w:rsidRPr="00356E72">
        <w:t xml:space="preserve">All </w:t>
      </w:r>
      <w:r w:rsidR="00D209A5">
        <w:t>d</w:t>
      </w:r>
      <w:r w:rsidRPr="00356E72">
        <w:t xml:space="preserve">evices in </w:t>
      </w:r>
      <w:r w:rsidR="00D209A5">
        <w:t>r</w:t>
      </w:r>
      <w:r w:rsidRPr="00356E72">
        <w:t xml:space="preserve">oom delegate their alerts to one or more </w:t>
      </w:r>
      <w:proofErr w:type="spellStart"/>
      <w:r>
        <w:t>x</w:t>
      </w:r>
      <w:r w:rsidRPr="00356E72">
        <w:t>DAS</w:t>
      </w:r>
      <w:r>
        <w:t>mp</w:t>
      </w:r>
      <w:proofErr w:type="spellEnd"/>
      <w:r>
        <w:t xml:space="preserve"> (see Annex C)</w:t>
      </w:r>
      <w:r w:rsidRPr="00356E72">
        <w:t xml:space="preserve">.  </w:t>
      </w:r>
    </w:p>
    <w:p w14:paraId="43899539" w14:textId="77777777" w:rsidR="00DC7937" w:rsidRPr="00D26514" w:rsidRDefault="00DC7937" w:rsidP="00DC7937">
      <w:pPr>
        <w:pStyle w:val="BodyText"/>
        <w:rPr>
          <w:lang w:eastAsia="x-none"/>
        </w:rPr>
      </w:pPr>
    </w:p>
    <w:p w14:paraId="102E9296" w14:textId="77777777" w:rsidR="00DC7937" w:rsidRPr="00D26514" w:rsidRDefault="00DC7937" w:rsidP="00DC7937">
      <w:pPr>
        <w:pStyle w:val="BodyText"/>
        <w:rPr>
          <w:lang w:eastAsia="x-none"/>
        </w:rPr>
      </w:pPr>
      <w:r w:rsidRPr="00EA3BCB">
        <w:rPr>
          <w:b/>
          <w:lang w:eastAsia="x-none"/>
        </w:rPr>
        <w:t>Main Flow</w:t>
      </w:r>
      <w:r w:rsidRPr="00D26514">
        <w:rPr>
          <w:lang w:eastAsia="x-none"/>
        </w:rPr>
        <w:t>:</w:t>
      </w:r>
    </w:p>
    <w:p w14:paraId="4CBC5CB8" w14:textId="77777777" w:rsidR="006E471A" w:rsidRPr="00F05173" w:rsidRDefault="006E471A" w:rsidP="006E471A">
      <w:pPr>
        <w:pStyle w:val="AuthorInstructions"/>
        <w:numPr>
          <w:ilvl w:val="0"/>
          <w:numId w:val="74"/>
        </w:numPr>
        <w:rPr>
          <w:i w:val="0"/>
        </w:rPr>
      </w:pPr>
      <w:r w:rsidRPr="00F05173">
        <w:rPr>
          <w:i w:val="0"/>
        </w:rPr>
        <w:t>Devices are all turned on.</w:t>
      </w:r>
    </w:p>
    <w:p w14:paraId="713DCE0B" w14:textId="77777777" w:rsidR="006E471A" w:rsidRPr="00F05173" w:rsidRDefault="006E471A" w:rsidP="006E471A">
      <w:pPr>
        <w:pStyle w:val="AuthorInstructions"/>
        <w:numPr>
          <w:ilvl w:val="1"/>
          <w:numId w:val="74"/>
        </w:numPr>
        <w:rPr>
          <w:i w:val="0"/>
        </w:rPr>
      </w:pPr>
      <w:r w:rsidRPr="00F05173">
        <w:rPr>
          <w:i w:val="0"/>
        </w:rPr>
        <w:t>Devices advertise their presence</w:t>
      </w:r>
    </w:p>
    <w:p w14:paraId="6B166C9C" w14:textId="2754BA4E" w:rsidR="006E471A" w:rsidRPr="00F05173" w:rsidRDefault="006E471A" w:rsidP="006E471A">
      <w:pPr>
        <w:pStyle w:val="AuthorInstructions"/>
        <w:numPr>
          <w:ilvl w:val="0"/>
          <w:numId w:val="74"/>
        </w:numPr>
        <w:rPr>
          <w:i w:val="0"/>
        </w:rPr>
      </w:pPr>
      <w:r w:rsidRPr="00F05173">
        <w:rPr>
          <w:i w:val="0"/>
        </w:rPr>
        <w:t xml:space="preserve">User sets the </w:t>
      </w:r>
      <w:r>
        <w:rPr>
          <w:i w:val="0"/>
        </w:rPr>
        <w:t>multi-patient Central Station (</w:t>
      </w:r>
      <w:proofErr w:type="spellStart"/>
      <w:r>
        <w:rPr>
          <w:i w:val="0"/>
        </w:rPr>
        <w:t>xDASmp</w:t>
      </w:r>
      <w:proofErr w:type="spellEnd"/>
      <w:r>
        <w:rPr>
          <w:i w:val="0"/>
        </w:rPr>
        <w:t>)</w:t>
      </w:r>
      <w:r w:rsidRPr="00F05173">
        <w:rPr>
          <w:i w:val="0"/>
        </w:rPr>
        <w:t xml:space="preserve"> device into configuration mode.</w:t>
      </w:r>
    </w:p>
    <w:p w14:paraId="56519D2C" w14:textId="67CC4375" w:rsidR="006E471A" w:rsidRPr="00F05173" w:rsidRDefault="006E471A" w:rsidP="006E471A">
      <w:pPr>
        <w:pStyle w:val="AuthorInstructions"/>
        <w:numPr>
          <w:ilvl w:val="1"/>
          <w:numId w:val="74"/>
        </w:numPr>
        <w:rPr>
          <w:i w:val="0"/>
        </w:rPr>
      </w:pPr>
      <w:r>
        <w:rPr>
          <w:i w:val="0"/>
        </w:rPr>
        <w:t>Central Station</w:t>
      </w:r>
      <w:r w:rsidRPr="00F05173">
        <w:rPr>
          <w:i w:val="0"/>
        </w:rPr>
        <w:t xml:space="preserve"> device builds list of available devices </w:t>
      </w:r>
      <w:r>
        <w:rPr>
          <w:i w:val="0"/>
        </w:rPr>
        <w:t>of each</w:t>
      </w:r>
      <w:r w:rsidRPr="00F05173">
        <w:rPr>
          <w:i w:val="0"/>
        </w:rPr>
        <w:t xml:space="preserve"> room</w:t>
      </w:r>
      <w:r>
        <w:rPr>
          <w:i w:val="0"/>
        </w:rPr>
        <w:t xml:space="preserve"> it is responsible for</w:t>
      </w:r>
      <w:r w:rsidRPr="00F05173">
        <w:rPr>
          <w:i w:val="0"/>
        </w:rPr>
        <w:t>.</w:t>
      </w:r>
    </w:p>
    <w:p w14:paraId="14078E9C" w14:textId="06EF8F2B" w:rsidR="006E471A" w:rsidRDefault="006E471A" w:rsidP="006E471A">
      <w:pPr>
        <w:pStyle w:val="AuthorInstructions"/>
        <w:numPr>
          <w:ilvl w:val="1"/>
          <w:numId w:val="74"/>
        </w:numPr>
        <w:rPr>
          <w:i w:val="0"/>
        </w:rPr>
      </w:pPr>
      <w:r w:rsidRPr="00F05173">
        <w:rPr>
          <w:i w:val="0"/>
        </w:rPr>
        <w:t xml:space="preserve">User configures which devices he/she wants to view on the </w:t>
      </w:r>
      <w:r>
        <w:rPr>
          <w:i w:val="0"/>
        </w:rPr>
        <w:t>Central Station</w:t>
      </w:r>
      <w:r w:rsidRPr="00F05173">
        <w:rPr>
          <w:i w:val="0"/>
        </w:rPr>
        <w:t>.</w:t>
      </w:r>
    </w:p>
    <w:p w14:paraId="00F6A030" w14:textId="68E2AC15" w:rsidR="006E471A" w:rsidRPr="00F05173" w:rsidRDefault="006E471A" w:rsidP="006E471A">
      <w:pPr>
        <w:pStyle w:val="AuthorInstructions"/>
        <w:numPr>
          <w:ilvl w:val="1"/>
          <w:numId w:val="74"/>
        </w:numPr>
        <w:rPr>
          <w:i w:val="0"/>
        </w:rPr>
      </w:pPr>
      <w:r>
        <w:rPr>
          <w:i w:val="0"/>
        </w:rPr>
        <w:t>Central Station advises viewed devices that it will be alerting on their behalf.</w:t>
      </w:r>
    </w:p>
    <w:p w14:paraId="106BF6AE" w14:textId="1F6856F3" w:rsidR="006E471A" w:rsidRPr="00F05173" w:rsidRDefault="006E471A" w:rsidP="006E471A">
      <w:pPr>
        <w:pStyle w:val="AuthorInstructions"/>
        <w:numPr>
          <w:ilvl w:val="0"/>
          <w:numId w:val="74"/>
        </w:numPr>
        <w:rPr>
          <w:i w:val="0"/>
        </w:rPr>
      </w:pPr>
      <w:r w:rsidRPr="00F05173">
        <w:rPr>
          <w:i w:val="0"/>
        </w:rPr>
        <w:t>Use</w:t>
      </w:r>
      <w:r>
        <w:rPr>
          <w:i w:val="0"/>
        </w:rPr>
        <w:t>r</w:t>
      </w:r>
      <w:r w:rsidRPr="00F05173">
        <w:rPr>
          <w:i w:val="0"/>
        </w:rPr>
        <w:t xml:space="preserve"> sets the </w:t>
      </w:r>
      <w:r>
        <w:rPr>
          <w:i w:val="0"/>
        </w:rPr>
        <w:t>Central Station</w:t>
      </w:r>
      <w:r w:rsidRPr="00F05173">
        <w:rPr>
          <w:i w:val="0"/>
        </w:rPr>
        <w:t xml:space="preserve"> device into operational mode.</w:t>
      </w:r>
    </w:p>
    <w:p w14:paraId="18E32F41" w14:textId="7B768CFA" w:rsidR="006E471A" w:rsidRDefault="006E471A" w:rsidP="006E471A">
      <w:pPr>
        <w:pStyle w:val="AuthorInstructions"/>
        <w:numPr>
          <w:ilvl w:val="1"/>
          <w:numId w:val="74"/>
        </w:numPr>
        <w:rPr>
          <w:i w:val="0"/>
        </w:rPr>
      </w:pPr>
      <w:r>
        <w:rPr>
          <w:i w:val="0"/>
        </w:rPr>
        <w:t>Central Station</w:t>
      </w:r>
      <w:r w:rsidRPr="00F05173">
        <w:rPr>
          <w:i w:val="0"/>
        </w:rPr>
        <w:t xml:space="preserve"> connects to each configured device and collects the data from each device and displays it on the </w:t>
      </w:r>
      <w:r>
        <w:rPr>
          <w:i w:val="0"/>
        </w:rPr>
        <w:t>Central Station</w:t>
      </w:r>
      <w:r w:rsidRPr="00F05173">
        <w:rPr>
          <w:i w:val="0"/>
        </w:rPr>
        <w:t xml:space="preserve"> display.</w:t>
      </w:r>
    </w:p>
    <w:p w14:paraId="5E989EE0" w14:textId="77777777" w:rsidR="006E471A" w:rsidRDefault="006E471A" w:rsidP="006E471A">
      <w:pPr>
        <w:pStyle w:val="AuthorInstructions"/>
        <w:numPr>
          <w:ilvl w:val="0"/>
          <w:numId w:val="74"/>
        </w:numPr>
        <w:rPr>
          <w:i w:val="0"/>
        </w:rPr>
      </w:pPr>
      <w:r>
        <w:rPr>
          <w:i w:val="0"/>
        </w:rPr>
        <w:t>Device goes into alarm</w:t>
      </w:r>
    </w:p>
    <w:p w14:paraId="2013D9CC" w14:textId="4FD09368" w:rsidR="006E471A" w:rsidRDefault="006E471A" w:rsidP="006E471A">
      <w:pPr>
        <w:pStyle w:val="AuthorInstructions"/>
        <w:numPr>
          <w:ilvl w:val="1"/>
          <w:numId w:val="74"/>
        </w:numPr>
        <w:rPr>
          <w:i w:val="0"/>
        </w:rPr>
      </w:pPr>
      <w:r>
        <w:rPr>
          <w:i w:val="0"/>
        </w:rPr>
        <w:t>If a device viewed by the Central Station goes into alarm, the Central Station will signal the alarm.</w:t>
      </w:r>
    </w:p>
    <w:p w14:paraId="34971DCF" w14:textId="65582253" w:rsidR="006E471A" w:rsidRDefault="006E471A" w:rsidP="006E471A">
      <w:pPr>
        <w:pStyle w:val="AuthorInstructions"/>
        <w:numPr>
          <w:ilvl w:val="1"/>
          <w:numId w:val="74"/>
        </w:numPr>
        <w:rPr>
          <w:i w:val="0"/>
        </w:rPr>
      </w:pPr>
      <w:r>
        <w:rPr>
          <w:i w:val="0"/>
        </w:rPr>
        <w:t>The Central Station will acknowledge receipt and processing of the alarm back to the alarming device.</w:t>
      </w:r>
    </w:p>
    <w:p w14:paraId="245F589B" w14:textId="77777777" w:rsidR="006E471A" w:rsidRDefault="006E471A" w:rsidP="006E471A">
      <w:pPr>
        <w:pStyle w:val="AuthorInstructions"/>
        <w:numPr>
          <w:ilvl w:val="1"/>
          <w:numId w:val="74"/>
        </w:numPr>
        <w:rPr>
          <w:i w:val="0"/>
        </w:rPr>
      </w:pPr>
      <w:r>
        <w:rPr>
          <w:i w:val="0"/>
        </w:rPr>
        <w:t>The alarming device may or may not signal the alert based on its configuration.</w:t>
      </w:r>
    </w:p>
    <w:p w14:paraId="78D6F3F1" w14:textId="77777777" w:rsidR="006E471A" w:rsidRDefault="006E471A" w:rsidP="006E471A">
      <w:pPr>
        <w:pStyle w:val="AuthorInstructions"/>
        <w:numPr>
          <w:ilvl w:val="0"/>
          <w:numId w:val="74"/>
        </w:numPr>
        <w:rPr>
          <w:i w:val="0"/>
        </w:rPr>
      </w:pPr>
      <w:r>
        <w:rPr>
          <w:i w:val="0"/>
        </w:rPr>
        <w:t>User decides to Accept the alarm</w:t>
      </w:r>
    </w:p>
    <w:p w14:paraId="6959693F" w14:textId="518BD4EF" w:rsidR="006E471A" w:rsidRPr="00F05173" w:rsidRDefault="006E471A" w:rsidP="006E471A">
      <w:pPr>
        <w:pStyle w:val="AuthorInstructions"/>
        <w:numPr>
          <w:ilvl w:val="1"/>
          <w:numId w:val="74"/>
        </w:numPr>
        <w:rPr>
          <w:i w:val="0"/>
        </w:rPr>
      </w:pPr>
      <w:r>
        <w:rPr>
          <w:i w:val="0"/>
        </w:rPr>
        <w:t>If the user decides to accept the alarm, the Central Station will send an Accept message to the alarming device and stop signaling the alarm locally.</w:t>
      </w:r>
    </w:p>
    <w:p w14:paraId="3643BCC6" w14:textId="77777777" w:rsidR="00DC7937" w:rsidRPr="00D26514" w:rsidRDefault="00DC7937" w:rsidP="00DC7937">
      <w:pPr>
        <w:pStyle w:val="BodyText"/>
        <w:rPr>
          <w:lang w:eastAsia="x-none"/>
        </w:rPr>
      </w:pPr>
    </w:p>
    <w:p w14:paraId="5FADBA9D" w14:textId="77777777" w:rsidR="00DC7937" w:rsidRPr="00EA3BCB" w:rsidRDefault="00DC7937" w:rsidP="00DC7937">
      <w:pPr>
        <w:pStyle w:val="BodyText"/>
        <w:rPr>
          <w:b/>
          <w:lang w:eastAsia="x-none"/>
        </w:rPr>
      </w:pPr>
      <w:r w:rsidRPr="00EA3BCB">
        <w:rPr>
          <w:b/>
          <w:lang w:eastAsia="x-none"/>
        </w:rPr>
        <w:t>Post-conditions:</w:t>
      </w:r>
    </w:p>
    <w:p w14:paraId="14775315" w14:textId="125AAD30" w:rsidR="0020302A" w:rsidRDefault="0020302A" w:rsidP="0020302A">
      <w:pPr>
        <w:pStyle w:val="AuthorInstructions"/>
        <w:rPr>
          <w:i w:val="0"/>
        </w:rPr>
      </w:pPr>
      <w:r>
        <w:rPr>
          <w:i w:val="0"/>
        </w:rPr>
        <w:lastRenderedPageBreak/>
        <w:t>A patient room that has no audible alarms or alert sounds going off.  This enables the patient to get more rest and less stressed.</w:t>
      </w:r>
    </w:p>
    <w:p w14:paraId="3BB2B902" w14:textId="6EE69B03" w:rsidR="0020302A" w:rsidRDefault="0020302A" w:rsidP="0020302A">
      <w:pPr>
        <w:pStyle w:val="AuthorInstructions"/>
        <w:rPr>
          <w:i w:val="0"/>
        </w:rPr>
      </w:pPr>
    </w:p>
    <w:p w14:paraId="1FD5A85F" w14:textId="77777777" w:rsidR="0020302A" w:rsidRPr="0020302A" w:rsidRDefault="0020302A" w:rsidP="0020302A">
      <w:pPr>
        <w:pStyle w:val="AuthorInstructions"/>
        <w:rPr>
          <w:i w:val="0"/>
        </w:rPr>
      </w:pPr>
    </w:p>
    <w:p w14:paraId="76362A6D" w14:textId="2E3087A8" w:rsidR="00DC7937" w:rsidRPr="00D26514" w:rsidRDefault="00DC7937" w:rsidP="00DC7937">
      <w:pPr>
        <w:pStyle w:val="Heading4"/>
        <w:numPr>
          <w:ilvl w:val="0"/>
          <w:numId w:val="0"/>
        </w:numPr>
        <w:ind w:left="864" w:hanging="864"/>
        <w:rPr>
          <w:noProof w:val="0"/>
        </w:rPr>
      </w:pPr>
      <w:bookmarkStart w:id="51" w:name="_Toc57392147"/>
      <w:r w:rsidRPr="00D26514">
        <w:rPr>
          <w:noProof w:val="0"/>
        </w:rPr>
        <w:t>X.4.2.</w:t>
      </w:r>
      <w:r w:rsidR="007539E7">
        <w:rPr>
          <w:noProof w:val="0"/>
        </w:rPr>
        <w:t>5</w:t>
      </w:r>
      <w:r w:rsidRPr="00D26514">
        <w:rPr>
          <w:noProof w:val="0"/>
        </w:rPr>
        <w:t xml:space="preserve"> Use Case #</w:t>
      </w:r>
      <w:r w:rsidR="007539E7">
        <w:rPr>
          <w:noProof w:val="0"/>
        </w:rPr>
        <w:t>5</w:t>
      </w:r>
      <w:r w:rsidRPr="00D26514">
        <w:rPr>
          <w:noProof w:val="0"/>
        </w:rPr>
        <w:t xml:space="preserve">: </w:t>
      </w:r>
      <w:r>
        <w:rPr>
          <w:noProof w:val="0"/>
        </w:rPr>
        <w:t>SDPi-</w:t>
      </w:r>
      <w:r w:rsidR="00B42962">
        <w:rPr>
          <w:noProof w:val="0"/>
        </w:rPr>
        <w:t>A Silent ICU Alert Distribution - SICU</w:t>
      </w:r>
      <w:bookmarkEnd w:id="51"/>
    </w:p>
    <w:p w14:paraId="34D4EAE5" w14:textId="4C495962" w:rsidR="00B42962" w:rsidRDefault="00B42962" w:rsidP="00B42962">
      <w:pPr>
        <w:pStyle w:val="AuthorInstructions"/>
        <w:rPr>
          <w:i w:val="0"/>
        </w:rPr>
      </w:pPr>
      <w:r>
        <w:rPr>
          <w:i w:val="0"/>
        </w:rPr>
        <w:t>Alerts from bedside devices and Central Stations are delegated to and signaled at the caregiver’s mobile device.</w:t>
      </w:r>
    </w:p>
    <w:p w14:paraId="34F6F25F" w14:textId="6C09D96E" w:rsidR="00983CCE" w:rsidRPr="00DC7937" w:rsidRDefault="00983CCE" w:rsidP="00B42962">
      <w:pPr>
        <w:pStyle w:val="AuthorInstructions"/>
        <w:rPr>
          <w:i w:val="0"/>
        </w:rPr>
      </w:pPr>
      <w:r>
        <w:rPr>
          <w:i w:val="0"/>
        </w:rPr>
        <w:t>Additional information on this Use Case can be found in Volume 1 – Appendix C.6.</w:t>
      </w:r>
    </w:p>
    <w:p w14:paraId="67441EF1" w14:textId="1C96F16B" w:rsidR="00B42962" w:rsidRPr="00D26514" w:rsidRDefault="00B42962" w:rsidP="00B42962">
      <w:pPr>
        <w:pStyle w:val="Heading5"/>
        <w:numPr>
          <w:ilvl w:val="0"/>
          <w:numId w:val="0"/>
        </w:numPr>
        <w:rPr>
          <w:noProof w:val="0"/>
        </w:rPr>
      </w:pPr>
      <w:bookmarkStart w:id="52" w:name="_Toc57392148"/>
      <w:r w:rsidRPr="00D26514">
        <w:rPr>
          <w:noProof w:val="0"/>
        </w:rPr>
        <w:t>X.4.2.</w:t>
      </w:r>
      <w:r>
        <w:rPr>
          <w:noProof w:val="0"/>
        </w:rPr>
        <w:t>5</w:t>
      </w:r>
      <w:r w:rsidRPr="00D26514">
        <w:rPr>
          <w:noProof w:val="0"/>
        </w:rPr>
        <w:t xml:space="preserve">.1 </w:t>
      </w:r>
      <w:r>
        <w:rPr>
          <w:noProof w:val="0"/>
        </w:rPr>
        <w:t>SDPi S</w:t>
      </w:r>
      <w:r w:rsidR="00833DEA">
        <w:rPr>
          <w:noProof w:val="0"/>
        </w:rPr>
        <w:t>ICU</w:t>
      </w:r>
      <w:r w:rsidRPr="00D26514">
        <w:rPr>
          <w:bCs/>
          <w:noProof w:val="0"/>
        </w:rPr>
        <w:t xml:space="preserve"> </w:t>
      </w:r>
      <w:r w:rsidRPr="00D26514">
        <w:rPr>
          <w:noProof w:val="0"/>
        </w:rPr>
        <w:t>Use Case Description</w:t>
      </w:r>
      <w:bookmarkEnd w:id="52"/>
    </w:p>
    <w:p w14:paraId="3B63F5E4" w14:textId="17C49FD6" w:rsidR="00B42962" w:rsidRPr="00DC7937" w:rsidRDefault="00B42962" w:rsidP="00B42962">
      <w:pPr>
        <w:pStyle w:val="AuthorInstructions"/>
        <w:rPr>
          <w:i w:val="0"/>
        </w:rPr>
      </w:pPr>
      <w:r>
        <w:rPr>
          <w:i w:val="0"/>
        </w:rPr>
        <w:t>This Use Case covers the implementation of a “Silent” ICU.  SDC based devices in the patient room delegate their alerts to a multi-patient Central Station which in turn delegates its alerts to a caregiver’s mobile device.  This results in</w:t>
      </w:r>
      <w:r w:rsidR="00833DEA">
        <w:rPr>
          <w:i w:val="0"/>
        </w:rPr>
        <w:t xml:space="preserve"> a Silent ICU.</w:t>
      </w:r>
    </w:p>
    <w:p w14:paraId="4E29378E" w14:textId="146E8F13" w:rsidR="00DC7937" w:rsidRPr="00D26514" w:rsidRDefault="00DC7937" w:rsidP="00DC7937">
      <w:pPr>
        <w:pStyle w:val="Heading5"/>
        <w:numPr>
          <w:ilvl w:val="0"/>
          <w:numId w:val="0"/>
        </w:numPr>
        <w:rPr>
          <w:noProof w:val="0"/>
        </w:rPr>
      </w:pPr>
      <w:bookmarkStart w:id="53" w:name="_Toc57392149"/>
      <w:r w:rsidRPr="00D26514">
        <w:rPr>
          <w:noProof w:val="0"/>
        </w:rPr>
        <w:t>X.4.2.</w:t>
      </w:r>
      <w:r w:rsidR="007539E7">
        <w:rPr>
          <w:noProof w:val="0"/>
        </w:rPr>
        <w:t>5</w:t>
      </w:r>
      <w:r w:rsidRPr="00D26514">
        <w:rPr>
          <w:noProof w:val="0"/>
        </w:rPr>
        <w:t xml:space="preserve">.2 </w:t>
      </w:r>
      <w:r>
        <w:rPr>
          <w:noProof w:val="0"/>
        </w:rPr>
        <w:t>SDPi S</w:t>
      </w:r>
      <w:r w:rsidR="00B42962">
        <w:rPr>
          <w:noProof w:val="0"/>
        </w:rPr>
        <w:t>ICU</w:t>
      </w:r>
      <w:r w:rsidRPr="00D26514">
        <w:rPr>
          <w:noProof w:val="0"/>
        </w:rPr>
        <w:t xml:space="preserve"> Process Flow</w:t>
      </w:r>
      <w:bookmarkEnd w:id="53"/>
    </w:p>
    <w:p w14:paraId="1E451CF4" w14:textId="77777777" w:rsidR="00DC7937" w:rsidRPr="00D26514" w:rsidRDefault="00DC7937" w:rsidP="00DC7937">
      <w:pPr>
        <w:pStyle w:val="AuthorInstructions"/>
      </w:pPr>
      <w:r w:rsidRPr="00D26514">
        <w:t xml:space="preserve">&lt;Diagram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 </w:t>
      </w:r>
    </w:p>
    <w:p w14:paraId="5C74725D" w14:textId="77777777" w:rsidR="00DC7937" w:rsidRPr="00D26514" w:rsidRDefault="00DC7937" w:rsidP="00DC7937">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7A543CB0" w14:textId="77777777" w:rsidR="00DC7937" w:rsidRPr="00D26514" w:rsidRDefault="00DC7937" w:rsidP="00DC7937">
      <w:pPr>
        <w:pStyle w:val="AuthorInstructions"/>
      </w:pPr>
      <w:r w:rsidRPr="00D26514">
        <w:t>If there are detailed behavioral rules that apply to a specific process flow or multiple process flows, an appendix may be added as needed.&gt;</w:t>
      </w:r>
    </w:p>
    <w:p w14:paraId="0CA92327" w14:textId="77777777" w:rsidR="00DC7937" w:rsidRPr="00D26514" w:rsidRDefault="00DC7937" w:rsidP="00DC7937">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proofErr w:type="gramStart"/>
      <w:r w:rsidRPr="00D26514">
        <w:t>acronym:actor</w:t>
      </w:r>
      <w:proofErr w:type="spellEnd"/>
      <w:proofErr w:type="gramEnd"/>
      <w:r w:rsidRPr="00D26514">
        <w:t xml:space="preserve"> name if referencing an actor from a different profile.&gt;</w:t>
      </w:r>
    </w:p>
    <w:p w14:paraId="4FB64258" w14:textId="77777777" w:rsidR="00DC7937" w:rsidRPr="00D26514" w:rsidRDefault="00DC7937" w:rsidP="00DC7937">
      <w:pPr>
        <w:pStyle w:val="AuthorInstructions"/>
      </w:pPr>
      <w:r w:rsidRPr="00D26514">
        <w:t>&lt;Modify the following “Swimlane Diagram”.&gt;</w:t>
      </w:r>
    </w:p>
    <w:p w14:paraId="1E1C0622" w14:textId="77777777" w:rsidR="00DC7937" w:rsidRPr="00D26514" w:rsidRDefault="00DC7937" w:rsidP="00DC7937">
      <w:pPr>
        <w:pStyle w:val="AuthorInstructions"/>
      </w:pPr>
    </w:p>
    <w:p w14:paraId="342409DD" w14:textId="77777777" w:rsidR="00DC7937" w:rsidRPr="00D26514" w:rsidRDefault="00DC7937" w:rsidP="00DC7937">
      <w:pPr>
        <w:pStyle w:val="AuthorInstructions"/>
      </w:pPr>
      <w:r w:rsidRPr="00D26514">
        <w:rPr>
          <w:noProof/>
        </w:rPr>
        <w:lastRenderedPageBreak/>
        <mc:AlternateContent>
          <mc:Choice Requires="wps">
            <w:drawing>
              <wp:anchor distT="0" distB="0" distL="114300" distR="114300" simplePos="0" relativeHeight="251673088" behindDoc="0" locked="0" layoutInCell="1" allowOverlap="1" wp14:anchorId="44C5F5E6" wp14:editId="79774787">
                <wp:simplePos x="0" y="0"/>
                <wp:positionH relativeFrom="column">
                  <wp:posOffset>1109218</wp:posOffset>
                </wp:positionH>
                <wp:positionV relativeFrom="paragraph">
                  <wp:posOffset>686435</wp:posOffset>
                </wp:positionV>
                <wp:extent cx="1371600" cy="276999"/>
                <wp:effectExtent l="0" t="0" r="0" b="0"/>
                <wp:wrapNone/>
                <wp:docPr id="178"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25E763AF" w14:textId="77777777" w:rsidR="00983CCE" w:rsidRDefault="00983CCE" w:rsidP="00DC7937">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44C5F5E6" id="_x0000_s1198" type="#_x0000_t202" style="position:absolute;margin-left:87.35pt;margin-top:54.05pt;width:108pt;height:21.8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" filled="f" stroked="f">
                <v:textbox style="mso-fit-shape-to-text:t">
                  <w:txbxContent>
                    <w:p w14:paraId="25E763AF" w14:textId="77777777" w:rsidR="00983CCE" w:rsidRDefault="00983CCE" w:rsidP="00DC7937">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74112" behindDoc="0" locked="0" layoutInCell="1" allowOverlap="1" wp14:anchorId="6FFFF11D" wp14:editId="48D1D51A">
                <wp:simplePos x="0" y="0"/>
                <wp:positionH relativeFrom="column">
                  <wp:posOffset>1130935</wp:posOffset>
                </wp:positionH>
                <wp:positionV relativeFrom="paragraph">
                  <wp:posOffset>1009650</wp:posOffset>
                </wp:positionV>
                <wp:extent cx="1371600" cy="0"/>
                <wp:effectExtent l="38100" t="76200" r="0" b="95250"/>
                <wp:wrapNone/>
                <wp:docPr id="179"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CAB353" id="Straight Arrow Connector 57" o:spid="_x0000_s1026" type="#_x0000_t32" style="position:absolute;margin-left:89.05pt;margin-top:79.5pt;width:108pt;height:0;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" strokecolor="black [3213]" strokeweight=".5pt">
                <v:stroke endarrow="block" joinstyle="miter"/>
              </v:shape>
            </w:pict>
          </mc:Fallback>
        </mc:AlternateContent>
      </w:r>
      <w:r w:rsidRPr="00D26514">
        <w:rPr>
          <w:noProof/>
        </w:rPr>
        <mc:AlternateContent>
          <mc:Choice Requires="wpc">
            <w:drawing>
              <wp:inline distT="0" distB="0" distL="0" distR="0" wp14:anchorId="34E9321E" wp14:editId="71348369">
                <wp:extent cx="5775960" cy="6973824"/>
                <wp:effectExtent l="0" t="0" r="0" b="0"/>
                <wp:docPr id="220" name="Canvas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5DEA4D" w14:textId="77777777" w:rsidR="00983CCE" w:rsidRDefault="00983CCE" w:rsidP="00DC7937">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181"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3FDF5" w14:textId="77777777" w:rsidR="00983CCE" w:rsidRDefault="00983CCE" w:rsidP="00DC7937">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182"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E41DD7" w14:textId="77777777" w:rsidR="00983CCE" w:rsidRDefault="00983CCE" w:rsidP="00DC7937">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83" name="Straight Connector 183"/>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84" name="Rectangle 184"/>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85" name="Rectangle 185"/>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86" name="Rectangle 186"/>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87" name="Rectangle 187"/>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88" name="Rectangle 188"/>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89" name="Rectangle 189"/>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90" name="Rectangle 190"/>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91" name="Straight Connector 191"/>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92" name="Rectangle 192"/>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93" name="Rectangle 193"/>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94" name="Rectangle 194"/>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95" name="Rectangle 195"/>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96" name="Straight Connector 196"/>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TextBox 38"/>
                        <wps:cNvSpPr txBox="1"/>
                        <wps:spPr>
                          <a:xfrm>
                            <a:off x="2946539" y="2035454"/>
                            <a:ext cx="888556" cy="456165"/>
                          </a:xfrm>
                          <a:prstGeom prst="rect">
                            <a:avLst/>
                          </a:prstGeom>
                          <a:noFill/>
                        </wps:spPr>
                        <wps:txbx>
                          <w:txbxContent>
                            <w:p w14:paraId="2585660A" w14:textId="77777777" w:rsidR="00983CCE" w:rsidRDefault="00983CCE" w:rsidP="00DC7937">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99" name="Straight Arrow Connector 199"/>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01" name="Straight Connector 201"/>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02" name="TextBox 43"/>
                        <wps:cNvSpPr txBox="1"/>
                        <wps:spPr>
                          <a:xfrm>
                            <a:off x="4648473" y="5755223"/>
                            <a:ext cx="990156" cy="456165"/>
                          </a:xfrm>
                          <a:prstGeom prst="rect">
                            <a:avLst/>
                          </a:prstGeom>
                          <a:noFill/>
                        </wps:spPr>
                        <wps:txbx>
                          <w:txbxContent>
                            <w:p w14:paraId="183830F0" w14:textId="77777777" w:rsidR="00983CCE" w:rsidRDefault="00983CCE" w:rsidP="00DC7937">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203" name="Straight Connector 203"/>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TextBox 74"/>
                        <wps:cNvSpPr txBox="1"/>
                        <wps:spPr>
                          <a:xfrm>
                            <a:off x="1102598" y="1143168"/>
                            <a:ext cx="1371600" cy="276999"/>
                          </a:xfrm>
                          <a:prstGeom prst="rect">
                            <a:avLst/>
                          </a:prstGeom>
                          <a:noFill/>
                        </wps:spPr>
                        <wps:txbx>
                          <w:txbxContent>
                            <w:p w14:paraId="0912EA17" w14:textId="77777777" w:rsidR="00983CCE" w:rsidRDefault="00983CCE" w:rsidP="00DC7937">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208" name="Straight Arrow Connector 208"/>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TextBox 74"/>
                        <wps:cNvSpPr txBox="1"/>
                        <wps:spPr>
                          <a:xfrm>
                            <a:off x="1106592" y="1681726"/>
                            <a:ext cx="1371600" cy="277495"/>
                          </a:xfrm>
                          <a:prstGeom prst="rect">
                            <a:avLst/>
                          </a:prstGeom>
                          <a:noFill/>
                        </wps:spPr>
                        <wps:txbx>
                          <w:txbxContent>
                            <w:p w14:paraId="041AF16C" w14:textId="77777777" w:rsidR="00983CCE" w:rsidRDefault="00983CCE" w:rsidP="00DC7937">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210" name="Straight Arrow Connector 210"/>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 name="TextBox 85"/>
                        <wps:cNvSpPr txBox="1"/>
                        <wps:spPr>
                          <a:xfrm>
                            <a:off x="1285914" y="5478031"/>
                            <a:ext cx="1371600" cy="276999"/>
                          </a:xfrm>
                          <a:prstGeom prst="rect">
                            <a:avLst/>
                          </a:prstGeom>
                          <a:noFill/>
                        </wps:spPr>
                        <wps:txbx>
                          <w:txbxContent>
                            <w:p w14:paraId="2B5D3E3F" w14:textId="77777777" w:rsidR="00983CCE" w:rsidRDefault="00983CCE" w:rsidP="00DC7937">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212" name="Straight Arrow Connector 212"/>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TextBox 84"/>
                        <wps:cNvSpPr txBox="1"/>
                        <wps:spPr>
                          <a:xfrm>
                            <a:off x="1285914" y="5904748"/>
                            <a:ext cx="1371600" cy="276999"/>
                          </a:xfrm>
                          <a:prstGeom prst="rect">
                            <a:avLst/>
                          </a:prstGeom>
                          <a:noFill/>
                        </wps:spPr>
                        <wps:txbx>
                          <w:txbxContent>
                            <w:p w14:paraId="63BDFDD2" w14:textId="77777777" w:rsidR="00983CCE" w:rsidRDefault="00983CCE" w:rsidP="00DC7937">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214" name="Straight Arrow Connector 214"/>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5" name="TextBox 79"/>
                        <wps:cNvSpPr txBox="1"/>
                        <wps:spPr>
                          <a:xfrm>
                            <a:off x="1094400" y="2765306"/>
                            <a:ext cx="1371600" cy="277495"/>
                          </a:xfrm>
                          <a:prstGeom prst="rect">
                            <a:avLst/>
                          </a:prstGeom>
                          <a:noFill/>
                        </wps:spPr>
                        <wps:txbx>
                          <w:txbxContent>
                            <w:p w14:paraId="697C626B" w14:textId="77777777" w:rsidR="00983CCE" w:rsidRDefault="00983CCE" w:rsidP="00DC7937">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216" name="Straight Arrow Connector 216"/>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Box 79"/>
                        <wps:cNvSpPr txBox="1"/>
                        <wps:spPr>
                          <a:xfrm>
                            <a:off x="1094400" y="3801024"/>
                            <a:ext cx="1371600" cy="276999"/>
                          </a:xfrm>
                          <a:prstGeom prst="rect">
                            <a:avLst/>
                          </a:prstGeom>
                          <a:noFill/>
                        </wps:spPr>
                        <wps:txbx>
                          <w:txbxContent>
                            <w:p w14:paraId="087F06E1" w14:textId="77777777" w:rsidR="00983CCE" w:rsidRDefault="00983CCE" w:rsidP="00DC7937">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218" name="Straight Arrow Connector 218"/>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Box 79"/>
                        <wps:cNvSpPr txBox="1"/>
                        <wps:spPr>
                          <a:xfrm>
                            <a:off x="1118784" y="4418633"/>
                            <a:ext cx="1371600" cy="277495"/>
                          </a:xfrm>
                          <a:prstGeom prst="rect">
                            <a:avLst/>
                          </a:prstGeom>
                          <a:noFill/>
                        </wps:spPr>
                        <wps:txbx>
                          <w:txbxContent>
                            <w:p w14:paraId="4E3F6AA8" w14:textId="77777777" w:rsidR="00983CCE" w:rsidRDefault="00983CCE" w:rsidP="00DC7937">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34E9321E" id="Canvas 220" o:spid="_x0000_s1199" editas="canvas" style="width:454.8pt;height:549.1pt;mso-position-horizontal-relative:char;mso-position-vertical-relative:line" coordsize="57759,697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">
                <v:shape id="_x0000_s1200" type="#_x0000_t75" style="position:absolute;width:57759;height:69735;visibility:visible;mso-wrap-style:square">
                  <v:fill o:detectmouseclick="t"/>
                  <v:path o:connecttype="none"/>
                </v:shape>
                <v:shape id="Flowchart: Process 89" o:spid="_x0000_s1201" type="#_x0000_t109" style="position:absolute;left:1733;top:342;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" filled="f" stroked="f" strokeweight="1pt">
                  <v:textbox inset="2.44564mm,1.2228mm,2.44564mm,1.2228mm">
                    <w:txbxContent>
                      <w:p w14:paraId="345DEA4D" w14:textId="77777777" w:rsidR="00983CCE" w:rsidRDefault="00983CCE" w:rsidP="00DC7937">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202" type="#_x0000_t109" style="position:absolute;left:18610;top:328;width:17024;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" fillcolor="white [3212]" stroked="f" strokeweight="1pt">
                  <v:textbox inset="2.44564mm,1.2228mm,2.44564mm,1.2228mm">
                    <w:txbxContent>
                      <w:p w14:paraId="1713FDF5" w14:textId="77777777" w:rsidR="00983CCE" w:rsidRDefault="00983CCE" w:rsidP="00DC7937">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203" type="#_x0000_t109" style="position:absolute;left:35634;top:328;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" fillcolor="white [3212]" stroked="f" strokeweight="1pt">
                  <v:textbox inset="2.44564mm,1.2228mm,2.44564mm,1.2228mm">
                    <w:txbxContent>
                      <w:p w14:paraId="78E41DD7" w14:textId="77777777" w:rsidR="00983CCE" w:rsidRDefault="00983CCE" w:rsidP="00DC7937">
                        <w:pPr>
                          <w:pStyle w:val="NormalWeb"/>
                          <w:spacing w:before="0"/>
                          <w:jc w:val="center"/>
                        </w:pPr>
                        <w:r>
                          <w:rPr>
                            <w:rFonts w:asciiTheme="minorHAnsi" w:hAnsi="Calibri" w:cstheme="minorBidi"/>
                            <w:color w:val="000000" w:themeColor="text1"/>
                            <w:kern w:val="24"/>
                          </w:rPr>
                          <w:t>Actor B/Actor C</w:t>
                        </w:r>
                      </w:p>
                    </w:txbxContent>
                  </v:textbox>
                </v:shape>
                <v:line id="Straight Connector 183" o:spid="_x0000_s1204" style="position:absolute;visibility:visible;mso-wrap-style:square" from="9658,4005" to="9658,650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" strokecolor="black [3213]" strokeweight=".5pt">
                  <v:stroke dashstyle="dash" joinstyle="miter"/>
                </v:line>
                <v:rect id="Rectangle 184" o:spid="_x0000_s1205" style="position:absolute;left:8190;top:44539;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" fillcolor="white [3212]" strokecolor="black [3213]" strokeweight="1pt">
                  <v:textbox inset="2.44564mm,1.2228mm,2.44564mm,1.2228mm"/>
                </v:rect>
                <v:rect id="Rectangle 185" o:spid="_x0000_s1206" style="position:absolute;left:8190;top:5584;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" fillcolor="white [3212]" strokecolor="black [3213]" strokeweight="1pt">
                  <v:textbox inset="2.44564mm,1.2228mm,2.44564mm,1.2228mm"/>
                </v:rect>
                <v:rect id="Rectangle 186" o:spid="_x0000_s1207" style="position:absolute;left:8190;top:18105;width:2935;height:3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" fillcolor="white [3212]" strokecolor="black [3213]" strokeweight="1pt">
                  <v:textbox inset="2.44564mm,1.2228mm,2.44564mm,1.2228mm"/>
                </v:rect>
                <v:rect id="Rectangle 187" o:spid="_x0000_s1208" style="position:absolute;left:8190;top:27457;width:2935;height:6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" fillcolor="white [3212]" strokecolor="black [3213]" strokeweight="1pt">
                  <v:textbox inset="2.44564mm,1.2228mm,2.44564mm,1.2228mm"/>
                </v:rect>
                <v:rect id="Rectangle 188" o:spid="_x0000_s1209" style="position:absolute;left:8190;top:38598;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" fillcolor="white [3212]" strokecolor="black [3213]" strokeweight="1pt">
                  <v:textbox inset="2.44564mm,1.2228mm,2.44564mm,1.2228mm"/>
                </v:rect>
                <v:rect id="Rectangle 189" o:spid="_x0000_s1210" style="position:absolute;left:8190;top:55830;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" fillcolor="white [3212]" strokecolor="black [3213]" strokeweight="1pt">
                  <v:textbox inset="2.44564mm,1.2228mm,2.44564mm,1.2228mm"/>
                </v:rect>
                <v:rect id="Rectangle 190" o:spid="_x0000_s1211" style="position:absolute;left:8190;top:60327;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" fillcolor="white [3212]" strokecolor="black [3213]" strokeweight="1pt">
                  <v:textbox inset="2.44564mm,1.2228mm,2.44564mm,1.2228mm"/>
                </v:rect>
                <v:line id="Straight Connector 191" o:spid="_x0000_s1212" style="position:absolute;visibility:visible;mso-wrap-style:square" from="26575,4481" to="26575,648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" strokecolor="black [3213]" strokeweight=".5pt">
                  <v:stroke dashstyle="dash" joinstyle="miter"/>
                </v:line>
                <v:rect id="Rectangle 192" o:spid="_x0000_s1213" style="position:absolute;left:25107;top:5358;width:2935;height:161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" fillcolor="white [3212]" strokecolor="black [3213]" strokeweight="1pt">
                  <v:textbox inset="2.44564mm,1.2228mm,2.44564mm,1.2228mm"/>
                </v:rect>
                <v:rect id="Rectangle 193" o:spid="_x0000_s1214" style="position:absolute;left:25107;top:23430;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" fillcolor="white [3212]" strokecolor="black [3213]" strokeweight="1pt">
                  <v:textbox inset="2.44564mm,1.2228mm,2.44564mm,1.2228mm"/>
                </v:rect>
                <v:rect id="Rectangle 194" o:spid="_x0000_s1215" style="position:absolute;left:25107;top:38372;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" fillcolor="white [3212]" strokecolor="black [3213]" strokeweight="1pt">
                  <v:textbox inset="2.44564mm,1.2228mm,2.44564mm,1.2228mm"/>
                </v:rect>
                <v:rect id="Rectangle 195" o:spid="_x0000_s1216" style="position:absolute;left:25107;top:44313;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" fillcolor="white [3212]" strokecolor="black [3213]" strokeweight="1pt">
                  <v:textbox inset="2.44564mm,1.2228mm,2.44564mm,1.2228mm"/>
                </v:rect>
                <v:line id="Straight Connector 196" o:spid="_x0000_s1217" style="position:absolute;visibility:visible;mso-wrap-style:square" from="28042,24483" to="33546,24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T7nyQAAAOE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" strokecolor="black [3213]" strokeweight=".5pt">
                  <v:stroke joinstyle="miter"/>
                </v:line>
                <v:line id="Straight Connector 197" o:spid="_x0000_s1218" style="position:absolute;visibility:visible;mso-wrap-style:square" from="33546,24483" to="33546,27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" strokecolor="black [3213]" strokeweight=".5pt">
                  <v:stroke joinstyle="miter"/>
                </v:line>
                <v:shape id="TextBox 38" o:spid="_x0000_s1219" type="#_x0000_t202" style="position:absolute;left:29465;top:20354;width:8885;height:4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" filled="f" stroked="f">
                  <v:textbox style="mso-fit-shape-to-text:t" inset="2.44564mm,1.2228mm,2.44564mm,1.2228mm">
                    <w:txbxContent>
                      <w:p w14:paraId="2585660A" w14:textId="77777777" w:rsidR="00983CCE" w:rsidRDefault="00983CCE" w:rsidP="00DC7937">
                        <w:pPr>
                          <w:pStyle w:val="NormalWeb"/>
                          <w:spacing w:before="0"/>
                        </w:pPr>
                        <w:r>
                          <w:rPr>
                            <w:rFonts w:asciiTheme="minorHAnsi" w:hAnsi="Calibri" w:cstheme="minorBidi"/>
                            <w:color w:val="000000" w:themeColor="text1"/>
                            <w:kern w:val="24"/>
                          </w:rPr>
                          <w:t>Internal action 1</w:t>
                        </w:r>
                      </w:p>
                    </w:txbxContent>
                  </v:textbox>
                </v:shape>
                <v:shape id="Straight Arrow Connector 199" o:spid="_x0000_s1220" type="#_x0000_t32" style="position:absolute;left:28042;top:27231;width:550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" strokecolor="black [3213]" strokeweight=".5pt">
                  <v:stroke endarrow="block" joinstyle="miter"/>
                </v:shape>
                <v:rect id="Rectangle 200" o:spid="_x0000_s1221" style="position:absolute;left:43555;top:54647;width:2935;height:108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" fillcolor="white [3212]" strokecolor="black [3213]" strokeweight="1pt">
                  <v:textbox inset="2.44564mm,1.2228mm,2.44564mm,1.2228mm"/>
                </v:rect>
                <v:line id="Straight Connector 201" o:spid="_x0000_s1222" style="position:absolute;visibility:visible;mso-wrap-style:square" from="44703,4481" to="44908,546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" strokecolor="black [3213]" strokeweight=".5pt">
                  <v:stroke dashstyle="dash" joinstyle="miter"/>
                </v:line>
                <v:shape id="TextBox 43" o:spid="_x0000_s1223" type="#_x0000_t202" style="position:absolute;left:46484;top:57552;width:9902;height:45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" filled="f" stroked="f">
                  <v:textbox style="mso-fit-shape-to-text:t" inset="2.44564mm,1.2228mm,2.44564mm,1.2228mm">
                    <w:txbxContent>
                      <w:p w14:paraId="183830F0" w14:textId="77777777" w:rsidR="00983CCE" w:rsidRDefault="00983CCE" w:rsidP="00DC7937">
                        <w:pPr>
                          <w:pStyle w:val="NormalWeb"/>
                          <w:spacing w:before="0"/>
                        </w:pPr>
                        <w:r>
                          <w:rPr>
                            <w:rFonts w:asciiTheme="minorHAnsi" w:hAnsi="Calibri" w:cstheme="minorBidi"/>
                            <w:color w:val="000000" w:themeColor="text1"/>
                            <w:kern w:val="24"/>
                          </w:rPr>
                          <w:t>Internal action 2</w:t>
                        </w:r>
                      </w:p>
                    </w:txbxContent>
                  </v:textbox>
                </v:shape>
                <v:line id="Straight Connector 203" o:spid="_x0000_s1224" style="position:absolute;visibility:visible;mso-wrap-style:square" from="46490,61819" to="51993,618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" strokecolor="black [3213]" strokeweight=".5pt">
                  <v:stroke joinstyle="miter"/>
                </v:line>
                <v:line id="Straight Connector 204" o:spid="_x0000_s1225" style="position:absolute;visibility:visible;mso-wrap-style:square" from="51964,61819" to="51964,645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" strokecolor="black [3213]" strokeweight=".5pt">
                  <v:stroke joinstyle="miter"/>
                </v:line>
                <v:shape id="Straight Arrow Connector 205" o:spid="_x0000_s1226" type="#_x0000_t32" style="position:absolute;left:46490;top:64567;width:550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" strokecolor="black [3213]" strokeweight=".5pt">
                  <v:stroke endarrow="block" joinstyle="miter"/>
                </v:shape>
                <v:shape id="Straight Arrow Connector 206" o:spid="_x0000_s1227" type="#_x0000_t32" style="position:absolute;left:11172;top:14500;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" strokecolor="black [3213]" strokeweight=".5pt">
                  <v:stroke endarrow="block" joinstyle="miter"/>
                </v:shape>
                <v:shape id="TextBox 74" o:spid="_x0000_s1228" type="#_x0000_t202" style="position:absolute;left:11025;top:11431;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" filled="f" stroked="f">
                  <v:textbox style="mso-fit-shape-to-text:t">
                    <w:txbxContent>
                      <w:p w14:paraId="0912EA17" w14:textId="77777777" w:rsidR="00983CCE" w:rsidRDefault="00983CCE" w:rsidP="00DC7937">
                        <w:pPr>
                          <w:pStyle w:val="NormalWeb"/>
                          <w:spacing w:before="0"/>
                        </w:pPr>
                        <w:r>
                          <w:rPr>
                            <w:rFonts w:asciiTheme="minorHAnsi" w:hAnsi="Calibri" w:cstheme="minorBidi"/>
                            <w:color w:val="000000" w:themeColor="text1"/>
                            <w:kern w:val="24"/>
                          </w:rPr>
                          <w:t>Transaction-B [B]</w:t>
                        </w:r>
                      </w:p>
                    </w:txbxContent>
                  </v:textbox>
                </v:shape>
                <v:shape id="Straight Arrow Connector 208" o:spid="_x0000_s1229" type="#_x0000_t32" style="position:absolute;left:11172;top:20018;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" strokecolor="black [3213]" strokeweight=".5pt">
                  <v:stroke endarrow="block" joinstyle="miter"/>
                </v:shape>
                <v:shape id="TextBox 74" o:spid="_x0000_s1230" type="#_x0000_t202" style="position:absolute;left:11065;top:16817;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" filled="f" stroked="f">
                  <v:textbox style="mso-fit-shape-to-text:t">
                    <w:txbxContent>
                      <w:p w14:paraId="041AF16C" w14:textId="77777777" w:rsidR="00983CCE" w:rsidRDefault="00983CCE" w:rsidP="00DC7937">
                        <w:pPr>
                          <w:pStyle w:val="NormalWeb"/>
                          <w:spacing w:before="0"/>
                        </w:pPr>
                        <w:r>
                          <w:rPr>
                            <w:rFonts w:asciiTheme="minorHAnsi" w:hAnsi="Calibri" w:cstheme="minorBidi"/>
                            <w:color w:val="000000" w:themeColor="text1"/>
                            <w:kern w:val="24"/>
                          </w:rPr>
                          <w:t>Transaction-C [C]</w:t>
                        </w:r>
                      </w:p>
                    </w:txbxContent>
                  </v:textbox>
                </v:shape>
                <v:shape id="Straight Arrow Connector 210" o:spid="_x0000_s1231" type="#_x0000_t32" style="position:absolute;left:11335;top:57283;width:3222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" strokecolor="black [3213]" strokeweight=".5pt">
                  <v:stroke endarrow="block" joinstyle="miter"/>
                </v:shape>
                <v:shape id="TextBox 85" o:spid="_x0000_s1232" type="#_x0000_t202" style="position:absolute;left:12859;top:5478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" filled="f" stroked="f">
                  <v:textbox style="mso-fit-shape-to-text:t">
                    <w:txbxContent>
                      <w:p w14:paraId="2B5D3E3F" w14:textId="77777777" w:rsidR="00983CCE" w:rsidRDefault="00983CCE" w:rsidP="00DC7937">
                        <w:pPr>
                          <w:pStyle w:val="NormalWeb"/>
                          <w:spacing w:before="0"/>
                        </w:pPr>
                        <w:r>
                          <w:rPr>
                            <w:rFonts w:asciiTheme="minorHAnsi" w:hAnsi="Calibri" w:cstheme="minorBidi"/>
                            <w:color w:val="000000" w:themeColor="text1"/>
                            <w:kern w:val="24"/>
                          </w:rPr>
                          <w:t>Transaction_2 [2]</w:t>
                        </w:r>
                      </w:p>
                    </w:txbxContent>
                  </v:textbox>
                </v:shape>
                <v:shape id="Straight Arrow Connector 212" o:spid="_x0000_s1233" type="#_x0000_t32" style="position:absolute;left:11350;top:61946;width:322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" strokecolor="black [3213]" strokeweight=".5pt">
                  <v:stroke endarrow="block" joinstyle="miter"/>
                </v:shape>
                <v:shape id="TextBox 84" o:spid="_x0000_s1234" type="#_x0000_t202" style="position:absolute;left:12859;top:59047;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" filled="f" stroked="f">
                  <v:textbox style="mso-fit-shape-to-text:t">
                    <w:txbxContent>
                      <w:p w14:paraId="63BDFDD2" w14:textId="77777777" w:rsidR="00983CCE" w:rsidRDefault="00983CCE" w:rsidP="00DC7937">
                        <w:pPr>
                          <w:pStyle w:val="NormalWeb"/>
                          <w:spacing w:before="0"/>
                        </w:pPr>
                        <w:r>
                          <w:rPr>
                            <w:rFonts w:asciiTheme="minorHAnsi" w:hAnsi="Calibri" w:cstheme="minorBidi"/>
                            <w:color w:val="000000" w:themeColor="text1"/>
                            <w:kern w:val="24"/>
                          </w:rPr>
                          <w:t>Transaction_3 [3]</w:t>
                        </w:r>
                      </w:p>
                    </w:txbxContent>
                  </v:textbox>
                </v:shape>
                <v:shape id="Straight Arrow Connector 214" o:spid="_x0000_s1235" type="#_x0000_t32" style="position:absolute;left:11096;top:30855;width:1401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" strokecolor="black [3213]" strokeweight=".5pt">
                  <v:stroke endarrow="block" joinstyle="miter"/>
                </v:shape>
                <v:shape id="TextBox 79" o:spid="_x0000_s1236" type="#_x0000_t202" style="position:absolute;left:10944;top:27653;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" filled="f" stroked="f">
                  <v:textbox style="mso-fit-shape-to-text:t">
                    <w:txbxContent>
                      <w:p w14:paraId="697C626B" w14:textId="77777777" w:rsidR="00983CCE" w:rsidRDefault="00983CCE" w:rsidP="00DC7937">
                        <w:pPr>
                          <w:pStyle w:val="NormalWeb"/>
                          <w:spacing w:before="0"/>
                        </w:pPr>
                        <w:r>
                          <w:rPr>
                            <w:rFonts w:asciiTheme="minorHAnsi" w:hAnsi="Calibri" w:cstheme="minorBidi"/>
                            <w:color w:val="000000" w:themeColor="text1"/>
                            <w:kern w:val="24"/>
                          </w:rPr>
                          <w:t>Transaction-1 [1]</w:t>
                        </w:r>
                      </w:p>
                    </w:txbxContent>
                  </v:textbox>
                </v:shape>
                <v:shape id="Straight Arrow Connector 216" o:spid="_x0000_s1237" type="#_x0000_t32" style="position:absolute;left:11096;top:40707;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" strokecolor="black [3213]" strokeweight=".5pt">
                  <v:stroke endarrow="block" joinstyle="miter"/>
                </v:shape>
                <v:shape id="TextBox 79" o:spid="_x0000_s1238" type="#_x0000_t202" style="position:absolute;left:10944;top:3801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" filled="f" stroked="f">
                  <v:textbox style="mso-fit-shape-to-text:t">
                    <w:txbxContent>
                      <w:p w14:paraId="087F06E1" w14:textId="77777777" w:rsidR="00983CCE" w:rsidRDefault="00983CCE" w:rsidP="00DC7937">
                        <w:pPr>
                          <w:pStyle w:val="NormalWeb"/>
                          <w:spacing w:before="0"/>
                        </w:pPr>
                        <w:r>
                          <w:rPr>
                            <w:rFonts w:asciiTheme="minorHAnsi" w:hAnsi="Calibri" w:cstheme="minorBidi"/>
                            <w:color w:val="000000" w:themeColor="text1"/>
                            <w:kern w:val="24"/>
                          </w:rPr>
                          <w:t>Transaction-D [D]</w:t>
                        </w:r>
                      </w:p>
                    </w:txbxContent>
                  </v:textbox>
                </v:shape>
                <v:shape id="Straight Arrow Connector 218" o:spid="_x0000_s1239" type="#_x0000_t32" style="position:absolute;left:11096;top:46791;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" strokecolor="black [3213]" strokeweight=".5pt">
                  <v:stroke endarrow="block" joinstyle="miter"/>
                </v:shape>
                <v:shape id="TextBox 79" o:spid="_x0000_s1240" type="#_x0000_t202" style="position:absolute;left:11187;top:44186;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" filled="f" stroked="f">
                  <v:textbox style="mso-fit-shape-to-text:t">
                    <w:txbxContent>
                      <w:p w14:paraId="4E3F6AA8" w14:textId="77777777" w:rsidR="00983CCE" w:rsidRDefault="00983CCE" w:rsidP="00DC7937">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659B3002" w14:textId="77777777" w:rsidR="00DC7937" w:rsidRPr="00D26514" w:rsidRDefault="00DC7937" w:rsidP="00DC7937">
      <w:pPr>
        <w:pStyle w:val="BodyText"/>
      </w:pPr>
    </w:p>
    <w:p w14:paraId="0D8DBCEF" w14:textId="69633405" w:rsidR="00DC7937" w:rsidRPr="00D26514" w:rsidRDefault="00DC7937" w:rsidP="00DC7937">
      <w:pPr>
        <w:pStyle w:val="FigureTitle"/>
      </w:pPr>
      <w:r w:rsidRPr="00D26514">
        <w:t>Figure X.4.2.</w:t>
      </w:r>
      <w:r w:rsidR="007539E7">
        <w:t>5</w:t>
      </w:r>
      <w:r w:rsidRPr="00D26514">
        <w:t xml:space="preserve">-1: Basic Process Flow in </w:t>
      </w:r>
      <w:r w:rsidR="00B42962">
        <w:t>SDPi</w:t>
      </w:r>
      <w:r w:rsidRPr="00D26514">
        <w:t xml:space="preserve"> Profile</w:t>
      </w:r>
      <w:r w:rsidR="00B42962">
        <w:t xml:space="preserve"> – SICU Use Case</w:t>
      </w:r>
    </w:p>
    <w:p w14:paraId="1195C823" w14:textId="77777777" w:rsidR="00DC7937" w:rsidRPr="00D26514" w:rsidRDefault="00DC7937" w:rsidP="00DC7937">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 or flow variations need to be described where alternate systems may be playing different actor roles, document those conditional flows here.</w:t>
      </w:r>
      <w:r w:rsidRPr="00D26514">
        <w:rPr>
          <w:iCs/>
        </w:rPr>
        <w:t>&gt;</w:t>
      </w:r>
    </w:p>
    <w:p w14:paraId="3A2B99BE" w14:textId="77777777" w:rsidR="00DC7937" w:rsidRPr="00D26514" w:rsidRDefault="00DC7937" w:rsidP="00DC7937">
      <w:pPr>
        <w:pStyle w:val="AuthorInstructions"/>
      </w:pPr>
      <w:r w:rsidRPr="00D26514">
        <w:t>&lt;Delete the material below if this is a workflow or transport profile. Delete the material above if this profile is a content module only profile.&gt;</w:t>
      </w:r>
    </w:p>
    <w:p w14:paraId="35B5DC40" w14:textId="77777777" w:rsidR="00DC7937" w:rsidRPr="00D26514" w:rsidRDefault="00DC7937" w:rsidP="00DC7937">
      <w:pPr>
        <w:pStyle w:val="BodyText"/>
      </w:pPr>
    </w:p>
    <w:p w14:paraId="1CCF4F01" w14:textId="77777777" w:rsidR="00DC7937" w:rsidRPr="00D26514" w:rsidRDefault="00DC7937" w:rsidP="00DC7937">
      <w:pPr>
        <w:pStyle w:val="BodyText"/>
        <w:rPr>
          <w:lang w:eastAsia="x-none"/>
        </w:rPr>
      </w:pPr>
      <w:r w:rsidRPr="00EA3BCB">
        <w:rPr>
          <w:b/>
          <w:lang w:eastAsia="x-none"/>
        </w:rPr>
        <w:t>Pre-conditions</w:t>
      </w:r>
      <w:r w:rsidRPr="00D26514">
        <w:rPr>
          <w:lang w:eastAsia="x-none"/>
        </w:rPr>
        <w:t>:</w:t>
      </w:r>
    </w:p>
    <w:p w14:paraId="2FE5848A" w14:textId="77777777" w:rsidR="0020302A" w:rsidRPr="00356E72" w:rsidRDefault="0020302A" w:rsidP="0020302A">
      <w:pPr>
        <w:numPr>
          <w:ilvl w:val="0"/>
          <w:numId w:val="72"/>
        </w:numPr>
        <w:spacing w:before="40" w:after="40"/>
      </w:pPr>
      <w:r w:rsidRPr="00356E72">
        <w:t>Bedside devices are SDC compliant</w:t>
      </w:r>
    </w:p>
    <w:p w14:paraId="131A5D1B" w14:textId="61C5B1BE" w:rsidR="0020302A" w:rsidRPr="00356E72" w:rsidRDefault="0020302A" w:rsidP="0020302A">
      <w:pPr>
        <w:numPr>
          <w:ilvl w:val="0"/>
          <w:numId w:val="72"/>
        </w:numPr>
        <w:spacing w:before="40" w:after="40"/>
      </w:pPr>
      <w:r w:rsidRPr="00356E72">
        <w:t>A</w:t>
      </w:r>
      <w:r w:rsidR="00C2275F">
        <w:t>n</w:t>
      </w:r>
      <w:r>
        <w:t xml:space="preserve"> </w:t>
      </w:r>
      <w:r w:rsidR="00C2275F">
        <w:t xml:space="preserve">Alert Distribution System </w:t>
      </w:r>
      <w:proofErr w:type="spellStart"/>
      <w:r w:rsidR="00C2275F">
        <w:t>x</w:t>
      </w:r>
      <w:r w:rsidRPr="00356E72">
        <w:t>DAScg</w:t>
      </w:r>
      <w:proofErr w:type="spellEnd"/>
      <w:r w:rsidRPr="00356E72">
        <w:t xml:space="preserve"> </w:t>
      </w:r>
      <w:r>
        <w:t xml:space="preserve">(see Annex C) </w:t>
      </w:r>
      <w:r w:rsidRPr="00356E72">
        <w:t>that is SDC compliant</w:t>
      </w:r>
    </w:p>
    <w:p w14:paraId="75728668" w14:textId="7A0980F1" w:rsidR="0020302A" w:rsidRPr="00356E72" w:rsidRDefault="0020302A" w:rsidP="0020302A">
      <w:pPr>
        <w:numPr>
          <w:ilvl w:val="0"/>
          <w:numId w:val="72"/>
        </w:numPr>
        <w:spacing w:before="40" w:after="40"/>
      </w:pPr>
      <w:r w:rsidRPr="00356E72">
        <w:t xml:space="preserve">All Devices in Room delegate their alerts to one or more </w:t>
      </w:r>
      <w:proofErr w:type="spellStart"/>
      <w:r w:rsidRPr="00356E72">
        <w:t>DASxx</w:t>
      </w:r>
      <w:proofErr w:type="spellEnd"/>
      <w:r>
        <w:t xml:space="preserve"> or </w:t>
      </w:r>
      <w:proofErr w:type="spellStart"/>
      <w:r>
        <w:t>CDASxx</w:t>
      </w:r>
      <w:proofErr w:type="spellEnd"/>
      <w:r>
        <w:t xml:space="preserve"> (see Annex C)</w:t>
      </w:r>
      <w:r w:rsidRPr="00356E72">
        <w:t xml:space="preserve">.  </w:t>
      </w:r>
    </w:p>
    <w:p w14:paraId="77D1DB7C" w14:textId="77777777" w:rsidR="00DC7937" w:rsidRPr="00D26514" w:rsidRDefault="00DC7937" w:rsidP="00DC7937">
      <w:pPr>
        <w:pStyle w:val="BodyText"/>
        <w:rPr>
          <w:lang w:eastAsia="x-none"/>
        </w:rPr>
      </w:pPr>
    </w:p>
    <w:p w14:paraId="48DE1EEE" w14:textId="77777777" w:rsidR="00DC7937" w:rsidRPr="00D26514" w:rsidRDefault="00DC7937" w:rsidP="00DC7937">
      <w:pPr>
        <w:pStyle w:val="BodyText"/>
        <w:rPr>
          <w:lang w:eastAsia="x-none"/>
        </w:rPr>
      </w:pPr>
      <w:r w:rsidRPr="00EA3BCB">
        <w:rPr>
          <w:b/>
          <w:lang w:eastAsia="x-none"/>
        </w:rPr>
        <w:t>Main Flow</w:t>
      </w:r>
      <w:r w:rsidRPr="00D26514">
        <w:rPr>
          <w:lang w:eastAsia="x-none"/>
        </w:rPr>
        <w:t>:</w:t>
      </w:r>
    </w:p>
    <w:p w14:paraId="3E1120B4" w14:textId="77777777" w:rsidR="00A4198B" w:rsidRPr="00F05173" w:rsidRDefault="00A4198B" w:rsidP="00A4198B">
      <w:pPr>
        <w:pStyle w:val="AuthorInstructions"/>
        <w:numPr>
          <w:ilvl w:val="0"/>
          <w:numId w:val="74"/>
        </w:numPr>
        <w:rPr>
          <w:i w:val="0"/>
        </w:rPr>
      </w:pPr>
      <w:r w:rsidRPr="00F05173">
        <w:rPr>
          <w:i w:val="0"/>
        </w:rPr>
        <w:t>Devices are all turned on.</w:t>
      </w:r>
    </w:p>
    <w:p w14:paraId="32206AD7" w14:textId="77777777" w:rsidR="00A4198B" w:rsidRPr="00F05173" w:rsidRDefault="00A4198B" w:rsidP="00A4198B">
      <w:pPr>
        <w:pStyle w:val="AuthorInstructions"/>
        <w:numPr>
          <w:ilvl w:val="1"/>
          <w:numId w:val="74"/>
        </w:numPr>
        <w:rPr>
          <w:i w:val="0"/>
        </w:rPr>
      </w:pPr>
      <w:r w:rsidRPr="00F05173">
        <w:rPr>
          <w:i w:val="0"/>
        </w:rPr>
        <w:t>Devices advertise their presence</w:t>
      </w:r>
    </w:p>
    <w:p w14:paraId="20AF7E98" w14:textId="50C0759D" w:rsidR="00A4198B" w:rsidRPr="00F05173" w:rsidRDefault="00A4198B" w:rsidP="00A4198B">
      <w:pPr>
        <w:pStyle w:val="AuthorInstructions"/>
        <w:numPr>
          <w:ilvl w:val="0"/>
          <w:numId w:val="74"/>
        </w:numPr>
        <w:rPr>
          <w:i w:val="0"/>
        </w:rPr>
      </w:pPr>
      <w:r w:rsidRPr="00F05173">
        <w:rPr>
          <w:i w:val="0"/>
        </w:rPr>
        <w:t xml:space="preserve">User sets the </w:t>
      </w:r>
      <w:r>
        <w:rPr>
          <w:i w:val="0"/>
        </w:rPr>
        <w:t>caregiver Alert Distribution System (</w:t>
      </w:r>
      <w:proofErr w:type="spellStart"/>
      <w:r>
        <w:rPr>
          <w:i w:val="0"/>
        </w:rPr>
        <w:t>xDAScg</w:t>
      </w:r>
      <w:proofErr w:type="spellEnd"/>
      <w:r>
        <w:rPr>
          <w:i w:val="0"/>
        </w:rPr>
        <w:t>)</w:t>
      </w:r>
      <w:r w:rsidRPr="00F05173">
        <w:rPr>
          <w:i w:val="0"/>
        </w:rPr>
        <w:t xml:space="preserve"> device into configuration mode.</w:t>
      </w:r>
    </w:p>
    <w:p w14:paraId="07984173" w14:textId="6A297ACE" w:rsidR="00A4198B" w:rsidRPr="00F05173" w:rsidRDefault="00A4198B" w:rsidP="00A4198B">
      <w:pPr>
        <w:pStyle w:val="AuthorInstructions"/>
        <w:numPr>
          <w:ilvl w:val="1"/>
          <w:numId w:val="74"/>
        </w:numPr>
        <w:rPr>
          <w:i w:val="0"/>
        </w:rPr>
      </w:pPr>
      <w:r>
        <w:rPr>
          <w:i w:val="0"/>
        </w:rPr>
        <w:t>The ADS</w:t>
      </w:r>
      <w:r w:rsidRPr="00F05173">
        <w:rPr>
          <w:i w:val="0"/>
        </w:rPr>
        <w:t xml:space="preserve"> device builds list of available devices </w:t>
      </w:r>
      <w:r>
        <w:rPr>
          <w:i w:val="0"/>
        </w:rPr>
        <w:t>of each</w:t>
      </w:r>
      <w:r w:rsidRPr="00F05173">
        <w:rPr>
          <w:i w:val="0"/>
        </w:rPr>
        <w:t xml:space="preserve"> room</w:t>
      </w:r>
      <w:r>
        <w:rPr>
          <w:i w:val="0"/>
        </w:rPr>
        <w:t xml:space="preserve"> it is responsible for</w:t>
      </w:r>
      <w:r w:rsidRPr="00F05173">
        <w:rPr>
          <w:i w:val="0"/>
        </w:rPr>
        <w:t>.</w:t>
      </w:r>
    </w:p>
    <w:p w14:paraId="77137D0A" w14:textId="383C038D" w:rsidR="00A4198B" w:rsidRDefault="00A4198B" w:rsidP="00A4198B">
      <w:pPr>
        <w:pStyle w:val="AuthorInstructions"/>
        <w:numPr>
          <w:ilvl w:val="1"/>
          <w:numId w:val="74"/>
        </w:numPr>
        <w:rPr>
          <w:i w:val="0"/>
        </w:rPr>
      </w:pPr>
      <w:r w:rsidRPr="00F05173">
        <w:rPr>
          <w:i w:val="0"/>
        </w:rPr>
        <w:t xml:space="preserve">User configures which devices he/she wants to </w:t>
      </w:r>
      <w:r>
        <w:rPr>
          <w:i w:val="0"/>
        </w:rPr>
        <w:t>monitor on the ADS</w:t>
      </w:r>
      <w:r w:rsidRPr="00F05173">
        <w:rPr>
          <w:i w:val="0"/>
        </w:rPr>
        <w:t>.</w:t>
      </w:r>
    </w:p>
    <w:p w14:paraId="41B0E58A" w14:textId="20D26C1D" w:rsidR="00A4198B" w:rsidRDefault="00A4198B" w:rsidP="00A4198B">
      <w:pPr>
        <w:pStyle w:val="AuthorInstructions"/>
        <w:numPr>
          <w:ilvl w:val="1"/>
          <w:numId w:val="74"/>
        </w:numPr>
        <w:rPr>
          <w:i w:val="0"/>
        </w:rPr>
      </w:pPr>
      <w:r>
        <w:rPr>
          <w:i w:val="0"/>
        </w:rPr>
        <w:t xml:space="preserve">The ADS </w:t>
      </w:r>
      <w:proofErr w:type="gramStart"/>
      <w:r>
        <w:rPr>
          <w:i w:val="0"/>
        </w:rPr>
        <w:t>advises</w:t>
      </w:r>
      <w:proofErr w:type="gramEnd"/>
      <w:r>
        <w:rPr>
          <w:i w:val="0"/>
        </w:rPr>
        <w:t xml:space="preserve"> </w:t>
      </w:r>
      <w:r w:rsidR="00403CE2">
        <w:rPr>
          <w:i w:val="0"/>
        </w:rPr>
        <w:t>monitored</w:t>
      </w:r>
      <w:r>
        <w:rPr>
          <w:i w:val="0"/>
        </w:rPr>
        <w:t xml:space="preserve"> devices that it will be alerting on their behalf.</w:t>
      </w:r>
    </w:p>
    <w:p w14:paraId="3F5E2B56" w14:textId="57706602" w:rsidR="00A4198B" w:rsidRPr="00F05173" w:rsidRDefault="00A4198B" w:rsidP="00A4198B">
      <w:pPr>
        <w:pStyle w:val="AuthorInstructions"/>
        <w:numPr>
          <w:ilvl w:val="1"/>
          <w:numId w:val="74"/>
        </w:numPr>
        <w:rPr>
          <w:i w:val="0"/>
        </w:rPr>
      </w:pPr>
      <w:r>
        <w:rPr>
          <w:i w:val="0"/>
        </w:rPr>
        <w:t>The user also assigns specific rooms to specific caregivers.</w:t>
      </w:r>
    </w:p>
    <w:p w14:paraId="3A62B12E" w14:textId="6139B575" w:rsidR="00A4198B" w:rsidRPr="00F05173" w:rsidRDefault="00A4198B" w:rsidP="00A4198B">
      <w:pPr>
        <w:pStyle w:val="AuthorInstructions"/>
        <w:numPr>
          <w:ilvl w:val="0"/>
          <w:numId w:val="74"/>
        </w:numPr>
        <w:rPr>
          <w:i w:val="0"/>
        </w:rPr>
      </w:pPr>
      <w:r w:rsidRPr="00F05173">
        <w:rPr>
          <w:i w:val="0"/>
        </w:rPr>
        <w:t>Use</w:t>
      </w:r>
      <w:r>
        <w:rPr>
          <w:i w:val="0"/>
        </w:rPr>
        <w:t>r</w:t>
      </w:r>
      <w:r w:rsidRPr="00F05173">
        <w:rPr>
          <w:i w:val="0"/>
        </w:rPr>
        <w:t xml:space="preserve"> sets the </w:t>
      </w:r>
      <w:r>
        <w:rPr>
          <w:i w:val="0"/>
        </w:rPr>
        <w:t>ADS</w:t>
      </w:r>
      <w:r w:rsidRPr="00F05173">
        <w:rPr>
          <w:i w:val="0"/>
        </w:rPr>
        <w:t xml:space="preserve"> device into operational mode.</w:t>
      </w:r>
    </w:p>
    <w:p w14:paraId="77340793" w14:textId="186EBB1C" w:rsidR="00A4198B" w:rsidRDefault="00403CE2" w:rsidP="00A4198B">
      <w:pPr>
        <w:pStyle w:val="AuthorInstructions"/>
        <w:numPr>
          <w:ilvl w:val="1"/>
          <w:numId w:val="74"/>
        </w:numPr>
        <w:rPr>
          <w:i w:val="0"/>
        </w:rPr>
      </w:pPr>
      <w:r>
        <w:rPr>
          <w:i w:val="0"/>
        </w:rPr>
        <w:t xml:space="preserve">The </w:t>
      </w:r>
      <w:r w:rsidR="00A4198B">
        <w:rPr>
          <w:i w:val="0"/>
        </w:rPr>
        <w:t>ADS</w:t>
      </w:r>
      <w:r w:rsidR="00A4198B" w:rsidRPr="00F05173">
        <w:rPr>
          <w:i w:val="0"/>
        </w:rPr>
        <w:t xml:space="preserve"> </w:t>
      </w:r>
      <w:proofErr w:type="gramStart"/>
      <w:r w:rsidR="00A4198B" w:rsidRPr="00F05173">
        <w:rPr>
          <w:i w:val="0"/>
        </w:rPr>
        <w:t>connects</w:t>
      </w:r>
      <w:proofErr w:type="gramEnd"/>
      <w:r w:rsidR="00A4198B" w:rsidRPr="00F05173">
        <w:rPr>
          <w:i w:val="0"/>
        </w:rPr>
        <w:t xml:space="preserve"> to each configured device and </w:t>
      </w:r>
      <w:r>
        <w:rPr>
          <w:i w:val="0"/>
        </w:rPr>
        <w:t>monitors the alerts</w:t>
      </w:r>
      <w:r w:rsidR="00A4198B" w:rsidRPr="00F05173">
        <w:rPr>
          <w:i w:val="0"/>
        </w:rPr>
        <w:t xml:space="preserve"> from each device</w:t>
      </w:r>
      <w:r w:rsidR="00A4198B">
        <w:rPr>
          <w:i w:val="0"/>
        </w:rPr>
        <w:t>.</w:t>
      </w:r>
    </w:p>
    <w:p w14:paraId="221398C0" w14:textId="77777777" w:rsidR="00A4198B" w:rsidRDefault="00A4198B" w:rsidP="00A4198B">
      <w:pPr>
        <w:pStyle w:val="AuthorInstructions"/>
        <w:numPr>
          <w:ilvl w:val="0"/>
          <w:numId w:val="74"/>
        </w:numPr>
        <w:rPr>
          <w:i w:val="0"/>
        </w:rPr>
      </w:pPr>
      <w:r>
        <w:rPr>
          <w:i w:val="0"/>
        </w:rPr>
        <w:t>Device goes into alarm</w:t>
      </w:r>
    </w:p>
    <w:p w14:paraId="64D7CB73" w14:textId="55D71858" w:rsidR="00A4198B" w:rsidRDefault="00A4198B" w:rsidP="00A4198B">
      <w:pPr>
        <w:pStyle w:val="AuthorInstructions"/>
        <w:numPr>
          <w:ilvl w:val="1"/>
          <w:numId w:val="74"/>
        </w:numPr>
        <w:rPr>
          <w:i w:val="0"/>
        </w:rPr>
      </w:pPr>
      <w:r>
        <w:rPr>
          <w:i w:val="0"/>
        </w:rPr>
        <w:t xml:space="preserve">If a device </w:t>
      </w:r>
      <w:r w:rsidR="00403CE2">
        <w:rPr>
          <w:i w:val="0"/>
        </w:rPr>
        <w:t>monitor</w:t>
      </w:r>
      <w:r>
        <w:rPr>
          <w:i w:val="0"/>
        </w:rPr>
        <w:t xml:space="preserve">ed by the </w:t>
      </w:r>
      <w:r w:rsidR="00403CE2">
        <w:rPr>
          <w:i w:val="0"/>
        </w:rPr>
        <w:t>ADS</w:t>
      </w:r>
      <w:r>
        <w:rPr>
          <w:i w:val="0"/>
        </w:rPr>
        <w:t xml:space="preserve"> goes into alarm, the </w:t>
      </w:r>
      <w:r w:rsidR="00403CE2">
        <w:rPr>
          <w:i w:val="0"/>
        </w:rPr>
        <w:t>ADS</w:t>
      </w:r>
      <w:r>
        <w:rPr>
          <w:i w:val="0"/>
        </w:rPr>
        <w:t xml:space="preserve"> will signal the alarm</w:t>
      </w:r>
      <w:r w:rsidR="00403CE2">
        <w:rPr>
          <w:i w:val="0"/>
        </w:rPr>
        <w:t xml:space="preserve"> at the configured mobile device</w:t>
      </w:r>
      <w:r>
        <w:rPr>
          <w:i w:val="0"/>
        </w:rPr>
        <w:t>.</w:t>
      </w:r>
    </w:p>
    <w:p w14:paraId="45A4E27A" w14:textId="475A3571" w:rsidR="00A4198B" w:rsidRDefault="00A4198B" w:rsidP="00A4198B">
      <w:pPr>
        <w:pStyle w:val="AuthorInstructions"/>
        <w:numPr>
          <w:ilvl w:val="1"/>
          <w:numId w:val="74"/>
        </w:numPr>
        <w:rPr>
          <w:i w:val="0"/>
        </w:rPr>
      </w:pPr>
      <w:r>
        <w:rPr>
          <w:i w:val="0"/>
        </w:rPr>
        <w:t xml:space="preserve">The </w:t>
      </w:r>
      <w:r w:rsidR="00403CE2">
        <w:rPr>
          <w:i w:val="0"/>
        </w:rPr>
        <w:t>ADS and mobile device</w:t>
      </w:r>
      <w:r>
        <w:rPr>
          <w:i w:val="0"/>
        </w:rPr>
        <w:t xml:space="preserve"> will acknowledge receipt and processing of the alarm back to the alarming device.</w:t>
      </w:r>
    </w:p>
    <w:p w14:paraId="61914B25" w14:textId="4450EFB1" w:rsidR="00A4198B" w:rsidRDefault="00A4198B" w:rsidP="00A4198B">
      <w:pPr>
        <w:pStyle w:val="AuthorInstructions"/>
        <w:numPr>
          <w:ilvl w:val="1"/>
          <w:numId w:val="74"/>
        </w:numPr>
        <w:rPr>
          <w:i w:val="0"/>
        </w:rPr>
      </w:pPr>
      <w:r>
        <w:rPr>
          <w:i w:val="0"/>
        </w:rPr>
        <w:t xml:space="preserve">The alarming device </w:t>
      </w:r>
      <w:r w:rsidR="00C2275F">
        <w:rPr>
          <w:i w:val="0"/>
        </w:rPr>
        <w:t>will</w:t>
      </w:r>
      <w:r>
        <w:rPr>
          <w:i w:val="0"/>
        </w:rPr>
        <w:t xml:space="preserve"> not signal the alert</w:t>
      </w:r>
      <w:r w:rsidR="00C2275F">
        <w:rPr>
          <w:i w:val="0"/>
        </w:rPr>
        <w:t>. (It has delegated its alerts).</w:t>
      </w:r>
    </w:p>
    <w:p w14:paraId="433AE4E3" w14:textId="77777777" w:rsidR="00DC7937" w:rsidRPr="00D26514" w:rsidRDefault="00DC7937" w:rsidP="00DC7937">
      <w:pPr>
        <w:pStyle w:val="BodyText"/>
        <w:rPr>
          <w:lang w:eastAsia="x-none"/>
        </w:rPr>
      </w:pPr>
    </w:p>
    <w:p w14:paraId="456BB274" w14:textId="77777777" w:rsidR="00DC7937" w:rsidRPr="00EA3BCB" w:rsidRDefault="00DC7937" w:rsidP="00DC7937">
      <w:pPr>
        <w:pStyle w:val="BodyText"/>
        <w:rPr>
          <w:b/>
          <w:lang w:eastAsia="x-none"/>
        </w:rPr>
      </w:pPr>
      <w:r w:rsidRPr="00EA3BCB">
        <w:rPr>
          <w:b/>
          <w:lang w:eastAsia="x-none"/>
        </w:rPr>
        <w:t>Post-conditions:</w:t>
      </w:r>
    </w:p>
    <w:p w14:paraId="4FA9EBC0" w14:textId="7AA01A96" w:rsidR="00DC7937" w:rsidRPr="0020302A" w:rsidRDefault="0020302A" w:rsidP="00DC7937">
      <w:pPr>
        <w:pStyle w:val="AuthorInstructions"/>
        <w:rPr>
          <w:i w:val="0"/>
        </w:rPr>
      </w:pPr>
      <w:r>
        <w:rPr>
          <w:i w:val="0"/>
        </w:rPr>
        <w:t>An ICU (or other Care Unit) that has no audible alarms or alert sounds going off.  This enables the patients to get more rest and makes the overall Care Unit less stressful.</w:t>
      </w:r>
    </w:p>
    <w:p w14:paraId="0A646C59" w14:textId="77777777" w:rsidR="00833DEA" w:rsidRPr="00833DEA" w:rsidRDefault="00833DEA" w:rsidP="00DC7937">
      <w:pPr>
        <w:pStyle w:val="AuthorInstructions"/>
        <w:rPr>
          <w:i w:val="0"/>
        </w:rPr>
      </w:pPr>
    </w:p>
    <w:p w14:paraId="1DEF6856" w14:textId="010697B6" w:rsidR="00DC7937" w:rsidRPr="00D26514" w:rsidRDefault="00DC7937" w:rsidP="00DC7937">
      <w:pPr>
        <w:pStyle w:val="Heading4"/>
        <w:numPr>
          <w:ilvl w:val="0"/>
          <w:numId w:val="0"/>
        </w:numPr>
        <w:ind w:left="864" w:hanging="864"/>
        <w:rPr>
          <w:noProof w:val="0"/>
        </w:rPr>
      </w:pPr>
      <w:bookmarkStart w:id="54" w:name="_Toc57392150"/>
      <w:r w:rsidRPr="00D26514">
        <w:rPr>
          <w:noProof w:val="0"/>
        </w:rPr>
        <w:t>X.4.2.</w:t>
      </w:r>
      <w:r w:rsidR="007539E7">
        <w:rPr>
          <w:noProof w:val="0"/>
        </w:rPr>
        <w:t>6</w:t>
      </w:r>
      <w:r w:rsidRPr="00D26514">
        <w:rPr>
          <w:noProof w:val="0"/>
        </w:rPr>
        <w:t xml:space="preserve"> Use Case #</w:t>
      </w:r>
      <w:r w:rsidR="007539E7">
        <w:rPr>
          <w:noProof w:val="0"/>
        </w:rPr>
        <w:t>6</w:t>
      </w:r>
      <w:r w:rsidRPr="00D26514">
        <w:rPr>
          <w:noProof w:val="0"/>
        </w:rPr>
        <w:t xml:space="preserve">: </w:t>
      </w:r>
      <w:r>
        <w:rPr>
          <w:noProof w:val="0"/>
        </w:rPr>
        <w:t>SDPi-</w:t>
      </w:r>
      <w:r w:rsidR="00833DEA">
        <w:rPr>
          <w:noProof w:val="0"/>
        </w:rPr>
        <w:t>A/</w:t>
      </w:r>
      <w:proofErr w:type="spellStart"/>
      <w:r w:rsidR="00833DEA">
        <w:rPr>
          <w:noProof w:val="0"/>
        </w:rPr>
        <w:t>xC</w:t>
      </w:r>
      <w:proofErr w:type="spellEnd"/>
      <w:r>
        <w:rPr>
          <w:noProof w:val="0"/>
        </w:rPr>
        <w:t xml:space="preserve"> </w:t>
      </w:r>
      <w:r w:rsidR="00833DEA">
        <w:rPr>
          <w:noProof w:val="0"/>
        </w:rPr>
        <w:t>Remote Alert Management</w:t>
      </w:r>
      <w:r>
        <w:rPr>
          <w:noProof w:val="0"/>
        </w:rPr>
        <w:t xml:space="preserve"> - </w:t>
      </w:r>
      <w:r w:rsidR="00833DEA">
        <w:rPr>
          <w:noProof w:val="0"/>
        </w:rPr>
        <w:t>RAM</w:t>
      </w:r>
      <w:bookmarkEnd w:id="54"/>
    </w:p>
    <w:p w14:paraId="0482743A" w14:textId="615C4543" w:rsidR="00DC7937" w:rsidRPr="00DC7937" w:rsidRDefault="00833DEA" w:rsidP="00DC7937">
      <w:pPr>
        <w:pStyle w:val="AuthorInstructions"/>
        <w:rPr>
          <w:i w:val="0"/>
        </w:rPr>
      </w:pPr>
      <w:r>
        <w:rPr>
          <w:i w:val="0"/>
        </w:rPr>
        <w:t xml:space="preserve">Remote management of </w:t>
      </w:r>
      <w:r w:rsidR="009725D8">
        <w:rPr>
          <w:i w:val="0"/>
        </w:rPr>
        <w:t>device alert setting using a personal device.</w:t>
      </w:r>
    </w:p>
    <w:p w14:paraId="1BB18567" w14:textId="57130B9B" w:rsidR="00DC7937" w:rsidRPr="00D26514" w:rsidRDefault="00DC7937" w:rsidP="00DC7937">
      <w:pPr>
        <w:pStyle w:val="Heading5"/>
        <w:numPr>
          <w:ilvl w:val="0"/>
          <w:numId w:val="0"/>
        </w:numPr>
        <w:rPr>
          <w:noProof w:val="0"/>
        </w:rPr>
      </w:pPr>
      <w:bookmarkStart w:id="55" w:name="_Toc57392151"/>
      <w:r w:rsidRPr="00D26514">
        <w:rPr>
          <w:noProof w:val="0"/>
        </w:rPr>
        <w:t>X.4.2.</w:t>
      </w:r>
      <w:r w:rsidR="007539E7">
        <w:rPr>
          <w:noProof w:val="0"/>
        </w:rPr>
        <w:t>6</w:t>
      </w:r>
      <w:r w:rsidRPr="00D26514">
        <w:rPr>
          <w:noProof w:val="0"/>
        </w:rPr>
        <w:t xml:space="preserve">.1 </w:t>
      </w:r>
      <w:r>
        <w:rPr>
          <w:noProof w:val="0"/>
        </w:rPr>
        <w:t xml:space="preserve">SDPi </w:t>
      </w:r>
      <w:r w:rsidR="00833DEA">
        <w:rPr>
          <w:noProof w:val="0"/>
        </w:rPr>
        <w:t>RAM</w:t>
      </w:r>
      <w:r w:rsidRPr="00D26514">
        <w:rPr>
          <w:bCs/>
          <w:noProof w:val="0"/>
        </w:rPr>
        <w:t xml:space="preserve"> </w:t>
      </w:r>
      <w:r w:rsidRPr="00D26514">
        <w:rPr>
          <w:noProof w:val="0"/>
        </w:rPr>
        <w:t>Use Case Description</w:t>
      </w:r>
      <w:bookmarkEnd w:id="55"/>
    </w:p>
    <w:p w14:paraId="045779F8" w14:textId="682960E2" w:rsidR="00DC7937" w:rsidRDefault="00DC7937" w:rsidP="00DC7937">
      <w:pPr>
        <w:pStyle w:val="AuthorInstructions"/>
        <w:rPr>
          <w:i w:val="0"/>
        </w:rPr>
      </w:pPr>
      <w:r>
        <w:rPr>
          <w:i w:val="0"/>
        </w:rPr>
        <w:t xml:space="preserve">This Use Case covers </w:t>
      </w:r>
      <w:r w:rsidR="009725D8">
        <w:rPr>
          <w:i w:val="0"/>
        </w:rPr>
        <w:t>the use of a personal device worn by an authorized caregiver to adjust alert related settings on a bedside device.</w:t>
      </w:r>
    </w:p>
    <w:p w14:paraId="1676A1B0" w14:textId="3D4A3552" w:rsidR="005A4622" w:rsidRPr="00DC7937" w:rsidRDefault="005A4622" w:rsidP="00DC7937">
      <w:pPr>
        <w:pStyle w:val="AuthorInstructions"/>
        <w:rPr>
          <w:i w:val="0"/>
        </w:rPr>
      </w:pPr>
      <w:r>
        <w:rPr>
          <w:i w:val="0"/>
        </w:rPr>
        <w:t>Additional information on this Use Case can be found in Volume 1 – Appendix C.</w:t>
      </w:r>
      <w:r>
        <w:rPr>
          <w:i w:val="0"/>
        </w:rPr>
        <w:t>7</w:t>
      </w:r>
      <w:r>
        <w:rPr>
          <w:i w:val="0"/>
        </w:rPr>
        <w:t>.</w:t>
      </w:r>
    </w:p>
    <w:p w14:paraId="2AEEBF64" w14:textId="5BF498B4" w:rsidR="00DC7937" w:rsidRPr="00D26514" w:rsidRDefault="00DC7937" w:rsidP="00DC7937">
      <w:pPr>
        <w:pStyle w:val="Heading5"/>
        <w:numPr>
          <w:ilvl w:val="0"/>
          <w:numId w:val="0"/>
        </w:numPr>
        <w:rPr>
          <w:noProof w:val="0"/>
        </w:rPr>
      </w:pPr>
      <w:bookmarkStart w:id="56" w:name="_Toc57392152"/>
      <w:r w:rsidRPr="00D26514">
        <w:rPr>
          <w:noProof w:val="0"/>
        </w:rPr>
        <w:t>X.4.2.</w:t>
      </w:r>
      <w:r w:rsidR="007539E7">
        <w:rPr>
          <w:noProof w:val="0"/>
        </w:rPr>
        <w:t>6</w:t>
      </w:r>
      <w:r w:rsidRPr="00D26514">
        <w:rPr>
          <w:noProof w:val="0"/>
        </w:rPr>
        <w:t xml:space="preserve">.2 </w:t>
      </w:r>
      <w:r>
        <w:rPr>
          <w:noProof w:val="0"/>
        </w:rPr>
        <w:t xml:space="preserve">SDPi </w:t>
      </w:r>
      <w:r w:rsidR="00833DEA">
        <w:rPr>
          <w:noProof w:val="0"/>
        </w:rPr>
        <w:t>RAM</w:t>
      </w:r>
      <w:r w:rsidRPr="00D26514">
        <w:rPr>
          <w:noProof w:val="0"/>
        </w:rPr>
        <w:t xml:space="preserve"> Process Flow</w:t>
      </w:r>
      <w:bookmarkEnd w:id="56"/>
    </w:p>
    <w:p w14:paraId="24311DD2" w14:textId="77777777" w:rsidR="00DC7937" w:rsidRPr="00D26514" w:rsidRDefault="00DC7937" w:rsidP="00DC7937">
      <w:pPr>
        <w:pStyle w:val="AuthorInstructions"/>
      </w:pPr>
      <w:r w:rsidRPr="00D26514">
        <w:t xml:space="preserve">&lt;Diagram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 </w:t>
      </w:r>
    </w:p>
    <w:p w14:paraId="0B51C780" w14:textId="77777777" w:rsidR="00DC7937" w:rsidRPr="00D26514" w:rsidRDefault="00DC7937" w:rsidP="00DC7937">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5B5F348B" w14:textId="77777777" w:rsidR="00DC7937" w:rsidRPr="00D26514" w:rsidRDefault="00DC7937" w:rsidP="00DC7937">
      <w:pPr>
        <w:pStyle w:val="AuthorInstructions"/>
      </w:pPr>
      <w:r w:rsidRPr="00D26514">
        <w:t>If there are detailed behavioral rules that apply to a specific process flow or multiple process flows, an appendix may be added as needed.&gt;</w:t>
      </w:r>
    </w:p>
    <w:p w14:paraId="6E6F976D" w14:textId="77777777" w:rsidR="00DC7937" w:rsidRPr="00D26514" w:rsidRDefault="00DC7937" w:rsidP="00DC7937">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proofErr w:type="gramStart"/>
      <w:r w:rsidRPr="00D26514">
        <w:t>acronym:actor</w:t>
      </w:r>
      <w:proofErr w:type="spellEnd"/>
      <w:proofErr w:type="gramEnd"/>
      <w:r w:rsidRPr="00D26514">
        <w:t xml:space="preserve"> name if referencing an actor from a different profile.&gt;</w:t>
      </w:r>
    </w:p>
    <w:p w14:paraId="4A11361F" w14:textId="77777777" w:rsidR="00DC7937" w:rsidRPr="00D26514" w:rsidRDefault="00DC7937" w:rsidP="00DC7937">
      <w:pPr>
        <w:pStyle w:val="AuthorInstructions"/>
      </w:pPr>
      <w:r w:rsidRPr="00D26514">
        <w:t>&lt;Modify the following “Swimlane Diagram”.&gt;</w:t>
      </w:r>
    </w:p>
    <w:p w14:paraId="1156111E" w14:textId="77777777" w:rsidR="00DC7937" w:rsidRPr="00D26514" w:rsidRDefault="00DC7937" w:rsidP="00DC7937">
      <w:pPr>
        <w:pStyle w:val="AuthorInstructions"/>
      </w:pPr>
    </w:p>
    <w:p w14:paraId="2DDB54D0" w14:textId="77777777" w:rsidR="00DC7937" w:rsidRPr="00D26514" w:rsidRDefault="00DC7937" w:rsidP="00DC7937">
      <w:pPr>
        <w:pStyle w:val="AuthorInstructions"/>
      </w:pPr>
      <w:r w:rsidRPr="00D26514">
        <w:rPr>
          <w:noProof/>
        </w:rPr>
        <w:lastRenderedPageBreak/>
        <mc:AlternateContent>
          <mc:Choice Requires="wps">
            <w:drawing>
              <wp:anchor distT="0" distB="0" distL="114300" distR="114300" simplePos="0" relativeHeight="251676160" behindDoc="0" locked="0" layoutInCell="1" allowOverlap="1" wp14:anchorId="4DDD077F" wp14:editId="33756BC7">
                <wp:simplePos x="0" y="0"/>
                <wp:positionH relativeFrom="column">
                  <wp:posOffset>1109218</wp:posOffset>
                </wp:positionH>
                <wp:positionV relativeFrom="paragraph">
                  <wp:posOffset>686435</wp:posOffset>
                </wp:positionV>
                <wp:extent cx="1371600" cy="276999"/>
                <wp:effectExtent l="0" t="0" r="0" b="0"/>
                <wp:wrapNone/>
                <wp:docPr id="221"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0CD31D2F" w14:textId="77777777" w:rsidR="00983CCE" w:rsidRDefault="00983CCE" w:rsidP="00DC7937">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4DDD077F" id="_x0000_s1241" type="#_x0000_t202" style="position:absolute;margin-left:87.35pt;margin-top:54.05pt;width:108pt;height:21.8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" filled="f" stroked="f">
                <v:textbox style="mso-fit-shape-to-text:t">
                  <w:txbxContent>
                    <w:p w14:paraId="0CD31D2F" w14:textId="77777777" w:rsidR="00983CCE" w:rsidRDefault="00983CCE" w:rsidP="00DC7937">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77184" behindDoc="0" locked="0" layoutInCell="1" allowOverlap="1" wp14:anchorId="3AB48690" wp14:editId="3A9B10EA">
                <wp:simplePos x="0" y="0"/>
                <wp:positionH relativeFrom="column">
                  <wp:posOffset>1130935</wp:posOffset>
                </wp:positionH>
                <wp:positionV relativeFrom="paragraph">
                  <wp:posOffset>1009650</wp:posOffset>
                </wp:positionV>
                <wp:extent cx="1371600" cy="0"/>
                <wp:effectExtent l="38100" t="76200" r="0" b="95250"/>
                <wp:wrapNone/>
                <wp:docPr id="222"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9E44C" id="Straight Arrow Connector 57" o:spid="_x0000_s1026" type="#_x0000_t32" style="position:absolute;margin-left:89.05pt;margin-top:79.5pt;width:108pt;height:0;flip:x;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" strokecolor="black [3213]" strokeweight=".5pt">
                <v:stroke endarrow="block" joinstyle="miter"/>
              </v:shape>
            </w:pict>
          </mc:Fallback>
        </mc:AlternateContent>
      </w:r>
      <w:r w:rsidRPr="00D26514">
        <w:rPr>
          <w:noProof/>
        </w:rPr>
        <mc:AlternateContent>
          <mc:Choice Requires="wpc">
            <w:drawing>
              <wp:inline distT="0" distB="0" distL="0" distR="0" wp14:anchorId="69E4A93D" wp14:editId="043D66E6">
                <wp:extent cx="5775960" cy="6973824"/>
                <wp:effectExtent l="0" t="0" r="0" b="0"/>
                <wp:docPr id="263" name="Canvas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3"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2883D7" w14:textId="77777777" w:rsidR="00983CCE" w:rsidRDefault="00983CCE" w:rsidP="00DC7937">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224"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4601A" w14:textId="77777777" w:rsidR="00983CCE" w:rsidRDefault="00983CCE" w:rsidP="00DC7937">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225"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7D22BD" w14:textId="77777777" w:rsidR="00983CCE" w:rsidRDefault="00983CCE" w:rsidP="00DC7937">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226" name="Straight Connector 226"/>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7" name="Rectangle 227"/>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28" name="Rectangle 228"/>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29" name="Rectangle 229"/>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30" name="Rectangle 230"/>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31" name="Rectangle 231"/>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32" name="Rectangle 232"/>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33" name="Rectangle 233"/>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34" name="Straight Connector 234"/>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5" name="Rectangle 235"/>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36" name="Rectangle 236"/>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37" name="Rectangle 237"/>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38" name="Rectangle 238"/>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39" name="Straight Connector 239"/>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1" name="TextBox 38"/>
                        <wps:cNvSpPr txBox="1"/>
                        <wps:spPr>
                          <a:xfrm>
                            <a:off x="2946539" y="2035454"/>
                            <a:ext cx="888556" cy="456165"/>
                          </a:xfrm>
                          <a:prstGeom prst="rect">
                            <a:avLst/>
                          </a:prstGeom>
                          <a:noFill/>
                        </wps:spPr>
                        <wps:txbx>
                          <w:txbxContent>
                            <w:p w14:paraId="55EC33C0" w14:textId="77777777" w:rsidR="00983CCE" w:rsidRDefault="00983CCE" w:rsidP="00DC7937">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242" name="Straight Arrow Connector 242"/>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Rectangle 243"/>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44" name="Straight Connector 244"/>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45" name="TextBox 43"/>
                        <wps:cNvSpPr txBox="1"/>
                        <wps:spPr>
                          <a:xfrm>
                            <a:off x="4648473" y="5755223"/>
                            <a:ext cx="990156" cy="456165"/>
                          </a:xfrm>
                          <a:prstGeom prst="rect">
                            <a:avLst/>
                          </a:prstGeom>
                          <a:noFill/>
                        </wps:spPr>
                        <wps:txbx>
                          <w:txbxContent>
                            <w:p w14:paraId="0AB54F04" w14:textId="77777777" w:rsidR="00983CCE" w:rsidRDefault="00983CCE" w:rsidP="00DC7937">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246" name="Straight Connector 246"/>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9"/>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0" name="TextBox 74"/>
                        <wps:cNvSpPr txBox="1"/>
                        <wps:spPr>
                          <a:xfrm>
                            <a:off x="1102598" y="1143168"/>
                            <a:ext cx="1371600" cy="276999"/>
                          </a:xfrm>
                          <a:prstGeom prst="rect">
                            <a:avLst/>
                          </a:prstGeom>
                          <a:noFill/>
                        </wps:spPr>
                        <wps:txbx>
                          <w:txbxContent>
                            <w:p w14:paraId="1D17DDD8" w14:textId="77777777" w:rsidR="00983CCE" w:rsidRDefault="00983CCE" w:rsidP="00DC7937">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251" name="Straight Arrow Connector 251"/>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TextBox 74"/>
                        <wps:cNvSpPr txBox="1"/>
                        <wps:spPr>
                          <a:xfrm>
                            <a:off x="1106592" y="1681726"/>
                            <a:ext cx="1371600" cy="277495"/>
                          </a:xfrm>
                          <a:prstGeom prst="rect">
                            <a:avLst/>
                          </a:prstGeom>
                          <a:noFill/>
                        </wps:spPr>
                        <wps:txbx>
                          <w:txbxContent>
                            <w:p w14:paraId="037D4D48" w14:textId="77777777" w:rsidR="00983CCE" w:rsidRDefault="00983CCE" w:rsidP="00DC7937">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253" name="Straight Arrow Connector 253"/>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4" name="TextBox 85"/>
                        <wps:cNvSpPr txBox="1"/>
                        <wps:spPr>
                          <a:xfrm>
                            <a:off x="1285914" y="5478031"/>
                            <a:ext cx="1371600" cy="276999"/>
                          </a:xfrm>
                          <a:prstGeom prst="rect">
                            <a:avLst/>
                          </a:prstGeom>
                          <a:noFill/>
                        </wps:spPr>
                        <wps:txbx>
                          <w:txbxContent>
                            <w:p w14:paraId="1FD24968" w14:textId="77777777" w:rsidR="00983CCE" w:rsidRDefault="00983CCE" w:rsidP="00DC7937">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255" name="Straight Arrow Connector 255"/>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6" name="TextBox 84"/>
                        <wps:cNvSpPr txBox="1"/>
                        <wps:spPr>
                          <a:xfrm>
                            <a:off x="1285914" y="5904748"/>
                            <a:ext cx="1371600" cy="276999"/>
                          </a:xfrm>
                          <a:prstGeom prst="rect">
                            <a:avLst/>
                          </a:prstGeom>
                          <a:noFill/>
                        </wps:spPr>
                        <wps:txbx>
                          <w:txbxContent>
                            <w:p w14:paraId="5E105F29" w14:textId="77777777" w:rsidR="00983CCE" w:rsidRDefault="00983CCE" w:rsidP="00DC7937">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257" name="Straight Arrow Connector 257"/>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TextBox 79"/>
                        <wps:cNvSpPr txBox="1"/>
                        <wps:spPr>
                          <a:xfrm>
                            <a:off x="1094400" y="2765306"/>
                            <a:ext cx="1371600" cy="277495"/>
                          </a:xfrm>
                          <a:prstGeom prst="rect">
                            <a:avLst/>
                          </a:prstGeom>
                          <a:noFill/>
                        </wps:spPr>
                        <wps:txbx>
                          <w:txbxContent>
                            <w:p w14:paraId="14F498A5" w14:textId="77777777" w:rsidR="00983CCE" w:rsidRDefault="00983CCE" w:rsidP="00DC7937">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259" name="Straight Arrow Connector 259"/>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0" name="TextBox 79"/>
                        <wps:cNvSpPr txBox="1"/>
                        <wps:spPr>
                          <a:xfrm>
                            <a:off x="1094400" y="3801024"/>
                            <a:ext cx="1371600" cy="276999"/>
                          </a:xfrm>
                          <a:prstGeom prst="rect">
                            <a:avLst/>
                          </a:prstGeom>
                          <a:noFill/>
                        </wps:spPr>
                        <wps:txbx>
                          <w:txbxContent>
                            <w:p w14:paraId="767747EB" w14:textId="77777777" w:rsidR="00983CCE" w:rsidRDefault="00983CCE" w:rsidP="00DC7937">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261" name="Straight Arrow Connector 261"/>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2" name="TextBox 79"/>
                        <wps:cNvSpPr txBox="1"/>
                        <wps:spPr>
                          <a:xfrm>
                            <a:off x="1118784" y="4418633"/>
                            <a:ext cx="1371600" cy="277495"/>
                          </a:xfrm>
                          <a:prstGeom prst="rect">
                            <a:avLst/>
                          </a:prstGeom>
                          <a:noFill/>
                        </wps:spPr>
                        <wps:txbx>
                          <w:txbxContent>
                            <w:p w14:paraId="2FC5D472" w14:textId="77777777" w:rsidR="00983CCE" w:rsidRDefault="00983CCE" w:rsidP="00DC7937">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69E4A93D" id="Canvas 263" o:spid="_x0000_s1242" editas="canvas" style="width:454.8pt;height:549.1pt;mso-position-horizontal-relative:char;mso-position-vertical-relative:line" coordsize="57759,697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">
                <v:shape id="_x0000_s1243" type="#_x0000_t75" style="position:absolute;width:57759;height:69735;visibility:visible;mso-wrap-style:square">
                  <v:fill o:detectmouseclick="t"/>
                  <v:path o:connecttype="none"/>
                </v:shape>
                <v:shape id="Flowchart: Process 89" o:spid="_x0000_s1244" type="#_x0000_t109" style="position:absolute;left:1733;top:342;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" filled="f" stroked="f" strokeweight="1pt">
                  <v:textbox inset="2.44564mm,1.2228mm,2.44564mm,1.2228mm">
                    <w:txbxContent>
                      <w:p w14:paraId="702883D7" w14:textId="77777777" w:rsidR="00983CCE" w:rsidRDefault="00983CCE" w:rsidP="00DC7937">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245" type="#_x0000_t109" style="position:absolute;left:18610;top:328;width:17024;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" fillcolor="white [3212]" stroked="f" strokeweight="1pt">
                  <v:textbox inset="2.44564mm,1.2228mm,2.44564mm,1.2228mm">
                    <w:txbxContent>
                      <w:p w14:paraId="65F4601A" w14:textId="77777777" w:rsidR="00983CCE" w:rsidRDefault="00983CCE" w:rsidP="00DC7937">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246" type="#_x0000_t109" style="position:absolute;left:35634;top:328;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" fillcolor="white [3212]" stroked="f" strokeweight="1pt">
                  <v:textbox inset="2.44564mm,1.2228mm,2.44564mm,1.2228mm">
                    <w:txbxContent>
                      <w:p w14:paraId="047D22BD" w14:textId="77777777" w:rsidR="00983CCE" w:rsidRDefault="00983CCE" w:rsidP="00DC7937">
                        <w:pPr>
                          <w:pStyle w:val="NormalWeb"/>
                          <w:spacing w:before="0"/>
                          <w:jc w:val="center"/>
                        </w:pPr>
                        <w:r>
                          <w:rPr>
                            <w:rFonts w:asciiTheme="minorHAnsi" w:hAnsi="Calibri" w:cstheme="minorBidi"/>
                            <w:color w:val="000000" w:themeColor="text1"/>
                            <w:kern w:val="24"/>
                          </w:rPr>
                          <w:t>Actor B/Actor C</w:t>
                        </w:r>
                      </w:p>
                    </w:txbxContent>
                  </v:textbox>
                </v:shape>
                <v:line id="Straight Connector 226" o:spid="_x0000_s1247" style="position:absolute;visibility:visible;mso-wrap-style:square" from="9658,4005" to="9658,650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" strokecolor="black [3213]" strokeweight=".5pt">
                  <v:stroke dashstyle="dash" joinstyle="miter"/>
                </v:line>
                <v:rect id="Rectangle 227" o:spid="_x0000_s1248" style="position:absolute;left:8190;top:44539;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" fillcolor="white [3212]" strokecolor="black [3213]" strokeweight="1pt">
                  <v:textbox inset="2.44564mm,1.2228mm,2.44564mm,1.2228mm"/>
                </v:rect>
                <v:rect id="Rectangle 228" o:spid="_x0000_s1249" style="position:absolute;left:8190;top:5584;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" fillcolor="white [3212]" strokecolor="black [3213]" strokeweight="1pt">
                  <v:textbox inset="2.44564mm,1.2228mm,2.44564mm,1.2228mm"/>
                </v:rect>
                <v:rect id="Rectangle 229" o:spid="_x0000_s1250" style="position:absolute;left:8190;top:18105;width:2935;height:3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" fillcolor="white [3212]" strokecolor="black [3213]" strokeweight="1pt">
                  <v:textbox inset="2.44564mm,1.2228mm,2.44564mm,1.2228mm"/>
                </v:rect>
                <v:rect id="Rectangle 230" o:spid="_x0000_s1251" style="position:absolute;left:8190;top:27457;width:2935;height:6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" fillcolor="white [3212]" strokecolor="black [3213]" strokeweight="1pt">
                  <v:textbox inset="2.44564mm,1.2228mm,2.44564mm,1.2228mm"/>
                </v:rect>
                <v:rect id="Rectangle 231" o:spid="_x0000_s1252" style="position:absolute;left:8190;top:38598;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" fillcolor="white [3212]" strokecolor="black [3213]" strokeweight="1pt">
                  <v:textbox inset="2.44564mm,1.2228mm,2.44564mm,1.2228mm"/>
                </v:rect>
                <v:rect id="Rectangle 232" o:spid="_x0000_s1253" style="position:absolute;left:8190;top:55830;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" fillcolor="white [3212]" strokecolor="black [3213]" strokeweight="1pt">
                  <v:textbox inset="2.44564mm,1.2228mm,2.44564mm,1.2228mm"/>
                </v:rect>
                <v:rect id="Rectangle 233" o:spid="_x0000_s1254" style="position:absolute;left:8190;top:60327;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" fillcolor="white [3212]" strokecolor="black [3213]" strokeweight="1pt">
                  <v:textbox inset="2.44564mm,1.2228mm,2.44564mm,1.2228mm"/>
                </v:rect>
                <v:line id="Straight Connector 234" o:spid="_x0000_s1255" style="position:absolute;visibility:visible;mso-wrap-style:square" from="26575,4481" to="26575,648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" strokecolor="black [3213]" strokeweight=".5pt">
                  <v:stroke dashstyle="dash" joinstyle="miter"/>
                </v:line>
                <v:rect id="Rectangle 235" o:spid="_x0000_s1256" style="position:absolute;left:25107;top:5358;width:2935;height:161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" fillcolor="white [3212]" strokecolor="black [3213]" strokeweight="1pt">
                  <v:textbox inset="2.44564mm,1.2228mm,2.44564mm,1.2228mm"/>
                </v:rect>
                <v:rect id="Rectangle 236" o:spid="_x0000_s1257" style="position:absolute;left:25107;top:23430;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" fillcolor="white [3212]" strokecolor="black [3213]" strokeweight="1pt">
                  <v:textbox inset="2.44564mm,1.2228mm,2.44564mm,1.2228mm"/>
                </v:rect>
                <v:rect id="Rectangle 237" o:spid="_x0000_s1258" style="position:absolute;left:25107;top:38372;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" fillcolor="white [3212]" strokecolor="black [3213]" strokeweight="1pt">
                  <v:textbox inset="2.44564mm,1.2228mm,2.44564mm,1.2228mm"/>
                </v:rect>
                <v:rect id="Rectangle 238" o:spid="_x0000_s1259" style="position:absolute;left:25107;top:44313;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" fillcolor="white [3212]" strokecolor="black [3213]" strokeweight="1pt">
                  <v:textbox inset="2.44564mm,1.2228mm,2.44564mm,1.2228mm"/>
                </v:rect>
                <v:line id="Straight Connector 239" o:spid="_x0000_s1260" style="position:absolute;visibility:visible;mso-wrap-style:square" from="28042,24483" to="33546,24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" strokecolor="black [3213]" strokeweight=".5pt">
                  <v:stroke joinstyle="miter"/>
                </v:line>
                <v:line id="Straight Connector 240" o:spid="_x0000_s1261" style="position:absolute;visibility:visible;mso-wrap-style:square" from="33546,24483" to="33546,27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" strokecolor="black [3213]" strokeweight=".5pt">
                  <v:stroke joinstyle="miter"/>
                </v:line>
                <v:shape id="TextBox 38" o:spid="_x0000_s1262" type="#_x0000_t202" style="position:absolute;left:29465;top:20354;width:8885;height:4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" filled="f" stroked="f">
                  <v:textbox style="mso-fit-shape-to-text:t" inset="2.44564mm,1.2228mm,2.44564mm,1.2228mm">
                    <w:txbxContent>
                      <w:p w14:paraId="55EC33C0" w14:textId="77777777" w:rsidR="00983CCE" w:rsidRDefault="00983CCE" w:rsidP="00DC7937">
                        <w:pPr>
                          <w:pStyle w:val="NormalWeb"/>
                          <w:spacing w:before="0"/>
                        </w:pPr>
                        <w:r>
                          <w:rPr>
                            <w:rFonts w:asciiTheme="minorHAnsi" w:hAnsi="Calibri" w:cstheme="minorBidi"/>
                            <w:color w:val="000000" w:themeColor="text1"/>
                            <w:kern w:val="24"/>
                          </w:rPr>
                          <w:t>Internal action 1</w:t>
                        </w:r>
                      </w:p>
                    </w:txbxContent>
                  </v:textbox>
                </v:shape>
                <v:shape id="Straight Arrow Connector 242" o:spid="_x0000_s1263" type="#_x0000_t32" style="position:absolute;left:28042;top:27231;width:550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" strokecolor="black [3213]" strokeweight=".5pt">
                  <v:stroke endarrow="block" joinstyle="miter"/>
                </v:shape>
                <v:rect id="Rectangle 243" o:spid="_x0000_s1264" style="position:absolute;left:43555;top:54647;width:2935;height:108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" fillcolor="white [3212]" strokecolor="black [3213]" strokeweight="1pt">
                  <v:textbox inset="2.44564mm,1.2228mm,2.44564mm,1.2228mm"/>
                </v:rect>
                <v:line id="Straight Connector 244" o:spid="_x0000_s1265" style="position:absolute;visibility:visible;mso-wrap-style:square" from="44703,4481" to="44908,546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" strokecolor="black [3213]" strokeweight=".5pt">
                  <v:stroke dashstyle="dash" joinstyle="miter"/>
                </v:line>
                <v:shape id="TextBox 43" o:spid="_x0000_s1266" type="#_x0000_t202" style="position:absolute;left:46484;top:57552;width:9902;height:45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" filled="f" stroked="f">
                  <v:textbox style="mso-fit-shape-to-text:t" inset="2.44564mm,1.2228mm,2.44564mm,1.2228mm">
                    <w:txbxContent>
                      <w:p w14:paraId="0AB54F04" w14:textId="77777777" w:rsidR="00983CCE" w:rsidRDefault="00983CCE" w:rsidP="00DC7937">
                        <w:pPr>
                          <w:pStyle w:val="NormalWeb"/>
                          <w:spacing w:before="0"/>
                        </w:pPr>
                        <w:r>
                          <w:rPr>
                            <w:rFonts w:asciiTheme="minorHAnsi" w:hAnsi="Calibri" w:cstheme="minorBidi"/>
                            <w:color w:val="000000" w:themeColor="text1"/>
                            <w:kern w:val="24"/>
                          </w:rPr>
                          <w:t>Internal action 2</w:t>
                        </w:r>
                      </w:p>
                    </w:txbxContent>
                  </v:textbox>
                </v:shape>
                <v:line id="Straight Connector 246" o:spid="_x0000_s1267" style="position:absolute;visibility:visible;mso-wrap-style:square" from="46490,61819" to="51993,618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" strokecolor="black [3213]" strokeweight=".5pt">
                  <v:stroke joinstyle="miter"/>
                </v:line>
                <v:line id="Straight Connector 247" o:spid="_x0000_s1268" style="position:absolute;visibility:visible;mso-wrap-style:square" from="51964,61819" to="51964,645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" strokecolor="black [3213]" strokeweight=".5pt">
                  <v:stroke joinstyle="miter"/>
                </v:line>
                <v:shape id="Straight Arrow Connector 248" o:spid="_x0000_s1269" type="#_x0000_t32" style="position:absolute;left:46490;top:64567;width:550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" strokecolor="black [3213]" strokeweight=".5pt">
                  <v:stroke endarrow="block" joinstyle="miter"/>
                </v:shape>
                <v:shape id="Straight Arrow Connector 249" o:spid="_x0000_s1270" type="#_x0000_t32" style="position:absolute;left:11172;top:14500;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" strokecolor="black [3213]" strokeweight=".5pt">
                  <v:stroke endarrow="block" joinstyle="miter"/>
                </v:shape>
                <v:shape id="TextBox 74" o:spid="_x0000_s1271" type="#_x0000_t202" style="position:absolute;left:11025;top:11431;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" filled="f" stroked="f">
                  <v:textbox style="mso-fit-shape-to-text:t">
                    <w:txbxContent>
                      <w:p w14:paraId="1D17DDD8" w14:textId="77777777" w:rsidR="00983CCE" w:rsidRDefault="00983CCE" w:rsidP="00DC7937">
                        <w:pPr>
                          <w:pStyle w:val="NormalWeb"/>
                          <w:spacing w:before="0"/>
                        </w:pPr>
                        <w:r>
                          <w:rPr>
                            <w:rFonts w:asciiTheme="minorHAnsi" w:hAnsi="Calibri" w:cstheme="minorBidi"/>
                            <w:color w:val="000000" w:themeColor="text1"/>
                            <w:kern w:val="24"/>
                          </w:rPr>
                          <w:t>Transaction-B [B]</w:t>
                        </w:r>
                      </w:p>
                    </w:txbxContent>
                  </v:textbox>
                </v:shape>
                <v:shape id="Straight Arrow Connector 251" o:spid="_x0000_s1272" type="#_x0000_t32" style="position:absolute;left:11172;top:20018;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" strokecolor="black [3213]" strokeweight=".5pt">
                  <v:stroke endarrow="block" joinstyle="miter"/>
                </v:shape>
                <v:shape id="TextBox 74" o:spid="_x0000_s1273" type="#_x0000_t202" style="position:absolute;left:11065;top:16817;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" filled="f" stroked="f">
                  <v:textbox style="mso-fit-shape-to-text:t">
                    <w:txbxContent>
                      <w:p w14:paraId="037D4D48" w14:textId="77777777" w:rsidR="00983CCE" w:rsidRDefault="00983CCE" w:rsidP="00DC7937">
                        <w:pPr>
                          <w:pStyle w:val="NormalWeb"/>
                          <w:spacing w:before="0"/>
                        </w:pPr>
                        <w:r>
                          <w:rPr>
                            <w:rFonts w:asciiTheme="minorHAnsi" w:hAnsi="Calibri" w:cstheme="minorBidi"/>
                            <w:color w:val="000000" w:themeColor="text1"/>
                            <w:kern w:val="24"/>
                          </w:rPr>
                          <w:t>Transaction-C [C]</w:t>
                        </w:r>
                      </w:p>
                    </w:txbxContent>
                  </v:textbox>
                </v:shape>
                <v:shape id="Straight Arrow Connector 253" o:spid="_x0000_s1274" type="#_x0000_t32" style="position:absolute;left:11335;top:57283;width:3222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" strokecolor="black [3213]" strokeweight=".5pt">
                  <v:stroke endarrow="block" joinstyle="miter"/>
                </v:shape>
                <v:shape id="TextBox 85" o:spid="_x0000_s1275" type="#_x0000_t202" style="position:absolute;left:12859;top:5478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" filled="f" stroked="f">
                  <v:textbox style="mso-fit-shape-to-text:t">
                    <w:txbxContent>
                      <w:p w14:paraId="1FD24968" w14:textId="77777777" w:rsidR="00983CCE" w:rsidRDefault="00983CCE" w:rsidP="00DC7937">
                        <w:pPr>
                          <w:pStyle w:val="NormalWeb"/>
                          <w:spacing w:before="0"/>
                        </w:pPr>
                        <w:r>
                          <w:rPr>
                            <w:rFonts w:asciiTheme="minorHAnsi" w:hAnsi="Calibri" w:cstheme="minorBidi"/>
                            <w:color w:val="000000" w:themeColor="text1"/>
                            <w:kern w:val="24"/>
                          </w:rPr>
                          <w:t>Transaction_2 [2]</w:t>
                        </w:r>
                      </w:p>
                    </w:txbxContent>
                  </v:textbox>
                </v:shape>
                <v:shape id="Straight Arrow Connector 255" o:spid="_x0000_s1276" type="#_x0000_t32" style="position:absolute;left:11350;top:61946;width:322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" strokecolor="black [3213]" strokeweight=".5pt">
                  <v:stroke endarrow="block" joinstyle="miter"/>
                </v:shape>
                <v:shape id="TextBox 84" o:spid="_x0000_s1277" type="#_x0000_t202" style="position:absolute;left:12859;top:59047;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" filled="f" stroked="f">
                  <v:textbox style="mso-fit-shape-to-text:t">
                    <w:txbxContent>
                      <w:p w14:paraId="5E105F29" w14:textId="77777777" w:rsidR="00983CCE" w:rsidRDefault="00983CCE" w:rsidP="00DC7937">
                        <w:pPr>
                          <w:pStyle w:val="NormalWeb"/>
                          <w:spacing w:before="0"/>
                        </w:pPr>
                        <w:r>
                          <w:rPr>
                            <w:rFonts w:asciiTheme="minorHAnsi" w:hAnsi="Calibri" w:cstheme="minorBidi"/>
                            <w:color w:val="000000" w:themeColor="text1"/>
                            <w:kern w:val="24"/>
                          </w:rPr>
                          <w:t>Transaction_3 [3]</w:t>
                        </w:r>
                      </w:p>
                    </w:txbxContent>
                  </v:textbox>
                </v:shape>
                <v:shape id="Straight Arrow Connector 257" o:spid="_x0000_s1278" type="#_x0000_t32" style="position:absolute;left:11096;top:30855;width:1401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" strokecolor="black [3213]" strokeweight=".5pt">
                  <v:stroke endarrow="block" joinstyle="miter"/>
                </v:shape>
                <v:shape id="TextBox 79" o:spid="_x0000_s1279" type="#_x0000_t202" style="position:absolute;left:10944;top:27653;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" filled="f" stroked="f">
                  <v:textbox style="mso-fit-shape-to-text:t">
                    <w:txbxContent>
                      <w:p w14:paraId="14F498A5" w14:textId="77777777" w:rsidR="00983CCE" w:rsidRDefault="00983CCE" w:rsidP="00DC7937">
                        <w:pPr>
                          <w:pStyle w:val="NormalWeb"/>
                          <w:spacing w:before="0"/>
                        </w:pPr>
                        <w:r>
                          <w:rPr>
                            <w:rFonts w:asciiTheme="minorHAnsi" w:hAnsi="Calibri" w:cstheme="minorBidi"/>
                            <w:color w:val="000000" w:themeColor="text1"/>
                            <w:kern w:val="24"/>
                          </w:rPr>
                          <w:t>Transaction-1 [1]</w:t>
                        </w:r>
                      </w:p>
                    </w:txbxContent>
                  </v:textbox>
                </v:shape>
                <v:shape id="Straight Arrow Connector 259" o:spid="_x0000_s1280" type="#_x0000_t32" style="position:absolute;left:11096;top:40707;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" strokecolor="black [3213]" strokeweight=".5pt">
                  <v:stroke endarrow="block" joinstyle="miter"/>
                </v:shape>
                <v:shape id="TextBox 79" o:spid="_x0000_s1281" type="#_x0000_t202" style="position:absolute;left:10944;top:3801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" filled="f" stroked="f">
                  <v:textbox style="mso-fit-shape-to-text:t">
                    <w:txbxContent>
                      <w:p w14:paraId="767747EB" w14:textId="77777777" w:rsidR="00983CCE" w:rsidRDefault="00983CCE" w:rsidP="00DC7937">
                        <w:pPr>
                          <w:pStyle w:val="NormalWeb"/>
                          <w:spacing w:before="0"/>
                        </w:pPr>
                        <w:r>
                          <w:rPr>
                            <w:rFonts w:asciiTheme="minorHAnsi" w:hAnsi="Calibri" w:cstheme="minorBidi"/>
                            <w:color w:val="000000" w:themeColor="text1"/>
                            <w:kern w:val="24"/>
                          </w:rPr>
                          <w:t>Transaction-D [D]</w:t>
                        </w:r>
                      </w:p>
                    </w:txbxContent>
                  </v:textbox>
                </v:shape>
                <v:shape id="Straight Arrow Connector 261" o:spid="_x0000_s1282" type="#_x0000_t32" style="position:absolute;left:11096;top:46791;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" strokecolor="black [3213]" strokeweight=".5pt">
                  <v:stroke endarrow="block" joinstyle="miter"/>
                </v:shape>
                <v:shape id="TextBox 79" o:spid="_x0000_s1283" type="#_x0000_t202" style="position:absolute;left:11187;top:44186;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" filled="f" stroked="f">
                  <v:textbox style="mso-fit-shape-to-text:t">
                    <w:txbxContent>
                      <w:p w14:paraId="2FC5D472" w14:textId="77777777" w:rsidR="00983CCE" w:rsidRDefault="00983CCE" w:rsidP="00DC7937">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525169C8" w14:textId="77777777" w:rsidR="00DC7937" w:rsidRPr="00D26514" w:rsidRDefault="00DC7937" w:rsidP="00DC7937">
      <w:pPr>
        <w:pStyle w:val="BodyText"/>
      </w:pPr>
    </w:p>
    <w:p w14:paraId="1853FCAB" w14:textId="2133EE89" w:rsidR="00DC7937" w:rsidRPr="00D26514" w:rsidRDefault="00DC7937" w:rsidP="00DC7937">
      <w:pPr>
        <w:pStyle w:val="FigureTitle"/>
      </w:pPr>
      <w:r w:rsidRPr="00D26514">
        <w:t>Figure X.4.2.</w:t>
      </w:r>
      <w:r w:rsidR="007539E7">
        <w:t>6</w:t>
      </w:r>
      <w:r w:rsidRPr="00D26514">
        <w:t xml:space="preserve">-1: Basic Process Flow in </w:t>
      </w:r>
      <w:r w:rsidR="00833DEA">
        <w:t>SDPi</w:t>
      </w:r>
      <w:r w:rsidRPr="00D26514">
        <w:t xml:space="preserve"> Profile</w:t>
      </w:r>
      <w:r w:rsidR="00833DEA">
        <w:t xml:space="preserve"> - RAM</w:t>
      </w:r>
    </w:p>
    <w:p w14:paraId="6910EBE2" w14:textId="77777777" w:rsidR="00DC7937" w:rsidRPr="00D26514" w:rsidRDefault="00DC7937" w:rsidP="00DC7937">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 or flow variations need to be described where alternate systems may be playing different actor roles, document those conditional flows here.</w:t>
      </w:r>
      <w:r w:rsidRPr="00D26514">
        <w:rPr>
          <w:iCs/>
        </w:rPr>
        <w:t>&gt;</w:t>
      </w:r>
    </w:p>
    <w:p w14:paraId="49362D0B" w14:textId="77777777" w:rsidR="00DC7937" w:rsidRPr="00D26514" w:rsidRDefault="00DC7937" w:rsidP="00DC7937">
      <w:pPr>
        <w:pStyle w:val="AuthorInstructions"/>
      </w:pPr>
      <w:r w:rsidRPr="00D26514">
        <w:t>&lt;Delete the material below if this is a workflow or transport profile. Delete the material above if this profile is a content module only profile.&gt;</w:t>
      </w:r>
    </w:p>
    <w:p w14:paraId="3E6AE712" w14:textId="77777777" w:rsidR="00DC7937" w:rsidRPr="00D26514" w:rsidRDefault="00DC7937" w:rsidP="00DC7937">
      <w:pPr>
        <w:pStyle w:val="BodyText"/>
      </w:pPr>
    </w:p>
    <w:p w14:paraId="262F82D8" w14:textId="77777777" w:rsidR="00DC7937" w:rsidRPr="00D26514" w:rsidRDefault="00DC7937" w:rsidP="00DC7937">
      <w:pPr>
        <w:pStyle w:val="BodyText"/>
        <w:rPr>
          <w:lang w:eastAsia="x-none"/>
        </w:rPr>
      </w:pPr>
      <w:r w:rsidRPr="00EA3BCB">
        <w:rPr>
          <w:b/>
          <w:lang w:eastAsia="x-none"/>
        </w:rPr>
        <w:t>Pre-conditions</w:t>
      </w:r>
      <w:r w:rsidRPr="00D26514">
        <w:rPr>
          <w:lang w:eastAsia="x-none"/>
        </w:rPr>
        <w:t>:</w:t>
      </w:r>
    </w:p>
    <w:p w14:paraId="0B873064" w14:textId="77777777" w:rsidR="00B056DF" w:rsidRPr="00356E72" w:rsidRDefault="00B056DF" w:rsidP="00B056DF">
      <w:pPr>
        <w:numPr>
          <w:ilvl w:val="0"/>
          <w:numId w:val="72"/>
        </w:numPr>
        <w:spacing w:before="40" w:after="40"/>
      </w:pPr>
      <w:r w:rsidRPr="00356E72">
        <w:t>Bedside devices are SDC compliant</w:t>
      </w:r>
    </w:p>
    <w:p w14:paraId="5C5814DD" w14:textId="6CA54CFA" w:rsidR="00B056DF" w:rsidRPr="00356E72" w:rsidRDefault="00B056DF" w:rsidP="00B056DF">
      <w:pPr>
        <w:numPr>
          <w:ilvl w:val="0"/>
          <w:numId w:val="72"/>
        </w:numPr>
        <w:spacing w:before="40" w:after="40"/>
      </w:pPr>
      <w:r w:rsidRPr="00356E72">
        <w:t>A</w:t>
      </w:r>
      <w:r>
        <w:t xml:space="preserve"> </w:t>
      </w:r>
      <w:proofErr w:type="spellStart"/>
      <w:r>
        <w:t>C</w:t>
      </w:r>
      <w:r w:rsidRPr="00356E72">
        <w:t>DAScg</w:t>
      </w:r>
      <w:proofErr w:type="spellEnd"/>
      <w:r w:rsidRPr="00356E72">
        <w:t xml:space="preserve"> </w:t>
      </w:r>
      <w:r>
        <w:t xml:space="preserve">(see Annex C) </w:t>
      </w:r>
      <w:r w:rsidRPr="00356E72">
        <w:t>that is SDC compliant</w:t>
      </w:r>
    </w:p>
    <w:p w14:paraId="07BB6221" w14:textId="7ED20BE2" w:rsidR="00DC7937" w:rsidRPr="00B056DF" w:rsidRDefault="00B056DF" w:rsidP="00DC7937">
      <w:pPr>
        <w:numPr>
          <w:ilvl w:val="0"/>
          <w:numId w:val="72"/>
        </w:numPr>
        <w:spacing w:before="40" w:after="40"/>
      </w:pPr>
      <w:r w:rsidRPr="00356E72">
        <w:t xml:space="preserve">Devices in Room </w:t>
      </w:r>
      <w:r>
        <w:t>allow remote setting adjustment</w:t>
      </w:r>
    </w:p>
    <w:p w14:paraId="3AB02E4E" w14:textId="77777777" w:rsidR="00DC7937" w:rsidRPr="00D26514" w:rsidRDefault="00DC7937" w:rsidP="00DC7937">
      <w:pPr>
        <w:pStyle w:val="BodyText"/>
        <w:rPr>
          <w:lang w:eastAsia="x-none"/>
        </w:rPr>
      </w:pPr>
    </w:p>
    <w:p w14:paraId="13ED4785" w14:textId="77777777" w:rsidR="00DC7937" w:rsidRPr="00D26514" w:rsidRDefault="00DC7937" w:rsidP="00DC7937">
      <w:pPr>
        <w:pStyle w:val="BodyText"/>
        <w:rPr>
          <w:lang w:eastAsia="x-none"/>
        </w:rPr>
      </w:pPr>
      <w:r w:rsidRPr="00EA3BCB">
        <w:rPr>
          <w:b/>
          <w:lang w:eastAsia="x-none"/>
        </w:rPr>
        <w:t>Main Flow</w:t>
      </w:r>
      <w:r w:rsidRPr="00D26514">
        <w:rPr>
          <w:lang w:eastAsia="x-none"/>
        </w:rPr>
        <w:t>:</w:t>
      </w:r>
    </w:p>
    <w:p w14:paraId="51CF2580" w14:textId="663426E8" w:rsidR="00C2275F" w:rsidRDefault="00C2275F" w:rsidP="00C2275F">
      <w:pPr>
        <w:pStyle w:val="AuthorInstructions"/>
        <w:numPr>
          <w:ilvl w:val="0"/>
          <w:numId w:val="74"/>
        </w:numPr>
        <w:rPr>
          <w:i w:val="0"/>
        </w:rPr>
      </w:pPr>
      <w:r>
        <w:rPr>
          <w:i w:val="0"/>
        </w:rPr>
        <w:t xml:space="preserve">User decides to </w:t>
      </w:r>
      <w:r w:rsidR="001F6F08">
        <w:rPr>
          <w:i w:val="0"/>
        </w:rPr>
        <w:t>adjust bedside setting from mobile device</w:t>
      </w:r>
    </w:p>
    <w:p w14:paraId="33DEEAFA" w14:textId="591F856D" w:rsidR="001F6F08" w:rsidRDefault="001F6F08" w:rsidP="001F6F08">
      <w:pPr>
        <w:pStyle w:val="AuthorInstructions"/>
        <w:numPr>
          <w:ilvl w:val="1"/>
          <w:numId w:val="74"/>
        </w:numPr>
        <w:rPr>
          <w:i w:val="0"/>
        </w:rPr>
      </w:pPr>
      <w:r>
        <w:rPr>
          <w:i w:val="0"/>
        </w:rPr>
        <w:t>The mobile device will send a settings adjustment message (via the ADS?) to the (remote) bedside device.</w:t>
      </w:r>
    </w:p>
    <w:p w14:paraId="09E95715" w14:textId="5FAEEC50" w:rsidR="001F6F08" w:rsidRDefault="001F6F08" w:rsidP="001F6F08">
      <w:pPr>
        <w:pStyle w:val="AuthorInstructions"/>
        <w:numPr>
          <w:ilvl w:val="1"/>
          <w:numId w:val="74"/>
        </w:numPr>
        <w:rPr>
          <w:i w:val="0"/>
        </w:rPr>
      </w:pPr>
      <w:r>
        <w:rPr>
          <w:i w:val="0"/>
        </w:rPr>
        <w:t>The device will adjust the settings are requested; assuming the mobile device is authorized to request the change.</w:t>
      </w:r>
    </w:p>
    <w:p w14:paraId="57BE876F" w14:textId="12CEE4BE" w:rsidR="001F6F08" w:rsidRPr="00F05173" w:rsidRDefault="001F6F08" w:rsidP="001F6F08">
      <w:pPr>
        <w:pStyle w:val="AuthorInstructions"/>
        <w:numPr>
          <w:ilvl w:val="1"/>
          <w:numId w:val="74"/>
        </w:numPr>
        <w:rPr>
          <w:i w:val="0"/>
        </w:rPr>
      </w:pPr>
      <w:r>
        <w:rPr>
          <w:i w:val="0"/>
        </w:rPr>
        <w:t>The device will send a confirmation of the change to the mobile device.</w:t>
      </w:r>
    </w:p>
    <w:p w14:paraId="1D04B27E" w14:textId="77777777" w:rsidR="00DC7937" w:rsidRPr="00D26514" w:rsidRDefault="00DC7937" w:rsidP="00DC7937">
      <w:pPr>
        <w:pStyle w:val="BodyText"/>
        <w:rPr>
          <w:lang w:eastAsia="x-none"/>
        </w:rPr>
      </w:pPr>
    </w:p>
    <w:p w14:paraId="58405859" w14:textId="77777777" w:rsidR="00DC7937" w:rsidRPr="00EA3BCB" w:rsidRDefault="00DC7937" w:rsidP="00DC7937">
      <w:pPr>
        <w:pStyle w:val="BodyText"/>
        <w:rPr>
          <w:b/>
          <w:lang w:eastAsia="x-none"/>
        </w:rPr>
      </w:pPr>
      <w:r w:rsidRPr="00EA3BCB">
        <w:rPr>
          <w:b/>
          <w:lang w:eastAsia="x-none"/>
        </w:rPr>
        <w:t>Post-conditions:</w:t>
      </w:r>
    </w:p>
    <w:p w14:paraId="378A4099" w14:textId="7CC5C3DD" w:rsidR="00DC7937" w:rsidRPr="00B056DF" w:rsidRDefault="001F6F08" w:rsidP="00DC7937">
      <w:pPr>
        <w:pStyle w:val="AuthorInstructions"/>
        <w:rPr>
          <w:i w:val="0"/>
        </w:rPr>
      </w:pPr>
      <w:r>
        <w:rPr>
          <w:i w:val="0"/>
        </w:rPr>
        <w:t>Device settings</w:t>
      </w:r>
      <w:r w:rsidR="00B056DF" w:rsidRPr="00B056DF">
        <w:rPr>
          <w:i w:val="0"/>
        </w:rPr>
        <w:t xml:space="preserve"> are adjusted according to the caregiver’s input</w:t>
      </w:r>
      <w:r>
        <w:rPr>
          <w:i w:val="0"/>
        </w:rPr>
        <w:t xml:space="preserve"> from a mobile device</w:t>
      </w:r>
      <w:r w:rsidR="00B056DF" w:rsidRPr="00B056DF">
        <w:rPr>
          <w:i w:val="0"/>
        </w:rPr>
        <w:t>.</w:t>
      </w:r>
    </w:p>
    <w:p w14:paraId="5197704D" w14:textId="29BEDADD" w:rsidR="007539E7" w:rsidRDefault="007539E7" w:rsidP="00DC7937">
      <w:pPr>
        <w:pStyle w:val="AuthorInstructions"/>
      </w:pPr>
    </w:p>
    <w:p w14:paraId="19DF2BED" w14:textId="77777777" w:rsidR="00F1584C" w:rsidRPr="00F1584C" w:rsidRDefault="00F1584C" w:rsidP="00DC7937">
      <w:pPr>
        <w:pStyle w:val="AuthorInstructions"/>
        <w:rPr>
          <w:i w:val="0"/>
        </w:rPr>
      </w:pPr>
    </w:p>
    <w:p w14:paraId="73F7BD89" w14:textId="792301B0" w:rsidR="007539E7" w:rsidRPr="00D26514" w:rsidRDefault="007539E7" w:rsidP="007539E7">
      <w:pPr>
        <w:pStyle w:val="Heading4"/>
        <w:numPr>
          <w:ilvl w:val="0"/>
          <w:numId w:val="0"/>
        </w:numPr>
        <w:ind w:left="864" w:hanging="864"/>
        <w:rPr>
          <w:noProof w:val="0"/>
        </w:rPr>
      </w:pPr>
      <w:bookmarkStart w:id="57" w:name="_Toc57392153"/>
      <w:r w:rsidRPr="00D26514">
        <w:rPr>
          <w:noProof w:val="0"/>
        </w:rPr>
        <w:t>X.4.2.</w:t>
      </w:r>
      <w:r>
        <w:rPr>
          <w:noProof w:val="0"/>
        </w:rPr>
        <w:t>7</w:t>
      </w:r>
      <w:r w:rsidRPr="00D26514">
        <w:rPr>
          <w:noProof w:val="0"/>
        </w:rPr>
        <w:t xml:space="preserve"> Use Case #</w:t>
      </w:r>
      <w:r>
        <w:rPr>
          <w:noProof w:val="0"/>
        </w:rPr>
        <w:t>7</w:t>
      </w:r>
      <w:r w:rsidRPr="00D26514">
        <w:rPr>
          <w:noProof w:val="0"/>
        </w:rPr>
        <w:t xml:space="preserve">: </w:t>
      </w:r>
      <w:r>
        <w:rPr>
          <w:noProof w:val="0"/>
        </w:rPr>
        <w:t>SDPi-</w:t>
      </w:r>
      <w:r w:rsidR="009725D8">
        <w:rPr>
          <w:noProof w:val="0"/>
        </w:rPr>
        <w:t>A Smart Alerting System - SAS</w:t>
      </w:r>
      <w:bookmarkEnd w:id="57"/>
    </w:p>
    <w:p w14:paraId="022F1D58" w14:textId="001AE1CF" w:rsidR="007539E7" w:rsidRDefault="009725D8" w:rsidP="007539E7">
      <w:pPr>
        <w:pStyle w:val="AuthorInstructions"/>
        <w:rPr>
          <w:i w:val="0"/>
        </w:rPr>
      </w:pPr>
      <w:r>
        <w:rPr>
          <w:i w:val="0"/>
        </w:rPr>
        <w:t>Integration of a Smart Alerting System into an ICU.</w:t>
      </w:r>
    </w:p>
    <w:p w14:paraId="22556CFC" w14:textId="20D00BF7" w:rsidR="00983CCE" w:rsidRPr="00DC7937" w:rsidRDefault="005A4622" w:rsidP="007539E7">
      <w:pPr>
        <w:pStyle w:val="AuthorInstructions"/>
        <w:rPr>
          <w:i w:val="0"/>
        </w:rPr>
      </w:pPr>
      <w:r>
        <w:rPr>
          <w:i w:val="0"/>
        </w:rPr>
        <w:t>Additional information on this Use Case can be found in Volume 1 – Appendix C.</w:t>
      </w:r>
      <w:r>
        <w:rPr>
          <w:i w:val="0"/>
        </w:rPr>
        <w:t>8</w:t>
      </w:r>
      <w:r>
        <w:rPr>
          <w:i w:val="0"/>
        </w:rPr>
        <w:t>.</w:t>
      </w:r>
    </w:p>
    <w:p w14:paraId="64857416" w14:textId="30A50FCF" w:rsidR="007539E7" w:rsidRPr="00D26514" w:rsidRDefault="007539E7" w:rsidP="007539E7">
      <w:pPr>
        <w:pStyle w:val="Heading5"/>
        <w:numPr>
          <w:ilvl w:val="0"/>
          <w:numId w:val="0"/>
        </w:numPr>
        <w:rPr>
          <w:noProof w:val="0"/>
        </w:rPr>
      </w:pPr>
      <w:bookmarkStart w:id="58" w:name="_Toc57392154"/>
      <w:r w:rsidRPr="00D26514">
        <w:rPr>
          <w:noProof w:val="0"/>
        </w:rPr>
        <w:t>X.4.2.</w:t>
      </w:r>
      <w:r>
        <w:rPr>
          <w:noProof w:val="0"/>
        </w:rPr>
        <w:t>7</w:t>
      </w:r>
      <w:r w:rsidRPr="00D26514">
        <w:rPr>
          <w:noProof w:val="0"/>
        </w:rPr>
        <w:t xml:space="preserve">.1 </w:t>
      </w:r>
      <w:r>
        <w:rPr>
          <w:noProof w:val="0"/>
        </w:rPr>
        <w:t>SDPi S</w:t>
      </w:r>
      <w:r w:rsidR="00F1584C">
        <w:rPr>
          <w:noProof w:val="0"/>
        </w:rPr>
        <w:t>AS</w:t>
      </w:r>
      <w:r w:rsidRPr="00D26514">
        <w:rPr>
          <w:bCs/>
          <w:noProof w:val="0"/>
        </w:rPr>
        <w:t xml:space="preserve"> </w:t>
      </w:r>
      <w:r w:rsidRPr="00D26514">
        <w:rPr>
          <w:noProof w:val="0"/>
        </w:rPr>
        <w:t>Use Case Description</w:t>
      </w:r>
      <w:bookmarkEnd w:id="58"/>
    </w:p>
    <w:p w14:paraId="6EC355E5" w14:textId="285C4A9B" w:rsidR="007539E7" w:rsidRPr="00DC7937" w:rsidRDefault="007539E7" w:rsidP="007539E7">
      <w:pPr>
        <w:pStyle w:val="AuthorInstructions"/>
        <w:rPr>
          <w:i w:val="0"/>
        </w:rPr>
      </w:pPr>
      <w:r>
        <w:rPr>
          <w:i w:val="0"/>
        </w:rPr>
        <w:t xml:space="preserve">This Use Case covers the </w:t>
      </w:r>
      <w:r w:rsidR="009725D8">
        <w:rPr>
          <w:i w:val="0"/>
        </w:rPr>
        <w:t>scenarios involved with the deployment of a separate Smart Alerting System in an ICU.</w:t>
      </w:r>
    </w:p>
    <w:p w14:paraId="56C3243B" w14:textId="2CE59E55" w:rsidR="007539E7" w:rsidRPr="00D26514" w:rsidRDefault="007539E7" w:rsidP="007539E7">
      <w:pPr>
        <w:pStyle w:val="Heading5"/>
        <w:numPr>
          <w:ilvl w:val="0"/>
          <w:numId w:val="0"/>
        </w:numPr>
        <w:rPr>
          <w:noProof w:val="0"/>
        </w:rPr>
      </w:pPr>
      <w:bookmarkStart w:id="59" w:name="_Toc57392155"/>
      <w:r w:rsidRPr="00D26514">
        <w:rPr>
          <w:noProof w:val="0"/>
        </w:rPr>
        <w:t>X.4.2.</w:t>
      </w:r>
      <w:r>
        <w:rPr>
          <w:noProof w:val="0"/>
        </w:rPr>
        <w:t>7</w:t>
      </w:r>
      <w:r w:rsidRPr="00D26514">
        <w:rPr>
          <w:noProof w:val="0"/>
        </w:rPr>
        <w:t xml:space="preserve">.2 </w:t>
      </w:r>
      <w:r>
        <w:rPr>
          <w:noProof w:val="0"/>
        </w:rPr>
        <w:t>SDPi S</w:t>
      </w:r>
      <w:r w:rsidR="00F1584C">
        <w:rPr>
          <w:noProof w:val="0"/>
        </w:rPr>
        <w:t>AS</w:t>
      </w:r>
      <w:r w:rsidRPr="00D26514">
        <w:rPr>
          <w:noProof w:val="0"/>
        </w:rPr>
        <w:t xml:space="preserve"> Process Flow</w:t>
      </w:r>
      <w:bookmarkEnd w:id="59"/>
    </w:p>
    <w:p w14:paraId="1751D6F5" w14:textId="77777777" w:rsidR="007539E7" w:rsidRPr="00D26514" w:rsidRDefault="007539E7" w:rsidP="007539E7">
      <w:pPr>
        <w:pStyle w:val="AuthorInstructions"/>
      </w:pPr>
      <w:r w:rsidRPr="00D26514">
        <w:t xml:space="preserve">&lt;Diagram and describe the process flow(s) covered by this profile in order to satisfy the use cases. Demonstrate how the profile transactions are combined/sequenced. To provide context </w:t>
      </w:r>
      <w:r w:rsidRPr="00D26514">
        <w:lastRenderedPageBreak/>
        <w:t xml:space="preserve">and demonstrate how the profile interacts with other profiles, feel free to include transactions and events that are “external” to this profile (using appropriate notation.) </w:t>
      </w:r>
    </w:p>
    <w:p w14:paraId="39B04195" w14:textId="77777777" w:rsidR="007539E7" w:rsidRPr="00D26514" w:rsidRDefault="007539E7" w:rsidP="007539E7">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39D0BD08" w14:textId="77777777" w:rsidR="007539E7" w:rsidRPr="00D26514" w:rsidRDefault="007539E7" w:rsidP="007539E7">
      <w:pPr>
        <w:pStyle w:val="AuthorInstructions"/>
      </w:pPr>
      <w:r w:rsidRPr="00D26514">
        <w:t>If there are detailed behavioral rules that apply to a specific process flow or multiple process flows, an appendix may be added as needed.&gt;</w:t>
      </w:r>
    </w:p>
    <w:p w14:paraId="17F0B5D3" w14:textId="77777777" w:rsidR="007539E7" w:rsidRPr="00D26514" w:rsidRDefault="007539E7" w:rsidP="007539E7">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proofErr w:type="gramStart"/>
      <w:r w:rsidRPr="00D26514">
        <w:t>acronym:actor</w:t>
      </w:r>
      <w:proofErr w:type="spellEnd"/>
      <w:proofErr w:type="gramEnd"/>
      <w:r w:rsidRPr="00D26514">
        <w:t xml:space="preserve"> name if referencing an actor from a different profile.&gt;</w:t>
      </w:r>
    </w:p>
    <w:p w14:paraId="087C11EF" w14:textId="77777777" w:rsidR="007539E7" w:rsidRPr="00D26514" w:rsidRDefault="007539E7" w:rsidP="007539E7">
      <w:pPr>
        <w:pStyle w:val="AuthorInstructions"/>
      </w:pPr>
      <w:r w:rsidRPr="00D26514">
        <w:t>&lt;Modify the following “Swimlane Diagram”.&gt;</w:t>
      </w:r>
    </w:p>
    <w:p w14:paraId="1AC8ACBB" w14:textId="77777777" w:rsidR="007539E7" w:rsidRPr="00D26514" w:rsidRDefault="007539E7" w:rsidP="007539E7">
      <w:pPr>
        <w:pStyle w:val="AuthorInstructions"/>
      </w:pPr>
    </w:p>
    <w:p w14:paraId="1F975089" w14:textId="77777777" w:rsidR="007539E7" w:rsidRPr="00D26514" w:rsidRDefault="007539E7" w:rsidP="007539E7">
      <w:pPr>
        <w:pStyle w:val="AuthorInstructions"/>
      </w:pPr>
      <w:r w:rsidRPr="00D26514">
        <w:rPr>
          <w:noProof/>
        </w:rPr>
        <w:lastRenderedPageBreak/>
        <mc:AlternateContent>
          <mc:Choice Requires="wps">
            <w:drawing>
              <wp:anchor distT="0" distB="0" distL="114300" distR="114300" simplePos="0" relativeHeight="251679232" behindDoc="0" locked="0" layoutInCell="1" allowOverlap="1" wp14:anchorId="3D70C616" wp14:editId="2A6C2152">
                <wp:simplePos x="0" y="0"/>
                <wp:positionH relativeFrom="column">
                  <wp:posOffset>1109218</wp:posOffset>
                </wp:positionH>
                <wp:positionV relativeFrom="paragraph">
                  <wp:posOffset>686435</wp:posOffset>
                </wp:positionV>
                <wp:extent cx="1371600" cy="276999"/>
                <wp:effectExtent l="0" t="0" r="0" b="0"/>
                <wp:wrapNone/>
                <wp:docPr id="264"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041F0A64" w14:textId="77777777" w:rsidR="00983CCE" w:rsidRDefault="00983CCE" w:rsidP="007539E7">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3D70C616" id="_x0000_s1284" type="#_x0000_t202" style="position:absolute;margin-left:87.35pt;margin-top:54.05pt;width:108pt;height:21.8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" filled="f" stroked="f">
                <v:textbox style="mso-fit-shape-to-text:t">
                  <w:txbxContent>
                    <w:p w14:paraId="041F0A64" w14:textId="77777777" w:rsidR="00983CCE" w:rsidRDefault="00983CCE" w:rsidP="007539E7">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80256" behindDoc="0" locked="0" layoutInCell="1" allowOverlap="1" wp14:anchorId="11470CC6" wp14:editId="6DC1D46E">
                <wp:simplePos x="0" y="0"/>
                <wp:positionH relativeFrom="column">
                  <wp:posOffset>1130935</wp:posOffset>
                </wp:positionH>
                <wp:positionV relativeFrom="paragraph">
                  <wp:posOffset>1009650</wp:posOffset>
                </wp:positionV>
                <wp:extent cx="1371600" cy="0"/>
                <wp:effectExtent l="38100" t="76200" r="0" b="95250"/>
                <wp:wrapNone/>
                <wp:docPr id="265"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FEA6D" id="Straight Arrow Connector 57" o:spid="_x0000_s1026" type="#_x0000_t32" style="position:absolute;margin-left:89.05pt;margin-top:79.5pt;width:108pt;height:0;flip:x;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" strokecolor="black [3213]" strokeweight=".5pt">
                <v:stroke endarrow="block" joinstyle="miter"/>
              </v:shape>
            </w:pict>
          </mc:Fallback>
        </mc:AlternateContent>
      </w:r>
      <w:r w:rsidRPr="00D26514">
        <w:rPr>
          <w:noProof/>
        </w:rPr>
        <mc:AlternateContent>
          <mc:Choice Requires="wpc">
            <w:drawing>
              <wp:inline distT="0" distB="0" distL="0" distR="0" wp14:anchorId="3FFF6B42" wp14:editId="44C2A103">
                <wp:extent cx="5775960" cy="6973824"/>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6"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091118" w14:textId="77777777" w:rsidR="00983CCE" w:rsidRDefault="00983CCE" w:rsidP="007539E7">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267"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D5D816" w14:textId="77777777" w:rsidR="00983CCE" w:rsidRDefault="00983CCE" w:rsidP="007539E7">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268"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9E0FBD" w14:textId="77777777" w:rsidR="00983CCE" w:rsidRDefault="00983CCE" w:rsidP="007539E7">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269" name="Straight Connector 269"/>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0" name="Rectangle 270"/>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71" name="Rectangle 271"/>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72" name="Rectangle 272"/>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73" name="Rectangle 273"/>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74" name="Rectangle 274"/>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75" name="Rectangle 275"/>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76" name="Rectangle 276"/>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77" name="Straight Connector 277"/>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8" name="Rectangle 278"/>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79" name="Rectangle 279"/>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80" name="Rectangle 280"/>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81" name="Rectangle 281"/>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82" name="Straight Connector 282"/>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TextBox 38"/>
                        <wps:cNvSpPr txBox="1"/>
                        <wps:spPr>
                          <a:xfrm>
                            <a:off x="2946539" y="2035454"/>
                            <a:ext cx="888556" cy="456165"/>
                          </a:xfrm>
                          <a:prstGeom prst="rect">
                            <a:avLst/>
                          </a:prstGeom>
                          <a:noFill/>
                        </wps:spPr>
                        <wps:txbx>
                          <w:txbxContent>
                            <w:p w14:paraId="6B520DA9" w14:textId="77777777" w:rsidR="00983CCE" w:rsidRDefault="00983CCE" w:rsidP="007539E7">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285" name="Straight Arrow Connector 285"/>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6" name="Rectangle 286"/>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287" name="Straight Connector 287"/>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88" name="TextBox 43"/>
                        <wps:cNvSpPr txBox="1"/>
                        <wps:spPr>
                          <a:xfrm>
                            <a:off x="4648473" y="5755223"/>
                            <a:ext cx="990156" cy="456165"/>
                          </a:xfrm>
                          <a:prstGeom prst="rect">
                            <a:avLst/>
                          </a:prstGeom>
                          <a:noFill/>
                        </wps:spPr>
                        <wps:txbx>
                          <w:txbxContent>
                            <w:p w14:paraId="319DE462" w14:textId="77777777" w:rsidR="00983CCE" w:rsidRDefault="00983CCE" w:rsidP="007539E7">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289" name="Straight Connector 289"/>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Straight Arrow Connector 292"/>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TextBox 74"/>
                        <wps:cNvSpPr txBox="1"/>
                        <wps:spPr>
                          <a:xfrm>
                            <a:off x="1102598" y="1143168"/>
                            <a:ext cx="1371600" cy="276999"/>
                          </a:xfrm>
                          <a:prstGeom prst="rect">
                            <a:avLst/>
                          </a:prstGeom>
                          <a:noFill/>
                        </wps:spPr>
                        <wps:txbx>
                          <w:txbxContent>
                            <w:p w14:paraId="2AF77E49" w14:textId="77777777" w:rsidR="00983CCE" w:rsidRDefault="00983CCE" w:rsidP="007539E7">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294" name="Straight Arrow Connector 294"/>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TextBox 74"/>
                        <wps:cNvSpPr txBox="1"/>
                        <wps:spPr>
                          <a:xfrm>
                            <a:off x="1106592" y="1681726"/>
                            <a:ext cx="1371600" cy="277495"/>
                          </a:xfrm>
                          <a:prstGeom prst="rect">
                            <a:avLst/>
                          </a:prstGeom>
                          <a:noFill/>
                        </wps:spPr>
                        <wps:txbx>
                          <w:txbxContent>
                            <w:p w14:paraId="71778691" w14:textId="77777777" w:rsidR="00983CCE" w:rsidRDefault="00983CCE" w:rsidP="007539E7">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296" name="Straight Arrow Connector 296"/>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TextBox 85"/>
                        <wps:cNvSpPr txBox="1"/>
                        <wps:spPr>
                          <a:xfrm>
                            <a:off x="1285914" y="5478031"/>
                            <a:ext cx="1371600" cy="276999"/>
                          </a:xfrm>
                          <a:prstGeom prst="rect">
                            <a:avLst/>
                          </a:prstGeom>
                          <a:noFill/>
                        </wps:spPr>
                        <wps:txbx>
                          <w:txbxContent>
                            <w:p w14:paraId="68C1C470" w14:textId="77777777" w:rsidR="00983CCE" w:rsidRDefault="00983CCE" w:rsidP="007539E7">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298" name="Straight Arrow Connector 298"/>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Box 84"/>
                        <wps:cNvSpPr txBox="1"/>
                        <wps:spPr>
                          <a:xfrm>
                            <a:off x="1285914" y="5904748"/>
                            <a:ext cx="1371600" cy="276999"/>
                          </a:xfrm>
                          <a:prstGeom prst="rect">
                            <a:avLst/>
                          </a:prstGeom>
                          <a:noFill/>
                        </wps:spPr>
                        <wps:txbx>
                          <w:txbxContent>
                            <w:p w14:paraId="679F09FE" w14:textId="77777777" w:rsidR="00983CCE" w:rsidRDefault="00983CCE" w:rsidP="007539E7">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300" name="Straight Arrow Connector 300"/>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TextBox 79"/>
                        <wps:cNvSpPr txBox="1"/>
                        <wps:spPr>
                          <a:xfrm>
                            <a:off x="1094400" y="2765306"/>
                            <a:ext cx="1371600" cy="277495"/>
                          </a:xfrm>
                          <a:prstGeom prst="rect">
                            <a:avLst/>
                          </a:prstGeom>
                          <a:noFill/>
                        </wps:spPr>
                        <wps:txbx>
                          <w:txbxContent>
                            <w:p w14:paraId="0C7B0769" w14:textId="77777777" w:rsidR="00983CCE" w:rsidRDefault="00983CCE" w:rsidP="007539E7">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302" name="Straight Arrow Connector 302"/>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TextBox 79"/>
                        <wps:cNvSpPr txBox="1"/>
                        <wps:spPr>
                          <a:xfrm>
                            <a:off x="1094400" y="3801024"/>
                            <a:ext cx="1371600" cy="276999"/>
                          </a:xfrm>
                          <a:prstGeom prst="rect">
                            <a:avLst/>
                          </a:prstGeom>
                          <a:noFill/>
                        </wps:spPr>
                        <wps:txbx>
                          <w:txbxContent>
                            <w:p w14:paraId="08712385" w14:textId="77777777" w:rsidR="00983CCE" w:rsidRDefault="00983CCE" w:rsidP="007539E7">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304" name="Straight Arrow Connector 304"/>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5" name="TextBox 79"/>
                        <wps:cNvSpPr txBox="1"/>
                        <wps:spPr>
                          <a:xfrm>
                            <a:off x="1118784" y="4418633"/>
                            <a:ext cx="1371600" cy="277495"/>
                          </a:xfrm>
                          <a:prstGeom prst="rect">
                            <a:avLst/>
                          </a:prstGeom>
                          <a:noFill/>
                        </wps:spPr>
                        <wps:txbx>
                          <w:txbxContent>
                            <w:p w14:paraId="152697EF" w14:textId="77777777" w:rsidR="00983CCE" w:rsidRDefault="00983CCE" w:rsidP="007539E7">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3FFF6B42" id="Canvas 306" o:spid="_x0000_s1285" editas="canvas" style="width:454.8pt;height:549.1pt;mso-position-horizontal-relative:char;mso-position-vertical-relative:line" coordsize="57759,697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">
                <v:shape id="_x0000_s1286" type="#_x0000_t75" style="position:absolute;width:57759;height:69735;visibility:visible;mso-wrap-style:square">
                  <v:fill o:detectmouseclick="t"/>
                  <v:path o:connecttype="none"/>
                </v:shape>
                <v:shape id="Flowchart: Process 89" o:spid="_x0000_s1287" type="#_x0000_t109" style="position:absolute;left:1733;top:342;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" filled="f" stroked="f" strokeweight="1pt">
                  <v:textbox inset="2.44564mm,1.2228mm,2.44564mm,1.2228mm">
                    <w:txbxContent>
                      <w:p w14:paraId="2E091118" w14:textId="77777777" w:rsidR="00983CCE" w:rsidRDefault="00983CCE" w:rsidP="007539E7">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288" type="#_x0000_t109" style="position:absolute;left:18610;top:328;width:17024;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" fillcolor="white [3212]" stroked="f" strokeweight="1pt">
                  <v:textbox inset="2.44564mm,1.2228mm,2.44564mm,1.2228mm">
                    <w:txbxContent>
                      <w:p w14:paraId="64D5D816" w14:textId="77777777" w:rsidR="00983CCE" w:rsidRDefault="00983CCE" w:rsidP="007539E7">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289" type="#_x0000_t109" style="position:absolute;left:35634;top:328;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" fillcolor="white [3212]" stroked="f" strokeweight="1pt">
                  <v:textbox inset="2.44564mm,1.2228mm,2.44564mm,1.2228mm">
                    <w:txbxContent>
                      <w:p w14:paraId="0E9E0FBD" w14:textId="77777777" w:rsidR="00983CCE" w:rsidRDefault="00983CCE" w:rsidP="007539E7">
                        <w:pPr>
                          <w:pStyle w:val="NormalWeb"/>
                          <w:spacing w:before="0"/>
                          <w:jc w:val="center"/>
                        </w:pPr>
                        <w:r>
                          <w:rPr>
                            <w:rFonts w:asciiTheme="minorHAnsi" w:hAnsi="Calibri" w:cstheme="minorBidi"/>
                            <w:color w:val="000000" w:themeColor="text1"/>
                            <w:kern w:val="24"/>
                          </w:rPr>
                          <w:t>Actor B/Actor C</w:t>
                        </w:r>
                      </w:p>
                    </w:txbxContent>
                  </v:textbox>
                </v:shape>
                <v:line id="Straight Connector 269" o:spid="_x0000_s1290" style="position:absolute;visibility:visible;mso-wrap-style:square" from="9658,4005" to="9658,650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" strokecolor="black [3213]" strokeweight=".5pt">
                  <v:stroke dashstyle="dash" joinstyle="miter"/>
                </v:line>
                <v:rect id="Rectangle 270" o:spid="_x0000_s1291" style="position:absolute;left:8190;top:44539;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" fillcolor="white [3212]" strokecolor="black [3213]" strokeweight="1pt">
                  <v:textbox inset="2.44564mm,1.2228mm,2.44564mm,1.2228mm"/>
                </v:rect>
                <v:rect id="Rectangle 271" o:spid="_x0000_s1292" style="position:absolute;left:8190;top:5584;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" fillcolor="white [3212]" strokecolor="black [3213]" strokeweight="1pt">
                  <v:textbox inset="2.44564mm,1.2228mm,2.44564mm,1.2228mm"/>
                </v:rect>
                <v:rect id="Rectangle 272" o:spid="_x0000_s1293" style="position:absolute;left:8190;top:18105;width:2935;height:3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" fillcolor="white [3212]" strokecolor="black [3213]" strokeweight="1pt">
                  <v:textbox inset="2.44564mm,1.2228mm,2.44564mm,1.2228mm"/>
                </v:rect>
                <v:rect id="Rectangle 273" o:spid="_x0000_s1294" style="position:absolute;left:8190;top:27457;width:2935;height:6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" fillcolor="white [3212]" strokecolor="black [3213]" strokeweight="1pt">
                  <v:textbox inset="2.44564mm,1.2228mm,2.44564mm,1.2228mm"/>
                </v:rect>
                <v:rect id="Rectangle 274" o:spid="_x0000_s1295" style="position:absolute;left:8190;top:38598;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" fillcolor="white [3212]" strokecolor="black [3213]" strokeweight="1pt">
                  <v:textbox inset="2.44564mm,1.2228mm,2.44564mm,1.2228mm"/>
                </v:rect>
                <v:rect id="Rectangle 275" o:spid="_x0000_s1296" style="position:absolute;left:8190;top:55830;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" fillcolor="white [3212]" strokecolor="black [3213]" strokeweight="1pt">
                  <v:textbox inset="2.44564mm,1.2228mm,2.44564mm,1.2228mm"/>
                </v:rect>
                <v:rect id="Rectangle 276" o:spid="_x0000_s1297" style="position:absolute;left:8190;top:60327;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" fillcolor="white [3212]" strokecolor="black [3213]" strokeweight="1pt">
                  <v:textbox inset="2.44564mm,1.2228mm,2.44564mm,1.2228mm"/>
                </v:rect>
                <v:line id="Straight Connector 277" o:spid="_x0000_s1298" style="position:absolute;visibility:visible;mso-wrap-style:square" from="26575,4481" to="26575,648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" strokecolor="black [3213]" strokeweight=".5pt">
                  <v:stroke dashstyle="dash" joinstyle="miter"/>
                </v:line>
                <v:rect id="Rectangle 278" o:spid="_x0000_s1299" style="position:absolute;left:25107;top:5358;width:2935;height:161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" fillcolor="white [3212]" strokecolor="black [3213]" strokeweight="1pt">
                  <v:textbox inset="2.44564mm,1.2228mm,2.44564mm,1.2228mm"/>
                </v:rect>
                <v:rect id="Rectangle 279" o:spid="_x0000_s1300" style="position:absolute;left:25107;top:23430;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" fillcolor="white [3212]" strokecolor="black [3213]" strokeweight="1pt">
                  <v:textbox inset="2.44564mm,1.2228mm,2.44564mm,1.2228mm"/>
                </v:rect>
                <v:rect id="Rectangle 280" o:spid="_x0000_s1301" style="position:absolute;left:25107;top:38372;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" fillcolor="white [3212]" strokecolor="black [3213]" strokeweight="1pt">
                  <v:textbox inset="2.44564mm,1.2228mm,2.44564mm,1.2228mm"/>
                </v:rect>
                <v:rect id="Rectangle 281" o:spid="_x0000_s1302" style="position:absolute;left:25107;top:44313;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" fillcolor="white [3212]" strokecolor="black [3213]" strokeweight="1pt">
                  <v:textbox inset="2.44564mm,1.2228mm,2.44564mm,1.2228mm"/>
                </v:rect>
                <v:line id="Straight Connector 282" o:spid="_x0000_s1303" style="position:absolute;visibility:visible;mso-wrap-style:square" from="28042,24483" to="33546,24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" strokecolor="black [3213]" strokeweight=".5pt">
                  <v:stroke joinstyle="miter"/>
                </v:line>
                <v:line id="Straight Connector 283" o:spid="_x0000_s1304" style="position:absolute;visibility:visible;mso-wrap-style:square" from="33546,24483" to="33546,27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" strokecolor="black [3213]" strokeweight=".5pt">
                  <v:stroke joinstyle="miter"/>
                </v:line>
                <v:shape id="TextBox 38" o:spid="_x0000_s1305" type="#_x0000_t202" style="position:absolute;left:29465;top:20354;width:8885;height:4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" filled="f" stroked="f">
                  <v:textbox style="mso-fit-shape-to-text:t" inset="2.44564mm,1.2228mm,2.44564mm,1.2228mm">
                    <w:txbxContent>
                      <w:p w14:paraId="6B520DA9" w14:textId="77777777" w:rsidR="00983CCE" w:rsidRDefault="00983CCE" w:rsidP="007539E7">
                        <w:pPr>
                          <w:pStyle w:val="NormalWeb"/>
                          <w:spacing w:before="0"/>
                        </w:pPr>
                        <w:r>
                          <w:rPr>
                            <w:rFonts w:asciiTheme="minorHAnsi" w:hAnsi="Calibri" w:cstheme="minorBidi"/>
                            <w:color w:val="000000" w:themeColor="text1"/>
                            <w:kern w:val="24"/>
                          </w:rPr>
                          <w:t>Internal action 1</w:t>
                        </w:r>
                      </w:p>
                    </w:txbxContent>
                  </v:textbox>
                </v:shape>
                <v:shape id="Straight Arrow Connector 285" o:spid="_x0000_s1306" type="#_x0000_t32" style="position:absolute;left:28042;top:27231;width:550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" strokecolor="black [3213]" strokeweight=".5pt">
                  <v:stroke endarrow="block" joinstyle="miter"/>
                </v:shape>
                <v:rect id="Rectangle 286" o:spid="_x0000_s1307" style="position:absolute;left:43555;top:54647;width:2935;height:108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" fillcolor="white [3212]" strokecolor="black [3213]" strokeweight="1pt">
                  <v:textbox inset="2.44564mm,1.2228mm,2.44564mm,1.2228mm"/>
                </v:rect>
                <v:line id="Straight Connector 287" o:spid="_x0000_s1308" style="position:absolute;visibility:visible;mso-wrap-style:square" from="44703,4481" to="44908,546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" strokecolor="black [3213]" strokeweight=".5pt">
                  <v:stroke dashstyle="dash" joinstyle="miter"/>
                </v:line>
                <v:shape id="TextBox 43" o:spid="_x0000_s1309" type="#_x0000_t202" style="position:absolute;left:46484;top:57552;width:9902;height:45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" filled="f" stroked="f">
                  <v:textbox style="mso-fit-shape-to-text:t" inset="2.44564mm,1.2228mm,2.44564mm,1.2228mm">
                    <w:txbxContent>
                      <w:p w14:paraId="319DE462" w14:textId="77777777" w:rsidR="00983CCE" w:rsidRDefault="00983CCE" w:rsidP="007539E7">
                        <w:pPr>
                          <w:pStyle w:val="NormalWeb"/>
                          <w:spacing w:before="0"/>
                        </w:pPr>
                        <w:r>
                          <w:rPr>
                            <w:rFonts w:asciiTheme="minorHAnsi" w:hAnsi="Calibri" w:cstheme="minorBidi"/>
                            <w:color w:val="000000" w:themeColor="text1"/>
                            <w:kern w:val="24"/>
                          </w:rPr>
                          <w:t>Internal action 2</w:t>
                        </w:r>
                      </w:p>
                    </w:txbxContent>
                  </v:textbox>
                </v:shape>
                <v:line id="Straight Connector 289" o:spid="_x0000_s1310" style="position:absolute;visibility:visible;mso-wrap-style:square" from="46490,61819" to="51993,618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" strokecolor="black [3213]" strokeweight=".5pt">
                  <v:stroke joinstyle="miter"/>
                </v:line>
                <v:line id="Straight Connector 290" o:spid="_x0000_s1311" style="position:absolute;visibility:visible;mso-wrap-style:square" from="51964,61819" to="51964,645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" strokecolor="black [3213]" strokeweight=".5pt">
                  <v:stroke joinstyle="miter"/>
                </v:line>
                <v:shape id="Straight Arrow Connector 291" o:spid="_x0000_s1312" type="#_x0000_t32" style="position:absolute;left:46490;top:64567;width:550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" strokecolor="black [3213]" strokeweight=".5pt">
                  <v:stroke endarrow="block" joinstyle="miter"/>
                </v:shape>
                <v:shape id="Straight Arrow Connector 292" o:spid="_x0000_s1313" type="#_x0000_t32" style="position:absolute;left:11172;top:14500;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" strokecolor="black [3213]" strokeweight=".5pt">
                  <v:stroke endarrow="block" joinstyle="miter"/>
                </v:shape>
                <v:shape id="TextBox 74" o:spid="_x0000_s1314" type="#_x0000_t202" style="position:absolute;left:11025;top:11431;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" filled="f" stroked="f">
                  <v:textbox style="mso-fit-shape-to-text:t">
                    <w:txbxContent>
                      <w:p w14:paraId="2AF77E49" w14:textId="77777777" w:rsidR="00983CCE" w:rsidRDefault="00983CCE" w:rsidP="007539E7">
                        <w:pPr>
                          <w:pStyle w:val="NormalWeb"/>
                          <w:spacing w:before="0"/>
                        </w:pPr>
                        <w:r>
                          <w:rPr>
                            <w:rFonts w:asciiTheme="minorHAnsi" w:hAnsi="Calibri" w:cstheme="minorBidi"/>
                            <w:color w:val="000000" w:themeColor="text1"/>
                            <w:kern w:val="24"/>
                          </w:rPr>
                          <w:t>Transaction-B [B]</w:t>
                        </w:r>
                      </w:p>
                    </w:txbxContent>
                  </v:textbox>
                </v:shape>
                <v:shape id="Straight Arrow Connector 294" o:spid="_x0000_s1315" type="#_x0000_t32" style="position:absolute;left:11172;top:20018;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" strokecolor="black [3213]" strokeweight=".5pt">
                  <v:stroke endarrow="block" joinstyle="miter"/>
                </v:shape>
                <v:shape id="TextBox 74" o:spid="_x0000_s1316" type="#_x0000_t202" style="position:absolute;left:11065;top:16817;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" filled="f" stroked="f">
                  <v:textbox style="mso-fit-shape-to-text:t">
                    <w:txbxContent>
                      <w:p w14:paraId="71778691" w14:textId="77777777" w:rsidR="00983CCE" w:rsidRDefault="00983CCE" w:rsidP="007539E7">
                        <w:pPr>
                          <w:pStyle w:val="NormalWeb"/>
                          <w:spacing w:before="0"/>
                        </w:pPr>
                        <w:r>
                          <w:rPr>
                            <w:rFonts w:asciiTheme="minorHAnsi" w:hAnsi="Calibri" w:cstheme="minorBidi"/>
                            <w:color w:val="000000" w:themeColor="text1"/>
                            <w:kern w:val="24"/>
                          </w:rPr>
                          <w:t>Transaction-C [C]</w:t>
                        </w:r>
                      </w:p>
                    </w:txbxContent>
                  </v:textbox>
                </v:shape>
                <v:shape id="Straight Arrow Connector 296" o:spid="_x0000_s1317" type="#_x0000_t32" style="position:absolute;left:11335;top:57283;width:3222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" strokecolor="black [3213]" strokeweight=".5pt">
                  <v:stroke endarrow="block" joinstyle="miter"/>
                </v:shape>
                <v:shape id="TextBox 85" o:spid="_x0000_s1318" type="#_x0000_t202" style="position:absolute;left:12859;top:5478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" filled="f" stroked="f">
                  <v:textbox style="mso-fit-shape-to-text:t">
                    <w:txbxContent>
                      <w:p w14:paraId="68C1C470" w14:textId="77777777" w:rsidR="00983CCE" w:rsidRDefault="00983CCE" w:rsidP="007539E7">
                        <w:pPr>
                          <w:pStyle w:val="NormalWeb"/>
                          <w:spacing w:before="0"/>
                        </w:pPr>
                        <w:r>
                          <w:rPr>
                            <w:rFonts w:asciiTheme="minorHAnsi" w:hAnsi="Calibri" w:cstheme="minorBidi"/>
                            <w:color w:val="000000" w:themeColor="text1"/>
                            <w:kern w:val="24"/>
                          </w:rPr>
                          <w:t>Transaction_2 [2]</w:t>
                        </w:r>
                      </w:p>
                    </w:txbxContent>
                  </v:textbox>
                </v:shape>
                <v:shape id="Straight Arrow Connector 298" o:spid="_x0000_s1319" type="#_x0000_t32" style="position:absolute;left:11350;top:61946;width:322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" strokecolor="black [3213]" strokeweight=".5pt">
                  <v:stroke endarrow="block" joinstyle="miter"/>
                </v:shape>
                <v:shape id="TextBox 84" o:spid="_x0000_s1320" type="#_x0000_t202" style="position:absolute;left:12859;top:59047;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" filled="f" stroked="f">
                  <v:textbox style="mso-fit-shape-to-text:t">
                    <w:txbxContent>
                      <w:p w14:paraId="679F09FE" w14:textId="77777777" w:rsidR="00983CCE" w:rsidRDefault="00983CCE" w:rsidP="007539E7">
                        <w:pPr>
                          <w:pStyle w:val="NormalWeb"/>
                          <w:spacing w:before="0"/>
                        </w:pPr>
                        <w:r>
                          <w:rPr>
                            <w:rFonts w:asciiTheme="minorHAnsi" w:hAnsi="Calibri" w:cstheme="minorBidi"/>
                            <w:color w:val="000000" w:themeColor="text1"/>
                            <w:kern w:val="24"/>
                          </w:rPr>
                          <w:t>Transaction_3 [3]</w:t>
                        </w:r>
                      </w:p>
                    </w:txbxContent>
                  </v:textbox>
                </v:shape>
                <v:shape id="Straight Arrow Connector 300" o:spid="_x0000_s1321" type="#_x0000_t32" style="position:absolute;left:11096;top:30855;width:1401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" strokecolor="black [3213]" strokeweight=".5pt">
                  <v:stroke endarrow="block" joinstyle="miter"/>
                </v:shape>
                <v:shape id="TextBox 79" o:spid="_x0000_s1322" type="#_x0000_t202" style="position:absolute;left:10944;top:27653;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" filled="f" stroked="f">
                  <v:textbox style="mso-fit-shape-to-text:t">
                    <w:txbxContent>
                      <w:p w14:paraId="0C7B0769" w14:textId="77777777" w:rsidR="00983CCE" w:rsidRDefault="00983CCE" w:rsidP="007539E7">
                        <w:pPr>
                          <w:pStyle w:val="NormalWeb"/>
                          <w:spacing w:before="0"/>
                        </w:pPr>
                        <w:r>
                          <w:rPr>
                            <w:rFonts w:asciiTheme="minorHAnsi" w:hAnsi="Calibri" w:cstheme="minorBidi"/>
                            <w:color w:val="000000" w:themeColor="text1"/>
                            <w:kern w:val="24"/>
                          </w:rPr>
                          <w:t>Transaction-1 [1]</w:t>
                        </w:r>
                      </w:p>
                    </w:txbxContent>
                  </v:textbox>
                </v:shape>
                <v:shape id="Straight Arrow Connector 302" o:spid="_x0000_s1323" type="#_x0000_t32" style="position:absolute;left:11096;top:40707;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" strokecolor="black [3213]" strokeweight=".5pt">
                  <v:stroke endarrow="block" joinstyle="miter"/>
                </v:shape>
                <v:shape id="TextBox 79" o:spid="_x0000_s1324" type="#_x0000_t202" style="position:absolute;left:10944;top:3801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" filled="f" stroked="f">
                  <v:textbox style="mso-fit-shape-to-text:t">
                    <w:txbxContent>
                      <w:p w14:paraId="08712385" w14:textId="77777777" w:rsidR="00983CCE" w:rsidRDefault="00983CCE" w:rsidP="007539E7">
                        <w:pPr>
                          <w:pStyle w:val="NormalWeb"/>
                          <w:spacing w:before="0"/>
                        </w:pPr>
                        <w:r>
                          <w:rPr>
                            <w:rFonts w:asciiTheme="minorHAnsi" w:hAnsi="Calibri" w:cstheme="minorBidi"/>
                            <w:color w:val="000000" w:themeColor="text1"/>
                            <w:kern w:val="24"/>
                          </w:rPr>
                          <w:t>Transaction-D [D]</w:t>
                        </w:r>
                      </w:p>
                    </w:txbxContent>
                  </v:textbox>
                </v:shape>
                <v:shape id="Straight Arrow Connector 304" o:spid="_x0000_s1325" type="#_x0000_t32" style="position:absolute;left:11096;top:46791;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" strokecolor="black [3213]" strokeweight=".5pt">
                  <v:stroke endarrow="block" joinstyle="miter"/>
                </v:shape>
                <v:shape id="TextBox 79" o:spid="_x0000_s1326" type="#_x0000_t202" style="position:absolute;left:11187;top:44186;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" filled="f" stroked="f">
                  <v:textbox style="mso-fit-shape-to-text:t">
                    <w:txbxContent>
                      <w:p w14:paraId="152697EF" w14:textId="77777777" w:rsidR="00983CCE" w:rsidRDefault="00983CCE" w:rsidP="007539E7">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0AF96001" w14:textId="77777777" w:rsidR="007539E7" w:rsidRPr="00D26514" w:rsidRDefault="007539E7" w:rsidP="007539E7">
      <w:pPr>
        <w:pStyle w:val="BodyText"/>
      </w:pPr>
    </w:p>
    <w:p w14:paraId="1BE4BDBD" w14:textId="5F714D99" w:rsidR="007539E7" w:rsidRPr="00D26514" w:rsidRDefault="007539E7" w:rsidP="007539E7">
      <w:pPr>
        <w:pStyle w:val="FigureTitle"/>
      </w:pPr>
      <w:r w:rsidRPr="00D26514">
        <w:t>Figure X.4.2.</w:t>
      </w:r>
      <w:r>
        <w:t>7</w:t>
      </w:r>
      <w:r w:rsidRPr="00D26514">
        <w:t>-1: Basic Process Flow in &lt;Profile Acronym&gt; Profile</w:t>
      </w:r>
    </w:p>
    <w:p w14:paraId="314FB80E" w14:textId="77777777" w:rsidR="007539E7" w:rsidRPr="00D26514" w:rsidRDefault="007539E7" w:rsidP="007539E7">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 or flow variations need to be described where alternate systems may be playing different actor roles, document those conditional flows here.</w:t>
      </w:r>
      <w:r w:rsidRPr="00D26514">
        <w:rPr>
          <w:iCs/>
        </w:rPr>
        <w:t>&gt;</w:t>
      </w:r>
    </w:p>
    <w:p w14:paraId="5A54B3FF" w14:textId="77777777" w:rsidR="007539E7" w:rsidRPr="00D26514" w:rsidRDefault="007539E7" w:rsidP="007539E7">
      <w:pPr>
        <w:pStyle w:val="AuthorInstructions"/>
      </w:pPr>
      <w:r w:rsidRPr="00D26514">
        <w:t>&lt;Delete the material below if this is a workflow or transport profile. Delete the material above if this profile is a content module only profile.&gt;</w:t>
      </w:r>
    </w:p>
    <w:p w14:paraId="7E8A1F57" w14:textId="77777777" w:rsidR="007539E7" w:rsidRPr="00D26514" w:rsidRDefault="007539E7" w:rsidP="007539E7">
      <w:pPr>
        <w:pStyle w:val="BodyText"/>
      </w:pPr>
    </w:p>
    <w:p w14:paraId="13E1476A" w14:textId="77777777" w:rsidR="007539E7" w:rsidRPr="00D26514" w:rsidRDefault="007539E7" w:rsidP="007539E7">
      <w:pPr>
        <w:pStyle w:val="BodyText"/>
        <w:rPr>
          <w:lang w:eastAsia="x-none"/>
        </w:rPr>
      </w:pPr>
      <w:r w:rsidRPr="00EA3BCB">
        <w:rPr>
          <w:b/>
          <w:lang w:eastAsia="x-none"/>
        </w:rPr>
        <w:t>Pre-conditions</w:t>
      </w:r>
      <w:r w:rsidRPr="00D26514">
        <w:rPr>
          <w:lang w:eastAsia="x-none"/>
        </w:rPr>
        <w:t>:</w:t>
      </w:r>
    </w:p>
    <w:p w14:paraId="6AB3242B" w14:textId="77777777" w:rsidR="009725D8" w:rsidRPr="00356E72" w:rsidRDefault="009725D8" w:rsidP="009725D8">
      <w:pPr>
        <w:numPr>
          <w:ilvl w:val="0"/>
          <w:numId w:val="72"/>
        </w:numPr>
        <w:spacing w:before="40" w:after="40"/>
      </w:pPr>
      <w:r w:rsidRPr="00356E72">
        <w:t>Bedside devices are SDC compliant</w:t>
      </w:r>
    </w:p>
    <w:p w14:paraId="757F7230" w14:textId="77777777" w:rsidR="009725D8" w:rsidRPr="00356E72" w:rsidRDefault="009725D8" w:rsidP="009725D8">
      <w:pPr>
        <w:numPr>
          <w:ilvl w:val="0"/>
          <w:numId w:val="72"/>
        </w:numPr>
        <w:spacing w:before="40" w:after="40"/>
      </w:pPr>
      <w:r w:rsidRPr="00356E72">
        <w:t>A</w:t>
      </w:r>
      <w:r>
        <w:t xml:space="preserve"> single smart alert system </w:t>
      </w:r>
      <w:r w:rsidRPr="00356E72">
        <w:t>that is SDC compliant</w:t>
      </w:r>
    </w:p>
    <w:p w14:paraId="581E0730" w14:textId="754724A1" w:rsidR="009725D8" w:rsidRDefault="009725D8" w:rsidP="009725D8">
      <w:pPr>
        <w:numPr>
          <w:ilvl w:val="0"/>
          <w:numId w:val="72"/>
        </w:numPr>
        <w:spacing w:before="40" w:after="40"/>
      </w:pPr>
      <w:r>
        <w:t xml:space="preserve">The SAS is a </w:t>
      </w:r>
      <w:r w:rsidR="00B056DF">
        <w:t>component with no visual or audible alert outputs</w:t>
      </w:r>
    </w:p>
    <w:p w14:paraId="45552541" w14:textId="0BE89200" w:rsidR="00B056DF" w:rsidRDefault="00B056DF" w:rsidP="009725D8">
      <w:pPr>
        <w:numPr>
          <w:ilvl w:val="0"/>
          <w:numId w:val="72"/>
        </w:numPr>
        <w:spacing w:before="40" w:after="40"/>
      </w:pPr>
      <w:r>
        <w:t xml:space="preserve">There is an </w:t>
      </w:r>
      <w:proofErr w:type="spellStart"/>
      <w:r>
        <w:t>xDASmp</w:t>
      </w:r>
      <w:proofErr w:type="spellEnd"/>
      <w:r>
        <w:t xml:space="preserve"> and/or </w:t>
      </w:r>
      <w:proofErr w:type="spellStart"/>
      <w:r>
        <w:t>xDAScg</w:t>
      </w:r>
      <w:proofErr w:type="spellEnd"/>
      <w:r>
        <w:t xml:space="preserve"> that is SDC compliant (see Annex C for explanation of these terms.)</w:t>
      </w:r>
    </w:p>
    <w:p w14:paraId="1D14C626" w14:textId="77777777" w:rsidR="007539E7" w:rsidRPr="00D26514" w:rsidRDefault="007539E7" w:rsidP="007539E7">
      <w:pPr>
        <w:pStyle w:val="BodyText"/>
        <w:rPr>
          <w:lang w:eastAsia="x-none"/>
        </w:rPr>
      </w:pPr>
    </w:p>
    <w:p w14:paraId="41024EEF" w14:textId="77777777" w:rsidR="007539E7" w:rsidRPr="00D26514" w:rsidRDefault="007539E7" w:rsidP="007539E7">
      <w:pPr>
        <w:pStyle w:val="BodyText"/>
        <w:rPr>
          <w:lang w:eastAsia="x-none"/>
        </w:rPr>
      </w:pPr>
      <w:r w:rsidRPr="00EA3BCB">
        <w:rPr>
          <w:b/>
          <w:lang w:eastAsia="x-none"/>
        </w:rPr>
        <w:t>Main Flow</w:t>
      </w:r>
      <w:r w:rsidRPr="00D26514">
        <w:rPr>
          <w:lang w:eastAsia="x-none"/>
        </w:rPr>
        <w:t>:</w:t>
      </w:r>
    </w:p>
    <w:p w14:paraId="34E20964" w14:textId="77777777" w:rsidR="00DC0121" w:rsidRPr="00F05173" w:rsidRDefault="00DC0121" w:rsidP="00DC0121">
      <w:pPr>
        <w:pStyle w:val="AuthorInstructions"/>
        <w:numPr>
          <w:ilvl w:val="0"/>
          <w:numId w:val="74"/>
        </w:numPr>
        <w:rPr>
          <w:i w:val="0"/>
        </w:rPr>
      </w:pPr>
      <w:r w:rsidRPr="00F05173">
        <w:rPr>
          <w:i w:val="0"/>
        </w:rPr>
        <w:t>Devices are all turned on.</w:t>
      </w:r>
    </w:p>
    <w:p w14:paraId="5E8F086F" w14:textId="77777777" w:rsidR="00DC0121" w:rsidRPr="00F05173" w:rsidRDefault="00DC0121" w:rsidP="00DC0121">
      <w:pPr>
        <w:pStyle w:val="AuthorInstructions"/>
        <w:numPr>
          <w:ilvl w:val="1"/>
          <w:numId w:val="74"/>
        </w:numPr>
        <w:rPr>
          <w:i w:val="0"/>
        </w:rPr>
      </w:pPr>
      <w:r w:rsidRPr="00F05173">
        <w:rPr>
          <w:i w:val="0"/>
        </w:rPr>
        <w:t>Devices advertise their presence</w:t>
      </w:r>
    </w:p>
    <w:p w14:paraId="304372A0" w14:textId="2FDD2618" w:rsidR="00DC0121" w:rsidRPr="00F05173" w:rsidRDefault="00DC0121" w:rsidP="00DC0121">
      <w:pPr>
        <w:pStyle w:val="AuthorInstructions"/>
        <w:numPr>
          <w:ilvl w:val="0"/>
          <w:numId w:val="74"/>
        </w:numPr>
        <w:rPr>
          <w:i w:val="0"/>
        </w:rPr>
      </w:pPr>
      <w:r w:rsidRPr="00F05173">
        <w:rPr>
          <w:i w:val="0"/>
        </w:rPr>
        <w:t xml:space="preserve">User sets the </w:t>
      </w:r>
      <w:r>
        <w:rPr>
          <w:i w:val="0"/>
        </w:rPr>
        <w:t>Smart Alert System</w:t>
      </w:r>
      <w:r w:rsidRPr="00F05173">
        <w:rPr>
          <w:i w:val="0"/>
        </w:rPr>
        <w:t xml:space="preserve"> </w:t>
      </w:r>
      <w:r>
        <w:rPr>
          <w:i w:val="0"/>
        </w:rPr>
        <w:t xml:space="preserve">(SAS) </w:t>
      </w:r>
      <w:r w:rsidRPr="00F05173">
        <w:rPr>
          <w:i w:val="0"/>
        </w:rPr>
        <w:t>device into configuration mode.</w:t>
      </w:r>
    </w:p>
    <w:p w14:paraId="269137F9" w14:textId="6C616F24" w:rsidR="00DC0121" w:rsidRPr="00F05173" w:rsidRDefault="003C37F8" w:rsidP="00DC0121">
      <w:pPr>
        <w:pStyle w:val="AuthorInstructions"/>
        <w:numPr>
          <w:ilvl w:val="1"/>
          <w:numId w:val="74"/>
        </w:numPr>
        <w:rPr>
          <w:i w:val="0"/>
        </w:rPr>
      </w:pPr>
      <w:r>
        <w:rPr>
          <w:i w:val="0"/>
        </w:rPr>
        <w:t>The SAS</w:t>
      </w:r>
      <w:r w:rsidR="00DC0121" w:rsidRPr="00F05173">
        <w:rPr>
          <w:i w:val="0"/>
        </w:rPr>
        <w:t xml:space="preserve"> builds </w:t>
      </w:r>
      <w:r>
        <w:rPr>
          <w:i w:val="0"/>
        </w:rPr>
        <w:t xml:space="preserve">a </w:t>
      </w:r>
      <w:r w:rsidR="00DC0121" w:rsidRPr="00F05173">
        <w:rPr>
          <w:i w:val="0"/>
        </w:rPr>
        <w:t>list of available devices in the room</w:t>
      </w:r>
      <w:r>
        <w:rPr>
          <w:i w:val="0"/>
        </w:rPr>
        <w:t>s it is responsible for</w:t>
      </w:r>
      <w:r w:rsidR="00DC0121" w:rsidRPr="00F05173">
        <w:rPr>
          <w:i w:val="0"/>
        </w:rPr>
        <w:t>.</w:t>
      </w:r>
    </w:p>
    <w:p w14:paraId="2C1D08C0" w14:textId="4A498D3F" w:rsidR="00DC0121" w:rsidRDefault="00DC0121" w:rsidP="00DC0121">
      <w:pPr>
        <w:pStyle w:val="AuthorInstructions"/>
        <w:numPr>
          <w:ilvl w:val="1"/>
          <w:numId w:val="74"/>
        </w:numPr>
        <w:rPr>
          <w:i w:val="0"/>
        </w:rPr>
      </w:pPr>
      <w:r w:rsidRPr="00F05173">
        <w:rPr>
          <w:i w:val="0"/>
        </w:rPr>
        <w:t xml:space="preserve">User configures which devices he/she wants to </w:t>
      </w:r>
      <w:r w:rsidR="003C37F8">
        <w:rPr>
          <w:i w:val="0"/>
        </w:rPr>
        <w:t>be monitored by the SAS</w:t>
      </w:r>
      <w:r w:rsidRPr="00F05173">
        <w:rPr>
          <w:i w:val="0"/>
        </w:rPr>
        <w:t>.</w:t>
      </w:r>
    </w:p>
    <w:p w14:paraId="70E5778D" w14:textId="574383FF" w:rsidR="00DC0121" w:rsidRDefault="003C37F8" w:rsidP="00DC0121">
      <w:pPr>
        <w:pStyle w:val="AuthorInstructions"/>
        <w:numPr>
          <w:ilvl w:val="1"/>
          <w:numId w:val="74"/>
        </w:numPr>
        <w:rPr>
          <w:i w:val="0"/>
        </w:rPr>
      </w:pPr>
      <w:r>
        <w:rPr>
          <w:i w:val="0"/>
        </w:rPr>
        <w:t>The SAS</w:t>
      </w:r>
      <w:r w:rsidR="00DC0121">
        <w:rPr>
          <w:i w:val="0"/>
        </w:rPr>
        <w:t xml:space="preserve"> advises viewed devices that it will be alerting on their behalf.</w:t>
      </w:r>
    </w:p>
    <w:p w14:paraId="542BB14A" w14:textId="6F9D7606" w:rsidR="003C37F8" w:rsidRPr="00F05173" w:rsidRDefault="003C37F8" w:rsidP="00DC0121">
      <w:pPr>
        <w:pStyle w:val="AuthorInstructions"/>
        <w:numPr>
          <w:ilvl w:val="1"/>
          <w:numId w:val="74"/>
        </w:numPr>
        <w:rPr>
          <w:i w:val="0"/>
        </w:rPr>
      </w:pPr>
      <w:r>
        <w:rPr>
          <w:i w:val="0"/>
        </w:rPr>
        <w:t>The SAS also is configured to connect to one or more Central Stations.</w:t>
      </w:r>
    </w:p>
    <w:p w14:paraId="2E285934" w14:textId="0A2B0E66" w:rsidR="00DC0121" w:rsidRPr="00F05173" w:rsidRDefault="00DC0121" w:rsidP="00DC0121">
      <w:pPr>
        <w:pStyle w:val="AuthorInstructions"/>
        <w:numPr>
          <w:ilvl w:val="0"/>
          <w:numId w:val="74"/>
        </w:numPr>
        <w:rPr>
          <w:i w:val="0"/>
        </w:rPr>
      </w:pPr>
      <w:r w:rsidRPr="00F05173">
        <w:rPr>
          <w:i w:val="0"/>
        </w:rPr>
        <w:t>Use</w:t>
      </w:r>
      <w:r>
        <w:rPr>
          <w:i w:val="0"/>
        </w:rPr>
        <w:t>r</w:t>
      </w:r>
      <w:r w:rsidRPr="00F05173">
        <w:rPr>
          <w:i w:val="0"/>
        </w:rPr>
        <w:t xml:space="preserve"> sets the </w:t>
      </w:r>
      <w:r w:rsidR="003C37F8">
        <w:rPr>
          <w:i w:val="0"/>
        </w:rPr>
        <w:t>SAS</w:t>
      </w:r>
      <w:r w:rsidRPr="00F05173">
        <w:rPr>
          <w:i w:val="0"/>
        </w:rPr>
        <w:t xml:space="preserve"> device into operational mode.</w:t>
      </w:r>
    </w:p>
    <w:p w14:paraId="5CF2F8D4" w14:textId="3F753B4D" w:rsidR="00DC0121" w:rsidRDefault="003C37F8" w:rsidP="00DC0121">
      <w:pPr>
        <w:pStyle w:val="AuthorInstructions"/>
        <w:numPr>
          <w:ilvl w:val="1"/>
          <w:numId w:val="74"/>
        </w:numPr>
        <w:rPr>
          <w:i w:val="0"/>
        </w:rPr>
      </w:pPr>
      <w:r>
        <w:rPr>
          <w:i w:val="0"/>
        </w:rPr>
        <w:t>The SAS</w:t>
      </w:r>
      <w:r w:rsidR="00DC0121" w:rsidRPr="00F05173">
        <w:rPr>
          <w:i w:val="0"/>
        </w:rPr>
        <w:t xml:space="preserve"> connects to each configured device and collects the data </w:t>
      </w:r>
      <w:r>
        <w:rPr>
          <w:i w:val="0"/>
        </w:rPr>
        <w:t xml:space="preserve">and alerts </w:t>
      </w:r>
      <w:r w:rsidR="00DC0121" w:rsidRPr="00F05173">
        <w:rPr>
          <w:i w:val="0"/>
        </w:rPr>
        <w:t>from each device.</w:t>
      </w:r>
    </w:p>
    <w:p w14:paraId="4E525371" w14:textId="1B6B3082" w:rsidR="003C37F8" w:rsidRDefault="003C37F8" w:rsidP="00DC0121">
      <w:pPr>
        <w:pStyle w:val="AuthorInstructions"/>
        <w:numPr>
          <w:ilvl w:val="1"/>
          <w:numId w:val="74"/>
        </w:numPr>
        <w:rPr>
          <w:i w:val="0"/>
        </w:rPr>
      </w:pPr>
      <w:r>
        <w:rPr>
          <w:i w:val="0"/>
        </w:rPr>
        <w:t>If no alert is communicated from any of the configured devices, the SAS may still generate alert messages based on data trends or other factors it is monitoring.</w:t>
      </w:r>
      <w:r w:rsidR="00235130">
        <w:rPr>
          <w:i w:val="0"/>
        </w:rPr>
        <w:t xml:space="preserve"> It communicates these Smart Alert to the Central Station(s).</w:t>
      </w:r>
    </w:p>
    <w:p w14:paraId="7040CE28" w14:textId="77777777" w:rsidR="00DC0121" w:rsidRDefault="00DC0121" w:rsidP="00DC0121">
      <w:pPr>
        <w:pStyle w:val="AuthorInstructions"/>
        <w:numPr>
          <w:ilvl w:val="0"/>
          <w:numId w:val="74"/>
        </w:numPr>
        <w:rPr>
          <w:i w:val="0"/>
        </w:rPr>
      </w:pPr>
      <w:r>
        <w:rPr>
          <w:i w:val="0"/>
        </w:rPr>
        <w:t>Device goes into alarm</w:t>
      </w:r>
    </w:p>
    <w:p w14:paraId="52069CD3" w14:textId="77777777" w:rsidR="003C37F8" w:rsidRDefault="003C37F8" w:rsidP="003C37F8">
      <w:pPr>
        <w:pStyle w:val="AuthorInstructions"/>
        <w:numPr>
          <w:ilvl w:val="1"/>
          <w:numId w:val="74"/>
        </w:numPr>
        <w:rPr>
          <w:i w:val="0"/>
        </w:rPr>
      </w:pPr>
      <w:r>
        <w:rPr>
          <w:i w:val="0"/>
        </w:rPr>
        <w:t>If an alert is communicated from any of the configured devices, the SAS will decide whether to forward the alert to the Central Station or create a Smart Alarm based on other data and alerts it has received.</w:t>
      </w:r>
    </w:p>
    <w:p w14:paraId="6B9371E4" w14:textId="6C87B903" w:rsidR="00DC0121" w:rsidRDefault="00DC0121" w:rsidP="00DC0121">
      <w:pPr>
        <w:pStyle w:val="AuthorInstructions"/>
        <w:numPr>
          <w:ilvl w:val="1"/>
          <w:numId w:val="74"/>
        </w:numPr>
        <w:rPr>
          <w:i w:val="0"/>
        </w:rPr>
      </w:pPr>
      <w:r>
        <w:rPr>
          <w:i w:val="0"/>
        </w:rPr>
        <w:t xml:space="preserve">The </w:t>
      </w:r>
      <w:r w:rsidR="003C37F8">
        <w:rPr>
          <w:i w:val="0"/>
        </w:rPr>
        <w:t>SAS</w:t>
      </w:r>
      <w:r>
        <w:rPr>
          <w:i w:val="0"/>
        </w:rPr>
        <w:t xml:space="preserve"> will acknowledge receipt and processing of the alarm back to the alarming device.</w:t>
      </w:r>
    </w:p>
    <w:p w14:paraId="128534D0" w14:textId="5BADA8B5" w:rsidR="00DC0121" w:rsidRDefault="00DC0121" w:rsidP="00DC0121">
      <w:pPr>
        <w:pStyle w:val="AuthorInstructions"/>
        <w:numPr>
          <w:ilvl w:val="1"/>
          <w:numId w:val="74"/>
        </w:numPr>
        <w:rPr>
          <w:i w:val="0"/>
        </w:rPr>
      </w:pPr>
      <w:r>
        <w:rPr>
          <w:i w:val="0"/>
        </w:rPr>
        <w:lastRenderedPageBreak/>
        <w:t xml:space="preserve">The alarming device may or may not signal the alert </w:t>
      </w:r>
      <w:r w:rsidR="003C37F8">
        <w:rPr>
          <w:i w:val="0"/>
        </w:rPr>
        <w:t xml:space="preserve">locally </w:t>
      </w:r>
      <w:r>
        <w:rPr>
          <w:i w:val="0"/>
        </w:rPr>
        <w:t>based on its configuration.</w:t>
      </w:r>
    </w:p>
    <w:p w14:paraId="26E81AC0" w14:textId="2CAA55F1" w:rsidR="007539E7" w:rsidRPr="00D26514" w:rsidRDefault="00DC0121" w:rsidP="00DC0121">
      <w:pPr>
        <w:pStyle w:val="BodyText"/>
        <w:rPr>
          <w:lang w:eastAsia="x-none"/>
        </w:rPr>
      </w:pPr>
      <w:r>
        <w:rPr>
          <w:i/>
        </w:rPr>
        <w:t>If the user decides to accept the alarm, the Cockpit will send an Accept message to the alarming device and stop signaling the alarm locally</w:t>
      </w:r>
    </w:p>
    <w:p w14:paraId="3156F03F" w14:textId="77777777" w:rsidR="007539E7" w:rsidRPr="00EA3BCB" w:rsidRDefault="007539E7" w:rsidP="007539E7">
      <w:pPr>
        <w:pStyle w:val="BodyText"/>
        <w:rPr>
          <w:b/>
          <w:lang w:eastAsia="x-none"/>
        </w:rPr>
      </w:pPr>
      <w:r w:rsidRPr="00EA3BCB">
        <w:rPr>
          <w:b/>
          <w:lang w:eastAsia="x-none"/>
        </w:rPr>
        <w:t>Post-conditions:</w:t>
      </w:r>
    </w:p>
    <w:p w14:paraId="6F4B7913" w14:textId="4D02CD82" w:rsidR="007539E7" w:rsidRPr="009725D8" w:rsidRDefault="009725D8" w:rsidP="007539E7">
      <w:pPr>
        <w:pStyle w:val="AuthorInstructions"/>
        <w:rPr>
          <w:i w:val="0"/>
        </w:rPr>
      </w:pPr>
      <w:r w:rsidRPr="009725D8">
        <w:rPr>
          <w:i w:val="0"/>
        </w:rPr>
        <w:t>Smart Alerts are communicated properly with fallback modes in case of failures.</w:t>
      </w:r>
    </w:p>
    <w:p w14:paraId="0DEC8DD1" w14:textId="77777777" w:rsidR="00DC7937" w:rsidRPr="00DC7937" w:rsidRDefault="00DC7937" w:rsidP="00597DB2">
      <w:pPr>
        <w:pStyle w:val="AuthorInstructions"/>
        <w:rPr>
          <w:i w:val="0"/>
        </w:rPr>
      </w:pPr>
    </w:p>
    <w:p w14:paraId="116A1874" w14:textId="79873F06" w:rsidR="00953CFC" w:rsidRPr="00D26514" w:rsidRDefault="00953CFC" w:rsidP="0005577A">
      <w:pPr>
        <w:pStyle w:val="PartTitle"/>
        <w:rPr>
          <w:highlight w:val="yellow"/>
        </w:rPr>
      </w:pPr>
      <w:bookmarkStart w:id="60" w:name="_Toc345074666"/>
      <w:bookmarkStart w:id="61" w:name="_Toc18414924"/>
      <w:bookmarkStart w:id="62" w:name="_Toc57392156"/>
      <w:r w:rsidRPr="00D26514">
        <w:lastRenderedPageBreak/>
        <w:t>Appendices</w:t>
      </w:r>
      <w:bookmarkEnd w:id="60"/>
      <w:bookmarkEnd w:id="61"/>
      <w:r w:rsidR="00DF7DD9">
        <w:t xml:space="preserve"> to Volume 1</w:t>
      </w:r>
      <w:bookmarkEnd w:id="62"/>
      <w:r w:rsidRPr="00D26514">
        <w:rPr>
          <w:highlight w:val="yellow"/>
        </w:rPr>
        <w:t xml:space="preserve"> </w:t>
      </w:r>
    </w:p>
    <w:p w14:paraId="7C5B5A8D" w14:textId="00EBEAF3" w:rsidR="00144F18" w:rsidRPr="00D26514" w:rsidRDefault="000514E1" w:rsidP="0070762D">
      <w:pPr>
        <w:pStyle w:val="AuthorInstructions"/>
      </w:pPr>
      <w:r w:rsidRPr="00D26514">
        <w:t>&lt;</w:t>
      </w:r>
      <w:r w:rsidR="00953CFC" w:rsidRPr="00D26514">
        <w:t xml:space="preserve">Add </w:t>
      </w:r>
      <w:r w:rsidR="00144F18" w:rsidRPr="00D26514">
        <w:t xml:space="preserve">appendices to </w:t>
      </w:r>
      <w:r w:rsidR="003C3FFB" w:rsidRPr="00D26514">
        <w:t xml:space="preserve">Volume 1 </w:t>
      </w:r>
      <w:r w:rsidR="00144F18" w:rsidRPr="00D26514">
        <w:t xml:space="preserve">for this profile </w:t>
      </w:r>
      <w:r w:rsidR="00953CFC" w:rsidRPr="00D26514">
        <w:t>here</w:t>
      </w:r>
      <w:r w:rsidR="00F0665F" w:rsidRPr="00D26514">
        <w:t xml:space="preserve">. </w:t>
      </w:r>
      <w:r w:rsidR="00953CFC" w:rsidRPr="00D26514">
        <w:t>Examples of an appendix include HITSP mapping to IHE Use Cases or long use case definitions.</w:t>
      </w:r>
      <w:r w:rsidR="00144F18" w:rsidRPr="00D26514">
        <w:t>&gt;</w:t>
      </w:r>
    </w:p>
    <w:p w14:paraId="2E38DC14" w14:textId="1177BF77" w:rsidR="00953CFC" w:rsidRPr="00D26514" w:rsidRDefault="00144F18" w:rsidP="0070762D">
      <w:pPr>
        <w:pStyle w:val="AuthorInstructions"/>
      </w:pPr>
      <w:r w:rsidRPr="00D26514">
        <w:t>&lt;If there are no Volume 1 appendices, enter</w:t>
      </w:r>
      <w:r w:rsidR="00CA4B27" w:rsidRPr="00D26514">
        <w:t xml:space="preserve"> </w:t>
      </w:r>
      <w:r w:rsidRPr="00D26514">
        <w:t>“</w:t>
      </w:r>
      <w:r w:rsidR="00CA4B27" w:rsidRPr="00D26514">
        <w:t>N</w:t>
      </w:r>
      <w:r w:rsidRPr="00D26514">
        <w:t xml:space="preserve">ot applicable” </w:t>
      </w:r>
      <w:r w:rsidRPr="00EA3BCB">
        <w:t>and delete the Appendix A and Appendix B placeholder sections</w:t>
      </w:r>
      <w:r w:rsidR="00CA4B27" w:rsidRPr="00D26514">
        <w:t>.</w:t>
      </w:r>
      <w:r w:rsidR="000514E1" w:rsidRPr="00D26514">
        <w:t>&gt;</w:t>
      </w:r>
    </w:p>
    <w:p w14:paraId="565FBF1C" w14:textId="58CD90D2" w:rsidR="00953CFC" w:rsidRPr="00D26514" w:rsidRDefault="00953CFC" w:rsidP="0070762D">
      <w:pPr>
        <w:pStyle w:val="AuthorInstructions"/>
      </w:pPr>
      <w:r w:rsidRPr="00D26514">
        <w:t>&lt;</w:t>
      </w:r>
      <w:r w:rsidR="00E91C15" w:rsidRPr="00D26514">
        <w:t xml:space="preserve">Volume 1 </w:t>
      </w:r>
      <w:r w:rsidR="008A63C9" w:rsidRPr="00D26514">
        <w:t>a</w:t>
      </w:r>
      <w:r w:rsidRPr="00D26514">
        <w:t>ppendices are informational only</w:t>
      </w:r>
      <w:r w:rsidR="00F0665F" w:rsidRPr="00D26514">
        <w:t xml:space="preserve">. </w:t>
      </w:r>
      <w:r w:rsidRPr="00D26514">
        <w:t>No “</w:t>
      </w:r>
      <w:r w:rsidR="00125F42" w:rsidRPr="00D26514">
        <w:t>SHALL</w:t>
      </w:r>
      <w:r w:rsidRPr="00D26514">
        <w:t>” language is allowed in a</w:t>
      </w:r>
      <w:r w:rsidR="00E91C15" w:rsidRPr="00D26514">
        <w:t xml:space="preserve"> </w:t>
      </w:r>
      <w:r w:rsidR="008A63C9" w:rsidRPr="00D26514">
        <w:t>V</w:t>
      </w:r>
      <w:r w:rsidR="00E91C15" w:rsidRPr="00D26514">
        <w:t xml:space="preserve">olume 1 </w:t>
      </w:r>
      <w:r w:rsidR="008A63C9" w:rsidRPr="00D26514">
        <w:t>A</w:t>
      </w:r>
      <w:r w:rsidRPr="00D26514">
        <w:t>ppendix.&gt;</w:t>
      </w:r>
    </w:p>
    <w:p w14:paraId="323378D4" w14:textId="77777777" w:rsidR="00B25B60" w:rsidRPr="00D26514" w:rsidRDefault="00B25B60" w:rsidP="00B25B60">
      <w:bookmarkStart w:id="63" w:name="_Toc336000611"/>
      <w:bookmarkStart w:id="64" w:name="_Toc345074671"/>
      <w:bookmarkEnd w:id="63"/>
    </w:p>
    <w:p w14:paraId="0F8AA2D4" w14:textId="570C4DDA" w:rsidR="0095084C" w:rsidRPr="00D26514" w:rsidRDefault="0095084C" w:rsidP="0095084C">
      <w:pPr>
        <w:pStyle w:val="Heading1"/>
        <w:rPr>
          <w:noProof w:val="0"/>
        </w:rPr>
      </w:pPr>
      <w:bookmarkStart w:id="65" w:name="_Toc18414925"/>
      <w:bookmarkStart w:id="66" w:name="_Toc57392157"/>
      <w:r w:rsidRPr="00D26514">
        <w:rPr>
          <w:noProof w:val="0"/>
        </w:rPr>
        <w:lastRenderedPageBreak/>
        <w:t xml:space="preserve">Appendix </w:t>
      </w:r>
      <w:r w:rsidR="00672DF9">
        <w:rPr>
          <w:noProof w:val="0"/>
        </w:rPr>
        <w:t>C</w:t>
      </w:r>
      <w:r w:rsidRPr="00D26514">
        <w:rPr>
          <w:noProof w:val="0"/>
        </w:rPr>
        <w:t xml:space="preserve"> – </w:t>
      </w:r>
      <w:bookmarkEnd w:id="65"/>
      <w:r w:rsidR="005F5BC0">
        <w:rPr>
          <w:noProof w:val="0"/>
        </w:rPr>
        <w:t>Use Cases - Detail</w:t>
      </w:r>
      <w:bookmarkEnd w:id="66"/>
      <w:r w:rsidRPr="00D26514">
        <w:rPr>
          <w:noProof w:val="0"/>
        </w:rPr>
        <w:t xml:space="preserve"> </w:t>
      </w:r>
    </w:p>
    <w:p w14:paraId="549566F2" w14:textId="15D599BE" w:rsidR="0095084C" w:rsidRPr="00D26514" w:rsidRDefault="004B6270" w:rsidP="0095084C">
      <w:pPr>
        <w:pStyle w:val="BodyText"/>
      </w:pPr>
      <w:r>
        <w:t>This Appendix provides further details concerning the Use Cases that illustrate the use of the IHE SDPi actors and transactions.</w:t>
      </w:r>
    </w:p>
    <w:p w14:paraId="00068DAD" w14:textId="5132527C" w:rsidR="005D0CFF" w:rsidRDefault="00672DF9" w:rsidP="003154F7">
      <w:pPr>
        <w:pStyle w:val="Heading2"/>
        <w:numPr>
          <w:ilvl w:val="0"/>
          <w:numId w:val="0"/>
        </w:numPr>
        <w:rPr>
          <w:noProof w:val="0"/>
        </w:rPr>
      </w:pPr>
      <w:bookmarkStart w:id="67" w:name="_Toc18414926"/>
      <w:bookmarkStart w:id="68" w:name="_Toc57392158"/>
      <w:r>
        <w:rPr>
          <w:noProof w:val="0"/>
        </w:rPr>
        <w:t>C</w:t>
      </w:r>
      <w:r w:rsidR="0095084C" w:rsidRPr="00D26514">
        <w:rPr>
          <w:noProof w:val="0"/>
        </w:rPr>
        <w:t xml:space="preserve">.1 </w:t>
      </w:r>
      <w:bookmarkStart w:id="69" w:name="_Toc56972354"/>
      <w:bookmarkStart w:id="70" w:name="_Toc18414927"/>
      <w:bookmarkEnd w:id="67"/>
      <w:r w:rsidR="005D0CFF">
        <w:t>Overview of the Concepts for DIS</w:t>
      </w:r>
      <w:r w:rsidR="003154F7">
        <w:t xml:space="preserve"> and</w:t>
      </w:r>
      <w:r w:rsidR="005D0CFF">
        <w:t xml:space="preserve"> DAS</w:t>
      </w:r>
      <w:bookmarkEnd w:id="68"/>
      <w:r w:rsidR="005D0CFF">
        <w:t xml:space="preserve"> </w:t>
      </w:r>
      <w:bookmarkEnd w:id="69"/>
    </w:p>
    <w:p w14:paraId="43302A8A" w14:textId="43CC8E60" w:rsidR="005D0CFF" w:rsidRDefault="003154F7" w:rsidP="005D0CFF">
      <w:r>
        <w:t>While IEC 60601-1-8 is focused on alarm and alert functionality, it also provides some very useful system concepts such as the Distributed Information System (DIS) and Distributed Alarm System (DAS).  We use these concepts in many of our use cases, so we have included t</w:t>
      </w:r>
      <w:r w:rsidR="005D0CFF">
        <w:t xml:space="preserve">he following is a quick guide to the functionality of DIS, CDIS, DAS and CDAS systems. </w:t>
      </w:r>
    </w:p>
    <w:p w14:paraId="197EE021" w14:textId="77777777" w:rsidR="004B6270" w:rsidRDefault="004B6270" w:rsidP="005D0CFF"/>
    <w:p w14:paraId="29DCCF50" w14:textId="77777777" w:rsidR="005D0CFF" w:rsidRDefault="005D0CFF" w:rsidP="005D0CFF">
      <w:r>
        <w:t>DIS – Distributed Information System</w:t>
      </w:r>
    </w:p>
    <w:p w14:paraId="1709F5E6" w14:textId="77777777" w:rsidR="005D0CFF" w:rsidRPr="0063373F" w:rsidRDefault="005D0CFF" w:rsidP="005D0CFF">
      <w:pPr>
        <w:pStyle w:val="ListParagraph"/>
        <w:numPr>
          <w:ilvl w:val="0"/>
          <w:numId w:val="69"/>
        </w:numPr>
        <w:spacing w:before="40" w:after="40"/>
        <w:contextualSpacing/>
      </w:pPr>
      <w:r w:rsidRPr="0063373F">
        <w:t>DIS is a system for reporting alarm signals with no technical confirmation (of receipt).</w:t>
      </w:r>
    </w:p>
    <w:p w14:paraId="742B371E" w14:textId="77777777" w:rsidR="005D0CFF" w:rsidRPr="00787F70" w:rsidRDefault="005D0CFF" w:rsidP="005D0CFF">
      <w:pPr>
        <w:pStyle w:val="ListParagraph"/>
        <w:numPr>
          <w:ilvl w:val="1"/>
          <w:numId w:val="69"/>
        </w:numPr>
        <w:spacing w:before="40" w:after="40"/>
        <w:contextualSpacing/>
      </w:pPr>
      <w:r w:rsidRPr="00787F70">
        <w:t>Cannot rely on it for alarm signaling as a risk control</w:t>
      </w:r>
    </w:p>
    <w:p w14:paraId="38EE6D70" w14:textId="77777777" w:rsidR="005D0CFF" w:rsidRPr="00787F70" w:rsidRDefault="005D0CFF" w:rsidP="005D0CFF">
      <w:pPr>
        <w:pStyle w:val="ListParagraph"/>
        <w:numPr>
          <w:ilvl w:val="1"/>
          <w:numId w:val="69"/>
        </w:numPr>
        <w:spacing w:before="40" w:after="40"/>
        <w:contextualSpacing/>
      </w:pPr>
      <w:r w:rsidRPr="00787F70">
        <w:t>Optional support operator alarm management* response locally</w:t>
      </w:r>
    </w:p>
    <w:p w14:paraId="2DE93F20" w14:textId="77777777" w:rsidR="005D0CFF" w:rsidRDefault="005D0CFF" w:rsidP="005D0CFF">
      <w:pPr>
        <w:pStyle w:val="ListParagraph"/>
        <w:numPr>
          <w:ilvl w:val="1"/>
          <w:numId w:val="69"/>
        </w:numPr>
        <w:spacing w:before="40" w:after="40"/>
        <w:contextualSpacing/>
      </w:pPr>
      <w:r>
        <w:t>Examples:</w:t>
      </w:r>
    </w:p>
    <w:p w14:paraId="68277581" w14:textId="77777777" w:rsidR="005D0CFF" w:rsidRDefault="005D0CFF" w:rsidP="005D0CFF">
      <w:pPr>
        <w:pStyle w:val="ListParagraph"/>
        <w:numPr>
          <w:ilvl w:val="2"/>
          <w:numId w:val="69"/>
        </w:numPr>
        <w:spacing w:before="40" w:after="40"/>
        <w:contextualSpacing/>
      </w:pPr>
      <w:r>
        <w:t>“Dashboard” - display which integrates the data from one patient.  Dashboards do not support audible alerts or remote control.</w:t>
      </w:r>
    </w:p>
    <w:p w14:paraId="4CD3CF9F" w14:textId="77777777" w:rsidR="005D0CFF" w:rsidRDefault="005D0CFF" w:rsidP="005D0CFF">
      <w:pPr>
        <w:pStyle w:val="ListParagraph"/>
        <w:numPr>
          <w:ilvl w:val="2"/>
          <w:numId w:val="69"/>
        </w:numPr>
        <w:spacing w:before="40" w:after="40"/>
        <w:contextualSpacing/>
      </w:pPr>
      <w:r>
        <w:t xml:space="preserve"> “View Station” - display which integrates the data from multiple patients.  View Stations do not support audible alerts or remote control.</w:t>
      </w:r>
    </w:p>
    <w:p w14:paraId="74D0E6F7" w14:textId="77777777" w:rsidR="005D0CFF" w:rsidRDefault="005D0CFF" w:rsidP="005D0CFF"/>
    <w:p w14:paraId="0D399AA1" w14:textId="77777777" w:rsidR="005D0CFF" w:rsidRPr="0063373F" w:rsidRDefault="005D0CFF" w:rsidP="005D0CFF">
      <w:r w:rsidRPr="0063373F">
        <w:t>CDIS – Distributed Information System with Confirmation</w:t>
      </w:r>
    </w:p>
    <w:p w14:paraId="75EDC091" w14:textId="77777777" w:rsidR="005D0CFF" w:rsidRPr="00787F70" w:rsidRDefault="005D0CFF" w:rsidP="005D0CFF">
      <w:pPr>
        <w:pStyle w:val="ListParagraph"/>
        <w:numPr>
          <w:ilvl w:val="0"/>
          <w:numId w:val="70"/>
        </w:numPr>
        <w:spacing w:before="40" w:after="40"/>
        <w:contextualSpacing/>
      </w:pPr>
      <w:r w:rsidRPr="0063373F">
        <w:t>CDIS is a system for reporting alarm signals with no technical confirmation and operator confirmation (accept/reject). (Note it is not recognized in 60601-1-8)</w:t>
      </w:r>
    </w:p>
    <w:p w14:paraId="3D016FB7" w14:textId="77777777" w:rsidR="005D0CFF" w:rsidRPr="00787F70" w:rsidRDefault="005D0CFF" w:rsidP="005D0CFF">
      <w:pPr>
        <w:pStyle w:val="ListParagraph"/>
        <w:numPr>
          <w:ilvl w:val="1"/>
          <w:numId w:val="70"/>
        </w:numPr>
        <w:spacing w:before="40" w:after="40"/>
        <w:contextualSpacing/>
      </w:pPr>
      <w:r w:rsidRPr="0063373F">
        <w:t xml:space="preserve">Cannot rely on it for alarm signaling as a risk control </w:t>
      </w:r>
    </w:p>
    <w:p w14:paraId="7B278ED4" w14:textId="77777777" w:rsidR="005D0CFF" w:rsidRPr="00787F70" w:rsidRDefault="005D0CFF" w:rsidP="005D0CFF">
      <w:pPr>
        <w:pStyle w:val="ListParagraph"/>
        <w:numPr>
          <w:ilvl w:val="1"/>
          <w:numId w:val="70"/>
        </w:numPr>
        <w:spacing w:before="40" w:after="40"/>
        <w:contextualSpacing/>
      </w:pPr>
      <w:r w:rsidRPr="0063373F">
        <w:t>Optional support operator alarm management* response locally and remotely</w:t>
      </w:r>
    </w:p>
    <w:p w14:paraId="379F4291" w14:textId="77777777" w:rsidR="005D0CFF" w:rsidRDefault="005D0CFF" w:rsidP="005D0CFF">
      <w:pPr>
        <w:pStyle w:val="ListParagraph"/>
        <w:numPr>
          <w:ilvl w:val="1"/>
          <w:numId w:val="70"/>
        </w:numPr>
        <w:spacing w:before="40" w:after="40"/>
        <w:contextualSpacing/>
      </w:pPr>
      <w:r w:rsidRPr="0063373F">
        <w:t>Example – two-way pager (open loop)</w:t>
      </w:r>
    </w:p>
    <w:p w14:paraId="73C98FB6" w14:textId="77777777" w:rsidR="005D0CFF" w:rsidRDefault="005D0CFF" w:rsidP="005D0CFF"/>
    <w:p w14:paraId="42E85F05" w14:textId="78EC858B" w:rsidR="003154F7" w:rsidRDefault="003154F7" w:rsidP="005D0CFF">
      <w:proofErr w:type="spellStart"/>
      <w:r>
        <w:t>xDIS</w:t>
      </w:r>
      <w:proofErr w:type="spellEnd"/>
      <w:r>
        <w:t xml:space="preserve"> – Connotes a system that can be either a DIS or CDIS</w:t>
      </w:r>
    </w:p>
    <w:p w14:paraId="2469D6EF" w14:textId="77777777" w:rsidR="003154F7" w:rsidRDefault="003154F7" w:rsidP="005D0CFF"/>
    <w:p w14:paraId="169B2D8F" w14:textId="104BB195" w:rsidR="005D0CFF" w:rsidRPr="00787F70" w:rsidRDefault="005D0CFF" w:rsidP="005D0CFF">
      <w:r>
        <w:t>DAS – Distributed Alarm System</w:t>
      </w:r>
    </w:p>
    <w:p w14:paraId="5A2F84EA" w14:textId="77777777" w:rsidR="005D0CFF" w:rsidRPr="0063373F" w:rsidRDefault="005D0CFF" w:rsidP="005D0CFF">
      <w:pPr>
        <w:pStyle w:val="ListParagraph"/>
        <w:numPr>
          <w:ilvl w:val="0"/>
          <w:numId w:val="68"/>
        </w:numPr>
        <w:spacing w:before="40" w:after="40"/>
        <w:contextualSpacing/>
      </w:pPr>
      <w:r w:rsidRPr="0063373F">
        <w:t>DAS is a system for reporting alarm signals with technical confirmation (of receipt).</w:t>
      </w:r>
    </w:p>
    <w:p w14:paraId="6C0AE729" w14:textId="77777777" w:rsidR="005D0CFF" w:rsidRPr="0063373F" w:rsidRDefault="005D0CFF" w:rsidP="005D0CFF">
      <w:pPr>
        <w:pStyle w:val="ListParagraph"/>
        <w:numPr>
          <w:ilvl w:val="1"/>
          <w:numId w:val="68"/>
        </w:numPr>
        <w:spacing w:before="40" w:after="40"/>
        <w:contextualSpacing/>
      </w:pPr>
      <w:r w:rsidRPr="0063373F">
        <w:t>Can rely on it for alarm signaling as a risk control</w:t>
      </w:r>
    </w:p>
    <w:p w14:paraId="79530E25" w14:textId="77777777" w:rsidR="005D0CFF" w:rsidRDefault="005D0CFF" w:rsidP="005D0CFF">
      <w:pPr>
        <w:pStyle w:val="ListParagraph"/>
        <w:numPr>
          <w:ilvl w:val="1"/>
          <w:numId w:val="68"/>
        </w:numPr>
        <w:spacing w:before="40" w:after="40"/>
        <w:contextualSpacing/>
      </w:pPr>
      <w:r>
        <w:t>Supports local alert confirmation</w:t>
      </w:r>
    </w:p>
    <w:p w14:paraId="0252A432" w14:textId="77777777" w:rsidR="005D0CFF" w:rsidRPr="0063373F" w:rsidRDefault="005D0CFF" w:rsidP="005D0CFF">
      <w:pPr>
        <w:pStyle w:val="ListParagraph"/>
        <w:numPr>
          <w:ilvl w:val="1"/>
          <w:numId w:val="68"/>
        </w:numPr>
        <w:spacing w:before="40" w:after="40"/>
        <w:contextualSpacing/>
      </w:pPr>
      <w:r w:rsidRPr="0063373F">
        <w:t>A communications failure or failure in any remote component of the DAS must initiate a technical alarm.</w:t>
      </w:r>
    </w:p>
    <w:p w14:paraId="3771C44B" w14:textId="77777777" w:rsidR="005D0CFF" w:rsidRDefault="005D0CFF" w:rsidP="005D0CFF">
      <w:pPr>
        <w:pStyle w:val="ListParagraph"/>
        <w:numPr>
          <w:ilvl w:val="1"/>
          <w:numId w:val="68"/>
        </w:numPr>
        <w:spacing w:before="40" w:after="40"/>
        <w:contextualSpacing/>
      </w:pPr>
      <w:r w:rsidRPr="0063373F">
        <w:t>Example</w:t>
      </w:r>
      <w:r>
        <w:t>s:</w:t>
      </w:r>
    </w:p>
    <w:p w14:paraId="22843895" w14:textId="77777777" w:rsidR="005D0CFF" w:rsidRDefault="005D0CFF" w:rsidP="005D0CFF">
      <w:pPr>
        <w:pStyle w:val="ListParagraph"/>
        <w:numPr>
          <w:ilvl w:val="2"/>
          <w:numId w:val="68"/>
        </w:numPr>
        <w:spacing w:before="40" w:after="40"/>
        <w:contextualSpacing/>
      </w:pPr>
      <w:r>
        <w:t xml:space="preserve">“Cockpit”- display which integrates the data from one patient and support audible alerts.  The DAS Cockpit only supports local operations while the </w:t>
      </w:r>
      <w:r>
        <w:lastRenderedPageBreak/>
        <w:t>CDAS cockpit supports operator confirmation and optional remote control.</w:t>
      </w:r>
    </w:p>
    <w:p w14:paraId="457B739C" w14:textId="77777777" w:rsidR="005D0CFF" w:rsidRDefault="005D0CFF" w:rsidP="005D0CFF">
      <w:pPr>
        <w:pStyle w:val="ListParagraph"/>
        <w:numPr>
          <w:ilvl w:val="2"/>
          <w:numId w:val="68"/>
        </w:numPr>
        <w:spacing w:before="40" w:after="40"/>
        <w:contextualSpacing/>
      </w:pPr>
      <w:r>
        <w:t>“Central Station” - display which integrates the data from one patient and support audible alerts.  The DAS Central Station only supports local operations while the CDAS Central Station supports operator confirmation and optional remote control.</w:t>
      </w:r>
    </w:p>
    <w:p w14:paraId="2C0F0C74" w14:textId="77777777" w:rsidR="005D0CFF" w:rsidRDefault="005D0CFF" w:rsidP="005D0CFF"/>
    <w:p w14:paraId="585D7D61" w14:textId="77777777" w:rsidR="005D0CFF" w:rsidRPr="0063373F" w:rsidRDefault="005D0CFF" w:rsidP="005D0CFF">
      <w:r>
        <w:t xml:space="preserve">CDAS - </w:t>
      </w:r>
      <w:r w:rsidRPr="0063373F">
        <w:t>Distributed Information System with Confirmation</w:t>
      </w:r>
    </w:p>
    <w:p w14:paraId="159FD7C5" w14:textId="77777777" w:rsidR="005D0CFF" w:rsidRPr="00787F70" w:rsidRDefault="005D0CFF" w:rsidP="005D0CFF">
      <w:pPr>
        <w:pStyle w:val="ListParagraph"/>
        <w:numPr>
          <w:ilvl w:val="0"/>
          <w:numId w:val="68"/>
        </w:numPr>
        <w:spacing w:before="40" w:after="40"/>
        <w:contextualSpacing/>
      </w:pPr>
      <w:r w:rsidRPr="00787F70">
        <w:t>CDAS is a system for reporting alarm signals with technical and operator confirmation (accept/reject) (of receipt).</w:t>
      </w:r>
    </w:p>
    <w:p w14:paraId="302558C4" w14:textId="77777777" w:rsidR="005D0CFF" w:rsidRPr="00787F70" w:rsidRDefault="005D0CFF" w:rsidP="005D0CFF">
      <w:pPr>
        <w:pStyle w:val="ListParagraph"/>
        <w:numPr>
          <w:ilvl w:val="1"/>
          <w:numId w:val="68"/>
        </w:numPr>
        <w:spacing w:before="40" w:after="40"/>
        <w:contextualSpacing/>
      </w:pPr>
      <w:r w:rsidRPr="00787F70">
        <w:t>Can rely on it for alarm signaling as a risk control</w:t>
      </w:r>
    </w:p>
    <w:p w14:paraId="23CB1386" w14:textId="77777777" w:rsidR="005D0CFF" w:rsidRPr="00787F70" w:rsidRDefault="005D0CFF" w:rsidP="005D0CFF">
      <w:pPr>
        <w:pStyle w:val="ListParagraph"/>
        <w:numPr>
          <w:ilvl w:val="1"/>
          <w:numId w:val="68"/>
        </w:numPr>
        <w:spacing w:before="40" w:after="40"/>
        <w:contextualSpacing/>
      </w:pPr>
      <w:r w:rsidRPr="00787F70">
        <w:t>Supports operator confirmation (accept/reject); It may redirect…</w:t>
      </w:r>
    </w:p>
    <w:p w14:paraId="40B8B79F" w14:textId="77777777" w:rsidR="005D0CFF" w:rsidRPr="00787F70" w:rsidRDefault="005D0CFF" w:rsidP="005D0CFF">
      <w:pPr>
        <w:pStyle w:val="ListParagraph"/>
        <w:numPr>
          <w:ilvl w:val="1"/>
          <w:numId w:val="68"/>
        </w:numPr>
        <w:spacing w:before="40" w:after="40"/>
        <w:contextualSpacing/>
      </w:pPr>
      <w:r w:rsidRPr="00787F70">
        <w:t>Optional</w:t>
      </w:r>
      <w:r>
        <w:t>ly</w:t>
      </w:r>
      <w:r w:rsidRPr="00787F70">
        <w:t xml:space="preserve"> support </w:t>
      </w:r>
      <w:r>
        <w:t xml:space="preserve">local/remote </w:t>
      </w:r>
      <w:r w:rsidRPr="00787F70">
        <w:t>alarm management</w:t>
      </w:r>
      <w:r>
        <w:t xml:space="preserve"> (acknowledgement)</w:t>
      </w:r>
    </w:p>
    <w:p w14:paraId="09693498" w14:textId="77777777" w:rsidR="005D0CFF" w:rsidRPr="00787F70" w:rsidRDefault="005D0CFF" w:rsidP="005D0CFF">
      <w:pPr>
        <w:pStyle w:val="ListParagraph"/>
        <w:numPr>
          <w:ilvl w:val="1"/>
          <w:numId w:val="68"/>
        </w:numPr>
        <w:spacing w:before="40" w:after="40"/>
        <w:contextualSpacing/>
      </w:pPr>
      <w:r w:rsidRPr="00787F70">
        <w:t>A communications failure or failure in any remote component of the DAS must initiate a technical alarm.</w:t>
      </w:r>
    </w:p>
    <w:p w14:paraId="241358ED" w14:textId="77777777" w:rsidR="005D0CFF" w:rsidRDefault="005D0CFF" w:rsidP="005D0CFF">
      <w:pPr>
        <w:pStyle w:val="ListParagraph"/>
        <w:numPr>
          <w:ilvl w:val="1"/>
          <w:numId w:val="68"/>
        </w:numPr>
        <w:spacing w:before="40" w:after="40"/>
        <w:contextualSpacing/>
      </w:pPr>
      <w:r w:rsidRPr="00787F70">
        <w:t>Example</w:t>
      </w:r>
      <w:r>
        <w:t>s:</w:t>
      </w:r>
    </w:p>
    <w:p w14:paraId="15474E4C" w14:textId="77777777" w:rsidR="005D0CFF" w:rsidRDefault="005D0CFF" w:rsidP="005D0CFF">
      <w:pPr>
        <w:pStyle w:val="ListParagraph"/>
        <w:numPr>
          <w:ilvl w:val="2"/>
          <w:numId w:val="68"/>
        </w:numPr>
        <w:spacing w:before="40" w:after="40"/>
        <w:contextualSpacing/>
      </w:pPr>
      <w:r>
        <w:t>Cockpit and/or Central Station with remote confirmation and optional alarm management.</w:t>
      </w:r>
    </w:p>
    <w:p w14:paraId="6B93770C" w14:textId="77777777" w:rsidR="005D0CFF" w:rsidRDefault="005D0CFF" w:rsidP="005D0CFF">
      <w:pPr>
        <w:pStyle w:val="ListParagraph"/>
        <w:numPr>
          <w:ilvl w:val="2"/>
          <w:numId w:val="68"/>
        </w:numPr>
        <w:spacing w:before="40" w:after="40"/>
        <w:contextualSpacing/>
      </w:pPr>
      <w:r w:rsidRPr="00787F70">
        <w:t>System that sends alarm to caregiver mobile device with accept / reject.  Integrator may redirect</w:t>
      </w:r>
    </w:p>
    <w:p w14:paraId="58A7BFF0" w14:textId="77777777" w:rsidR="003154F7" w:rsidRDefault="003154F7" w:rsidP="005D0CFF"/>
    <w:p w14:paraId="134B0577" w14:textId="6B5AE88D" w:rsidR="005D0CFF" w:rsidRDefault="003154F7" w:rsidP="005D0CFF">
      <w:proofErr w:type="spellStart"/>
      <w:r>
        <w:t>xDAS</w:t>
      </w:r>
      <w:proofErr w:type="spellEnd"/>
      <w:r>
        <w:t xml:space="preserve"> – Connotes a system that can be either a DAS or CDAS</w:t>
      </w:r>
    </w:p>
    <w:p w14:paraId="73C4ABB8" w14:textId="6D26AFFD" w:rsidR="003154F7" w:rsidRDefault="003154F7" w:rsidP="005D0CFF"/>
    <w:p w14:paraId="003A6105" w14:textId="3E906C2D" w:rsidR="004B6270" w:rsidRDefault="004B6270" w:rsidP="005D0CFF">
      <w:r>
        <w:t xml:space="preserve">In addition to the various types of </w:t>
      </w:r>
      <w:proofErr w:type="spellStart"/>
      <w:r>
        <w:t>xDIS</w:t>
      </w:r>
      <w:proofErr w:type="spellEnd"/>
      <w:r>
        <w:t xml:space="preserve"> and </w:t>
      </w:r>
      <w:proofErr w:type="spellStart"/>
      <w:r>
        <w:t>xDAS</w:t>
      </w:r>
      <w:proofErr w:type="spellEnd"/>
      <w:r>
        <w:t xml:space="preserve">, we have also distinguished between various types of </w:t>
      </w:r>
      <w:proofErr w:type="spellStart"/>
      <w:r>
        <w:t>xDIS</w:t>
      </w:r>
      <w:proofErr w:type="spellEnd"/>
      <w:r>
        <w:t xml:space="preserve"> and </w:t>
      </w:r>
      <w:proofErr w:type="spellStart"/>
      <w:r>
        <w:t>xDAS</w:t>
      </w:r>
      <w:proofErr w:type="spellEnd"/>
      <w:r>
        <w:t xml:space="preserve"> as follows:</w:t>
      </w:r>
    </w:p>
    <w:p w14:paraId="4592CCD8" w14:textId="0A3E1BDF" w:rsidR="004B6270" w:rsidRDefault="004B6270" w:rsidP="004B6270">
      <w:pPr>
        <w:pStyle w:val="ListParagraph"/>
        <w:numPr>
          <w:ilvl w:val="0"/>
          <w:numId w:val="75"/>
        </w:numPr>
      </w:pPr>
      <w:proofErr w:type="spellStart"/>
      <w:r>
        <w:t>xDxSsp</w:t>
      </w:r>
      <w:proofErr w:type="spellEnd"/>
      <w:r>
        <w:t xml:space="preserve"> – forms of </w:t>
      </w:r>
      <w:proofErr w:type="spellStart"/>
      <w:r>
        <w:t>DxS</w:t>
      </w:r>
      <w:proofErr w:type="spellEnd"/>
      <w:r>
        <w:t xml:space="preserve"> that are for single patients.</w:t>
      </w:r>
    </w:p>
    <w:p w14:paraId="0BBFEC84" w14:textId="51822911" w:rsidR="004B6270" w:rsidRDefault="004B6270" w:rsidP="004B6270">
      <w:pPr>
        <w:pStyle w:val="ListParagraph"/>
        <w:numPr>
          <w:ilvl w:val="0"/>
          <w:numId w:val="75"/>
        </w:numPr>
      </w:pPr>
      <w:proofErr w:type="spellStart"/>
      <w:r>
        <w:t>xDxSmp</w:t>
      </w:r>
      <w:proofErr w:type="spellEnd"/>
      <w:r>
        <w:t xml:space="preserve"> – forms of </w:t>
      </w:r>
      <w:proofErr w:type="spellStart"/>
      <w:r>
        <w:t>DxS</w:t>
      </w:r>
      <w:proofErr w:type="spellEnd"/>
      <w:r>
        <w:t xml:space="preserve"> that are for multiple patients</w:t>
      </w:r>
    </w:p>
    <w:p w14:paraId="096E591B" w14:textId="0E2F1A25" w:rsidR="004B6270" w:rsidRDefault="004B6270" w:rsidP="004B6270">
      <w:pPr>
        <w:pStyle w:val="ListParagraph"/>
        <w:numPr>
          <w:ilvl w:val="0"/>
          <w:numId w:val="75"/>
        </w:numPr>
      </w:pPr>
      <w:proofErr w:type="spellStart"/>
      <w:r>
        <w:t>xDxScg</w:t>
      </w:r>
      <w:proofErr w:type="spellEnd"/>
      <w:r>
        <w:t xml:space="preserve"> – forms of </w:t>
      </w:r>
      <w:proofErr w:type="spellStart"/>
      <w:r>
        <w:t>DxS</w:t>
      </w:r>
      <w:proofErr w:type="spellEnd"/>
      <w:r>
        <w:t xml:space="preserve"> that communicated directly to the caregiver.</w:t>
      </w:r>
    </w:p>
    <w:p w14:paraId="401D74AE" w14:textId="230D6834" w:rsidR="005D0CFF" w:rsidRPr="008671FB" w:rsidRDefault="005D0CFF" w:rsidP="005D0CFF">
      <w:pPr>
        <w:rPr>
          <w:color w:val="222222"/>
        </w:rPr>
      </w:pPr>
      <w:r>
        <w:t xml:space="preserve">The following table </w:t>
      </w:r>
      <w:r w:rsidR="004B6270">
        <w:t xml:space="preserve">provides examples and </w:t>
      </w:r>
      <w:r>
        <w:t>summarizes the various types of information/alarm systems.</w:t>
      </w:r>
    </w:p>
    <w:p w14:paraId="451217DE" w14:textId="77777777" w:rsidR="005D0CFF" w:rsidRDefault="005D0CFF" w:rsidP="005D0CFF"/>
    <w:tbl>
      <w:tblPr>
        <w:tblStyle w:val="TableGrid"/>
        <w:tblW w:w="9720" w:type="dxa"/>
        <w:jc w:val="center"/>
        <w:tblLook w:val="04A0" w:firstRow="1" w:lastRow="0" w:firstColumn="1" w:lastColumn="0" w:noHBand="0" w:noVBand="1"/>
      </w:tblPr>
      <w:tblGrid>
        <w:gridCol w:w="1402"/>
        <w:gridCol w:w="1075"/>
        <w:gridCol w:w="1448"/>
        <w:gridCol w:w="1448"/>
        <w:gridCol w:w="1338"/>
        <w:gridCol w:w="3009"/>
      </w:tblGrid>
      <w:tr w:rsidR="005D0CFF" w:rsidRPr="000B77B3" w14:paraId="61C10E79" w14:textId="77777777" w:rsidTr="00786D0F">
        <w:trPr>
          <w:jc w:val="center"/>
        </w:trPr>
        <w:tc>
          <w:tcPr>
            <w:tcW w:w="1416" w:type="dxa"/>
          </w:tcPr>
          <w:p w14:paraId="622A85A0" w14:textId="77777777" w:rsidR="005D0CFF" w:rsidRPr="000B77B3" w:rsidRDefault="005D0CFF" w:rsidP="004B6270">
            <w:pPr>
              <w:keepNext/>
              <w:jc w:val="center"/>
              <w:rPr>
                <w:b/>
                <w:sz w:val="20"/>
              </w:rPr>
            </w:pPr>
            <w:r w:rsidRPr="000B77B3">
              <w:rPr>
                <w:b/>
                <w:sz w:val="20"/>
              </w:rPr>
              <w:lastRenderedPageBreak/>
              <w:t>Description</w:t>
            </w:r>
          </w:p>
        </w:tc>
        <w:tc>
          <w:tcPr>
            <w:tcW w:w="1080" w:type="dxa"/>
          </w:tcPr>
          <w:p w14:paraId="14552D22" w14:textId="77777777" w:rsidR="005D0CFF" w:rsidRPr="000B77B3" w:rsidRDefault="005D0CFF" w:rsidP="004B6270">
            <w:pPr>
              <w:keepNext/>
              <w:jc w:val="center"/>
              <w:rPr>
                <w:b/>
                <w:sz w:val="20"/>
              </w:rPr>
            </w:pPr>
            <w:r w:rsidRPr="000B77B3">
              <w:rPr>
                <w:b/>
                <w:sz w:val="20"/>
              </w:rPr>
              <w:t>Type</w:t>
            </w:r>
          </w:p>
        </w:tc>
        <w:tc>
          <w:tcPr>
            <w:tcW w:w="1381" w:type="dxa"/>
          </w:tcPr>
          <w:p w14:paraId="22B13B4F" w14:textId="77777777" w:rsidR="005D0CFF" w:rsidRPr="000B77B3" w:rsidRDefault="005D0CFF" w:rsidP="004B6270">
            <w:pPr>
              <w:keepNext/>
              <w:jc w:val="center"/>
              <w:rPr>
                <w:b/>
                <w:sz w:val="20"/>
              </w:rPr>
            </w:pPr>
            <w:r w:rsidRPr="000B77B3">
              <w:rPr>
                <w:b/>
                <w:sz w:val="20"/>
              </w:rPr>
              <w:t>Technical Delivery Confirmation</w:t>
            </w:r>
            <w:r w:rsidRPr="000B77B3">
              <w:rPr>
                <w:b/>
                <w:sz w:val="20"/>
                <w:vertAlign w:val="superscript"/>
              </w:rPr>
              <w:t>1</w:t>
            </w:r>
          </w:p>
        </w:tc>
        <w:tc>
          <w:tcPr>
            <w:tcW w:w="1381" w:type="dxa"/>
          </w:tcPr>
          <w:p w14:paraId="043D03E5" w14:textId="77777777" w:rsidR="005D0CFF" w:rsidRPr="000B77B3" w:rsidRDefault="005D0CFF" w:rsidP="004B6270">
            <w:pPr>
              <w:keepNext/>
              <w:jc w:val="center"/>
              <w:rPr>
                <w:b/>
                <w:sz w:val="20"/>
              </w:rPr>
            </w:pPr>
            <w:r w:rsidRPr="000B77B3">
              <w:rPr>
                <w:b/>
                <w:sz w:val="20"/>
              </w:rPr>
              <w:t>Operator Delivery Confirmation</w:t>
            </w:r>
            <w:r w:rsidRPr="000B77B3">
              <w:rPr>
                <w:b/>
                <w:sz w:val="20"/>
                <w:vertAlign w:val="superscript"/>
              </w:rPr>
              <w:t>2</w:t>
            </w:r>
          </w:p>
        </w:tc>
        <w:tc>
          <w:tcPr>
            <w:tcW w:w="1332" w:type="dxa"/>
          </w:tcPr>
          <w:p w14:paraId="33CB1287" w14:textId="77777777" w:rsidR="005D0CFF" w:rsidRPr="000B77B3" w:rsidRDefault="005D0CFF" w:rsidP="004B6270">
            <w:pPr>
              <w:keepNext/>
              <w:jc w:val="center"/>
              <w:rPr>
                <w:b/>
                <w:sz w:val="20"/>
              </w:rPr>
            </w:pPr>
            <w:r w:rsidRPr="000B77B3">
              <w:rPr>
                <w:b/>
                <w:sz w:val="20"/>
              </w:rPr>
              <w:t>Optional Alarm Management</w:t>
            </w:r>
          </w:p>
        </w:tc>
        <w:tc>
          <w:tcPr>
            <w:tcW w:w="3130" w:type="dxa"/>
          </w:tcPr>
          <w:p w14:paraId="10929093" w14:textId="77777777" w:rsidR="005D0CFF" w:rsidRPr="000B77B3" w:rsidRDefault="005D0CFF" w:rsidP="004B6270">
            <w:pPr>
              <w:keepNext/>
              <w:jc w:val="center"/>
              <w:rPr>
                <w:b/>
                <w:sz w:val="20"/>
              </w:rPr>
            </w:pPr>
            <w:r w:rsidRPr="000B77B3">
              <w:rPr>
                <w:b/>
                <w:sz w:val="20"/>
              </w:rPr>
              <w:t>Examples</w:t>
            </w:r>
          </w:p>
        </w:tc>
      </w:tr>
      <w:tr w:rsidR="005D0CFF" w:rsidRPr="000B77B3" w14:paraId="7D91ED2B" w14:textId="77777777" w:rsidTr="00786D0F">
        <w:trPr>
          <w:jc w:val="center"/>
        </w:trPr>
        <w:tc>
          <w:tcPr>
            <w:tcW w:w="1416" w:type="dxa"/>
            <w:vMerge w:val="restart"/>
          </w:tcPr>
          <w:p w14:paraId="46552534" w14:textId="77777777" w:rsidR="005D0CFF" w:rsidRPr="000B77B3" w:rsidRDefault="005D0CFF" w:rsidP="004B6270">
            <w:pPr>
              <w:keepNext/>
              <w:rPr>
                <w:sz w:val="20"/>
              </w:rPr>
            </w:pPr>
            <w:r w:rsidRPr="000B77B3">
              <w:rPr>
                <w:sz w:val="20"/>
              </w:rPr>
              <w:t>Reports alerts from a Single Patient (</w:t>
            </w:r>
            <w:proofErr w:type="spellStart"/>
            <w:r w:rsidRPr="000B77B3">
              <w:rPr>
                <w:sz w:val="20"/>
              </w:rPr>
              <w:t>s</w:t>
            </w:r>
            <w:r>
              <w:rPr>
                <w:sz w:val="20"/>
              </w:rPr>
              <w:t>p</w:t>
            </w:r>
            <w:proofErr w:type="spellEnd"/>
            <w:r w:rsidRPr="000B77B3">
              <w:rPr>
                <w:sz w:val="20"/>
              </w:rPr>
              <w:t>)</w:t>
            </w:r>
          </w:p>
        </w:tc>
        <w:tc>
          <w:tcPr>
            <w:tcW w:w="1080" w:type="dxa"/>
          </w:tcPr>
          <w:p w14:paraId="4B810F49" w14:textId="77777777" w:rsidR="005D0CFF" w:rsidRPr="000B77B3" w:rsidRDefault="005D0CFF" w:rsidP="004B6270">
            <w:pPr>
              <w:keepNext/>
              <w:rPr>
                <w:sz w:val="20"/>
              </w:rPr>
            </w:pPr>
            <w:proofErr w:type="spellStart"/>
            <w:r w:rsidRPr="000B77B3">
              <w:rPr>
                <w:sz w:val="20"/>
              </w:rPr>
              <w:t>DISsp</w:t>
            </w:r>
            <w:proofErr w:type="spellEnd"/>
          </w:p>
        </w:tc>
        <w:tc>
          <w:tcPr>
            <w:tcW w:w="1381" w:type="dxa"/>
          </w:tcPr>
          <w:p w14:paraId="313443BB" w14:textId="77777777" w:rsidR="005D0CFF" w:rsidRPr="000B77B3" w:rsidRDefault="005D0CFF" w:rsidP="004B6270">
            <w:pPr>
              <w:keepNext/>
              <w:jc w:val="center"/>
              <w:rPr>
                <w:sz w:val="20"/>
              </w:rPr>
            </w:pPr>
            <w:r w:rsidRPr="000B77B3">
              <w:rPr>
                <w:sz w:val="20"/>
              </w:rPr>
              <w:t>No</w:t>
            </w:r>
          </w:p>
        </w:tc>
        <w:tc>
          <w:tcPr>
            <w:tcW w:w="1381" w:type="dxa"/>
          </w:tcPr>
          <w:p w14:paraId="3D17191A" w14:textId="77777777" w:rsidR="005D0CFF" w:rsidRPr="000B77B3" w:rsidRDefault="005D0CFF" w:rsidP="004B6270">
            <w:pPr>
              <w:keepNext/>
              <w:jc w:val="center"/>
              <w:rPr>
                <w:sz w:val="20"/>
              </w:rPr>
            </w:pPr>
            <w:r w:rsidRPr="000B77B3">
              <w:rPr>
                <w:sz w:val="20"/>
              </w:rPr>
              <w:t>No</w:t>
            </w:r>
          </w:p>
        </w:tc>
        <w:tc>
          <w:tcPr>
            <w:tcW w:w="1332" w:type="dxa"/>
          </w:tcPr>
          <w:p w14:paraId="3A2ACED1" w14:textId="77777777" w:rsidR="005D0CFF" w:rsidRPr="000B77B3" w:rsidRDefault="005D0CFF" w:rsidP="004B6270">
            <w:pPr>
              <w:keepNext/>
              <w:jc w:val="center"/>
              <w:rPr>
                <w:sz w:val="20"/>
              </w:rPr>
            </w:pPr>
            <w:r w:rsidRPr="000B77B3">
              <w:rPr>
                <w:sz w:val="20"/>
              </w:rPr>
              <w:t>Local</w:t>
            </w:r>
          </w:p>
        </w:tc>
        <w:tc>
          <w:tcPr>
            <w:tcW w:w="3130" w:type="dxa"/>
          </w:tcPr>
          <w:p w14:paraId="174CEFA3" w14:textId="77777777" w:rsidR="005D0CFF" w:rsidRPr="000B77B3" w:rsidRDefault="005D0CFF" w:rsidP="004B6270">
            <w:pPr>
              <w:keepNext/>
              <w:rPr>
                <w:sz w:val="20"/>
              </w:rPr>
            </w:pPr>
            <w:r w:rsidRPr="000B77B3">
              <w:rPr>
                <w:sz w:val="20"/>
              </w:rPr>
              <w:t xml:space="preserve">Single-Pt. information </w:t>
            </w:r>
            <w:r>
              <w:rPr>
                <w:sz w:val="20"/>
              </w:rPr>
              <w:t>D</w:t>
            </w:r>
            <w:r w:rsidRPr="000B77B3">
              <w:rPr>
                <w:sz w:val="20"/>
              </w:rPr>
              <w:t>ashboard</w:t>
            </w:r>
          </w:p>
        </w:tc>
      </w:tr>
      <w:tr w:rsidR="005D0CFF" w:rsidRPr="000B77B3" w14:paraId="2F4DA8AC" w14:textId="77777777" w:rsidTr="00786D0F">
        <w:trPr>
          <w:jc w:val="center"/>
        </w:trPr>
        <w:tc>
          <w:tcPr>
            <w:tcW w:w="1416" w:type="dxa"/>
            <w:vMerge/>
          </w:tcPr>
          <w:p w14:paraId="62448A39" w14:textId="77777777" w:rsidR="005D0CFF" w:rsidRPr="000B77B3" w:rsidRDefault="005D0CFF" w:rsidP="004B6270">
            <w:pPr>
              <w:keepNext/>
              <w:rPr>
                <w:sz w:val="20"/>
              </w:rPr>
            </w:pPr>
          </w:p>
        </w:tc>
        <w:tc>
          <w:tcPr>
            <w:tcW w:w="1080" w:type="dxa"/>
          </w:tcPr>
          <w:p w14:paraId="7A77936E" w14:textId="77777777" w:rsidR="005D0CFF" w:rsidRPr="000B77B3" w:rsidRDefault="005D0CFF" w:rsidP="004B6270">
            <w:pPr>
              <w:keepNext/>
              <w:rPr>
                <w:sz w:val="20"/>
              </w:rPr>
            </w:pPr>
            <w:proofErr w:type="spellStart"/>
            <w:r w:rsidRPr="000B77B3">
              <w:rPr>
                <w:sz w:val="20"/>
              </w:rPr>
              <w:t>CDISsp</w:t>
            </w:r>
            <w:proofErr w:type="spellEnd"/>
          </w:p>
        </w:tc>
        <w:tc>
          <w:tcPr>
            <w:tcW w:w="1381" w:type="dxa"/>
          </w:tcPr>
          <w:p w14:paraId="585FE449" w14:textId="77777777" w:rsidR="005D0CFF" w:rsidRPr="000B77B3" w:rsidRDefault="005D0CFF" w:rsidP="004B6270">
            <w:pPr>
              <w:keepNext/>
              <w:jc w:val="center"/>
              <w:rPr>
                <w:sz w:val="20"/>
              </w:rPr>
            </w:pPr>
            <w:r w:rsidRPr="000B77B3">
              <w:rPr>
                <w:sz w:val="20"/>
              </w:rPr>
              <w:t>No</w:t>
            </w:r>
          </w:p>
        </w:tc>
        <w:tc>
          <w:tcPr>
            <w:tcW w:w="1381" w:type="dxa"/>
          </w:tcPr>
          <w:p w14:paraId="71C5B223" w14:textId="77777777" w:rsidR="005D0CFF" w:rsidRPr="000B77B3" w:rsidRDefault="005D0CFF" w:rsidP="004B6270">
            <w:pPr>
              <w:keepNext/>
              <w:jc w:val="center"/>
              <w:rPr>
                <w:sz w:val="20"/>
              </w:rPr>
            </w:pPr>
            <w:r w:rsidRPr="000B77B3">
              <w:rPr>
                <w:sz w:val="20"/>
              </w:rPr>
              <w:t>Yes</w:t>
            </w:r>
            <w:r w:rsidRPr="000B77B3">
              <w:rPr>
                <w:sz w:val="20"/>
                <w:vertAlign w:val="superscript"/>
              </w:rPr>
              <w:t>3</w:t>
            </w:r>
          </w:p>
        </w:tc>
        <w:tc>
          <w:tcPr>
            <w:tcW w:w="1332" w:type="dxa"/>
          </w:tcPr>
          <w:p w14:paraId="484FDEF4" w14:textId="77777777" w:rsidR="005D0CFF" w:rsidRPr="000B77B3" w:rsidRDefault="005D0CFF" w:rsidP="004B6270">
            <w:pPr>
              <w:keepNext/>
              <w:jc w:val="center"/>
              <w:rPr>
                <w:sz w:val="20"/>
              </w:rPr>
            </w:pPr>
            <w:r w:rsidRPr="000B77B3">
              <w:rPr>
                <w:sz w:val="20"/>
              </w:rPr>
              <w:t>Remote</w:t>
            </w:r>
            <w:r w:rsidRPr="000B77B3">
              <w:rPr>
                <w:sz w:val="20"/>
                <w:vertAlign w:val="superscript"/>
              </w:rPr>
              <w:t>3</w:t>
            </w:r>
          </w:p>
        </w:tc>
        <w:tc>
          <w:tcPr>
            <w:tcW w:w="3130" w:type="dxa"/>
          </w:tcPr>
          <w:p w14:paraId="3B290265" w14:textId="77777777" w:rsidR="005D0CFF" w:rsidRPr="000B77B3" w:rsidRDefault="005D0CFF" w:rsidP="004B6270">
            <w:pPr>
              <w:keepNext/>
              <w:rPr>
                <w:sz w:val="20"/>
              </w:rPr>
            </w:pPr>
            <w:r w:rsidRPr="000B77B3">
              <w:rPr>
                <w:sz w:val="20"/>
              </w:rPr>
              <w:t xml:space="preserve">Single-Pt. </w:t>
            </w:r>
            <w:r>
              <w:rPr>
                <w:sz w:val="20"/>
              </w:rPr>
              <w:t>Remote View</w:t>
            </w:r>
            <w:r w:rsidRPr="000B77B3">
              <w:rPr>
                <w:sz w:val="20"/>
              </w:rPr>
              <w:t xml:space="preserve"> w/</w:t>
            </w:r>
            <w:r>
              <w:rPr>
                <w:sz w:val="20"/>
              </w:rPr>
              <w:t xml:space="preserve"> </w:t>
            </w:r>
            <w:r w:rsidRPr="000B77B3">
              <w:rPr>
                <w:sz w:val="20"/>
              </w:rPr>
              <w:t>accept/reject</w:t>
            </w:r>
          </w:p>
        </w:tc>
      </w:tr>
      <w:tr w:rsidR="005D0CFF" w:rsidRPr="000B77B3" w14:paraId="391F92CC" w14:textId="77777777" w:rsidTr="00786D0F">
        <w:trPr>
          <w:jc w:val="center"/>
        </w:trPr>
        <w:tc>
          <w:tcPr>
            <w:tcW w:w="1416" w:type="dxa"/>
            <w:vMerge/>
          </w:tcPr>
          <w:p w14:paraId="514C8901" w14:textId="77777777" w:rsidR="005D0CFF" w:rsidRPr="000B77B3" w:rsidRDefault="005D0CFF" w:rsidP="004B6270">
            <w:pPr>
              <w:keepNext/>
              <w:rPr>
                <w:sz w:val="20"/>
              </w:rPr>
            </w:pPr>
          </w:p>
        </w:tc>
        <w:tc>
          <w:tcPr>
            <w:tcW w:w="1080" w:type="dxa"/>
          </w:tcPr>
          <w:p w14:paraId="0030BFE3" w14:textId="77777777" w:rsidR="005D0CFF" w:rsidRPr="000B77B3" w:rsidRDefault="005D0CFF" w:rsidP="004B6270">
            <w:pPr>
              <w:keepNext/>
              <w:rPr>
                <w:sz w:val="20"/>
              </w:rPr>
            </w:pPr>
            <w:proofErr w:type="spellStart"/>
            <w:r w:rsidRPr="000B77B3">
              <w:rPr>
                <w:sz w:val="20"/>
              </w:rPr>
              <w:t>DASsp</w:t>
            </w:r>
            <w:proofErr w:type="spellEnd"/>
          </w:p>
        </w:tc>
        <w:tc>
          <w:tcPr>
            <w:tcW w:w="1381" w:type="dxa"/>
          </w:tcPr>
          <w:p w14:paraId="693E16BE" w14:textId="77777777" w:rsidR="005D0CFF" w:rsidRPr="000B77B3" w:rsidRDefault="005D0CFF" w:rsidP="004B6270">
            <w:pPr>
              <w:keepNext/>
              <w:jc w:val="center"/>
              <w:rPr>
                <w:sz w:val="20"/>
              </w:rPr>
            </w:pPr>
            <w:r w:rsidRPr="000B77B3">
              <w:rPr>
                <w:sz w:val="20"/>
              </w:rPr>
              <w:t>Yes</w:t>
            </w:r>
          </w:p>
        </w:tc>
        <w:tc>
          <w:tcPr>
            <w:tcW w:w="1381" w:type="dxa"/>
          </w:tcPr>
          <w:p w14:paraId="0DFB6878" w14:textId="77777777" w:rsidR="005D0CFF" w:rsidRPr="000B77B3" w:rsidRDefault="005D0CFF" w:rsidP="004B6270">
            <w:pPr>
              <w:keepNext/>
              <w:jc w:val="center"/>
              <w:rPr>
                <w:sz w:val="20"/>
              </w:rPr>
            </w:pPr>
            <w:r w:rsidRPr="000B77B3">
              <w:rPr>
                <w:sz w:val="20"/>
              </w:rPr>
              <w:t>No</w:t>
            </w:r>
          </w:p>
        </w:tc>
        <w:tc>
          <w:tcPr>
            <w:tcW w:w="1332" w:type="dxa"/>
          </w:tcPr>
          <w:p w14:paraId="00E3859C" w14:textId="77777777" w:rsidR="005D0CFF" w:rsidRPr="000B77B3" w:rsidRDefault="005D0CFF" w:rsidP="004B6270">
            <w:pPr>
              <w:keepNext/>
              <w:jc w:val="center"/>
              <w:rPr>
                <w:sz w:val="20"/>
              </w:rPr>
            </w:pPr>
            <w:r w:rsidRPr="000B77B3">
              <w:rPr>
                <w:sz w:val="20"/>
              </w:rPr>
              <w:t>Local</w:t>
            </w:r>
          </w:p>
        </w:tc>
        <w:tc>
          <w:tcPr>
            <w:tcW w:w="3130" w:type="dxa"/>
          </w:tcPr>
          <w:p w14:paraId="3389661F" w14:textId="77777777" w:rsidR="005D0CFF" w:rsidRPr="000B77B3" w:rsidRDefault="005D0CFF" w:rsidP="004B6270">
            <w:pPr>
              <w:keepNext/>
              <w:rPr>
                <w:sz w:val="20"/>
              </w:rPr>
            </w:pPr>
            <w:r w:rsidRPr="000B77B3">
              <w:rPr>
                <w:sz w:val="20"/>
              </w:rPr>
              <w:t xml:space="preserve">Single Pt. </w:t>
            </w:r>
            <w:r>
              <w:rPr>
                <w:sz w:val="20"/>
              </w:rPr>
              <w:t>Cockpit</w:t>
            </w:r>
            <w:r w:rsidRPr="000B77B3">
              <w:rPr>
                <w:sz w:val="20"/>
              </w:rPr>
              <w:t xml:space="preserve"> w/audible alarms</w:t>
            </w:r>
          </w:p>
        </w:tc>
      </w:tr>
      <w:tr w:rsidR="005D0CFF" w:rsidRPr="000B77B3" w14:paraId="2CE82F63" w14:textId="77777777" w:rsidTr="00786D0F">
        <w:trPr>
          <w:jc w:val="center"/>
        </w:trPr>
        <w:tc>
          <w:tcPr>
            <w:tcW w:w="1416" w:type="dxa"/>
            <w:vMerge/>
          </w:tcPr>
          <w:p w14:paraId="0B4F71CB" w14:textId="77777777" w:rsidR="005D0CFF" w:rsidRPr="000B77B3" w:rsidRDefault="005D0CFF" w:rsidP="004B6270">
            <w:pPr>
              <w:keepNext/>
              <w:rPr>
                <w:sz w:val="20"/>
              </w:rPr>
            </w:pPr>
          </w:p>
        </w:tc>
        <w:tc>
          <w:tcPr>
            <w:tcW w:w="1080" w:type="dxa"/>
          </w:tcPr>
          <w:p w14:paraId="01CD3418" w14:textId="77777777" w:rsidR="005D0CFF" w:rsidRPr="000B77B3" w:rsidRDefault="005D0CFF" w:rsidP="004B6270">
            <w:pPr>
              <w:keepNext/>
              <w:rPr>
                <w:sz w:val="20"/>
              </w:rPr>
            </w:pPr>
            <w:proofErr w:type="spellStart"/>
            <w:r w:rsidRPr="000B77B3">
              <w:rPr>
                <w:sz w:val="20"/>
              </w:rPr>
              <w:t>CDASsp</w:t>
            </w:r>
            <w:proofErr w:type="spellEnd"/>
          </w:p>
        </w:tc>
        <w:tc>
          <w:tcPr>
            <w:tcW w:w="1381" w:type="dxa"/>
          </w:tcPr>
          <w:p w14:paraId="38542ACD" w14:textId="77777777" w:rsidR="005D0CFF" w:rsidRPr="000B77B3" w:rsidRDefault="005D0CFF" w:rsidP="004B6270">
            <w:pPr>
              <w:keepNext/>
              <w:jc w:val="center"/>
              <w:rPr>
                <w:sz w:val="20"/>
              </w:rPr>
            </w:pPr>
            <w:r w:rsidRPr="000B77B3">
              <w:rPr>
                <w:sz w:val="20"/>
              </w:rPr>
              <w:t>Yes</w:t>
            </w:r>
          </w:p>
        </w:tc>
        <w:tc>
          <w:tcPr>
            <w:tcW w:w="1381" w:type="dxa"/>
          </w:tcPr>
          <w:p w14:paraId="0FFAC927" w14:textId="77777777" w:rsidR="005D0CFF" w:rsidRPr="000B77B3" w:rsidRDefault="005D0CFF" w:rsidP="004B6270">
            <w:pPr>
              <w:keepNext/>
              <w:jc w:val="center"/>
              <w:rPr>
                <w:sz w:val="20"/>
              </w:rPr>
            </w:pPr>
            <w:r w:rsidRPr="000B77B3">
              <w:rPr>
                <w:sz w:val="20"/>
              </w:rPr>
              <w:t>Yes</w:t>
            </w:r>
          </w:p>
        </w:tc>
        <w:tc>
          <w:tcPr>
            <w:tcW w:w="1332" w:type="dxa"/>
          </w:tcPr>
          <w:p w14:paraId="23039D02" w14:textId="77777777" w:rsidR="005D0CFF" w:rsidRPr="000B77B3" w:rsidRDefault="005D0CFF" w:rsidP="004B6270">
            <w:pPr>
              <w:keepNext/>
              <w:jc w:val="center"/>
              <w:rPr>
                <w:sz w:val="20"/>
              </w:rPr>
            </w:pPr>
            <w:r w:rsidRPr="000B77B3">
              <w:rPr>
                <w:sz w:val="20"/>
              </w:rPr>
              <w:t>Remote</w:t>
            </w:r>
          </w:p>
        </w:tc>
        <w:tc>
          <w:tcPr>
            <w:tcW w:w="3130" w:type="dxa"/>
          </w:tcPr>
          <w:p w14:paraId="5CAB2646" w14:textId="77777777" w:rsidR="005D0CFF" w:rsidRPr="000B77B3" w:rsidRDefault="005D0CFF" w:rsidP="004B6270">
            <w:pPr>
              <w:keepNext/>
              <w:rPr>
                <w:sz w:val="20"/>
              </w:rPr>
            </w:pPr>
            <w:r w:rsidRPr="000B77B3">
              <w:rPr>
                <w:sz w:val="20"/>
              </w:rPr>
              <w:t xml:space="preserve">Single Pt. </w:t>
            </w:r>
            <w:r>
              <w:rPr>
                <w:sz w:val="20"/>
              </w:rPr>
              <w:t>Cockpit</w:t>
            </w:r>
            <w:r w:rsidRPr="000B77B3">
              <w:rPr>
                <w:sz w:val="20"/>
              </w:rPr>
              <w:t xml:space="preserve"> w/</w:t>
            </w:r>
            <w:r>
              <w:rPr>
                <w:sz w:val="20"/>
              </w:rPr>
              <w:t xml:space="preserve"> </w:t>
            </w:r>
            <w:r w:rsidRPr="000B77B3">
              <w:rPr>
                <w:sz w:val="20"/>
              </w:rPr>
              <w:t>accept/reject</w:t>
            </w:r>
          </w:p>
        </w:tc>
      </w:tr>
      <w:tr w:rsidR="005D0CFF" w:rsidRPr="000B77B3" w14:paraId="714297A1" w14:textId="77777777" w:rsidTr="00786D0F">
        <w:trPr>
          <w:jc w:val="center"/>
        </w:trPr>
        <w:tc>
          <w:tcPr>
            <w:tcW w:w="1416" w:type="dxa"/>
            <w:vMerge w:val="restart"/>
          </w:tcPr>
          <w:p w14:paraId="626EA847" w14:textId="77777777" w:rsidR="005D0CFF" w:rsidRPr="000B77B3" w:rsidRDefault="005D0CFF" w:rsidP="004B6270">
            <w:pPr>
              <w:keepNext/>
              <w:rPr>
                <w:sz w:val="20"/>
              </w:rPr>
            </w:pPr>
            <w:r w:rsidRPr="000B77B3">
              <w:rPr>
                <w:sz w:val="20"/>
              </w:rPr>
              <w:t>Reports alerts from Multiple Patients (</w:t>
            </w:r>
            <w:proofErr w:type="spellStart"/>
            <w:r w:rsidRPr="000B77B3">
              <w:rPr>
                <w:sz w:val="20"/>
              </w:rPr>
              <w:t>mp</w:t>
            </w:r>
            <w:proofErr w:type="spellEnd"/>
            <w:r w:rsidRPr="000B77B3">
              <w:rPr>
                <w:sz w:val="20"/>
              </w:rPr>
              <w:t>)</w:t>
            </w:r>
          </w:p>
        </w:tc>
        <w:tc>
          <w:tcPr>
            <w:tcW w:w="1080" w:type="dxa"/>
          </w:tcPr>
          <w:p w14:paraId="4A3A984A" w14:textId="77777777" w:rsidR="005D0CFF" w:rsidRPr="000B77B3" w:rsidRDefault="005D0CFF" w:rsidP="004B6270">
            <w:pPr>
              <w:keepNext/>
              <w:rPr>
                <w:sz w:val="20"/>
              </w:rPr>
            </w:pPr>
            <w:proofErr w:type="spellStart"/>
            <w:r w:rsidRPr="000B77B3">
              <w:rPr>
                <w:sz w:val="20"/>
              </w:rPr>
              <w:t>DISmp</w:t>
            </w:r>
            <w:proofErr w:type="spellEnd"/>
          </w:p>
        </w:tc>
        <w:tc>
          <w:tcPr>
            <w:tcW w:w="1381" w:type="dxa"/>
          </w:tcPr>
          <w:p w14:paraId="44F12952" w14:textId="77777777" w:rsidR="005D0CFF" w:rsidRPr="000B77B3" w:rsidRDefault="005D0CFF" w:rsidP="004B6270">
            <w:pPr>
              <w:keepNext/>
              <w:jc w:val="center"/>
              <w:rPr>
                <w:sz w:val="20"/>
              </w:rPr>
            </w:pPr>
            <w:r w:rsidRPr="000B77B3">
              <w:rPr>
                <w:sz w:val="20"/>
              </w:rPr>
              <w:t>No</w:t>
            </w:r>
          </w:p>
        </w:tc>
        <w:tc>
          <w:tcPr>
            <w:tcW w:w="1381" w:type="dxa"/>
          </w:tcPr>
          <w:p w14:paraId="72CB11D7" w14:textId="77777777" w:rsidR="005D0CFF" w:rsidRPr="000B77B3" w:rsidRDefault="005D0CFF" w:rsidP="004B6270">
            <w:pPr>
              <w:keepNext/>
              <w:jc w:val="center"/>
              <w:rPr>
                <w:sz w:val="20"/>
              </w:rPr>
            </w:pPr>
            <w:r w:rsidRPr="000B77B3">
              <w:rPr>
                <w:sz w:val="20"/>
              </w:rPr>
              <w:t>No</w:t>
            </w:r>
          </w:p>
        </w:tc>
        <w:tc>
          <w:tcPr>
            <w:tcW w:w="1332" w:type="dxa"/>
          </w:tcPr>
          <w:p w14:paraId="73786A40" w14:textId="77777777" w:rsidR="005D0CFF" w:rsidRPr="000B77B3" w:rsidRDefault="005D0CFF" w:rsidP="004B6270">
            <w:pPr>
              <w:keepNext/>
              <w:jc w:val="center"/>
              <w:rPr>
                <w:sz w:val="20"/>
              </w:rPr>
            </w:pPr>
            <w:r w:rsidRPr="000B77B3">
              <w:rPr>
                <w:sz w:val="20"/>
              </w:rPr>
              <w:t>Local</w:t>
            </w:r>
          </w:p>
        </w:tc>
        <w:tc>
          <w:tcPr>
            <w:tcW w:w="3130" w:type="dxa"/>
          </w:tcPr>
          <w:p w14:paraId="6D9110E8" w14:textId="77777777" w:rsidR="005D0CFF" w:rsidRPr="000B77B3" w:rsidRDefault="005D0CFF" w:rsidP="004B6270">
            <w:pPr>
              <w:keepNext/>
              <w:rPr>
                <w:sz w:val="20"/>
              </w:rPr>
            </w:pPr>
            <w:r w:rsidRPr="000B77B3">
              <w:rPr>
                <w:sz w:val="20"/>
              </w:rPr>
              <w:t>Multiple-Pt. info. View Station</w:t>
            </w:r>
          </w:p>
        </w:tc>
      </w:tr>
      <w:tr w:rsidR="005D0CFF" w:rsidRPr="000B77B3" w14:paraId="5E46017B" w14:textId="77777777" w:rsidTr="00786D0F">
        <w:trPr>
          <w:jc w:val="center"/>
        </w:trPr>
        <w:tc>
          <w:tcPr>
            <w:tcW w:w="1416" w:type="dxa"/>
            <w:vMerge/>
          </w:tcPr>
          <w:p w14:paraId="22BFE55D" w14:textId="77777777" w:rsidR="005D0CFF" w:rsidRPr="000B77B3" w:rsidRDefault="005D0CFF" w:rsidP="004B6270">
            <w:pPr>
              <w:keepNext/>
              <w:rPr>
                <w:sz w:val="20"/>
              </w:rPr>
            </w:pPr>
          </w:p>
        </w:tc>
        <w:tc>
          <w:tcPr>
            <w:tcW w:w="1080" w:type="dxa"/>
          </w:tcPr>
          <w:p w14:paraId="36CEED96" w14:textId="77777777" w:rsidR="005D0CFF" w:rsidRPr="000B77B3" w:rsidRDefault="005D0CFF" w:rsidP="004B6270">
            <w:pPr>
              <w:keepNext/>
              <w:rPr>
                <w:sz w:val="20"/>
              </w:rPr>
            </w:pPr>
            <w:proofErr w:type="spellStart"/>
            <w:r w:rsidRPr="000B77B3">
              <w:rPr>
                <w:sz w:val="20"/>
              </w:rPr>
              <w:t>CDISmp</w:t>
            </w:r>
            <w:proofErr w:type="spellEnd"/>
          </w:p>
        </w:tc>
        <w:tc>
          <w:tcPr>
            <w:tcW w:w="1381" w:type="dxa"/>
          </w:tcPr>
          <w:p w14:paraId="3B7D744D" w14:textId="77777777" w:rsidR="005D0CFF" w:rsidRPr="000B77B3" w:rsidRDefault="005D0CFF" w:rsidP="004B6270">
            <w:pPr>
              <w:keepNext/>
              <w:jc w:val="center"/>
              <w:rPr>
                <w:sz w:val="20"/>
              </w:rPr>
            </w:pPr>
            <w:r w:rsidRPr="000B77B3">
              <w:rPr>
                <w:sz w:val="20"/>
              </w:rPr>
              <w:t>No</w:t>
            </w:r>
          </w:p>
        </w:tc>
        <w:tc>
          <w:tcPr>
            <w:tcW w:w="1381" w:type="dxa"/>
          </w:tcPr>
          <w:p w14:paraId="56E37B86" w14:textId="77777777" w:rsidR="005D0CFF" w:rsidRPr="000B77B3" w:rsidRDefault="005D0CFF" w:rsidP="004B6270">
            <w:pPr>
              <w:keepNext/>
              <w:jc w:val="center"/>
              <w:rPr>
                <w:sz w:val="20"/>
              </w:rPr>
            </w:pPr>
            <w:r w:rsidRPr="000B77B3">
              <w:rPr>
                <w:sz w:val="20"/>
              </w:rPr>
              <w:t>Yes</w:t>
            </w:r>
            <w:r w:rsidRPr="000B77B3">
              <w:rPr>
                <w:sz w:val="20"/>
                <w:vertAlign w:val="superscript"/>
              </w:rPr>
              <w:t>3</w:t>
            </w:r>
          </w:p>
        </w:tc>
        <w:tc>
          <w:tcPr>
            <w:tcW w:w="1332" w:type="dxa"/>
          </w:tcPr>
          <w:p w14:paraId="70069D71" w14:textId="77777777" w:rsidR="005D0CFF" w:rsidRPr="000B77B3" w:rsidRDefault="005D0CFF" w:rsidP="004B6270">
            <w:pPr>
              <w:keepNext/>
              <w:jc w:val="center"/>
              <w:rPr>
                <w:sz w:val="20"/>
              </w:rPr>
            </w:pPr>
            <w:r w:rsidRPr="000B77B3">
              <w:rPr>
                <w:sz w:val="20"/>
              </w:rPr>
              <w:t>Remote</w:t>
            </w:r>
            <w:r w:rsidRPr="000B77B3">
              <w:rPr>
                <w:sz w:val="20"/>
                <w:vertAlign w:val="superscript"/>
              </w:rPr>
              <w:t>3</w:t>
            </w:r>
          </w:p>
        </w:tc>
        <w:tc>
          <w:tcPr>
            <w:tcW w:w="3130" w:type="dxa"/>
          </w:tcPr>
          <w:p w14:paraId="48D2E91E" w14:textId="77777777" w:rsidR="005D0CFF" w:rsidRPr="000B77B3" w:rsidRDefault="005D0CFF" w:rsidP="004B6270">
            <w:pPr>
              <w:keepNext/>
              <w:rPr>
                <w:sz w:val="20"/>
              </w:rPr>
            </w:pPr>
            <w:r w:rsidRPr="000B77B3">
              <w:rPr>
                <w:sz w:val="20"/>
              </w:rPr>
              <w:t>Multiple-Pt. info. View Station w/</w:t>
            </w:r>
            <w:r>
              <w:rPr>
                <w:sz w:val="20"/>
              </w:rPr>
              <w:t xml:space="preserve"> </w:t>
            </w:r>
            <w:r w:rsidRPr="000B77B3">
              <w:rPr>
                <w:sz w:val="20"/>
              </w:rPr>
              <w:t>accept/reject</w:t>
            </w:r>
          </w:p>
        </w:tc>
      </w:tr>
      <w:tr w:rsidR="005D0CFF" w:rsidRPr="000B77B3" w14:paraId="69D180F4" w14:textId="77777777" w:rsidTr="00786D0F">
        <w:trPr>
          <w:jc w:val="center"/>
        </w:trPr>
        <w:tc>
          <w:tcPr>
            <w:tcW w:w="1416" w:type="dxa"/>
            <w:vMerge/>
          </w:tcPr>
          <w:p w14:paraId="3EB3C6DE" w14:textId="77777777" w:rsidR="005D0CFF" w:rsidRPr="000B77B3" w:rsidRDefault="005D0CFF" w:rsidP="004B6270">
            <w:pPr>
              <w:keepNext/>
              <w:rPr>
                <w:sz w:val="20"/>
              </w:rPr>
            </w:pPr>
          </w:p>
        </w:tc>
        <w:tc>
          <w:tcPr>
            <w:tcW w:w="1080" w:type="dxa"/>
          </w:tcPr>
          <w:p w14:paraId="11E0FDCE" w14:textId="77777777" w:rsidR="005D0CFF" w:rsidRPr="000B77B3" w:rsidRDefault="005D0CFF" w:rsidP="004B6270">
            <w:pPr>
              <w:keepNext/>
              <w:rPr>
                <w:sz w:val="20"/>
              </w:rPr>
            </w:pPr>
            <w:proofErr w:type="spellStart"/>
            <w:r w:rsidRPr="000B77B3">
              <w:rPr>
                <w:sz w:val="20"/>
              </w:rPr>
              <w:t>DASmp</w:t>
            </w:r>
            <w:proofErr w:type="spellEnd"/>
          </w:p>
        </w:tc>
        <w:tc>
          <w:tcPr>
            <w:tcW w:w="1381" w:type="dxa"/>
          </w:tcPr>
          <w:p w14:paraId="7F75826D" w14:textId="77777777" w:rsidR="005D0CFF" w:rsidRPr="000B77B3" w:rsidRDefault="005D0CFF" w:rsidP="004B6270">
            <w:pPr>
              <w:keepNext/>
              <w:jc w:val="center"/>
              <w:rPr>
                <w:sz w:val="20"/>
              </w:rPr>
            </w:pPr>
            <w:r w:rsidRPr="000B77B3">
              <w:rPr>
                <w:sz w:val="20"/>
              </w:rPr>
              <w:t>Yes</w:t>
            </w:r>
          </w:p>
        </w:tc>
        <w:tc>
          <w:tcPr>
            <w:tcW w:w="1381" w:type="dxa"/>
          </w:tcPr>
          <w:p w14:paraId="5A199172" w14:textId="77777777" w:rsidR="005D0CFF" w:rsidRPr="000B77B3" w:rsidRDefault="005D0CFF" w:rsidP="004B6270">
            <w:pPr>
              <w:keepNext/>
              <w:jc w:val="center"/>
              <w:rPr>
                <w:sz w:val="20"/>
              </w:rPr>
            </w:pPr>
            <w:r w:rsidRPr="000B77B3">
              <w:rPr>
                <w:sz w:val="20"/>
              </w:rPr>
              <w:t>No</w:t>
            </w:r>
          </w:p>
        </w:tc>
        <w:tc>
          <w:tcPr>
            <w:tcW w:w="1332" w:type="dxa"/>
          </w:tcPr>
          <w:p w14:paraId="21EDBA60" w14:textId="77777777" w:rsidR="005D0CFF" w:rsidRPr="000B77B3" w:rsidRDefault="005D0CFF" w:rsidP="004B6270">
            <w:pPr>
              <w:keepNext/>
              <w:jc w:val="center"/>
              <w:rPr>
                <w:sz w:val="20"/>
              </w:rPr>
            </w:pPr>
            <w:r w:rsidRPr="000B77B3">
              <w:rPr>
                <w:sz w:val="20"/>
              </w:rPr>
              <w:t>Local</w:t>
            </w:r>
          </w:p>
        </w:tc>
        <w:tc>
          <w:tcPr>
            <w:tcW w:w="3130" w:type="dxa"/>
          </w:tcPr>
          <w:p w14:paraId="3813C74C" w14:textId="77777777" w:rsidR="005D0CFF" w:rsidRPr="000B77B3" w:rsidRDefault="005D0CFF" w:rsidP="004B6270">
            <w:pPr>
              <w:keepNext/>
              <w:rPr>
                <w:sz w:val="20"/>
              </w:rPr>
            </w:pPr>
            <w:r w:rsidRPr="000B77B3">
              <w:rPr>
                <w:sz w:val="20"/>
              </w:rPr>
              <w:t xml:space="preserve">Multiple Pt. </w:t>
            </w:r>
            <w:r>
              <w:rPr>
                <w:sz w:val="20"/>
              </w:rPr>
              <w:t>Central</w:t>
            </w:r>
            <w:r w:rsidRPr="000B77B3">
              <w:rPr>
                <w:sz w:val="20"/>
              </w:rPr>
              <w:t xml:space="preserve"> Station w/</w:t>
            </w:r>
            <w:r>
              <w:rPr>
                <w:sz w:val="20"/>
              </w:rPr>
              <w:t xml:space="preserve"> </w:t>
            </w:r>
            <w:r w:rsidRPr="000B77B3">
              <w:rPr>
                <w:sz w:val="20"/>
              </w:rPr>
              <w:t>audible alarms</w:t>
            </w:r>
          </w:p>
        </w:tc>
      </w:tr>
      <w:tr w:rsidR="005D0CFF" w:rsidRPr="000B77B3" w14:paraId="039C4F88" w14:textId="77777777" w:rsidTr="00786D0F">
        <w:trPr>
          <w:jc w:val="center"/>
        </w:trPr>
        <w:tc>
          <w:tcPr>
            <w:tcW w:w="1416" w:type="dxa"/>
            <w:vMerge/>
          </w:tcPr>
          <w:p w14:paraId="254D0262" w14:textId="77777777" w:rsidR="005D0CFF" w:rsidRPr="000B77B3" w:rsidRDefault="005D0CFF" w:rsidP="004B6270">
            <w:pPr>
              <w:keepNext/>
              <w:rPr>
                <w:sz w:val="20"/>
              </w:rPr>
            </w:pPr>
          </w:p>
        </w:tc>
        <w:tc>
          <w:tcPr>
            <w:tcW w:w="1080" w:type="dxa"/>
          </w:tcPr>
          <w:p w14:paraId="1661391A" w14:textId="77777777" w:rsidR="005D0CFF" w:rsidRPr="000B77B3" w:rsidRDefault="005D0CFF" w:rsidP="004B6270">
            <w:pPr>
              <w:keepNext/>
              <w:rPr>
                <w:sz w:val="20"/>
              </w:rPr>
            </w:pPr>
            <w:proofErr w:type="spellStart"/>
            <w:r w:rsidRPr="000B77B3">
              <w:rPr>
                <w:sz w:val="20"/>
              </w:rPr>
              <w:t>CDASmp</w:t>
            </w:r>
            <w:proofErr w:type="spellEnd"/>
          </w:p>
        </w:tc>
        <w:tc>
          <w:tcPr>
            <w:tcW w:w="1381" w:type="dxa"/>
          </w:tcPr>
          <w:p w14:paraId="2AD86992" w14:textId="77777777" w:rsidR="005D0CFF" w:rsidRPr="000B77B3" w:rsidRDefault="005D0CFF" w:rsidP="004B6270">
            <w:pPr>
              <w:keepNext/>
              <w:jc w:val="center"/>
              <w:rPr>
                <w:sz w:val="20"/>
              </w:rPr>
            </w:pPr>
            <w:r w:rsidRPr="000B77B3">
              <w:rPr>
                <w:sz w:val="20"/>
              </w:rPr>
              <w:t>Yes</w:t>
            </w:r>
          </w:p>
        </w:tc>
        <w:tc>
          <w:tcPr>
            <w:tcW w:w="1381" w:type="dxa"/>
          </w:tcPr>
          <w:p w14:paraId="4B56D8AF" w14:textId="77777777" w:rsidR="005D0CFF" w:rsidRPr="000B77B3" w:rsidRDefault="005D0CFF" w:rsidP="004B6270">
            <w:pPr>
              <w:keepNext/>
              <w:jc w:val="center"/>
              <w:rPr>
                <w:sz w:val="20"/>
              </w:rPr>
            </w:pPr>
            <w:r w:rsidRPr="000B77B3">
              <w:rPr>
                <w:sz w:val="20"/>
              </w:rPr>
              <w:t>Yes</w:t>
            </w:r>
          </w:p>
        </w:tc>
        <w:tc>
          <w:tcPr>
            <w:tcW w:w="1332" w:type="dxa"/>
          </w:tcPr>
          <w:p w14:paraId="5DC398D3" w14:textId="77777777" w:rsidR="005D0CFF" w:rsidRPr="000B77B3" w:rsidRDefault="005D0CFF" w:rsidP="004B6270">
            <w:pPr>
              <w:keepNext/>
              <w:jc w:val="center"/>
              <w:rPr>
                <w:sz w:val="20"/>
              </w:rPr>
            </w:pPr>
            <w:r w:rsidRPr="000B77B3">
              <w:rPr>
                <w:sz w:val="20"/>
              </w:rPr>
              <w:t>Remote</w:t>
            </w:r>
          </w:p>
        </w:tc>
        <w:tc>
          <w:tcPr>
            <w:tcW w:w="3130" w:type="dxa"/>
          </w:tcPr>
          <w:p w14:paraId="33CABC08" w14:textId="77777777" w:rsidR="005D0CFF" w:rsidRPr="000B77B3" w:rsidRDefault="005D0CFF" w:rsidP="004B6270">
            <w:pPr>
              <w:keepNext/>
              <w:rPr>
                <w:sz w:val="20"/>
              </w:rPr>
            </w:pPr>
            <w:r w:rsidRPr="000B77B3">
              <w:rPr>
                <w:sz w:val="20"/>
              </w:rPr>
              <w:t xml:space="preserve">Multiple Pt. </w:t>
            </w:r>
            <w:r>
              <w:rPr>
                <w:sz w:val="20"/>
              </w:rPr>
              <w:t>Central</w:t>
            </w:r>
            <w:r w:rsidRPr="000B77B3">
              <w:rPr>
                <w:sz w:val="20"/>
              </w:rPr>
              <w:t xml:space="preserve"> Station w/</w:t>
            </w:r>
            <w:r>
              <w:rPr>
                <w:sz w:val="20"/>
              </w:rPr>
              <w:t xml:space="preserve"> </w:t>
            </w:r>
            <w:r w:rsidRPr="000B77B3">
              <w:rPr>
                <w:sz w:val="20"/>
              </w:rPr>
              <w:t>accept/reject</w:t>
            </w:r>
          </w:p>
        </w:tc>
      </w:tr>
      <w:tr w:rsidR="005D0CFF" w:rsidRPr="000B77B3" w14:paraId="4B1E5088" w14:textId="77777777" w:rsidTr="00786D0F">
        <w:trPr>
          <w:jc w:val="center"/>
        </w:trPr>
        <w:tc>
          <w:tcPr>
            <w:tcW w:w="1416" w:type="dxa"/>
            <w:vMerge w:val="restart"/>
          </w:tcPr>
          <w:p w14:paraId="1EA3D8F8" w14:textId="77777777" w:rsidR="005D0CFF" w:rsidRPr="000B77B3" w:rsidRDefault="005D0CFF" w:rsidP="004B6270">
            <w:pPr>
              <w:keepNext/>
              <w:rPr>
                <w:sz w:val="20"/>
              </w:rPr>
            </w:pPr>
            <w:r w:rsidRPr="000B77B3">
              <w:rPr>
                <w:sz w:val="20"/>
              </w:rPr>
              <w:t>Reports and directs alerts to responsible Caregiver (cg)</w:t>
            </w:r>
          </w:p>
        </w:tc>
        <w:tc>
          <w:tcPr>
            <w:tcW w:w="1080" w:type="dxa"/>
          </w:tcPr>
          <w:p w14:paraId="0EC75D4A" w14:textId="77777777" w:rsidR="005D0CFF" w:rsidRPr="000B77B3" w:rsidRDefault="005D0CFF" w:rsidP="004B6270">
            <w:pPr>
              <w:keepNext/>
              <w:rPr>
                <w:sz w:val="20"/>
              </w:rPr>
            </w:pPr>
            <w:proofErr w:type="spellStart"/>
            <w:r w:rsidRPr="000B77B3">
              <w:rPr>
                <w:sz w:val="20"/>
              </w:rPr>
              <w:t>DIScg</w:t>
            </w:r>
            <w:proofErr w:type="spellEnd"/>
          </w:p>
        </w:tc>
        <w:tc>
          <w:tcPr>
            <w:tcW w:w="1381" w:type="dxa"/>
          </w:tcPr>
          <w:p w14:paraId="1152A665" w14:textId="77777777" w:rsidR="005D0CFF" w:rsidRPr="000B77B3" w:rsidRDefault="005D0CFF" w:rsidP="004B6270">
            <w:pPr>
              <w:keepNext/>
              <w:jc w:val="center"/>
              <w:rPr>
                <w:sz w:val="20"/>
              </w:rPr>
            </w:pPr>
            <w:r w:rsidRPr="000B77B3">
              <w:rPr>
                <w:sz w:val="20"/>
              </w:rPr>
              <w:t>No</w:t>
            </w:r>
          </w:p>
        </w:tc>
        <w:tc>
          <w:tcPr>
            <w:tcW w:w="1381" w:type="dxa"/>
          </w:tcPr>
          <w:p w14:paraId="2AC6213F" w14:textId="77777777" w:rsidR="005D0CFF" w:rsidRPr="000B77B3" w:rsidRDefault="005D0CFF" w:rsidP="004B6270">
            <w:pPr>
              <w:keepNext/>
              <w:jc w:val="center"/>
              <w:rPr>
                <w:sz w:val="20"/>
              </w:rPr>
            </w:pPr>
            <w:r w:rsidRPr="000B77B3">
              <w:rPr>
                <w:sz w:val="20"/>
              </w:rPr>
              <w:t>No</w:t>
            </w:r>
          </w:p>
        </w:tc>
        <w:tc>
          <w:tcPr>
            <w:tcW w:w="1332" w:type="dxa"/>
          </w:tcPr>
          <w:p w14:paraId="0DF63C57" w14:textId="77777777" w:rsidR="005D0CFF" w:rsidRPr="000B77B3" w:rsidRDefault="005D0CFF" w:rsidP="004B6270">
            <w:pPr>
              <w:keepNext/>
              <w:jc w:val="center"/>
              <w:rPr>
                <w:sz w:val="20"/>
              </w:rPr>
            </w:pPr>
            <w:r w:rsidRPr="000B77B3">
              <w:rPr>
                <w:sz w:val="20"/>
              </w:rPr>
              <w:t>Local</w:t>
            </w:r>
          </w:p>
        </w:tc>
        <w:tc>
          <w:tcPr>
            <w:tcW w:w="3130" w:type="dxa"/>
          </w:tcPr>
          <w:p w14:paraId="3A758FE6" w14:textId="10520605" w:rsidR="005D0CFF" w:rsidRPr="000B77B3" w:rsidRDefault="005D0CFF" w:rsidP="004B6270">
            <w:pPr>
              <w:keepNext/>
              <w:rPr>
                <w:sz w:val="20"/>
              </w:rPr>
            </w:pPr>
            <w:r w:rsidRPr="000B77B3">
              <w:rPr>
                <w:sz w:val="20"/>
              </w:rPr>
              <w:t>Alert</w:t>
            </w:r>
            <w:r w:rsidR="00403CE2">
              <w:rPr>
                <w:sz w:val="20"/>
              </w:rPr>
              <w:t xml:space="preserve"> Distribution System (ADS)</w:t>
            </w:r>
            <w:r w:rsidRPr="000B77B3">
              <w:rPr>
                <w:sz w:val="20"/>
              </w:rPr>
              <w:t xml:space="preserve"> to caregiver pager, Mobile viewer</w:t>
            </w:r>
          </w:p>
        </w:tc>
      </w:tr>
      <w:tr w:rsidR="005D0CFF" w:rsidRPr="000B77B3" w14:paraId="408B02A4" w14:textId="77777777" w:rsidTr="00786D0F">
        <w:trPr>
          <w:jc w:val="center"/>
        </w:trPr>
        <w:tc>
          <w:tcPr>
            <w:tcW w:w="1416" w:type="dxa"/>
            <w:vMerge/>
          </w:tcPr>
          <w:p w14:paraId="65045369" w14:textId="77777777" w:rsidR="005D0CFF" w:rsidRPr="000B77B3" w:rsidRDefault="005D0CFF" w:rsidP="004B6270">
            <w:pPr>
              <w:keepNext/>
              <w:rPr>
                <w:sz w:val="20"/>
              </w:rPr>
            </w:pPr>
          </w:p>
        </w:tc>
        <w:tc>
          <w:tcPr>
            <w:tcW w:w="1080" w:type="dxa"/>
          </w:tcPr>
          <w:p w14:paraId="7200D376" w14:textId="77777777" w:rsidR="005D0CFF" w:rsidRPr="000B77B3" w:rsidRDefault="005D0CFF" w:rsidP="004B6270">
            <w:pPr>
              <w:keepNext/>
              <w:rPr>
                <w:sz w:val="20"/>
              </w:rPr>
            </w:pPr>
            <w:proofErr w:type="spellStart"/>
            <w:r w:rsidRPr="000B77B3">
              <w:rPr>
                <w:sz w:val="20"/>
              </w:rPr>
              <w:t>CDIScg</w:t>
            </w:r>
            <w:proofErr w:type="spellEnd"/>
          </w:p>
        </w:tc>
        <w:tc>
          <w:tcPr>
            <w:tcW w:w="1381" w:type="dxa"/>
          </w:tcPr>
          <w:p w14:paraId="24BD3A6C" w14:textId="77777777" w:rsidR="005D0CFF" w:rsidRPr="000B77B3" w:rsidRDefault="005D0CFF" w:rsidP="004B6270">
            <w:pPr>
              <w:keepNext/>
              <w:jc w:val="center"/>
              <w:rPr>
                <w:sz w:val="20"/>
              </w:rPr>
            </w:pPr>
            <w:r w:rsidRPr="000B77B3">
              <w:rPr>
                <w:sz w:val="20"/>
              </w:rPr>
              <w:t>No</w:t>
            </w:r>
          </w:p>
        </w:tc>
        <w:tc>
          <w:tcPr>
            <w:tcW w:w="1381" w:type="dxa"/>
          </w:tcPr>
          <w:p w14:paraId="0A771216" w14:textId="77777777" w:rsidR="005D0CFF" w:rsidRPr="000B77B3" w:rsidRDefault="005D0CFF" w:rsidP="004B6270">
            <w:pPr>
              <w:keepNext/>
              <w:jc w:val="center"/>
              <w:rPr>
                <w:sz w:val="20"/>
              </w:rPr>
            </w:pPr>
            <w:r w:rsidRPr="000B77B3">
              <w:rPr>
                <w:sz w:val="20"/>
              </w:rPr>
              <w:t>Yes</w:t>
            </w:r>
            <w:r w:rsidRPr="000B77B3">
              <w:rPr>
                <w:sz w:val="20"/>
                <w:vertAlign w:val="superscript"/>
              </w:rPr>
              <w:t>3</w:t>
            </w:r>
          </w:p>
        </w:tc>
        <w:tc>
          <w:tcPr>
            <w:tcW w:w="1332" w:type="dxa"/>
          </w:tcPr>
          <w:p w14:paraId="14FD8919" w14:textId="77777777" w:rsidR="005D0CFF" w:rsidRPr="000B77B3" w:rsidRDefault="005D0CFF" w:rsidP="004B6270">
            <w:pPr>
              <w:keepNext/>
              <w:jc w:val="center"/>
              <w:rPr>
                <w:sz w:val="20"/>
              </w:rPr>
            </w:pPr>
            <w:r w:rsidRPr="000B77B3">
              <w:rPr>
                <w:sz w:val="20"/>
              </w:rPr>
              <w:t>Remote</w:t>
            </w:r>
            <w:r w:rsidRPr="000B77B3">
              <w:rPr>
                <w:sz w:val="20"/>
                <w:vertAlign w:val="superscript"/>
              </w:rPr>
              <w:t>3</w:t>
            </w:r>
          </w:p>
        </w:tc>
        <w:tc>
          <w:tcPr>
            <w:tcW w:w="3130" w:type="dxa"/>
          </w:tcPr>
          <w:p w14:paraId="5D8132E9" w14:textId="0969B950" w:rsidR="005D0CFF" w:rsidRPr="000B77B3" w:rsidRDefault="00403CE2" w:rsidP="004B6270">
            <w:pPr>
              <w:keepNext/>
              <w:rPr>
                <w:sz w:val="20"/>
              </w:rPr>
            </w:pPr>
            <w:r>
              <w:rPr>
                <w:sz w:val="20"/>
              </w:rPr>
              <w:t>ADS</w:t>
            </w:r>
            <w:r w:rsidR="005D0CFF" w:rsidRPr="000B77B3">
              <w:rPr>
                <w:sz w:val="20"/>
              </w:rPr>
              <w:t xml:space="preserve"> to caregiver pager, w/</w:t>
            </w:r>
            <w:r w:rsidR="005D0CFF">
              <w:rPr>
                <w:sz w:val="20"/>
              </w:rPr>
              <w:t xml:space="preserve"> </w:t>
            </w:r>
            <w:r w:rsidR="005D0CFF" w:rsidRPr="000B77B3">
              <w:rPr>
                <w:sz w:val="20"/>
              </w:rPr>
              <w:t>accept/reject</w:t>
            </w:r>
          </w:p>
        </w:tc>
      </w:tr>
      <w:tr w:rsidR="005D0CFF" w:rsidRPr="000B77B3" w14:paraId="7E66B5E4" w14:textId="77777777" w:rsidTr="00786D0F">
        <w:trPr>
          <w:jc w:val="center"/>
        </w:trPr>
        <w:tc>
          <w:tcPr>
            <w:tcW w:w="1416" w:type="dxa"/>
            <w:vMerge/>
          </w:tcPr>
          <w:p w14:paraId="2FF119EE" w14:textId="77777777" w:rsidR="005D0CFF" w:rsidRPr="000B77B3" w:rsidRDefault="005D0CFF" w:rsidP="004B6270">
            <w:pPr>
              <w:keepNext/>
              <w:rPr>
                <w:sz w:val="20"/>
              </w:rPr>
            </w:pPr>
          </w:p>
        </w:tc>
        <w:tc>
          <w:tcPr>
            <w:tcW w:w="1080" w:type="dxa"/>
          </w:tcPr>
          <w:p w14:paraId="4F7C9CD2" w14:textId="77777777" w:rsidR="005D0CFF" w:rsidRPr="000B77B3" w:rsidRDefault="005D0CFF" w:rsidP="004B6270">
            <w:pPr>
              <w:keepNext/>
              <w:rPr>
                <w:sz w:val="20"/>
              </w:rPr>
            </w:pPr>
            <w:proofErr w:type="spellStart"/>
            <w:r w:rsidRPr="000B77B3">
              <w:rPr>
                <w:sz w:val="20"/>
              </w:rPr>
              <w:t>DAScg</w:t>
            </w:r>
            <w:proofErr w:type="spellEnd"/>
          </w:p>
        </w:tc>
        <w:tc>
          <w:tcPr>
            <w:tcW w:w="1381" w:type="dxa"/>
          </w:tcPr>
          <w:p w14:paraId="7A990A90" w14:textId="77777777" w:rsidR="005D0CFF" w:rsidRPr="000B77B3" w:rsidRDefault="005D0CFF" w:rsidP="004B6270">
            <w:pPr>
              <w:keepNext/>
              <w:jc w:val="center"/>
              <w:rPr>
                <w:sz w:val="20"/>
              </w:rPr>
            </w:pPr>
            <w:r w:rsidRPr="000B77B3">
              <w:rPr>
                <w:sz w:val="20"/>
              </w:rPr>
              <w:t>Yes</w:t>
            </w:r>
          </w:p>
        </w:tc>
        <w:tc>
          <w:tcPr>
            <w:tcW w:w="1381" w:type="dxa"/>
          </w:tcPr>
          <w:p w14:paraId="5C373431" w14:textId="77777777" w:rsidR="005D0CFF" w:rsidRPr="000B77B3" w:rsidRDefault="005D0CFF" w:rsidP="004B6270">
            <w:pPr>
              <w:keepNext/>
              <w:jc w:val="center"/>
              <w:rPr>
                <w:sz w:val="20"/>
              </w:rPr>
            </w:pPr>
            <w:r w:rsidRPr="000B77B3">
              <w:rPr>
                <w:sz w:val="20"/>
              </w:rPr>
              <w:t>No</w:t>
            </w:r>
          </w:p>
        </w:tc>
        <w:tc>
          <w:tcPr>
            <w:tcW w:w="1332" w:type="dxa"/>
          </w:tcPr>
          <w:p w14:paraId="4CDA1BA2" w14:textId="77777777" w:rsidR="005D0CFF" w:rsidRPr="000B77B3" w:rsidRDefault="005D0CFF" w:rsidP="004B6270">
            <w:pPr>
              <w:keepNext/>
              <w:jc w:val="center"/>
              <w:rPr>
                <w:sz w:val="20"/>
              </w:rPr>
            </w:pPr>
            <w:r w:rsidRPr="000B77B3">
              <w:rPr>
                <w:sz w:val="20"/>
              </w:rPr>
              <w:t>Local</w:t>
            </w:r>
          </w:p>
        </w:tc>
        <w:tc>
          <w:tcPr>
            <w:tcW w:w="3130" w:type="dxa"/>
          </w:tcPr>
          <w:p w14:paraId="6662FBE7" w14:textId="7B1CC966" w:rsidR="005D0CFF" w:rsidRPr="000B77B3" w:rsidRDefault="00403CE2" w:rsidP="004B6270">
            <w:pPr>
              <w:keepNext/>
              <w:rPr>
                <w:sz w:val="20"/>
              </w:rPr>
            </w:pPr>
            <w:r>
              <w:rPr>
                <w:sz w:val="20"/>
              </w:rPr>
              <w:t>ADS</w:t>
            </w:r>
            <w:r w:rsidR="005D0CFF" w:rsidRPr="000B77B3">
              <w:rPr>
                <w:sz w:val="20"/>
              </w:rPr>
              <w:t xml:space="preserve"> to caregiver w/</w:t>
            </w:r>
            <w:r w:rsidR="005D0CFF">
              <w:rPr>
                <w:sz w:val="20"/>
              </w:rPr>
              <w:t xml:space="preserve"> </w:t>
            </w:r>
            <w:r w:rsidR="005D0CFF" w:rsidRPr="000B77B3">
              <w:rPr>
                <w:sz w:val="20"/>
              </w:rPr>
              <w:t>audible/haptic alarms</w:t>
            </w:r>
          </w:p>
        </w:tc>
      </w:tr>
      <w:tr w:rsidR="005D0CFF" w:rsidRPr="000B77B3" w14:paraId="13302BDD" w14:textId="77777777" w:rsidTr="00786D0F">
        <w:trPr>
          <w:jc w:val="center"/>
        </w:trPr>
        <w:tc>
          <w:tcPr>
            <w:tcW w:w="1416" w:type="dxa"/>
            <w:vMerge/>
          </w:tcPr>
          <w:p w14:paraId="455CD806" w14:textId="77777777" w:rsidR="005D0CFF" w:rsidRPr="000B77B3" w:rsidRDefault="005D0CFF" w:rsidP="004B6270">
            <w:pPr>
              <w:keepNext/>
              <w:rPr>
                <w:sz w:val="20"/>
              </w:rPr>
            </w:pPr>
          </w:p>
        </w:tc>
        <w:tc>
          <w:tcPr>
            <w:tcW w:w="1080" w:type="dxa"/>
          </w:tcPr>
          <w:p w14:paraId="15D8431C" w14:textId="77777777" w:rsidR="005D0CFF" w:rsidRPr="000B77B3" w:rsidRDefault="005D0CFF" w:rsidP="004B6270">
            <w:pPr>
              <w:keepNext/>
              <w:rPr>
                <w:sz w:val="20"/>
              </w:rPr>
            </w:pPr>
            <w:proofErr w:type="spellStart"/>
            <w:r w:rsidRPr="000B77B3">
              <w:rPr>
                <w:sz w:val="20"/>
              </w:rPr>
              <w:t>CDAScg</w:t>
            </w:r>
            <w:proofErr w:type="spellEnd"/>
          </w:p>
        </w:tc>
        <w:tc>
          <w:tcPr>
            <w:tcW w:w="1381" w:type="dxa"/>
          </w:tcPr>
          <w:p w14:paraId="2493565A" w14:textId="77777777" w:rsidR="005D0CFF" w:rsidRPr="000B77B3" w:rsidRDefault="005D0CFF" w:rsidP="004B6270">
            <w:pPr>
              <w:keepNext/>
              <w:jc w:val="center"/>
              <w:rPr>
                <w:sz w:val="20"/>
              </w:rPr>
            </w:pPr>
            <w:r w:rsidRPr="000B77B3">
              <w:rPr>
                <w:sz w:val="20"/>
              </w:rPr>
              <w:t>Yes</w:t>
            </w:r>
          </w:p>
        </w:tc>
        <w:tc>
          <w:tcPr>
            <w:tcW w:w="1381" w:type="dxa"/>
          </w:tcPr>
          <w:p w14:paraId="4364719E" w14:textId="77777777" w:rsidR="005D0CFF" w:rsidRPr="000B77B3" w:rsidRDefault="005D0CFF" w:rsidP="004B6270">
            <w:pPr>
              <w:keepNext/>
              <w:jc w:val="center"/>
              <w:rPr>
                <w:sz w:val="20"/>
              </w:rPr>
            </w:pPr>
            <w:r w:rsidRPr="000B77B3">
              <w:rPr>
                <w:sz w:val="20"/>
              </w:rPr>
              <w:t>Yes</w:t>
            </w:r>
          </w:p>
        </w:tc>
        <w:tc>
          <w:tcPr>
            <w:tcW w:w="1332" w:type="dxa"/>
          </w:tcPr>
          <w:p w14:paraId="7F6799B4" w14:textId="77777777" w:rsidR="005D0CFF" w:rsidRPr="000B77B3" w:rsidRDefault="005D0CFF" w:rsidP="004B6270">
            <w:pPr>
              <w:keepNext/>
              <w:jc w:val="center"/>
              <w:rPr>
                <w:sz w:val="20"/>
              </w:rPr>
            </w:pPr>
            <w:r w:rsidRPr="000B77B3">
              <w:rPr>
                <w:sz w:val="20"/>
              </w:rPr>
              <w:t>Remote</w:t>
            </w:r>
          </w:p>
        </w:tc>
        <w:tc>
          <w:tcPr>
            <w:tcW w:w="3130" w:type="dxa"/>
          </w:tcPr>
          <w:p w14:paraId="44809064" w14:textId="0F1E265B" w:rsidR="00403CE2" w:rsidRPr="000B77B3" w:rsidRDefault="00403CE2" w:rsidP="004B6270">
            <w:pPr>
              <w:keepNext/>
              <w:rPr>
                <w:sz w:val="20"/>
              </w:rPr>
            </w:pPr>
            <w:r>
              <w:rPr>
                <w:sz w:val="20"/>
              </w:rPr>
              <w:t xml:space="preserve">ADS </w:t>
            </w:r>
            <w:r w:rsidR="005D0CFF" w:rsidRPr="000B77B3">
              <w:rPr>
                <w:sz w:val="20"/>
              </w:rPr>
              <w:t>to caregiver w/</w:t>
            </w:r>
            <w:r w:rsidR="005D0CFF">
              <w:rPr>
                <w:sz w:val="20"/>
              </w:rPr>
              <w:t xml:space="preserve"> </w:t>
            </w:r>
            <w:r w:rsidR="005D0CFF" w:rsidRPr="000B77B3">
              <w:rPr>
                <w:sz w:val="20"/>
              </w:rPr>
              <w:t>accept/reject</w:t>
            </w:r>
            <w:r>
              <w:rPr>
                <w:sz w:val="20"/>
              </w:rPr>
              <w:t xml:space="preserve"> </w:t>
            </w:r>
            <w:r>
              <w:rPr>
                <w:sz w:val="20"/>
              </w:rPr>
              <w:br/>
            </w:r>
          </w:p>
        </w:tc>
      </w:tr>
      <w:tr w:rsidR="005D0CFF" w:rsidRPr="000B77B3" w14:paraId="049EB4DA" w14:textId="77777777" w:rsidTr="00786D0F">
        <w:trPr>
          <w:jc w:val="center"/>
        </w:trPr>
        <w:tc>
          <w:tcPr>
            <w:tcW w:w="9720" w:type="dxa"/>
            <w:gridSpan w:val="6"/>
          </w:tcPr>
          <w:p w14:paraId="3A0F8777" w14:textId="77777777" w:rsidR="005D0CFF" w:rsidRPr="000B77B3" w:rsidRDefault="005D0CFF" w:rsidP="004B6270">
            <w:pPr>
              <w:pStyle w:val="NormalWeb"/>
              <w:keepNext/>
              <w:spacing w:before="0"/>
              <w:rPr>
                <w:rFonts w:asciiTheme="majorHAnsi" w:hAnsiTheme="majorHAnsi" w:cstheme="majorHAnsi"/>
                <w:sz w:val="20"/>
              </w:rPr>
            </w:pPr>
            <w:r w:rsidRPr="000B77B3">
              <w:rPr>
                <w:rFonts w:asciiTheme="majorHAnsi" w:hAnsiTheme="majorHAnsi" w:cstheme="majorHAnsi"/>
                <w:sz w:val="20"/>
                <w:vertAlign w:val="superscript"/>
              </w:rPr>
              <w:t>1</w:t>
            </w:r>
            <w:r w:rsidRPr="000B77B3">
              <w:rPr>
                <w:rFonts w:asciiTheme="majorHAnsi" w:hAnsiTheme="majorHAnsi" w:cstheme="majorHAnsi"/>
                <w:sz w:val="20"/>
              </w:rPr>
              <w:t xml:space="preserve"> In each communication step the receiving device provides a technical response to the sending device that it received and is taking responsibility for the alert</w:t>
            </w:r>
          </w:p>
          <w:p w14:paraId="00CCB355" w14:textId="77777777" w:rsidR="005D0CFF" w:rsidRPr="000B77B3" w:rsidRDefault="005D0CFF" w:rsidP="004B6270">
            <w:pPr>
              <w:pStyle w:val="NormalWeb"/>
              <w:keepNext/>
              <w:spacing w:before="0"/>
              <w:rPr>
                <w:rFonts w:asciiTheme="majorHAnsi" w:hAnsiTheme="majorHAnsi" w:cstheme="majorHAnsi"/>
                <w:sz w:val="20"/>
              </w:rPr>
            </w:pPr>
            <w:r w:rsidRPr="000B77B3">
              <w:rPr>
                <w:rFonts w:asciiTheme="majorHAnsi" w:hAnsiTheme="majorHAnsi" w:cstheme="majorHAnsi"/>
                <w:sz w:val="20"/>
                <w:vertAlign w:val="superscript"/>
              </w:rPr>
              <w:t>2</w:t>
            </w:r>
            <w:r w:rsidRPr="000B77B3">
              <w:rPr>
                <w:rFonts w:asciiTheme="majorHAnsi" w:hAnsiTheme="majorHAnsi" w:cstheme="majorHAnsi"/>
                <w:sz w:val="20"/>
              </w:rPr>
              <w:t xml:space="preserve"> Operator can, at their choice, use the receiving device (communicator) UI to accept or reject responsibility for the alert</w:t>
            </w:r>
          </w:p>
          <w:p w14:paraId="480861DA" w14:textId="77777777" w:rsidR="005D0CFF" w:rsidRPr="000B77B3" w:rsidRDefault="005D0CFF" w:rsidP="004B6270">
            <w:pPr>
              <w:pStyle w:val="NormalWeb"/>
              <w:keepNext/>
              <w:spacing w:before="0"/>
              <w:rPr>
                <w:sz w:val="20"/>
              </w:rPr>
            </w:pPr>
            <w:r w:rsidRPr="000B77B3">
              <w:rPr>
                <w:rFonts w:asciiTheme="majorHAnsi" w:hAnsiTheme="majorHAnsi" w:cstheme="majorHAnsi"/>
                <w:sz w:val="20"/>
                <w:vertAlign w:val="superscript"/>
              </w:rPr>
              <w:t>3</w:t>
            </w:r>
            <w:r w:rsidRPr="000B77B3">
              <w:rPr>
                <w:rFonts w:asciiTheme="majorHAnsi" w:hAnsiTheme="majorHAnsi" w:cstheme="majorHAnsi"/>
                <w:sz w:val="20"/>
              </w:rPr>
              <w:t xml:space="preserve"> Not recommended since there is no confirmation that the Source has received the commands</w:t>
            </w:r>
          </w:p>
        </w:tc>
      </w:tr>
    </w:tbl>
    <w:p w14:paraId="578CC72A" w14:textId="77777777" w:rsidR="005D0CFF" w:rsidRDefault="005D0CFF" w:rsidP="005D0CFF"/>
    <w:p w14:paraId="4EC18A65" w14:textId="77777777" w:rsidR="005D0CFF" w:rsidRDefault="005D0CFF" w:rsidP="005D0CFF">
      <w:r>
        <w:br w:type="page"/>
      </w:r>
    </w:p>
    <w:p w14:paraId="56254301" w14:textId="116462D1" w:rsidR="00786D0F" w:rsidRPr="007B4EDE" w:rsidRDefault="00F624DE" w:rsidP="00F624DE">
      <w:pPr>
        <w:pStyle w:val="Heading2"/>
        <w:numPr>
          <w:ilvl w:val="0"/>
          <w:numId w:val="0"/>
        </w:numPr>
      </w:pPr>
      <w:bookmarkStart w:id="71" w:name="_Toc57195172"/>
      <w:bookmarkStart w:id="72" w:name="_Toc57392159"/>
      <w:bookmarkStart w:id="73" w:name="_Toc53753008"/>
      <w:bookmarkEnd w:id="30"/>
      <w:bookmarkEnd w:id="31"/>
      <w:bookmarkEnd w:id="32"/>
      <w:bookmarkEnd w:id="33"/>
      <w:bookmarkEnd w:id="34"/>
      <w:bookmarkEnd w:id="64"/>
      <w:bookmarkEnd w:id="70"/>
      <w:r>
        <w:lastRenderedPageBreak/>
        <w:t xml:space="preserve">C.2 </w:t>
      </w:r>
      <w:r w:rsidR="00786D0F">
        <w:t xml:space="preserve">Feature: Use Case 1 - </w:t>
      </w:r>
      <w:r w:rsidR="00786D0F" w:rsidRPr="007B4EDE">
        <w:t>SDPi-R Standalone OR Dashboard - SORD</w:t>
      </w:r>
      <w:bookmarkEnd w:id="71"/>
      <w:bookmarkEnd w:id="72"/>
    </w:p>
    <w:p w14:paraId="6E886A28" w14:textId="745DBB18" w:rsidR="00786D0F" w:rsidRDefault="00F624DE" w:rsidP="00F624DE">
      <w:pPr>
        <w:pStyle w:val="Heading3"/>
        <w:numPr>
          <w:ilvl w:val="0"/>
          <w:numId w:val="0"/>
        </w:numPr>
        <w:ind w:left="720" w:hanging="720"/>
      </w:pPr>
      <w:bookmarkStart w:id="74" w:name="_Toc57195173"/>
      <w:bookmarkStart w:id="75" w:name="_Toc57392160"/>
      <w:r>
        <w:t xml:space="preserve">C.2.1 </w:t>
      </w:r>
      <w:r w:rsidR="00786D0F">
        <w:t>Narrative:</w:t>
      </w:r>
      <w:bookmarkEnd w:id="74"/>
      <w:bookmarkEnd w:id="75"/>
    </w:p>
    <w:p w14:paraId="025D76D9" w14:textId="77777777" w:rsidR="00786D0F" w:rsidRDefault="00786D0F" w:rsidP="00786D0F">
      <w:r>
        <w:t xml:space="preserve">Dr. </w:t>
      </w:r>
      <w:proofErr w:type="spellStart"/>
      <w:r>
        <w:t>Presky</w:t>
      </w:r>
      <w:proofErr w:type="spellEnd"/>
      <w:r>
        <w:t xml:space="preserve"> is in the Operating Room performing an operation to remove cancerous tumors from the patient’s abdominal area.  He can view previous radiology results, electrosurgical equipment settings, patient readings such as HR, Blood Pressure, SpO2 and associated waveforms integrated on his real-time ‘Dashboard’ display.  The dashboard display can display visual alarms but does not sound alerts or provide any remote-control capabilities.  (This display can be considered an </w:t>
      </w:r>
      <w:proofErr w:type="spellStart"/>
      <w:r>
        <w:t>xDISsp</w:t>
      </w:r>
      <w:proofErr w:type="spellEnd"/>
      <w:r>
        <w:t xml:space="preserve">.)  </w:t>
      </w:r>
    </w:p>
    <w:p w14:paraId="56A50F1D" w14:textId="77777777" w:rsidR="00786D0F" w:rsidRDefault="00786D0F" w:rsidP="00786D0F"/>
    <w:p w14:paraId="1541B2CB" w14:textId="1AFDEC5E" w:rsidR="00786D0F" w:rsidRDefault="00F624DE" w:rsidP="00F624DE">
      <w:pPr>
        <w:pStyle w:val="Heading3"/>
        <w:numPr>
          <w:ilvl w:val="0"/>
          <w:numId w:val="0"/>
        </w:numPr>
        <w:ind w:left="720" w:hanging="720"/>
      </w:pPr>
      <w:bookmarkStart w:id="76" w:name="_Toc57195174"/>
      <w:bookmarkStart w:id="77" w:name="_Toc57392161"/>
      <w:r>
        <w:t xml:space="preserve">C.2.2 </w:t>
      </w:r>
      <w:r w:rsidR="00786D0F">
        <w:t>Background: Technical Pre-Conditions</w:t>
      </w:r>
      <w:bookmarkEnd w:id="76"/>
      <w:bookmarkEnd w:id="77"/>
    </w:p>
    <w:p w14:paraId="1474C567" w14:textId="77777777" w:rsidR="00786D0F" w:rsidRDefault="00786D0F" w:rsidP="00786D0F">
      <w:r w:rsidRPr="00B52CA5">
        <w:rPr>
          <w:b/>
          <w:bCs/>
        </w:rPr>
        <w:t>Given</w:t>
      </w:r>
      <w:r>
        <w:t xml:space="preserve"> all devices communicate using SDC</w:t>
      </w:r>
    </w:p>
    <w:p w14:paraId="5EC5C7F9" w14:textId="77777777" w:rsidR="00786D0F" w:rsidRDefault="00786D0F" w:rsidP="00786D0F">
      <w:r w:rsidRPr="00B52CA5">
        <w:rPr>
          <w:b/>
          <w:bCs/>
        </w:rPr>
        <w:t>And</w:t>
      </w:r>
      <w:r>
        <w:t xml:space="preserve"> at least one OR Dashboard display</w:t>
      </w:r>
    </w:p>
    <w:p w14:paraId="64958734" w14:textId="77777777" w:rsidR="00786D0F" w:rsidRDefault="00786D0F" w:rsidP="00786D0F"/>
    <w:p w14:paraId="5770B75F" w14:textId="2CCD0EB2" w:rsidR="00786D0F" w:rsidRPr="00F624DE" w:rsidRDefault="00F624DE" w:rsidP="00F624DE">
      <w:pPr>
        <w:pStyle w:val="Heading3"/>
        <w:numPr>
          <w:ilvl w:val="0"/>
          <w:numId w:val="0"/>
        </w:numPr>
        <w:ind w:left="720" w:hanging="720"/>
      </w:pPr>
      <w:bookmarkStart w:id="78" w:name="_Toc57392162"/>
      <w:r>
        <w:t xml:space="preserve">C.2.3 </w:t>
      </w:r>
      <w:r w:rsidR="00786D0F" w:rsidRPr="00F624DE">
        <w:t>Scenario: SORD 1.1 - OR Devices are Accessible to the Dashboard</w:t>
      </w:r>
      <w:bookmarkEnd w:id="78"/>
    </w:p>
    <w:p w14:paraId="1A379D6B" w14:textId="77777777" w:rsidR="00786D0F" w:rsidRDefault="00786D0F" w:rsidP="00786D0F">
      <w:r w:rsidRPr="00F14C1C">
        <w:rPr>
          <w:b/>
          <w:bCs/>
        </w:rPr>
        <w:t>Given</w:t>
      </w:r>
      <w:r>
        <w:t xml:space="preserve"> dashboard detected at least one accessible OR device</w:t>
      </w:r>
    </w:p>
    <w:p w14:paraId="629EC68B" w14:textId="77777777" w:rsidR="00786D0F" w:rsidRDefault="00786D0F" w:rsidP="00786D0F">
      <w:r w:rsidRPr="00F14C1C">
        <w:rPr>
          <w:b/>
          <w:bCs/>
        </w:rPr>
        <w:t>When</w:t>
      </w:r>
      <w:r>
        <w:t xml:space="preserve"> one or more OR Devices are operational</w:t>
      </w:r>
    </w:p>
    <w:p w14:paraId="0033B6F0" w14:textId="77777777" w:rsidR="00786D0F" w:rsidRDefault="00786D0F" w:rsidP="00786D0F">
      <w:r w:rsidRPr="00F14C1C">
        <w:rPr>
          <w:b/>
          <w:bCs/>
        </w:rPr>
        <w:t>Then</w:t>
      </w:r>
      <w:r>
        <w:t xml:space="preserve"> the Cockpit shall display parameter, waveform, setting, alarm, imaging, etc. information from those devices (based on configuration)</w:t>
      </w:r>
    </w:p>
    <w:p w14:paraId="5AFDD301" w14:textId="77777777" w:rsidR="00786D0F" w:rsidRDefault="00786D0F" w:rsidP="00F624DE">
      <w:pPr>
        <w:pStyle w:val="Heading3"/>
        <w:numPr>
          <w:ilvl w:val="0"/>
          <w:numId w:val="0"/>
        </w:numPr>
        <w:ind w:left="720" w:hanging="720"/>
      </w:pPr>
    </w:p>
    <w:p w14:paraId="5694A195" w14:textId="1E6F2CA2" w:rsidR="00786D0F" w:rsidRDefault="00F624DE" w:rsidP="00F624DE">
      <w:pPr>
        <w:pStyle w:val="Heading3"/>
        <w:numPr>
          <w:ilvl w:val="0"/>
          <w:numId w:val="0"/>
        </w:numPr>
        <w:ind w:left="720" w:hanging="720"/>
      </w:pPr>
      <w:bookmarkStart w:id="79" w:name="_Toc57392163"/>
      <w:r>
        <w:t xml:space="preserve">C.2.4 </w:t>
      </w:r>
      <w:r w:rsidR="00786D0F">
        <w:t>Scenario: SORD 1.2 - OR Devices are inaccessible to the Dashboard</w:t>
      </w:r>
      <w:bookmarkEnd w:id="79"/>
    </w:p>
    <w:p w14:paraId="1F07BFA7" w14:textId="77777777" w:rsidR="00786D0F" w:rsidRDefault="00786D0F" w:rsidP="00786D0F">
      <w:r w:rsidRPr="00F14C1C">
        <w:rPr>
          <w:b/>
          <w:bCs/>
        </w:rPr>
        <w:t>Given</w:t>
      </w:r>
      <w:r>
        <w:t xml:space="preserve"> dashboard did not detect any accessible OR devices</w:t>
      </w:r>
    </w:p>
    <w:p w14:paraId="07501A13" w14:textId="77777777" w:rsidR="00786D0F" w:rsidRDefault="00786D0F" w:rsidP="00786D0F">
      <w:r w:rsidRPr="00F14C1C">
        <w:rPr>
          <w:b/>
          <w:bCs/>
        </w:rPr>
        <w:t>Then</w:t>
      </w:r>
      <w:r>
        <w:t xml:space="preserve"> the Dashboard shall display an error message</w:t>
      </w:r>
    </w:p>
    <w:p w14:paraId="27050B6B" w14:textId="77777777" w:rsidR="00786D0F" w:rsidRPr="002A08B9" w:rsidRDefault="00786D0F" w:rsidP="00786D0F"/>
    <w:p w14:paraId="0793CA69" w14:textId="7E531F37" w:rsidR="00786D0F" w:rsidRDefault="00F624DE" w:rsidP="00F624DE">
      <w:pPr>
        <w:pStyle w:val="Heading3"/>
        <w:numPr>
          <w:ilvl w:val="0"/>
          <w:numId w:val="0"/>
        </w:numPr>
        <w:ind w:left="720" w:hanging="720"/>
      </w:pPr>
      <w:bookmarkStart w:id="80" w:name="_Toc57392164"/>
      <w:r>
        <w:t xml:space="preserve">C.2.5 </w:t>
      </w:r>
      <w:r w:rsidR="00786D0F">
        <w:t>Scenario:</w:t>
      </w:r>
      <w:r w:rsidR="00786D0F" w:rsidRPr="001C4FE1">
        <w:t xml:space="preserve"> </w:t>
      </w:r>
      <w:commentRangeStart w:id="81"/>
      <w:commentRangeStart w:id="82"/>
      <w:r w:rsidR="00786D0F">
        <w:t xml:space="preserve">SORD 1.3 - </w:t>
      </w:r>
      <w:commentRangeEnd w:id="81"/>
      <w:r w:rsidR="00786D0F">
        <w:rPr>
          <w:rStyle w:val="CommentReference"/>
          <w:rFonts w:ascii="Calibri" w:eastAsiaTheme="minorHAnsi" w:hAnsi="Calibri" w:cs="Calibri"/>
        </w:rPr>
        <w:commentReference w:id="81"/>
      </w:r>
      <w:commentRangeEnd w:id="82"/>
      <w:r w:rsidR="00786D0F">
        <w:rPr>
          <w:rStyle w:val="CommentReference"/>
          <w:rFonts w:ascii="Calibri" w:eastAsiaTheme="minorHAnsi" w:hAnsi="Calibri" w:cs="Calibri"/>
        </w:rPr>
        <w:commentReference w:id="82"/>
      </w:r>
      <w:r w:rsidR="00786D0F">
        <w:t>One or more OR Devices are inaccessible to the Dashboard</w:t>
      </w:r>
      <w:bookmarkEnd w:id="80"/>
    </w:p>
    <w:p w14:paraId="4BC8DD02" w14:textId="77777777" w:rsidR="00786D0F" w:rsidRDefault="00786D0F" w:rsidP="00786D0F">
      <w:r w:rsidRPr="00F14C1C">
        <w:rPr>
          <w:b/>
          <w:bCs/>
        </w:rPr>
        <w:t>Given</w:t>
      </w:r>
      <w:r>
        <w:t xml:space="preserve"> dashboard did not detect configured OR devices (based on configuration)</w:t>
      </w:r>
    </w:p>
    <w:p w14:paraId="73D37EC6" w14:textId="77777777" w:rsidR="00786D0F" w:rsidRDefault="00786D0F" w:rsidP="00786D0F">
      <w:r w:rsidRPr="00F14C1C">
        <w:rPr>
          <w:b/>
          <w:bCs/>
        </w:rPr>
        <w:t>Then</w:t>
      </w:r>
      <w:r>
        <w:t xml:space="preserve"> the Dashboard shall display an error message</w:t>
      </w:r>
    </w:p>
    <w:p w14:paraId="4446ECE0" w14:textId="77777777" w:rsidR="00786D0F" w:rsidRPr="007B4EDE" w:rsidRDefault="00786D0F" w:rsidP="00786D0F"/>
    <w:p w14:paraId="6FFA1873" w14:textId="5AA5D78B" w:rsidR="00786D0F" w:rsidRDefault="00F624DE" w:rsidP="00F624DE">
      <w:pPr>
        <w:pStyle w:val="Heading2"/>
        <w:numPr>
          <w:ilvl w:val="0"/>
          <w:numId w:val="0"/>
        </w:numPr>
        <w:ind w:left="576" w:hanging="576"/>
      </w:pPr>
      <w:bookmarkStart w:id="83" w:name="_Toc57195175"/>
      <w:bookmarkStart w:id="84" w:name="_Toc57392165"/>
      <w:r>
        <w:t xml:space="preserve">C.3 </w:t>
      </w:r>
      <w:r w:rsidR="00786D0F">
        <w:t>Feature: Use Case 2 - SDPi-R/A/xC Standalone OR Cockpit - SORC</w:t>
      </w:r>
      <w:bookmarkEnd w:id="83"/>
      <w:bookmarkEnd w:id="84"/>
    </w:p>
    <w:p w14:paraId="6888F421" w14:textId="77777777" w:rsidR="00786D0F" w:rsidRDefault="00786D0F" w:rsidP="00786D0F"/>
    <w:p w14:paraId="690A75AB" w14:textId="4EBE03FE" w:rsidR="00786D0F" w:rsidRDefault="00F624DE" w:rsidP="00F624DE">
      <w:pPr>
        <w:pStyle w:val="Heading3"/>
        <w:numPr>
          <w:ilvl w:val="0"/>
          <w:numId w:val="0"/>
        </w:numPr>
        <w:ind w:left="720" w:hanging="720"/>
      </w:pPr>
      <w:bookmarkStart w:id="85" w:name="_Toc57195176"/>
      <w:bookmarkStart w:id="86" w:name="_Toc57392166"/>
      <w:r>
        <w:lastRenderedPageBreak/>
        <w:t xml:space="preserve">C.3.1 </w:t>
      </w:r>
      <w:r w:rsidR="00786D0F">
        <w:t>Narrative:</w:t>
      </w:r>
      <w:bookmarkEnd w:id="85"/>
      <w:bookmarkEnd w:id="86"/>
    </w:p>
    <w:p w14:paraId="51511F99" w14:textId="77777777" w:rsidR="00786D0F" w:rsidRPr="002A08B9" w:rsidRDefault="00786D0F" w:rsidP="00786D0F">
      <w:pPr>
        <w:rPr>
          <w:szCs w:val="24"/>
        </w:rPr>
      </w:pPr>
      <w:r w:rsidRPr="002A08B9">
        <w:rPr>
          <w:iCs/>
          <w:color w:val="000000"/>
          <w:szCs w:val="24"/>
        </w:rPr>
        <w:t>John Miller (13yrs, m) has chronic rhinosinusitis, which is an inflammatory condition in which the nose and his left maxillary sinus is swollen and the drainage of the mucus is prevented. John’s chronic rhinosinusitis doesn’t respond to medication anymore. After consulting with his physician, he and his parents decide to resolve the issue with Functional Endoscopic Sinus Surgery (FESS). The FESS will be done as a day surgery, so that John can get home in the evening.</w:t>
      </w:r>
    </w:p>
    <w:p w14:paraId="303621CD" w14:textId="77777777" w:rsidR="00786D0F" w:rsidRPr="002A08B9" w:rsidRDefault="00786D0F" w:rsidP="00786D0F">
      <w:pPr>
        <w:rPr>
          <w:szCs w:val="24"/>
        </w:rPr>
      </w:pPr>
      <w:r w:rsidRPr="002A08B9">
        <w:rPr>
          <w:iCs/>
          <w:color w:val="000000"/>
          <w:szCs w:val="24"/>
        </w:rPr>
        <w:t>Before the day of the surgery, a CT scan is taken that is used to guide the surgeon during the surgery.</w:t>
      </w:r>
    </w:p>
    <w:p w14:paraId="27BB7A8F" w14:textId="77777777" w:rsidR="00786D0F" w:rsidRPr="002A08B9" w:rsidRDefault="00786D0F" w:rsidP="00786D0F">
      <w:pPr>
        <w:rPr>
          <w:szCs w:val="24"/>
        </w:rPr>
      </w:pPr>
      <w:r w:rsidRPr="002A08B9">
        <w:rPr>
          <w:iCs/>
          <w:color w:val="000000"/>
          <w:szCs w:val="24"/>
        </w:rPr>
        <w:t>In order for the surgery to start, John is put under general anesthesia and monitored with a patient monitor by a pediatric anesthesiologist, esp</w:t>
      </w:r>
      <w:r>
        <w:rPr>
          <w:iCs/>
          <w:color w:val="000000"/>
          <w:szCs w:val="24"/>
        </w:rPr>
        <w:t>ecially</w:t>
      </w:r>
      <w:r w:rsidRPr="002A08B9">
        <w:rPr>
          <w:iCs/>
          <w:color w:val="000000"/>
          <w:szCs w:val="24"/>
        </w:rPr>
        <w:t xml:space="preserve"> his mean arterial blood pressure which has been </w:t>
      </w:r>
      <w:r>
        <w:rPr>
          <w:iCs/>
          <w:color w:val="000000"/>
          <w:szCs w:val="24"/>
        </w:rPr>
        <w:t>lowere</w:t>
      </w:r>
      <w:r w:rsidRPr="002A08B9">
        <w:rPr>
          <w:iCs/>
          <w:color w:val="000000"/>
          <w:szCs w:val="24"/>
        </w:rPr>
        <w:t xml:space="preserve">d in order </w:t>
      </w:r>
      <w:r>
        <w:rPr>
          <w:iCs/>
          <w:color w:val="000000"/>
          <w:szCs w:val="24"/>
        </w:rPr>
        <w:t>reduce capillary bleeding to</w:t>
      </w:r>
      <w:r w:rsidRPr="002A08B9">
        <w:rPr>
          <w:iCs/>
          <w:color w:val="000000"/>
          <w:szCs w:val="24"/>
        </w:rPr>
        <w:t xml:space="preserve"> provide optimal visibility of the surgical field</w:t>
      </w:r>
      <w:r>
        <w:rPr>
          <w:iCs/>
          <w:color w:val="000000"/>
          <w:szCs w:val="24"/>
        </w:rPr>
        <w:t>.</w:t>
      </w:r>
    </w:p>
    <w:p w14:paraId="5E59858E" w14:textId="77777777" w:rsidR="00786D0F" w:rsidRPr="002A08B9" w:rsidRDefault="00786D0F" w:rsidP="00786D0F">
      <w:pPr>
        <w:rPr>
          <w:szCs w:val="24"/>
        </w:rPr>
      </w:pPr>
      <w:r w:rsidRPr="002A08B9">
        <w:rPr>
          <w:iCs/>
          <w:color w:val="000000"/>
          <w:szCs w:val="24"/>
        </w:rPr>
        <w:t>During the intervention, the Surgeon has a constant view</w:t>
      </w:r>
      <w:r>
        <w:rPr>
          <w:iCs/>
          <w:color w:val="000000"/>
          <w:szCs w:val="24"/>
        </w:rPr>
        <w:t>, using his Surgical Cockpit</w:t>
      </w:r>
      <w:r w:rsidRPr="002A08B9">
        <w:rPr>
          <w:iCs/>
          <w:color w:val="000000"/>
          <w:szCs w:val="24"/>
        </w:rPr>
        <w:t xml:space="preserve"> of the patient's vitals (including MABP)</w:t>
      </w:r>
      <w:r>
        <w:rPr>
          <w:iCs/>
          <w:color w:val="000000"/>
          <w:szCs w:val="24"/>
        </w:rPr>
        <w:t>, CT imaging results, real-time endoscope camera output</w:t>
      </w:r>
      <w:r w:rsidRPr="002A08B9">
        <w:rPr>
          <w:iCs/>
          <w:color w:val="000000"/>
          <w:szCs w:val="24"/>
        </w:rPr>
        <w:t xml:space="preserve"> and </w:t>
      </w:r>
      <w:r>
        <w:rPr>
          <w:iCs/>
          <w:color w:val="000000"/>
          <w:szCs w:val="24"/>
        </w:rPr>
        <w:t>has access to the</w:t>
      </w:r>
      <w:r w:rsidRPr="002A08B9">
        <w:rPr>
          <w:iCs/>
          <w:color w:val="000000"/>
          <w:szCs w:val="24"/>
        </w:rPr>
        <w:t xml:space="preserve"> control functions to execute the intervention.</w:t>
      </w:r>
      <w:r>
        <w:rPr>
          <w:iCs/>
          <w:color w:val="000000"/>
          <w:szCs w:val="24"/>
        </w:rPr>
        <w:t xml:space="preserve">  The anesthesiologist can also view relevant patient real-time information such as ECG, blood pressure, anesthesia agent, depth of anesthesia, allergies, etc. using the Anesthesia Cockpit where he/she can manage alarms and control device settings as needed.</w:t>
      </w:r>
    </w:p>
    <w:p w14:paraId="2B658EF9" w14:textId="77777777" w:rsidR="00786D0F" w:rsidRPr="002A08B9" w:rsidRDefault="00786D0F" w:rsidP="00786D0F">
      <w:pPr>
        <w:rPr>
          <w:szCs w:val="24"/>
        </w:rPr>
      </w:pPr>
      <w:r>
        <w:rPr>
          <w:iCs/>
          <w:color w:val="000000"/>
          <w:szCs w:val="24"/>
        </w:rPr>
        <w:t>{</w:t>
      </w:r>
      <w:r w:rsidRPr="002A08B9">
        <w:rPr>
          <w:iCs/>
          <w:color w:val="000000"/>
          <w:szCs w:val="24"/>
        </w:rPr>
        <w:t>During the procedure one of the surgical devices has a technical issue. It generates a technical alert which notifies the responsible biomedical technician. He/she decides to replace the device and connects it to the network where it is automatically discovered and configured allowing the intervention to continue.</w:t>
      </w:r>
      <w:r>
        <w:rPr>
          <w:iCs/>
          <w:color w:val="000000"/>
          <w:szCs w:val="24"/>
        </w:rPr>
        <w:t>}</w:t>
      </w:r>
    </w:p>
    <w:p w14:paraId="722ABFFE" w14:textId="77777777" w:rsidR="00786D0F" w:rsidRPr="002A08B9" w:rsidRDefault="00786D0F" w:rsidP="00786D0F">
      <w:pPr>
        <w:rPr>
          <w:szCs w:val="24"/>
        </w:rPr>
      </w:pPr>
      <w:r w:rsidRPr="002A08B9">
        <w:rPr>
          <w:iCs/>
          <w:color w:val="000000"/>
          <w:szCs w:val="24"/>
        </w:rPr>
        <w:t>There are no additional technical or clinical problems, the surgery is a success and John can go home with his parents.</w:t>
      </w:r>
    </w:p>
    <w:p w14:paraId="6D1475CC" w14:textId="77777777" w:rsidR="00786D0F" w:rsidRDefault="00786D0F" w:rsidP="00786D0F"/>
    <w:p w14:paraId="44F7FD22" w14:textId="744C2B48" w:rsidR="00786D0F" w:rsidRDefault="00F624DE" w:rsidP="00F624DE">
      <w:pPr>
        <w:pStyle w:val="Heading3"/>
        <w:numPr>
          <w:ilvl w:val="0"/>
          <w:numId w:val="0"/>
        </w:numPr>
        <w:ind w:left="720" w:hanging="720"/>
      </w:pPr>
      <w:bookmarkStart w:id="87" w:name="_Toc57195177"/>
      <w:bookmarkStart w:id="88" w:name="_Toc57392167"/>
      <w:r>
        <w:t>C.3.2</w:t>
      </w:r>
      <w:r>
        <w:tab/>
      </w:r>
      <w:r w:rsidR="00786D0F">
        <w:t>Background: Technical Pre-Condition</w:t>
      </w:r>
      <w:bookmarkEnd w:id="87"/>
      <w:bookmarkEnd w:id="88"/>
    </w:p>
    <w:p w14:paraId="78B6DC16" w14:textId="77777777" w:rsidR="00786D0F" w:rsidRDefault="00786D0F" w:rsidP="00786D0F">
      <w:r w:rsidRPr="00B52CA5">
        <w:rPr>
          <w:b/>
          <w:bCs/>
        </w:rPr>
        <w:t>Given</w:t>
      </w:r>
      <w:r>
        <w:t xml:space="preserve"> all devices communicate using SDC</w:t>
      </w:r>
    </w:p>
    <w:p w14:paraId="1A2636EC" w14:textId="77777777" w:rsidR="00786D0F" w:rsidRDefault="00786D0F" w:rsidP="00786D0F">
      <w:r w:rsidRPr="00B52CA5">
        <w:rPr>
          <w:b/>
          <w:bCs/>
        </w:rPr>
        <w:t>And</w:t>
      </w:r>
      <w:r>
        <w:t xml:space="preserve"> at least one Anesthesia Cockpit and/or Surgical Cockpit</w:t>
      </w:r>
    </w:p>
    <w:p w14:paraId="4715CA2F" w14:textId="77777777" w:rsidR="00786D0F" w:rsidRDefault="00786D0F" w:rsidP="00786D0F"/>
    <w:p w14:paraId="29FA4DBC" w14:textId="1C6C7E87" w:rsidR="00786D0F" w:rsidRDefault="00F624DE" w:rsidP="00F624DE">
      <w:pPr>
        <w:pStyle w:val="Heading3"/>
        <w:numPr>
          <w:ilvl w:val="0"/>
          <w:numId w:val="0"/>
        </w:numPr>
        <w:ind w:left="720" w:hanging="720"/>
      </w:pPr>
      <w:bookmarkStart w:id="89" w:name="_Toc57392168"/>
      <w:r>
        <w:t>C.3.3</w:t>
      </w:r>
      <w:r>
        <w:tab/>
      </w:r>
      <w:r w:rsidR="00786D0F">
        <w:t>Scenario: SORC 2.1 - OR Devices are accessible to the Cockpit</w:t>
      </w:r>
      <w:bookmarkEnd w:id="89"/>
    </w:p>
    <w:p w14:paraId="0284E4EA" w14:textId="77777777" w:rsidR="00786D0F" w:rsidRDefault="00786D0F" w:rsidP="00786D0F">
      <w:r w:rsidRPr="00F14C1C">
        <w:rPr>
          <w:b/>
          <w:bCs/>
        </w:rPr>
        <w:t>Given</w:t>
      </w:r>
      <w:r>
        <w:t xml:space="preserve"> Cockpit detected at least one accessible OR device</w:t>
      </w:r>
    </w:p>
    <w:p w14:paraId="3F4EA0A7" w14:textId="77777777" w:rsidR="00786D0F" w:rsidRDefault="00786D0F" w:rsidP="00786D0F">
      <w:r w:rsidRPr="00F14C1C">
        <w:rPr>
          <w:b/>
          <w:bCs/>
        </w:rPr>
        <w:t>When</w:t>
      </w:r>
      <w:r>
        <w:t xml:space="preserve"> the one or more OR Devices are operational</w:t>
      </w:r>
    </w:p>
    <w:p w14:paraId="4675F0A0" w14:textId="77777777" w:rsidR="00786D0F" w:rsidRDefault="00786D0F" w:rsidP="00786D0F">
      <w:r w:rsidRPr="00B52CA5">
        <w:rPr>
          <w:b/>
          <w:bCs/>
        </w:rPr>
        <w:t>And</w:t>
      </w:r>
      <w:r>
        <w:t xml:space="preserve"> audio alarms are enabled on the Cockpit</w:t>
      </w:r>
    </w:p>
    <w:p w14:paraId="359CFF52" w14:textId="77777777" w:rsidR="00786D0F" w:rsidRDefault="00786D0F" w:rsidP="00786D0F">
      <w:r w:rsidRPr="00B52CA5">
        <w:rPr>
          <w:b/>
          <w:bCs/>
        </w:rPr>
        <w:t>And</w:t>
      </w:r>
      <w:r>
        <w:t xml:space="preserve"> remote control is enabled on the Cockpit</w:t>
      </w:r>
    </w:p>
    <w:p w14:paraId="62FBB46B" w14:textId="77777777" w:rsidR="00786D0F" w:rsidRDefault="00786D0F" w:rsidP="00786D0F">
      <w:r w:rsidRPr="00F14C1C">
        <w:rPr>
          <w:b/>
          <w:bCs/>
        </w:rPr>
        <w:lastRenderedPageBreak/>
        <w:t>Then</w:t>
      </w:r>
      <w:r>
        <w:t xml:space="preserve"> the Cockpit shall display parameter, waveform, setting, alarm, etc. information from those devices (based on configuration)</w:t>
      </w:r>
    </w:p>
    <w:p w14:paraId="6D455F95" w14:textId="77777777" w:rsidR="00786D0F" w:rsidRDefault="00786D0F" w:rsidP="00786D0F">
      <w:r>
        <w:rPr>
          <w:b/>
          <w:bCs/>
        </w:rPr>
        <w:t>And</w:t>
      </w:r>
      <w:r>
        <w:t xml:space="preserve"> the audio alarm shall be disabled on the source devices associated with the Cockpit (based on configuration)</w:t>
      </w:r>
    </w:p>
    <w:p w14:paraId="1988C3A0" w14:textId="616FC085" w:rsidR="00786D0F" w:rsidRDefault="00786D0F" w:rsidP="00F624DE">
      <w:r>
        <w:rPr>
          <w:b/>
          <w:bCs/>
        </w:rPr>
        <w:t>And</w:t>
      </w:r>
      <w:r>
        <w:t xml:space="preserve"> the user shall be able to control device settings at the source device or at the Cockpit</w:t>
      </w:r>
    </w:p>
    <w:p w14:paraId="173991F9" w14:textId="77777777" w:rsidR="00F624DE" w:rsidRDefault="00F624DE" w:rsidP="00F624DE"/>
    <w:p w14:paraId="2EC59037" w14:textId="060809BA" w:rsidR="00786D0F" w:rsidRDefault="00F624DE" w:rsidP="00F624DE">
      <w:pPr>
        <w:pStyle w:val="Heading3"/>
        <w:numPr>
          <w:ilvl w:val="0"/>
          <w:numId w:val="0"/>
        </w:numPr>
        <w:ind w:left="720" w:hanging="720"/>
      </w:pPr>
      <w:bookmarkStart w:id="90" w:name="_Toc57392169"/>
      <w:r>
        <w:t>C.3.4</w:t>
      </w:r>
      <w:r>
        <w:tab/>
      </w:r>
      <w:r w:rsidR="00786D0F">
        <w:t>Scenario: SORC 2.2 - OR Devices are inaccessible to the Cockpit</w:t>
      </w:r>
      <w:bookmarkEnd w:id="90"/>
    </w:p>
    <w:p w14:paraId="6C3A6592" w14:textId="77777777" w:rsidR="00786D0F" w:rsidRDefault="00786D0F" w:rsidP="00786D0F">
      <w:r w:rsidRPr="00F14C1C">
        <w:rPr>
          <w:b/>
          <w:bCs/>
        </w:rPr>
        <w:t>Given</w:t>
      </w:r>
      <w:r>
        <w:t xml:space="preserve"> Cockpit did not detect any accessible OR devices</w:t>
      </w:r>
    </w:p>
    <w:p w14:paraId="175778D8" w14:textId="77777777" w:rsidR="00786D0F" w:rsidRDefault="00786D0F" w:rsidP="00786D0F">
      <w:r w:rsidRPr="0036421E">
        <w:rPr>
          <w:b/>
        </w:rPr>
        <w:t>When</w:t>
      </w:r>
      <w:r>
        <w:t xml:space="preserve"> any OR Device detects an alert condition</w:t>
      </w:r>
    </w:p>
    <w:p w14:paraId="11C3B20A" w14:textId="77777777" w:rsidR="00786D0F" w:rsidRDefault="00786D0F" w:rsidP="00786D0F">
      <w:r w:rsidRPr="00F14C1C">
        <w:rPr>
          <w:b/>
          <w:bCs/>
        </w:rPr>
        <w:t>Then</w:t>
      </w:r>
      <w:r>
        <w:t xml:space="preserve"> the Cockpit will display an error message</w:t>
      </w:r>
    </w:p>
    <w:p w14:paraId="482F5213" w14:textId="5045CF3B" w:rsidR="00786D0F" w:rsidRDefault="00786D0F" w:rsidP="00F624DE">
      <w:r>
        <w:rPr>
          <w:b/>
          <w:bCs/>
        </w:rPr>
        <w:t>And</w:t>
      </w:r>
      <w:r>
        <w:t xml:space="preserve"> the audio alarm shall be signaled at that source device in the OR</w:t>
      </w:r>
    </w:p>
    <w:p w14:paraId="212BF55C" w14:textId="77777777" w:rsidR="00F624DE" w:rsidRDefault="00F624DE" w:rsidP="00F624DE"/>
    <w:p w14:paraId="5A6C7339" w14:textId="63E040CE" w:rsidR="00786D0F" w:rsidRDefault="00F624DE" w:rsidP="00F624DE">
      <w:pPr>
        <w:pStyle w:val="Heading3"/>
        <w:numPr>
          <w:ilvl w:val="0"/>
          <w:numId w:val="0"/>
        </w:numPr>
      </w:pPr>
      <w:bookmarkStart w:id="91" w:name="_Toc57392170"/>
      <w:r>
        <w:t>C.3.5</w:t>
      </w:r>
      <w:r>
        <w:tab/>
      </w:r>
      <w:r w:rsidR="00786D0F">
        <w:t>Scenario:</w:t>
      </w:r>
      <w:r w:rsidR="00786D0F" w:rsidRPr="006A0FAB">
        <w:t xml:space="preserve"> </w:t>
      </w:r>
      <w:r w:rsidR="00786D0F">
        <w:t>SORC 2.3 - Some OR Devices are inaccessible to the Cockpit</w:t>
      </w:r>
      <w:bookmarkEnd w:id="91"/>
    </w:p>
    <w:p w14:paraId="0D8D4720" w14:textId="77777777" w:rsidR="00786D0F" w:rsidRDefault="00786D0F" w:rsidP="00786D0F">
      <w:r w:rsidRPr="00F14C1C">
        <w:rPr>
          <w:b/>
          <w:bCs/>
        </w:rPr>
        <w:t>Given</w:t>
      </w:r>
      <w:r>
        <w:t xml:space="preserve"> Cockpit did not detect some configured OR devices (based on configuration)</w:t>
      </w:r>
    </w:p>
    <w:p w14:paraId="7FEE3BF0" w14:textId="77777777" w:rsidR="00786D0F" w:rsidRDefault="00786D0F" w:rsidP="00786D0F">
      <w:r w:rsidRPr="0036421E">
        <w:rPr>
          <w:b/>
        </w:rPr>
        <w:t>When</w:t>
      </w:r>
      <w:r>
        <w:t xml:space="preserve"> the OR Device detects an alert condition</w:t>
      </w:r>
    </w:p>
    <w:p w14:paraId="717E518F" w14:textId="77777777" w:rsidR="00786D0F" w:rsidRDefault="00786D0F" w:rsidP="00786D0F">
      <w:r w:rsidRPr="00F14C1C">
        <w:rPr>
          <w:b/>
          <w:bCs/>
        </w:rPr>
        <w:t>Then</w:t>
      </w:r>
      <w:r>
        <w:t xml:space="preserve"> the Cockpit will display an error message</w:t>
      </w:r>
    </w:p>
    <w:p w14:paraId="160BC008" w14:textId="77777777" w:rsidR="00786D0F" w:rsidRPr="00F14C1C" w:rsidRDefault="00786D0F" w:rsidP="00786D0F">
      <w:r>
        <w:rPr>
          <w:b/>
          <w:bCs/>
        </w:rPr>
        <w:t>And</w:t>
      </w:r>
      <w:r>
        <w:t xml:space="preserve"> the audio alarm shall be signaled at that source device in the OR for the devices not detected by the cockpit</w:t>
      </w:r>
    </w:p>
    <w:p w14:paraId="4120FBDA" w14:textId="77777777" w:rsidR="00786D0F" w:rsidRPr="002A08B9" w:rsidRDefault="00786D0F" w:rsidP="00786D0F"/>
    <w:p w14:paraId="296AAF2A" w14:textId="4F33CB75" w:rsidR="00786D0F" w:rsidRPr="00E155E7" w:rsidRDefault="00F624DE" w:rsidP="00F624DE">
      <w:pPr>
        <w:pStyle w:val="Heading2"/>
        <w:numPr>
          <w:ilvl w:val="0"/>
          <w:numId w:val="0"/>
        </w:numPr>
        <w:ind w:left="576" w:hanging="576"/>
      </w:pPr>
      <w:bookmarkStart w:id="92" w:name="_Toc57195178"/>
      <w:bookmarkStart w:id="93" w:name="_Toc57392171"/>
      <w:r>
        <w:t xml:space="preserve">C.4 </w:t>
      </w:r>
      <w:r w:rsidR="00786D0F">
        <w:t>Feature:</w:t>
      </w:r>
      <w:r w:rsidR="00786D0F" w:rsidRPr="00E155E7">
        <w:t xml:space="preserve"> Use Case 3</w:t>
      </w:r>
      <w:r w:rsidR="00786D0F">
        <w:t xml:space="preserve"> -</w:t>
      </w:r>
      <w:r w:rsidR="00786D0F" w:rsidRPr="00E155E7">
        <w:t xml:space="preserve"> SDPi-R/xC ICU Isolation PoC Use Case - IIPoC</w:t>
      </w:r>
      <w:bookmarkEnd w:id="92"/>
      <w:bookmarkEnd w:id="93"/>
    </w:p>
    <w:p w14:paraId="7CCEB758" w14:textId="77777777" w:rsidR="00786D0F" w:rsidRDefault="00786D0F" w:rsidP="00F624DE">
      <w:pPr>
        <w:pStyle w:val="Heading3"/>
      </w:pPr>
      <w:bookmarkStart w:id="94" w:name="_Toc57195179"/>
      <w:bookmarkStart w:id="95" w:name="_Toc57392172"/>
      <w:r>
        <w:t>Narrative:</w:t>
      </w:r>
      <w:bookmarkEnd w:id="94"/>
      <w:bookmarkEnd w:id="95"/>
    </w:p>
    <w:p w14:paraId="215CAA0D" w14:textId="77777777" w:rsidR="00786D0F" w:rsidRDefault="00786D0F" w:rsidP="00786D0F"/>
    <w:p w14:paraId="7AF46A98" w14:textId="77777777" w:rsidR="00786D0F" w:rsidRPr="00F8429D" w:rsidRDefault="00786D0F" w:rsidP="00F624DE">
      <w:pPr>
        <w:pStyle w:val="Heading3"/>
      </w:pPr>
      <w:bookmarkStart w:id="96" w:name="_Toc57195180"/>
      <w:bookmarkStart w:id="97" w:name="_Toc57392173"/>
      <w:r>
        <w:t>Background: Technical Pre-Condition</w:t>
      </w:r>
      <w:bookmarkEnd w:id="96"/>
      <w:bookmarkEnd w:id="97"/>
    </w:p>
    <w:p w14:paraId="0DAA3A10" w14:textId="77777777" w:rsidR="00786D0F" w:rsidRDefault="00786D0F" w:rsidP="00786D0F"/>
    <w:p w14:paraId="56824091" w14:textId="77777777" w:rsidR="00786D0F" w:rsidRPr="00E155E7" w:rsidRDefault="00786D0F" w:rsidP="00786D0F">
      <w:r>
        <w:t>Coming soon…</w:t>
      </w:r>
    </w:p>
    <w:p w14:paraId="5DF3E2D3" w14:textId="6A78517F" w:rsidR="00786D0F" w:rsidRDefault="00786D0F" w:rsidP="00786D0F">
      <w:pPr>
        <w:spacing w:before="0" w:after="160" w:line="259" w:lineRule="auto"/>
        <w:rPr>
          <w:rFonts w:asciiTheme="majorHAnsi" w:eastAsiaTheme="majorEastAsia" w:hAnsiTheme="majorHAnsi" w:cstheme="majorBidi"/>
          <w:b/>
          <w:color w:val="000000" w:themeColor="text1"/>
          <w:sz w:val="32"/>
          <w:szCs w:val="32"/>
        </w:rPr>
      </w:pPr>
    </w:p>
    <w:p w14:paraId="7051A4EC" w14:textId="058E36F3" w:rsidR="00786D0F" w:rsidRDefault="00F624DE" w:rsidP="00F624DE">
      <w:pPr>
        <w:pStyle w:val="Heading2"/>
        <w:numPr>
          <w:ilvl w:val="0"/>
          <w:numId w:val="0"/>
        </w:numPr>
        <w:ind w:left="576" w:hanging="576"/>
      </w:pPr>
      <w:bookmarkStart w:id="98" w:name="_Toc57195181"/>
      <w:bookmarkStart w:id="99" w:name="_Toc57392174"/>
      <w:r>
        <w:t xml:space="preserve">C.5 - </w:t>
      </w:r>
      <w:r w:rsidR="00786D0F">
        <w:t xml:space="preserve">Feature: Use Case 4 - SDPI-A - </w:t>
      </w:r>
      <w:r w:rsidR="00786D0F" w:rsidRPr="001577D8">
        <w:t xml:space="preserve">Silent </w:t>
      </w:r>
      <w:r w:rsidR="00786D0F">
        <w:t>PoC</w:t>
      </w:r>
      <w:r w:rsidR="00786D0F" w:rsidRPr="001577D8">
        <w:t xml:space="preserve"> Alert distribution</w:t>
      </w:r>
      <w:bookmarkEnd w:id="73"/>
      <w:r w:rsidR="00786D0F">
        <w:t xml:space="preserve"> - SPoC</w:t>
      </w:r>
      <w:bookmarkEnd w:id="98"/>
      <w:bookmarkEnd w:id="99"/>
    </w:p>
    <w:p w14:paraId="0730DDA3" w14:textId="77777777" w:rsidR="00786D0F" w:rsidRPr="006937C5" w:rsidRDefault="00786D0F" w:rsidP="00786D0F"/>
    <w:p w14:paraId="78B358E7" w14:textId="1703A91C" w:rsidR="00786D0F" w:rsidRDefault="00F624DE" w:rsidP="00F624DE">
      <w:pPr>
        <w:pStyle w:val="Heading3"/>
        <w:numPr>
          <w:ilvl w:val="0"/>
          <w:numId w:val="0"/>
        </w:numPr>
        <w:ind w:left="720" w:hanging="720"/>
      </w:pPr>
      <w:bookmarkStart w:id="100" w:name="_Toc57195182"/>
      <w:bookmarkStart w:id="101" w:name="_Toc57392175"/>
      <w:r>
        <w:lastRenderedPageBreak/>
        <w:t>C.5.1</w:t>
      </w:r>
      <w:r>
        <w:tab/>
      </w:r>
      <w:r w:rsidR="00786D0F">
        <w:t>Narrative</w:t>
      </w:r>
      <w:bookmarkEnd w:id="100"/>
      <w:bookmarkEnd w:id="101"/>
    </w:p>
    <w:p w14:paraId="136699F2" w14:textId="77777777" w:rsidR="00786D0F" w:rsidRDefault="00786D0F" w:rsidP="00786D0F">
      <w:r>
        <w:t xml:space="preserve">Linda is an ICU nurse responsible for 4 patients.  While she is updating documentation at the nursing station Jack’s (one of her patients) condition deteriorates and his ventilator goes into an alarm state (#1).  The ventilator alarm sounds are quite loud and jarring which usually disturbs the patient in the room and nearby rooms.  In this case the alert only generates visual alerts and does not generate an audible tone in the patient room (#2). It does </w:t>
      </w:r>
      <w:r w:rsidRPr="001577D8">
        <w:t>generate an alarm tone at the central station</w:t>
      </w:r>
      <w:r>
        <w:t xml:space="preserve"> (</w:t>
      </w:r>
      <w:proofErr w:type="spellStart"/>
      <w:r>
        <w:t>xDASmp</w:t>
      </w:r>
      <w:proofErr w:type="spellEnd"/>
      <w:r>
        <w:t>)</w:t>
      </w:r>
      <w:r w:rsidRPr="001577D8">
        <w:t xml:space="preserve"> (</w:t>
      </w:r>
      <w:r>
        <w:t>#3</w:t>
      </w:r>
      <w:r w:rsidRPr="001577D8">
        <w:t xml:space="preserve">) and </w:t>
      </w:r>
      <w:r>
        <w:t xml:space="preserve">her </w:t>
      </w:r>
      <w:r w:rsidRPr="001577D8">
        <w:t>mobile device</w:t>
      </w:r>
      <w:r>
        <w:t xml:space="preserve"> (</w:t>
      </w:r>
      <w:proofErr w:type="spellStart"/>
      <w:r>
        <w:t>xDAScg</w:t>
      </w:r>
      <w:proofErr w:type="spellEnd"/>
      <w:r>
        <w:t>)</w:t>
      </w:r>
      <w:r w:rsidRPr="001577D8">
        <w:t xml:space="preserve"> (</w:t>
      </w:r>
      <w:r>
        <w:t>#4</w:t>
      </w:r>
      <w:r w:rsidRPr="001577D8">
        <w:t>).</w:t>
      </w:r>
      <w:r>
        <w:t xml:space="preserve"> As a result, Linda must acknowledge or otherwise handle the alert at the bedside (#5).</w:t>
      </w:r>
    </w:p>
    <w:p w14:paraId="622C8E7C" w14:textId="77777777" w:rsidR="00786D0F" w:rsidRDefault="00786D0F" w:rsidP="00786D0F"/>
    <w:p w14:paraId="62632661" w14:textId="77777777" w:rsidR="00786D0F" w:rsidRDefault="00786D0F" w:rsidP="00786D0F">
      <w:r>
        <w:rPr>
          <w:noProof/>
        </w:rPr>
        <w:drawing>
          <wp:inline distT="0" distB="0" distL="0" distR="0" wp14:anchorId="64FA26C7" wp14:editId="6BAE9900">
            <wp:extent cx="5760720" cy="467550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R Use Case (1).jpeg"/>
                    <pic:cNvPicPr/>
                  </pic:nvPicPr>
                  <pic:blipFill>
                    <a:blip r:embed="rId25">
                      <a:extLst>
                        <a:ext uri="{28A0092B-C50C-407E-A947-70E740481C1C}">
                          <a14:useLocalDpi xmlns:a14="http://schemas.microsoft.com/office/drawing/2010/main" val="0"/>
                        </a:ext>
                      </a:extLst>
                    </a:blip>
                    <a:stretch>
                      <a:fillRect/>
                    </a:stretch>
                  </pic:blipFill>
                  <pic:spPr>
                    <a:xfrm>
                      <a:off x="0" y="0"/>
                      <a:ext cx="5760720" cy="4675505"/>
                    </a:xfrm>
                    <a:prstGeom prst="rect">
                      <a:avLst/>
                    </a:prstGeom>
                  </pic:spPr>
                </pic:pic>
              </a:graphicData>
            </a:graphic>
          </wp:inline>
        </w:drawing>
      </w:r>
    </w:p>
    <w:p w14:paraId="10C43055" w14:textId="77777777" w:rsidR="00786D0F" w:rsidRDefault="00786D0F" w:rsidP="00786D0F"/>
    <w:p w14:paraId="517EDF3B" w14:textId="77777777" w:rsidR="00786D0F" w:rsidRDefault="00786D0F" w:rsidP="00786D0F"/>
    <w:p w14:paraId="0B46B6AD" w14:textId="4BB40539" w:rsidR="00786D0F" w:rsidRDefault="00F624DE" w:rsidP="00F624DE">
      <w:pPr>
        <w:pStyle w:val="Heading3"/>
        <w:numPr>
          <w:ilvl w:val="0"/>
          <w:numId w:val="0"/>
        </w:numPr>
        <w:ind w:left="720" w:hanging="720"/>
      </w:pPr>
      <w:bookmarkStart w:id="102" w:name="_Toc57392176"/>
      <w:r>
        <w:t>C.5.2</w:t>
      </w:r>
      <w:r>
        <w:tab/>
      </w:r>
      <w:r w:rsidR="00786D0F">
        <w:t>Background: Technical Pre-Condition</w:t>
      </w:r>
      <w:bookmarkEnd w:id="102"/>
    </w:p>
    <w:p w14:paraId="32DAAEF7" w14:textId="77777777" w:rsidR="00786D0F" w:rsidRDefault="00786D0F" w:rsidP="00786D0F">
      <w:r w:rsidRPr="00B52CA5">
        <w:rPr>
          <w:b/>
          <w:bCs/>
        </w:rPr>
        <w:t>Given</w:t>
      </w:r>
      <w:r>
        <w:t xml:space="preserve"> all devices communicate using SDC</w:t>
      </w:r>
    </w:p>
    <w:p w14:paraId="0A770257" w14:textId="77777777" w:rsidR="00786D0F" w:rsidRDefault="00786D0F" w:rsidP="00786D0F">
      <w:r w:rsidRPr="00B52CA5">
        <w:rPr>
          <w:b/>
          <w:bCs/>
        </w:rPr>
        <w:lastRenderedPageBreak/>
        <w:t>And</w:t>
      </w:r>
      <w:r>
        <w:t xml:space="preserve"> at least one </w:t>
      </w:r>
      <w:proofErr w:type="spellStart"/>
      <w:r>
        <w:t>xDASmp</w:t>
      </w:r>
      <w:proofErr w:type="spellEnd"/>
    </w:p>
    <w:p w14:paraId="14909ED2" w14:textId="123206A2" w:rsidR="00786D0F" w:rsidRDefault="00786D0F" w:rsidP="00F624DE">
      <w:pPr>
        <w:rPr>
          <w:bCs/>
        </w:rPr>
      </w:pPr>
      <w:r w:rsidRPr="0075258B">
        <w:rPr>
          <w:rFonts w:ascii="Calibri" w:eastAsiaTheme="minorHAnsi" w:hAnsi="Calibri" w:cs="Calibri"/>
          <w:b/>
          <w:bCs/>
          <w:szCs w:val="22"/>
        </w:rPr>
        <w:t>And</w:t>
      </w:r>
      <w:r w:rsidRPr="0075258B">
        <w:rPr>
          <w:rFonts w:ascii="Calibri" w:eastAsiaTheme="minorHAnsi" w:hAnsi="Calibri" w:cs="Calibri"/>
          <w:bCs/>
          <w:szCs w:val="22"/>
        </w:rPr>
        <w:t xml:space="preserve"> </w:t>
      </w:r>
      <w:r w:rsidRPr="0075258B">
        <w:rPr>
          <w:bCs/>
        </w:rPr>
        <w:t xml:space="preserve">all devices in room delegate their alerts to one or more </w:t>
      </w:r>
      <w:proofErr w:type="spellStart"/>
      <w:r w:rsidRPr="0075258B">
        <w:rPr>
          <w:bCs/>
        </w:rPr>
        <w:t>xDASmp</w:t>
      </w:r>
      <w:proofErr w:type="spellEnd"/>
      <w:r w:rsidRPr="0075258B">
        <w:rPr>
          <w:bCs/>
        </w:rPr>
        <w:t xml:space="preserve">.  </w:t>
      </w:r>
      <w:bookmarkStart w:id="103" w:name="_Toc53753009"/>
    </w:p>
    <w:bookmarkEnd w:id="103"/>
    <w:p w14:paraId="5F8FEDFA" w14:textId="77777777" w:rsidR="00786D0F" w:rsidRPr="00140431" w:rsidRDefault="00786D0F" w:rsidP="00786D0F"/>
    <w:p w14:paraId="2FA97A12" w14:textId="1873AE1A" w:rsidR="00786D0F" w:rsidRDefault="00F624DE" w:rsidP="00F624DE">
      <w:pPr>
        <w:pStyle w:val="Heading3"/>
        <w:numPr>
          <w:ilvl w:val="0"/>
          <w:numId w:val="0"/>
        </w:numPr>
        <w:ind w:left="720" w:hanging="720"/>
      </w:pPr>
      <w:bookmarkStart w:id="104" w:name="_Toc57392177"/>
      <w:r>
        <w:t>C.5.3</w:t>
      </w:r>
      <w:r>
        <w:tab/>
      </w:r>
      <w:r w:rsidR="00786D0F">
        <w:t>Scenario: SPoC 4.1 - Medical device detects an alert situation and at least one distributed alarm system</w:t>
      </w:r>
      <w:r w:rsidR="00786D0F" w:rsidDel="00117241">
        <w:t xml:space="preserve"> </w:t>
      </w:r>
      <w:r w:rsidR="0091781B">
        <w:t>(</w:t>
      </w:r>
      <w:r w:rsidR="00786D0F">
        <w:t>xDAS</w:t>
      </w:r>
      <w:r w:rsidR="0091781B">
        <w:t>xx)</w:t>
      </w:r>
      <w:r w:rsidR="00786D0F">
        <w:t xml:space="preserve"> is accessible</w:t>
      </w:r>
      <w:bookmarkEnd w:id="104"/>
    </w:p>
    <w:p w14:paraId="13BCCDBF" w14:textId="77777777" w:rsidR="00786D0F" w:rsidRDefault="00786D0F" w:rsidP="00786D0F">
      <w:r w:rsidRPr="00F14C1C">
        <w:rPr>
          <w:b/>
          <w:bCs/>
        </w:rPr>
        <w:t>Given</w:t>
      </w:r>
      <w:r>
        <w:t xml:space="preserve"> alert event was detected by a medical device attached to the patient</w:t>
      </w:r>
    </w:p>
    <w:p w14:paraId="4D2DDD9F" w14:textId="77777777" w:rsidR="00786D0F" w:rsidRDefault="00786D0F" w:rsidP="00786D0F">
      <w:r w:rsidRPr="00F14C1C">
        <w:rPr>
          <w:b/>
          <w:bCs/>
        </w:rPr>
        <w:t>When</w:t>
      </w:r>
      <w:r>
        <w:t xml:space="preserve"> at least one remote alert system is accessible</w:t>
      </w:r>
    </w:p>
    <w:p w14:paraId="739BF04E" w14:textId="77777777" w:rsidR="00786D0F" w:rsidRDefault="00786D0F" w:rsidP="00786D0F">
      <w:r w:rsidRPr="00F14C1C">
        <w:rPr>
          <w:b/>
          <w:bCs/>
        </w:rPr>
        <w:t>Then</w:t>
      </w:r>
      <w:r>
        <w:t xml:space="preserve"> the alert shall be shown on all accessible remote alerting devices</w:t>
      </w:r>
    </w:p>
    <w:p w14:paraId="405ECE7B" w14:textId="77777777" w:rsidR="00786D0F" w:rsidRDefault="00786D0F" w:rsidP="00786D0F">
      <w:r w:rsidRPr="00083FB1">
        <w:rPr>
          <w:b/>
          <w:bCs/>
        </w:rPr>
        <w:t>And</w:t>
      </w:r>
      <w:r>
        <w:t xml:space="preserve"> the audio alarm shall be enabled on all accessible remote alerting devices</w:t>
      </w:r>
    </w:p>
    <w:p w14:paraId="10241F20" w14:textId="77777777" w:rsidR="00786D0F" w:rsidRDefault="00786D0F" w:rsidP="00786D0F">
      <w:r w:rsidRPr="00083FB1">
        <w:rPr>
          <w:b/>
          <w:bCs/>
        </w:rPr>
        <w:t>And</w:t>
      </w:r>
      <w:r>
        <w:t xml:space="preserve"> active device alert events shall be shown on the medical devices locally</w:t>
      </w:r>
    </w:p>
    <w:p w14:paraId="54CACB51" w14:textId="77777777" w:rsidR="00786D0F" w:rsidRPr="00F14C1C" w:rsidRDefault="00786D0F" w:rsidP="00786D0F">
      <w:r>
        <w:rPr>
          <w:b/>
          <w:bCs/>
        </w:rPr>
        <w:t>And</w:t>
      </w:r>
      <w:r>
        <w:t xml:space="preserve"> the audio alarm shall be disabled on all medical devices in the patient room</w:t>
      </w:r>
    </w:p>
    <w:p w14:paraId="02E6C137" w14:textId="77777777" w:rsidR="00786D0F" w:rsidRDefault="00786D0F" w:rsidP="00786D0F"/>
    <w:p w14:paraId="698F05D6" w14:textId="4C318B63" w:rsidR="00786D0F" w:rsidRDefault="00F624DE" w:rsidP="00F624DE">
      <w:pPr>
        <w:pStyle w:val="Heading3"/>
        <w:numPr>
          <w:ilvl w:val="0"/>
          <w:numId w:val="0"/>
        </w:numPr>
        <w:ind w:left="720" w:hanging="720"/>
      </w:pPr>
      <w:bookmarkStart w:id="105" w:name="_Toc57392178"/>
      <w:r>
        <w:t>C.5.4</w:t>
      </w:r>
      <w:r>
        <w:tab/>
      </w:r>
      <w:r w:rsidR="00786D0F" w:rsidRPr="00F624DE">
        <w:t>Scenario: SPoC 4.2 - Medical device detects an alert situation and all</w:t>
      </w:r>
      <w:r w:rsidR="00786D0F">
        <w:t xml:space="preserve"> distributed alarm systems (xDASxx) are inaccessible or become inaccessible</w:t>
      </w:r>
      <w:bookmarkEnd w:id="105"/>
    </w:p>
    <w:p w14:paraId="2EDFDF0D" w14:textId="77777777" w:rsidR="00786D0F" w:rsidRDefault="00786D0F" w:rsidP="00786D0F">
      <w:r w:rsidRPr="00F14C1C">
        <w:rPr>
          <w:b/>
          <w:bCs/>
        </w:rPr>
        <w:t>Given</w:t>
      </w:r>
      <w:r>
        <w:t xml:space="preserve"> alert event was detected by a medical device attached to the patient</w:t>
      </w:r>
    </w:p>
    <w:p w14:paraId="5D7CCD50" w14:textId="77777777" w:rsidR="00786D0F" w:rsidRDefault="00786D0F" w:rsidP="00786D0F">
      <w:r w:rsidRPr="00F14C1C">
        <w:rPr>
          <w:b/>
          <w:bCs/>
        </w:rPr>
        <w:t>When</w:t>
      </w:r>
      <w:r>
        <w:t xml:space="preserve"> distributed alarm systems (DAS/DIS) are inaccessible or become inaccessible</w:t>
      </w:r>
    </w:p>
    <w:p w14:paraId="17DD5CDE" w14:textId="77777777" w:rsidR="00786D0F" w:rsidRDefault="00786D0F" w:rsidP="00786D0F">
      <w:r w:rsidRPr="00F14C1C">
        <w:rPr>
          <w:b/>
          <w:bCs/>
        </w:rPr>
        <w:t>Then</w:t>
      </w:r>
      <w:r>
        <w:t xml:space="preserve"> active device alert events shall be shown on the medical devices locally</w:t>
      </w:r>
    </w:p>
    <w:p w14:paraId="1C846355" w14:textId="5757BA15" w:rsidR="00786D0F" w:rsidRDefault="00786D0F" w:rsidP="00F624DE">
      <w:r>
        <w:rPr>
          <w:b/>
          <w:bCs/>
        </w:rPr>
        <w:t>And</w:t>
      </w:r>
      <w:r>
        <w:t xml:space="preserve"> the audio alarm shall be enabled on all medical devices in the patient room</w:t>
      </w:r>
    </w:p>
    <w:p w14:paraId="5B8A8D1F" w14:textId="77777777" w:rsidR="00F624DE" w:rsidRDefault="00F624DE" w:rsidP="00F624DE"/>
    <w:p w14:paraId="1DE37631" w14:textId="13B43DF6" w:rsidR="00786D0F" w:rsidRDefault="00F624DE" w:rsidP="00F624DE">
      <w:pPr>
        <w:pStyle w:val="Heading3"/>
        <w:numPr>
          <w:ilvl w:val="0"/>
          <w:numId w:val="0"/>
        </w:numPr>
        <w:ind w:left="720" w:hanging="720"/>
      </w:pPr>
      <w:bookmarkStart w:id="106" w:name="_Toc57392179"/>
      <w:r>
        <w:t>C.5.5</w:t>
      </w:r>
      <w:r>
        <w:tab/>
      </w:r>
      <w:r w:rsidR="00786D0F">
        <w:t>Scenario: SPoC 4.3 - Alert situation has been resolved and at least one distributed alarm system (xDASxx) is accessible</w:t>
      </w:r>
      <w:bookmarkEnd w:id="106"/>
    </w:p>
    <w:p w14:paraId="3A3A0620" w14:textId="77777777" w:rsidR="00786D0F" w:rsidRDefault="00786D0F" w:rsidP="00786D0F">
      <w:r w:rsidRPr="00F14C1C">
        <w:rPr>
          <w:b/>
          <w:bCs/>
        </w:rPr>
        <w:t>Given</w:t>
      </w:r>
      <w:r>
        <w:t xml:space="preserve"> medical device detected that the alert situation has been resolved</w:t>
      </w:r>
    </w:p>
    <w:p w14:paraId="5F09C8AC" w14:textId="77777777" w:rsidR="00786D0F" w:rsidRDefault="00786D0F" w:rsidP="00786D0F">
      <w:r w:rsidRPr="00F14C1C">
        <w:rPr>
          <w:b/>
          <w:bCs/>
        </w:rPr>
        <w:t>When</w:t>
      </w:r>
      <w:r>
        <w:t xml:space="preserve"> at least one distributed alarm system (DAS/DIS) is accessible</w:t>
      </w:r>
    </w:p>
    <w:p w14:paraId="15646087" w14:textId="77777777" w:rsidR="00786D0F" w:rsidRDefault="00786D0F" w:rsidP="00786D0F">
      <w:r w:rsidRPr="00F14C1C">
        <w:rPr>
          <w:b/>
          <w:bCs/>
        </w:rPr>
        <w:t>Then</w:t>
      </w:r>
      <w:r>
        <w:t xml:space="preserve"> the alert shall be shown as inactive/ended at the medical device locally</w:t>
      </w:r>
    </w:p>
    <w:p w14:paraId="46D7E00D" w14:textId="77777777" w:rsidR="00786D0F" w:rsidRPr="00F14C1C" w:rsidRDefault="00786D0F" w:rsidP="00786D0F">
      <w:r w:rsidRPr="00083FB1">
        <w:rPr>
          <w:b/>
          <w:bCs/>
        </w:rPr>
        <w:t>And</w:t>
      </w:r>
      <w:r>
        <w:t xml:space="preserve"> the audio alarm shall be disabled on the medical device in the patient room</w:t>
      </w:r>
    </w:p>
    <w:p w14:paraId="62BB37B9" w14:textId="77777777" w:rsidR="00786D0F" w:rsidRDefault="00786D0F" w:rsidP="00786D0F">
      <w:r w:rsidRPr="00ED3D32">
        <w:rPr>
          <w:b/>
          <w:bCs/>
        </w:rPr>
        <w:t>And</w:t>
      </w:r>
      <w:r>
        <w:t xml:space="preserve"> the alert shall be shown as inactive/ended on all accessible remote alerting devices</w:t>
      </w:r>
    </w:p>
    <w:p w14:paraId="4355AEB7" w14:textId="77777777" w:rsidR="00786D0F" w:rsidRDefault="00786D0F" w:rsidP="00786D0F">
      <w:r w:rsidRPr="00083FB1">
        <w:rPr>
          <w:b/>
          <w:bCs/>
        </w:rPr>
        <w:t>And</w:t>
      </w:r>
      <w:r>
        <w:t xml:space="preserve"> the audio alarm shall be disabled on all accessible remote alerting device for this alert event</w:t>
      </w:r>
    </w:p>
    <w:p w14:paraId="491C7BA5" w14:textId="77777777" w:rsidR="00786D0F" w:rsidRDefault="00786D0F" w:rsidP="00786D0F"/>
    <w:p w14:paraId="64C0489F" w14:textId="6843AA99" w:rsidR="00786D0F" w:rsidRDefault="00F624DE" w:rsidP="00F624DE">
      <w:pPr>
        <w:pStyle w:val="Heading3"/>
        <w:numPr>
          <w:ilvl w:val="0"/>
          <w:numId w:val="0"/>
        </w:numPr>
        <w:ind w:left="720" w:hanging="720"/>
      </w:pPr>
      <w:bookmarkStart w:id="107" w:name="_Toc57392180"/>
      <w:r>
        <w:lastRenderedPageBreak/>
        <w:t>C.5.6</w:t>
      </w:r>
      <w:r>
        <w:tab/>
      </w:r>
      <w:r w:rsidR="00786D0F">
        <w:t xml:space="preserve">Scenario: SPoC 4.4 - Medical device detects an alert situation, initially </w:t>
      </w:r>
      <w:r w:rsidR="0091781B">
        <w:t>x</w:t>
      </w:r>
      <w:r w:rsidR="00786D0F">
        <w:t>DAS</w:t>
      </w:r>
      <w:r w:rsidR="0091781B">
        <w:t>xx</w:t>
      </w:r>
      <w:r w:rsidR="00786D0F">
        <w:t xml:space="preserve"> is accessible but fails</w:t>
      </w:r>
      <w:bookmarkEnd w:id="107"/>
    </w:p>
    <w:p w14:paraId="21A9C693" w14:textId="77777777" w:rsidR="00625D92" w:rsidRPr="00625D92" w:rsidRDefault="00625D92" w:rsidP="00625D92">
      <w:pPr>
        <w:pStyle w:val="BodyText"/>
      </w:pPr>
    </w:p>
    <w:p w14:paraId="3E2AEAC3" w14:textId="6685F2CE" w:rsidR="00786D0F" w:rsidRPr="00924533" w:rsidRDefault="00625D92" w:rsidP="00625D92">
      <w:pPr>
        <w:pStyle w:val="Heading2"/>
        <w:numPr>
          <w:ilvl w:val="0"/>
          <w:numId w:val="0"/>
        </w:numPr>
        <w:ind w:left="576" w:hanging="576"/>
      </w:pPr>
      <w:bookmarkStart w:id="108" w:name="_Toc53753018"/>
      <w:bookmarkStart w:id="109" w:name="_Toc57195185"/>
      <w:bookmarkStart w:id="110" w:name="_Toc57392181"/>
      <w:r>
        <w:t>C.6</w:t>
      </w:r>
      <w:r>
        <w:tab/>
      </w:r>
      <w:r w:rsidR="00786D0F">
        <w:t xml:space="preserve">Feature: Use Case </w:t>
      </w:r>
      <w:r w:rsidR="00C2275F">
        <w:t>5</w:t>
      </w:r>
      <w:r w:rsidR="00786D0F">
        <w:t xml:space="preserve"> - SDPi-A: </w:t>
      </w:r>
      <w:bookmarkEnd w:id="108"/>
      <w:r w:rsidR="00786D0F">
        <w:t>Silent ICU Alert Distribution - SICU</w:t>
      </w:r>
      <w:bookmarkEnd w:id="109"/>
      <w:bookmarkEnd w:id="110"/>
    </w:p>
    <w:p w14:paraId="0F7D0AF1" w14:textId="77777777" w:rsidR="00786D0F" w:rsidRDefault="00786D0F" w:rsidP="00786D0F"/>
    <w:p w14:paraId="4B1979B2" w14:textId="7502F014" w:rsidR="00786D0F" w:rsidRDefault="00625D92" w:rsidP="00625D92">
      <w:pPr>
        <w:pStyle w:val="Heading3"/>
        <w:numPr>
          <w:ilvl w:val="0"/>
          <w:numId w:val="0"/>
        </w:numPr>
        <w:ind w:left="720" w:hanging="720"/>
      </w:pPr>
      <w:bookmarkStart w:id="111" w:name="_Toc57195186"/>
      <w:bookmarkStart w:id="112" w:name="_Toc57392182"/>
      <w:r>
        <w:t>C.6.1</w:t>
      </w:r>
      <w:r>
        <w:tab/>
      </w:r>
      <w:r w:rsidR="00786D0F">
        <w:t>Narrative:</w:t>
      </w:r>
      <w:bookmarkEnd w:id="111"/>
      <w:bookmarkEnd w:id="112"/>
    </w:p>
    <w:p w14:paraId="2B5E79B5" w14:textId="77777777" w:rsidR="00786D0F" w:rsidRDefault="00786D0F" w:rsidP="00786D0F">
      <w:r>
        <w:t>Jackie is an ICU nurse responsible for 4 patients.  While she is updating documentation at the nursing station Sven’s (one of her patients) condition deteriorates and his ventilator goes into an alarm state (#1).  The ventilator alarm sounds are quite loud and jarring which usually disturbs the patient in the room and nearby rooms.  Jackie’s ICU uses personal mobile devices to alert the nurses about patient alarms so in this case the alert only generates visual alerts in the patient room (#2) and central station (#3). It does generate an audible alert on</w:t>
      </w:r>
      <w:r w:rsidRPr="001577D8">
        <w:t xml:space="preserve"> </w:t>
      </w:r>
      <w:r>
        <w:t xml:space="preserve">her </w:t>
      </w:r>
      <w:r w:rsidRPr="001577D8">
        <w:t>mobile device</w:t>
      </w:r>
      <w:r>
        <w:t xml:space="preserve"> (</w:t>
      </w:r>
      <w:proofErr w:type="spellStart"/>
      <w:r>
        <w:t>xDAScg</w:t>
      </w:r>
      <w:proofErr w:type="spellEnd"/>
      <w:r>
        <w:t>)</w:t>
      </w:r>
      <w:r w:rsidRPr="001577D8">
        <w:t xml:space="preserve"> (</w:t>
      </w:r>
      <w:r>
        <w:t>#4</w:t>
      </w:r>
      <w:r w:rsidRPr="001577D8">
        <w:t>).</w:t>
      </w:r>
    </w:p>
    <w:p w14:paraId="626FD8A3" w14:textId="77777777" w:rsidR="00786D0F" w:rsidRDefault="00786D0F" w:rsidP="00786D0F"/>
    <w:p w14:paraId="77D6D4C8" w14:textId="77777777" w:rsidR="00786D0F" w:rsidRDefault="00786D0F" w:rsidP="00786D0F">
      <w:r>
        <w:rPr>
          <w:noProof/>
        </w:rPr>
        <w:drawing>
          <wp:inline distT="0" distB="0" distL="0" distR="0" wp14:anchorId="243086BE" wp14:editId="74ADF6AB">
            <wp:extent cx="5760720" cy="4337050"/>
            <wp:effectExtent l="0" t="0" r="508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 Use Case (1).jpeg"/>
                    <pic:cNvPicPr/>
                  </pic:nvPicPr>
                  <pic:blipFill>
                    <a:blip r:embed="rId26">
                      <a:extLst>
                        <a:ext uri="{28A0092B-C50C-407E-A947-70E740481C1C}">
                          <a14:useLocalDpi xmlns:a14="http://schemas.microsoft.com/office/drawing/2010/main" val="0"/>
                        </a:ext>
                      </a:extLst>
                    </a:blip>
                    <a:stretch>
                      <a:fillRect/>
                    </a:stretch>
                  </pic:blipFill>
                  <pic:spPr>
                    <a:xfrm>
                      <a:off x="0" y="0"/>
                      <a:ext cx="5760720" cy="4337050"/>
                    </a:xfrm>
                    <a:prstGeom prst="rect">
                      <a:avLst/>
                    </a:prstGeom>
                  </pic:spPr>
                </pic:pic>
              </a:graphicData>
            </a:graphic>
          </wp:inline>
        </w:drawing>
      </w:r>
    </w:p>
    <w:p w14:paraId="35B3D929" w14:textId="77777777" w:rsidR="00786D0F" w:rsidRDefault="00786D0F" w:rsidP="00786D0F"/>
    <w:p w14:paraId="4F9EC1AD" w14:textId="21401426" w:rsidR="00786D0F" w:rsidRDefault="00625D92" w:rsidP="00625D92">
      <w:pPr>
        <w:pStyle w:val="Heading3"/>
        <w:numPr>
          <w:ilvl w:val="0"/>
          <w:numId w:val="0"/>
        </w:numPr>
        <w:ind w:left="720" w:hanging="720"/>
      </w:pPr>
      <w:bookmarkStart w:id="113" w:name="_Toc57392183"/>
      <w:bookmarkStart w:id="114" w:name="_Toc57195187"/>
      <w:r>
        <w:t>C.6.2</w:t>
      </w:r>
      <w:r>
        <w:tab/>
      </w:r>
      <w:r w:rsidR="00786D0F">
        <w:t>Background: Technical Pre-Condition</w:t>
      </w:r>
      <w:bookmarkEnd w:id="113"/>
    </w:p>
    <w:p w14:paraId="1878E424" w14:textId="77777777" w:rsidR="00786D0F" w:rsidRDefault="00786D0F" w:rsidP="00786D0F">
      <w:r w:rsidRPr="00B52CA5">
        <w:rPr>
          <w:b/>
          <w:bCs/>
        </w:rPr>
        <w:t>Given</w:t>
      </w:r>
      <w:r>
        <w:t xml:space="preserve"> all devices communicate using SDC</w:t>
      </w:r>
    </w:p>
    <w:p w14:paraId="70D4E7D5" w14:textId="77777777" w:rsidR="00786D0F" w:rsidRDefault="00786D0F" w:rsidP="00786D0F">
      <w:r w:rsidRPr="00B52CA5">
        <w:rPr>
          <w:b/>
          <w:bCs/>
        </w:rPr>
        <w:t>And</w:t>
      </w:r>
      <w:r>
        <w:t xml:space="preserve"> at least one </w:t>
      </w:r>
      <w:proofErr w:type="spellStart"/>
      <w:r>
        <w:t>xDAScg</w:t>
      </w:r>
      <w:proofErr w:type="spellEnd"/>
    </w:p>
    <w:p w14:paraId="32CEBD68" w14:textId="77777777" w:rsidR="00786D0F" w:rsidRDefault="00786D0F" w:rsidP="00786D0F">
      <w:r>
        <w:t xml:space="preserve">And all devices in room delegate their alerts to one or more </w:t>
      </w:r>
      <w:proofErr w:type="spellStart"/>
      <w:r>
        <w:t>xDASxx</w:t>
      </w:r>
      <w:proofErr w:type="spellEnd"/>
    </w:p>
    <w:bookmarkEnd w:id="114"/>
    <w:p w14:paraId="5EC7FA45" w14:textId="77777777" w:rsidR="00786D0F" w:rsidRDefault="00786D0F" w:rsidP="00786D0F"/>
    <w:p w14:paraId="38D91590" w14:textId="2507658E" w:rsidR="00786D0F" w:rsidRDefault="00625D92" w:rsidP="00625D92">
      <w:pPr>
        <w:pStyle w:val="Heading3"/>
        <w:numPr>
          <w:ilvl w:val="0"/>
          <w:numId w:val="0"/>
        </w:numPr>
        <w:ind w:left="720" w:hanging="720"/>
      </w:pPr>
      <w:bookmarkStart w:id="115" w:name="_Toc57392184"/>
      <w:r>
        <w:t>C.6.3</w:t>
      </w:r>
      <w:r>
        <w:tab/>
      </w:r>
      <w:r w:rsidR="00786D0F">
        <w:t>Scenario: SICU 5.1 - Medical device detects an alert situation and the distributed alarm system</w:t>
      </w:r>
      <w:r w:rsidR="00786D0F" w:rsidDel="00117241">
        <w:t xml:space="preserve"> </w:t>
      </w:r>
      <w:r w:rsidR="00786D0F">
        <w:t>CDAScg is accessible</w:t>
      </w:r>
      <w:bookmarkEnd w:id="115"/>
    </w:p>
    <w:p w14:paraId="7B1D0FBF" w14:textId="77777777" w:rsidR="00786D0F" w:rsidRDefault="00786D0F" w:rsidP="00786D0F">
      <w:r w:rsidRPr="00F14C1C">
        <w:rPr>
          <w:b/>
          <w:bCs/>
        </w:rPr>
        <w:t>Given</w:t>
      </w:r>
      <w:r>
        <w:t xml:space="preserve"> alert event was detected by a medical device attached to the patient</w:t>
      </w:r>
    </w:p>
    <w:p w14:paraId="24F21BCF" w14:textId="77777777" w:rsidR="00786D0F" w:rsidRDefault="00786D0F" w:rsidP="00786D0F">
      <w:r w:rsidRPr="00F14C1C">
        <w:rPr>
          <w:b/>
          <w:bCs/>
        </w:rPr>
        <w:t>When</w:t>
      </w:r>
      <w:r>
        <w:t xml:space="preserve"> at least one remote alert system is accessible</w:t>
      </w:r>
    </w:p>
    <w:p w14:paraId="77218CC4" w14:textId="77777777" w:rsidR="00786D0F" w:rsidRDefault="00786D0F" w:rsidP="00786D0F">
      <w:r w:rsidRPr="00F14C1C">
        <w:rPr>
          <w:b/>
          <w:bCs/>
        </w:rPr>
        <w:t>Then</w:t>
      </w:r>
      <w:r>
        <w:t xml:space="preserve"> the alert shall be shown on all accessible remote alerting devices</w:t>
      </w:r>
    </w:p>
    <w:p w14:paraId="5D2240B9" w14:textId="77777777" w:rsidR="00786D0F" w:rsidRDefault="00786D0F" w:rsidP="00786D0F">
      <w:pPr>
        <w:rPr>
          <w:b/>
          <w:bCs/>
        </w:rPr>
      </w:pPr>
      <w:r>
        <w:rPr>
          <w:b/>
          <w:bCs/>
        </w:rPr>
        <w:t xml:space="preserve">And </w:t>
      </w:r>
      <w:r w:rsidRPr="0025731F">
        <w:rPr>
          <w:bCs/>
        </w:rPr>
        <w:t xml:space="preserve">the audio alarm shall be enabled on the caregiver’s accessible </w:t>
      </w:r>
      <w:proofErr w:type="spellStart"/>
      <w:r w:rsidRPr="0025731F">
        <w:rPr>
          <w:bCs/>
        </w:rPr>
        <w:t>CDAScg</w:t>
      </w:r>
      <w:proofErr w:type="spellEnd"/>
      <w:r w:rsidRPr="0025731F">
        <w:rPr>
          <w:bCs/>
        </w:rPr>
        <w:t xml:space="preserve"> remote alerting devices</w:t>
      </w:r>
    </w:p>
    <w:p w14:paraId="0619ED6D" w14:textId="77777777" w:rsidR="00786D0F" w:rsidRDefault="00786D0F" w:rsidP="00786D0F">
      <w:r w:rsidRPr="00083FB1">
        <w:rPr>
          <w:b/>
          <w:bCs/>
        </w:rPr>
        <w:t>And</w:t>
      </w:r>
      <w:r>
        <w:t xml:space="preserve"> the audio alarm shall be disabled on all accessible non-</w:t>
      </w:r>
      <w:proofErr w:type="spellStart"/>
      <w:r>
        <w:t>CDAScg</w:t>
      </w:r>
      <w:proofErr w:type="spellEnd"/>
      <w:r>
        <w:t xml:space="preserve"> remote alerting devices</w:t>
      </w:r>
    </w:p>
    <w:p w14:paraId="2BB61783" w14:textId="77777777" w:rsidR="00786D0F" w:rsidRDefault="00786D0F" w:rsidP="00786D0F">
      <w:r w:rsidRPr="00083FB1">
        <w:rPr>
          <w:b/>
          <w:bCs/>
        </w:rPr>
        <w:t>And</w:t>
      </w:r>
      <w:r>
        <w:t xml:space="preserve"> active device alert events shall be shown on the medical devices locally</w:t>
      </w:r>
    </w:p>
    <w:p w14:paraId="03B0B6D0" w14:textId="77777777" w:rsidR="00786D0F" w:rsidRPr="00F14C1C" w:rsidRDefault="00786D0F" w:rsidP="00786D0F">
      <w:r>
        <w:rPr>
          <w:b/>
          <w:bCs/>
        </w:rPr>
        <w:t>And</w:t>
      </w:r>
      <w:r>
        <w:t xml:space="preserve"> the audio alarm shall be disabled on all medical devices in the patient room</w:t>
      </w:r>
    </w:p>
    <w:p w14:paraId="2D620236" w14:textId="77777777" w:rsidR="00786D0F" w:rsidRDefault="00786D0F" w:rsidP="00786D0F"/>
    <w:p w14:paraId="23FB9162" w14:textId="108C137C" w:rsidR="00786D0F" w:rsidRDefault="00625D92" w:rsidP="00625D92">
      <w:pPr>
        <w:pStyle w:val="Heading3"/>
        <w:numPr>
          <w:ilvl w:val="0"/>
          <w:numId w:val="0"/>
        </w:numPr>
        <w:ind w:left="720" w:hanging="720"/>
      </w:pPr>
      <w:bookmarkStart w:id="116" w:name="_Toc57392185"/>
      <w:r>
        <w:t>C.6.4</w:t>
      </w:r>
      <w:r>
        <w:tab/>
      </w:r>
      <w:r w:rsidR="00786D0F">
        <w:t>Scenario: SICU 5.2 - Medical device detects an alert situation and the distributed alarm system</w:t>
      </w:r>
      <w:r w:rsidR="00786D0F" w:rsidDel="00117241">
        <w:t xml:space="preserve"> </w:t>
      </w:r>
      <w:r w:rsidR="00786D0F">
        <w:t>CDAScg is inaccessible</w:t>
      </w:r>
      <w:bookmarkEnd w:id="116"/>
    </w:p>
    <w:p w14:paraId="0505262F" w14:textId="77777777" w:rsidR="00786D0F" w:rsidRDefault="00786D0F" w:rsidP="00786D0F">
      <w:r w:rsidRPr="00F14C1C">
        <w:rPr>
          <w:b/>
          <w:bCs/>
        </w:rPr>
        <w:t>Given</w:t>
      </w:r>
      <w:r>
        <w:t xml:space="preserve"> alert event was detected by a medical device attached to the patient</w:t>
      </w:r>
    </w:p>
    <w:p w14:paraId="31969ACA" w14:textId="77777777" w:rsidR="00786D0F" w:rsidRDefault="00786D0F" w:rsidP="00786D0F">
      <w:r w:rsidRPr="00F14C1C">
        <w:rPr>
          <w:b/>
          <w:bCs/>
        </w:rPr>
        <w:t>When</w:t>
      </w:r>
      <w:r>
        <w:t xml:space="preserve"> at least one remote alert system is accessible</w:t>
      </w:r>
    </w:p>
    <w:p w14:paraId="79BCF652" w14:textId="77777777" w:rsidR="00786D0F" w:rsidRDefault="00786D0F" w:rsidP="00786D0F">
      <w:r w:rsidRPr="00F14C1C">
        <w:rPr>
          <w:b/>
          <w:bCs/>
        </w:rPr>
        <w:t>Then</w:t>
      </w:r>
      <w:r>
        <w:t xml:space="preserve"> the alert shall be shown on all accessible remote alerting devices</w:t>
      </w:r>
    </w:p>
    <w:p w14:paraId="614297CE" w14:textId="77777777" w:rsidR="00786D0F" w:rsidRDefault="00786D0F" w:rsidP="00786D0F">
      <w:r w:rsidRPr="00083FB1">
        <w:rPr>
          <w:b/>
          <w:bCs/>
        </w:rPr>
        <w:t>And</w:t>
      </w:r>
      <w:r>
        <w:t xml:space="preserve"> the audio alarm shall be enabled on all accessible remote alerting devices</w:t>
      </w:r>
    </w:p>
    <w:p w14:paraId="52C6A8F4" w14:textId="77777777" w:rsidR="00786D0F" w:rsidRDefault="00786D0F" w:rsidP="00786D0F">
      <w:r w:rsidRPr="00083FB1">
        <w:rPr>
          <w:b/>
          <w:bCs/>
        </w:rPr>
        <w:t>And</w:t>
      </w:r>
      <w:r>
        <w:t xml:space="preserve"> active device alert events shall be shown on the medical devices locally</w:t>
      </w:r>
    </w:p>
    <w:p w14:paraId="2A4C80CB" w14:textId="77777777" w:rsidR="00786D0F" w:rsidRPr="00F14C1C" w:rsidRDefault="00786D0F" w:rsidP="00786D0F">
      <w:r>
        <w:rPr>
          <w:b/>
          <w:bCs/>
        </w:rPr>
        <w:t>And</w:t>
      </w:r>
      <w:r>
        <w:t xml:space="preserve"> the audio alarm shall be disabled on all medical devices in the patient room</w:t>
      </w:r>
    </w:p>
    <w:p w14:paraId="53F5B1A7" w14:textId="77777777" w:rsidR="00786D0F" w:rsidRDefault="00786D0F" w:rsidP="00786D0F"/>
    <w:p w14:paraId="13AD3F91" w14:textId="2327D4D7" w:rsidR="00786D0F" w:rsidRDefault="00625D92" w:rsidP="00625D92">
      <w:pPr>
        <w:pStyle w:val="Heading3"/>
        <w:numPr>
          <w:ilvl w:val="0"/>
          <w:numId w:val="0"/>
        </w:numPr>
        <w:ind w:left="720" w:hanging="720"/>
      </w:pPr>
      <w:bookmarkStart w:id="117" w:name="_Toc57392186"/>
      <w:r>
        <w:t>C.6.5</w:t>
      </w:r>
      <w:r>
        <w:tab/>
      </w:r>
      <w:r w:rsidR="00786D0F">
        <w:t>Scenario: SICU 5.3 - Medical device detects an alert situation and all distributed alarm systems (xDASxx) are</w:t>
      </w:r>
      <w:r w:rsidR="008614AB">
        <w:t xml:space="preserve"> or become</w:t>
      </w:r>
      <w:r w:rsidR="00786D0F">
        <w:t xml:space="preserve"> inaccessible</w:t>
      </w:r>
      <w:bookmarkEnd w:id="117"/>
    </w:p>
    <w:p w14:paraId="786C66BA" w14:textId="77777777" w:rsidR="00786D0F" w:rsidRDefault="00786D0F" w:rsidP="00786D0F">
      <w:r w:rsidRPr="00F14C1C">
        <w:rPr>
          <w:b/>
          <w:bCs/>
        </w:rPr>
        <w:t>Given</w:t>
      </w:r>
      <w:r>
        <w:t xml:space="preserve"> alert event was detected by a medical device attached to the patient</w:t>
      </w:r>
    </w:p>
    <w:p w14:paraId="71ADF197" w14:textId="77777777" w:rsidR="00786D0F" w:rsidRDefault="00786D0F" w:rsidP="00786D0F">
      <w:r w:rsidRPr="00F14C1C">
        <w:rPr>
          <w:b/>
          <w:bCs/>
        </w:rPr>
        <w:t>When</w:t>
      </w:r>
      <w:r>
        <w:t xml:space="preserve"> distributed alarm systems (DAS/DIS) are inaccessible or become inaccessible</w:t>
      </w:r>
    </w:p>
    <w:p w14:paraId="391A3028" w14:textId="77777777" w:rsidR="00786D0F" w:rsidRDefault="00786D0F" w:rsidP="00786D0F">
      <w:r w:rsidRPr="00F14C1C">
        <w:rPr>
          <w:b/>
          <w:bCs/>
        </w:rPr>
        <w:lastRenderedPageBreak/>
        <w:t>Then</w:t>
      </w:r>
      <w:r>
        <w:t xml:space="preserve"> active device alert events shall be shown on the medical devices locally</w:t>
      </w:r>
    </w:p>
    <w:p w14:paraId="3CB64393" w14:textId="7ADF5D3A" w:rsidR="00786D0F" w:rsidRDefault="00786D0F" w:rsidP="00786D0F">
      <w:r>
        <w:rPr>
          <w:b/>
          <w:bCs/>
        </w:rPr>
        <w:t>And</w:t>
      </w:r>
      <w:r>
        <w:t xml:space="preserve"> the audio alarm shall be enabled on all medical devices in the patient room</w:t>
      </w:r>
    </w:p>
    <w:p w14:paraId="66086571" w14:textId="77777777" w:rsidR="00625D92" w:rsidRDefault="00625D92" w:rsidP="00786D0F"/>
    <w:p w14:paraId="5CA80976" w14:textId="32E0DE01" w:rsidR="00786D0F" w:rsidRDefault="00625D92" w:rsidP="00625D92">
      <w:pPr>
        <w:pStyle w:val="Heading3"/>
        <w:numPr>
          <w:ilvl w:val="0"/>
          <w:numId w:val="0"/>
        </w:numPr>
        <w:ind w:left="720" w:hanging="720"/>
      </w:pPr>
      <w:bookmarkStart w:id="118" w:name="_Toc57392187"/>
      <w:r>
        <w:t>C.6.6</w:t>
      </w:r>
      <w:r>
        <w:tab/>
      </w:r>
      <w:r w:rsidR="00786D0F">
        <w:t>Scenario: SICU 5.4 - Alert situation has been resolved and at least one distributed alarm system (</w:t>
      </w:r>
      <w:r w:rsidR="0091781B">
        <w:t>x</w:t>
      </w:r>
      <w:r w:rsidR="00786D0F">
        <w:t>DASxx) is accessible</w:t>
      </w:r>
      <w:bookmarkEnd w:id="118"/>
    </w:p>
    <w:p w14:paraId="357FD07B" w14:textId="77777777" w:rsidR="00786D0F" w:rsidRDefault="00786D0F" w:rsidP="00786D0F">
      <w:r w:rsidRPr="00F14C1C">
        <w:rPr>
          <w:b/>
          <w:bCs/>
        </w:rPr>
        <w:t>Given</w:t>
      </w:r>
      <w:r>
        <w:t xml:space="preserve"> medical device detected that the alert situation has been resolved</w:t>
      </w:r>
    </w:p>
    <w:p w14:paraId="036DC5A5" w14:textId="77777777" w:rsidR="00786D0F" w:rsidRDefault="00786D0F" w:rsidP="00786D0F">
      <w:r w:rsidRPr="00F14C1C">
        <w:rPr>
          <w:b/>
          <w:bCs/>
        </w:rPr>
        <w:t>When</w:t>
      </w:r>
      <w:r>
        <w:t xml:space="preserve"> at least one distributed alarm system (DAS/DIS) is accessible</w:t>
      </w:r>
    </w:p>
    <w:p w14:paraId="2543FEF2" w14:textId="77777777" w:rsidR="00786D0F" w:rsidRDefault="00786D0F" w:rsidP="00786D0F">
      <w:r w:rsidRPr="00F14C1C">
        <w:rPr>
          <w:b/>
          <w:bCs/>
        </w:rPr>
        <w:t>Then</w:t>
      </w:r>
      <w:r>
        <w:t xml:space="preserve"> the alert shall be shown as inactive/ended at the medical device locally</w:t>
      </w:r>
    </w:p>
    <w:p w14:paraId="3C983FA3" w14:textId="77777777" w:rsidR="00786D0F" w:rsidRPr="00F14C1C" w:rsidRDefault="00786D0F" w:rsidP="00786D0F">
      <w:r w:rsidRPr="00083FB1">
        <w:rPr>
          <w:b/>
          <w:bCs/>
        </w:rPr>
        <w:t>And</w:t>
      </w:r>
      <w:r>
        <w:t xml:space="preserve"> the audio alarm shall be disabled on the medical device in the patient room</w:t>
      </w:r>
    </w:p>
    <w:p w14:paraId="37CE331F" w14:textId="77777777" w:rsidR="00786D0F" w:rsidRDefault="00786D0F" w:rsidP="00786D0F">
      <w:r w:rsidRPr="00ED3D32">
        <w:rPr>
          <w:b/>
          <w:bCs/>
        </w:rPr>
        <w:t>And</w:t>
      </w:r>
      <w:r>
        <w:t xml:space="preserve"> the alert shall be shown as inactive/ended on all accessible remote alerting devices</w:t>
      </w:r>
    </w:p>
    <w:p w14:paraId="7C8BFD1B" w14:textId="77777777" w:rsidR="00786D0F" w:rsidRDefault="00786D0F" w:rsidP="00786D0F">
      <w:r w:rsidRPr="00083FB1">
        <w:rPr>
          <w:b/>
          <w:bCs/>
        </w:rPr>
        <w:t>And</w:t>
      </w:r>
      <w:r>
        <w:t xml:space="preserve"> the audio alarm shall be disabled on all accessible remote alerting device for this alert event</w:t>
      </w:r>
    </w:p>
    <w:p w14:paraId="2179F4A3" w14:textId="77777777" w:rsidR="00786D0F" w:rsidRDefault="00786D0F" w:rsidP="00786D0F"/>
    <w:p w14:paraId="5EAAE68E" w14:textId="076FA323" w:rsidR="00786D0F" w:rsidRDefault="00625D92" w:rsidP="00625D92">
      <w:pPr>
        <w:pStyle w:val="Heading3"/>
        <w:numPr>
          <w:ilvl w:val="0"/>
          <w:numId w:val="0"/>
        </w:numPr>
        <w:ind w:left="720" w:hanging="720"/>
      </w:pPr>
      <w:bookmarkStart w:id="119" w:name="_Toc57392188"/>
      <w:r>
        <w:t>C.6.7</w:t>
      </w:r>
      <w:r>
        <w:tab/>
      </w:r>
      <w:r w:rsidR="00786D0F">
        <w:t>Scenario: SICU 5.5 - Medical device detects an alert situation, initially DAS is accessible but fails</w:t>
      </w:r>
      <w:bookmarkEnd w:id="119"/>
    </w:p>
    <w:p w14:paraId="26819F6E" w14:textId="041F3AA1" w:rsidR="00786D0F" w:rsidRDefault="00786D0F" w:rsidP="00786D0F"/>
    <w:p w14:paraId="3D18EAE9" w14:textId="77777777" w:rsidR="008614AB" w:rsidRPr="009874E7" w:rsidRDefault="008614AB" w:rsidP="00786D0F"/>
    <w:p w14:paraId="55CDF6B5" w14:textId="78BFCBDD" w:rsidR="00786D0F" w:rsidRPr="00924533" w:rsidRDefault="00625D92" w:rsidP="00625D92">
      <w:pPr>
        <w:pStyle w:val="Heading2"/>
        <w:numPr>
          <w:ilvl w:val="0"/>
          <w:numId w:val="0"/>
        </w:numPr>
        <w:ind w:left="576" w:hanging="576"/>
      </w:pPr>
      <w:bookmarkStart w:id="120" w:name="_Toc57195189"/>
      <w:bookmarkStart w:id="121" w:name="_Toc57392189"/>
      <w:r>
        <w:t>C.7</w:t>
      </w:r>
      <w:r>
        <w:tab/>
      </w:r>
      <w:r w:rsidR="00786D0F">
        <w:t xml:space="preserve">Feature: Use Case 6 - SDPi-A/xC: </w:t>
      </w:r>
      <w:r w:rsidR="00786D0F" w:rsidRPr="006D1EC1">
        <w:t xml:space="preserve">Remote Alert </w:t>
      </w:r>
      <w:r w:rsidR="00786D0F">
        <w:t>Management - RAM</w:t>
      </w:r>
      <w:bookmarkEnd w:id="120"/>
      <w:bookmarkEnd w:id="121"/>
    </w:p>
    <w:p w14:paraId="597E5CFD" w14:textId="77777777" w:rsidR="00786D0F" w:rsidRDefault="00786D0F" w:rsidP="00786D0F"/>
    <w:p w14:paraId="5FC22A94" w14:textId="4400980F" w:rsidR="00786D0F" w:rsidRDefault="00625D92" w:rsidP="00625D92">
      <w:pPr>
        <w:pStyle w:val="Heading3"/>
        <w:numPr>
          <w:ilvl w:val="0"/>
          <w:numId w:val="0"/>
        </w:numPr>
        <w:ind w:left="720" w:hanging="720"/>
      </w:pPr>
      <w:bookmarkStart w:id="122" w:name="_Toc57195190"/>
      <w:bookmarkStart w:id="123" w:name="_Toc57392190"/>
      <w:r>
        <w:t>C.7.1</w:t>
      </w:r>
      <w:r>
        <w:tab/>
      </w:r>
      <w:r w:rsidR="00786D0F">
        <w:t>Narrative</w:t>
      </w:r>
      <w:bookmarkEnd w:id="122"/>
      <w:bookmarkEnd w:id="123"/>
    </w:p>
    <w:p w14:paraId="36E85359" w14:textId="77777777" w:rsidR="00786D0F" w:rsidRDefault="00786D0F" w:rsidP="00786D0F">
      <w:r>
        <w:t>Boris is an ICU nurse responsible for 4 patients.  His ICU has a central station but also uses personal devices for alert notification and management.  He needs to adjust the upper heart rate limit for Caroline, one of his patients.  Even though</w:t>
      </w:r>
      <w:r w:rsidRPr="00F95FEF">
        <w:t xml:space="preserve"> </w:t>
      </w:r>
      <w:r>
        <w:t>Boris</w:t>
      </w:r>
      <w:r w:rsidRPr="00F95FEF">
        <w:t xml:space="preserve"> is </w:t>
      </w:r>
      <w:r>
        <w:t>near</w:t>
      </w:r>
      <w:r w:rsidRPr="00F95FEF">
        <w:t xml:space="preserve"> the central station, he </w:t>
      </w:r>
      <w:r>
        <w:t>decides to use his personal device to adjust the limit (#1)</w:t>
      </w:r>
      <w:r w:rsidRPr="00F95FEF">
        <w:t>.</w:t>
      </w:r>
    </w:p>
    <w:p w14:paraId="09D2402C" w14:textId="77777777" w:rsidR="00786D0F" w:rsidRDefault="00786D0F" w:rsidP="00786D0F"/>
    <w:p w14:paraId="61F48C5C" w14:textId="77777777" w:rsidR="00786D0F" w:rsidRDefault="00786D0F" w:rsidP="00786D0F">
      <w:r>
        <w:rPr>
          <w:noProof/>
        </w:rPr>
        <w:lastRenderedPageBreak/>
        <w:drawing>
          <wp:inline distT="0" distB="0" distL="0" distR="0" wp14:anchorId="50DD018B" wp14:editId="4991226A">
            <wp:extent cx="5760720" cy="293751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AM Use Case (1).jpeg"/>
                    <pic:cNvPicPr/>
                  </pic:nvPicPr>
                  <pic:blipFill>
                    <a:blip r:embed="rId27">
                      <a:extLst>
                        <a:ext uri="{28A0092B-C50C-407E-A947-70E740481C1C}">
                          <a14:useLocalDpi xmlns:a14="http://schemas.microsoft.com/office/drawing/2010/main" val="0"/>
                        </a:ext>
                      </a:extLst>
                    </a:blip>
                    <a:stretch>
                      <a:fillRect/>
                    </a:stretch>
                  </pic:blipFill>
                  <pic:spPr>
                    <a:xfrm>
                      <a:off x="0" y="0"/>
                      <a:ext cx="5760720" cy="2937510"/>
                    </a:xfrm>
                    <a:prstGeom prst="rect">
                      <a:avLst/>
                    </a:prstGeom>
                  </pic:spPr>
                </pic:pic>
              </a:graphicData>
            </a:graphic>
          </wp:inline>
        </w:drawing>
      </w:r>
    </w:p>
    <w:p w14:paraId="7DB97DFC" w14:textId="77777777" w:rsidR="00786D0F" w:rsidRDefault="00786D0F" w:rsidP="00786D0F"/>
    <w:p w14:paraId="50232136" w14:textId="77777777" w:rsidR="00786D0F" w:rsidRDefault="00786D0F" w:rsidP="00786D0F"/>
    <w:p w14:paraId="6EBDE769" w14:textId="617270EC" w:rsidR="00786D0F" w:rsidRDefault="00625D92" w:rsidP="00625D92">
      <w:pPr>
        <w:pStyle w:val="Heading3"/>
        <w:numPr>
          <w:ilvl w:val="0"/>
          <w:numId w:val="0"/>
        </w:numPr>
        <w:ind w:left="720" w:hanging="720"/>
      </w:pPr>
      <w:bookmarkStart w:id="124" w:name="_Toc57392191"/>
      <w:bookmarkStart w:id="125" w:name="_Toc57195191"/>
      <w:r>
        <w:t>C.7.2</w:t>
      </w:r>
      <w:r>
        <w:tab/>
      </w:r>
      <w:r w:rsidR="00786D0F">
        <w:t>Background: Technical Pre-Condition</w:t>
      </w:r>
      <w:bookmarkEnd w:id="124"/>
    </w:p>
    <w:p w14:paraId="06639C56" w14:textId="77777777" w:rsidR="00786D0F" w:rsidRDefault="00786D0F" w:rsidP="00786D0F">
      <w:r w:rsidRPr="00B52CA5">
        <w:rPr>
          <w:b/>
          <w:bCs/>
        </w:rPr>
        <w:t>Given</w:t>
      </w:r>
      <w:r>
        <w:t xml:space="preserve"> all devices communicate using SDC</w:t>
      </w:r>
    </w:p>
    <w:p w14:paraId="36714604" w14:textId="77777777" w:rsidR="00786D0F" w:rsidRDefault="00786D0F" w:rsidP="00786D0F">
      <w:r w:rsidRPr="00B52CA5">
        <w:rPr>
          <w:b/>
          <w:bCs/>
        </w:rPr>
        <w:t>And</w:t>
      </w:r>
      <w:r>
        <w:t xml:space="preserve"> at least one </w:t>
      </w:r>
      <w:proofErr w:type="spellStart"/>
      <w:r>
        <w:t>CDAScg</w:t>
      </w:r>
      <w:proofErr w:type="spellEnd"/>
    </w:p>
    <w:p w14:paraId="3297D8D4" w14:textId="77777777" w:rsidR="00786D0F" w:rsidRDefault="00786D0F" w:rsidP="00786D0F">
      <w:r w:rsidRPr="00625D92">
        <w:rPr>
          <w:b/>
        </w:rPr>
        <w:t>And</w:t>
      </w:r>
      <w:r>
        <w:t xml:space="preserve"> all devices in room enable remote control</w:t>
      </w:r>
    </w:p>
    <w:bookmarkEnd w:id="125"/>
    <w:p w14:paraId="3B48D327" w14:textId="77777777" w:rsidR="00786D0F" w:rsidRPr="009874E7" w:rsidRDefault="00786D0F" w:rsidP="00786D0F"/>
    <w:p w14:paraId="73D9593B" w14:textId="29BC0329" w:rsidR="00786D0F" w:rsidRDefault="00625D92" w:rsidP="00625D92">
      <w:pPr>
        <w:pStyle w:val="Heading3"/>
        <w:numPr>
          <w:ilvl w:val="0"/>
          <w:numId w:val="0"/>
        </w:numPr>
        <w:ind w:left="720" w:hanging="720"/>
      </w:pPr>
      <w:bookmarkStart w:id="126" w:name="_Toc57392192"/>
      <w:r>
        <w:t>C.7.3</w:t>
      </w:r>
      <w:r>
        <w:tab/>
      </w:r>
      <w:r w:rsidR="00786D0F">
        <w:t>Scenario: RAM 6.1 - Caregiver adjusts alarm limit at their Mobile Device</w:t>
      </w:r>
      <w:bookmarkEnd w:id="126"/>
    </w:p>
    <w:p w14:paraId="74411302" w14:textId="77777777" w:rsidR="00786D0F" w:rsidRDefault="00786D0F" w:rsidP="00786D0F">
      <w:r w:rsidRPr="00F14C1C">
        <w:rPr>
          <w:b/>
          <w:bCs/>
        </w:rPr>
        <w:t>Given</w:t>
      </w:r>
      <w:r>
        <w:t xml:space="preserve"> alert event was detected by a medical device attached to the patient</w:t>
      </w:r>
    </w:p>
    <w:p w14:paraId="7F832730" w14:textId="77777777" w:rsidR="00786D0F" w:rsidRDefault="00786D0F" w:rsidP="00786D0F">
      <w:r w:rsidRPr="00981FA1">
        <w:rPr>
          <w:b/>
          <w:bCs/>
        </w:rPr>
        <w:t>And</w:t>
      </w:r>
      <w:r>
        <w:t xml:space="preserve"> remote alerting device is part of the </w:t>
      </w:r>
      <w:proofErr w:type="spellStart"/>
      <w:r>
        <w:t>CDAScg</w:t>
      </w:r>
      <w:proofErr w:type="spellEnd"/>
    </w:p>
    <w:p w14:paraId="65835931" w14:textId="77777777" w:rsidR="00786D0F" w:rsidRDefault="00786D0F" w:rsidP="00786D0F">
      <w:r w:rsidRPr="00F14C1C">
        <w:rPr>
          <w:b/>
          <w:bCs/>
        </w:rPr>
        <w:t>When</w:t>
      </w:r>
      <w:r>
        <w:t xml:space="preserve"> caregiver confirms the alert at a remote alerting device</w:t>
      </w:r>
    </w:p>
    <w:p w14:paraId="7B019745" w14:textId="77777777" w:rsidR="00786D0F" w:rsidRDefault="00786D0F" w:rsidP="00786D0F">
      <w:r>
        <w:rPr>
          <w:b/>
          <w:bCs/>
        </w:rPr>
        <w:t>And</w:t>
      </w:r>
      <w:r>
        <w:t xml:space="preserve"> </w:t>
      </w:r>
      <w:proofErr w:type="spellStart"/>
      <w:r>
        <w:t>CDAScg</w:t>
      </w:r>
      <w:proofErr w:type="spellEnd"/>
      <w:r>
        <w:t xml:space="preserve"> is accessible</w:t>
      </w:r>
    </w:p>
    <w:p w14:paraId="0715368B" w14:textId="77777777" w:rsidR="00786D0F" w:rsidRDefault="00786D0F" w:rsidP="00786D0F">
      <w:r w:rsidRPr="00F14C1C">
        <w:rPr>
          <w:b/>
          <w:bCs/>
        </w:rPr>
        <w:t>Then</w:t>
      </w:r>
      <w:r>
        <w:t xml:space="preserve"> the alert shall be shown as acknowledged at the medical device</w:t>
      </w:r>
    </w:p>
    <w:p w14:paraId="53DA2B5E" w14:textId="77777777" w:rsidR="00786D0F" w:rsidRPr="00F14C1C" w:rsidRDefault="00786D0F" w:rsidP="00786D0F">
      <w:r w:rsidRPr="00083FB1">
        <w:rPr>
          <w:b/>
          <w:bCs/>
        </w:rPr>
        <w:t>And</w:t>
      </w:r>
      <w:r>
        <w:t xml:space="preserve"> the audio alarm shall be disabled on the medical device</w:t>
      </w:r>
    </w:p>
    <w:p w14:paraId="73BE89D1" w14:textId="77777777" w:rsidR="00786D0F" w:rsidRDefault="00786D0F" w:rsidP="00786D0F">
      <w:r w:rsidRPr="00ED3D32">
        <w:rPr>
          <w:b/>
          <w:bCs/>
        </w:rPr>
        <w:t>And</w:t>
      </w:r>
      <w:r>
        <w:t xml:space="preserve"> the alert shall be shown as acknowledged on all accessible remote alerting devices</w:t>
      </w:r>
    </w:p>
    <w:p w14:paraId="6FB9FA81" w14:textId="77777777" w:rsidR="00786D0F" w:rsidRDefault="00786D0F" w:rsidP="00786D0F"/>
    <w:p w14:paraId="4CCC1023" w14:textId="039815F7" w:rsidR="00786D0F" w:rsidRDefault="00625D92" w:rsidP="00625D92">
      <w:pPr>
        <w:pStyle w:val="Heading3"/>
        <w:numPr>
          <w:ilvl w:val="0"/>
          <w:numId w:val="0"/>
        </w:numPr>
        <w:ind w:left="720" w:hanging="720"/>
      </w:pPr>
      <w:bookmarkStart w:id="127" w:name="_Toc57392193"/>
      <w:r>
        <w:lastRenderedPageBreak/>
        <w:t>C.7.4</w:t>
      </w:r>
      <w:r>
        <w:tab/>
      </w:r>
      <w:r w:rsidR="00786D0F">
        <w:t>Scenario: RAM 6.2 - Caregiver attempts to adjust alarm limit at their CDAScg mobile device but the respective CDAScg is not accessible</w:t>
      </w:r>
      <w:bookmarkEnd w:id="127"/>
    </w:p>
    <w:p w14:paraId="4B93F07F" w14:textId="77777777" w:rsidR="00786D0F" w:rsidRDefault="00786D0F" w:rsidP="00786D0F">
      <w:r w:rsidRPr="00F14C1C">
        <w:rPr>
          <w:b/>
          <w:bCs/>
        </w:rPr>
        <w:t>Given</w:t>
      </w:r>
      <w:r>
        <w:t xml:space="preserve"> alert event was detected by a medical device attached to the patient</w:t>
      </w:r>
    </w:p>
    <w:p w14:paraId="057E138E" w14:textId="77777777" w:rsidR="00786D0F" w:rsidRDefault="00786D0F" w:rsidP="00786D0F">
      <w:r w:rsidRPr="00981FA1">
        <w:rPr>
          <w:b/>
          <w:bCs/>
        </w:rPr>
        <w:t>And</w:t>
      </w:r>
      <w:r>
        <w:t xml:space="preserve"> remote alerting device is part of the DIS</w:t>
      </w:r>
    </w:p>
    <w:p w14:paraId="50C0D2C7" w14:textId="77777777" w:rsidR="00786D0F" w:rsidRDefault="00786D0F" w:rsidP="00786D0F">
      <w:r w:rsidRPr="00F14C1C">
        <w:rPr>
          <w:b/>
          <w:bCs/>
        </w:rPr>
        <w:t>When</w:t>
      </w:r>
      <w:r>
        <w:t xml:space="preserve"> caregiver confirms the alert at a remote alerting device</w:t>
      </w:r>
    </w:p>
    <w:p w14:paraId="1062EBDF" w14:textId="77777777" w:rsidR="00786D0F" w:rsidRDefault="00786D0F" w:rsidP="00786D0F">
      <w:r w:rsidRPr="00EA3417">
        <w:rPr>
          <w:b/>
          <w:bCs/>
        </w:rPr>
        <w:t>But</w:t>
      </w:r>
      <w:r>
        <w:t xml:space="preserve"> DAS is inaccessible</w:t>
      </w:r>
    </w:p>
    <w:p w14:paraId="3DFF79BE" w14:textId="77777777" w:rsidR="00786D0F" w:rsidRDefault="00786D0F" w:rsidP="00786D0F">
      <w:proofErr w:type="gramStart"/>
      <w:r w:rsidRPr="00F14C1C">
        <w:rPr>
          <w:b/>
          <w:bCs/>
        </w:rPr>
        <w:t>Then</w:t>
      </w:r>
      <w:r>
        <w:t xml:space="preserve"> ???</w:t>
      </w:r>
      <w:proofErr w:type="gramEnd"/>
    </w:p>
    <w:p w14:paraId="0CEE3C8D" w14:textId="77777777" w:rsidR="00786D0F" w:rsidRDefault="00786D0F" w:rsidP="00786D0F"/>
    <w:p w14:paraId="2A95AE7D" w14:textId="77777777" w:rsidR="00786D0F" w:rsidRDefault="00786D0F" w:rsidP="00786D0F"/>
    <w:p w14:paraId="4B53ACE7" w14:textId="26D756E2" w:rsidR="00786D0F" w:rsidRPr="00460E52" w:rsidRDefault="00625D92" w:rsidP="00625D92">
      <w:pPr>
        <w:pStyle w:val="Heading2"/>
        <w:numPr>
          <w:ilvl w:val="0"/>
          <w:numId w:val="0"/>
        </w:numPr>
        <w:ind w:left="576" w:hanging="576"/>
      </w:pPr>
      <w:bookmarkStart w:id="128" w:name="_Toc54724811"/>
      <w:bookmarkStart w:id="129" w:name="_Toc57195193"/>
      <w:bookmarkStart w:id="130" w:name="_Toc57392194"/>
      <w:r>
        <w:t>C.8</w:t>
      </w:r>
      <w:r>
        <w:tab/>
      </w:r>
      <w:r w:rsidR="00786D0F">
        <w:t xml:space="preserve">Feature: Use Case 7 - SDPi-A </w:t>
      </w:r>
      <w:r w:rsidR="00786D0F" w:rsidRPr="00460E52">
        <w:t>Smart Alerting</w:t>
      </w:r>
      <w:bookmarkEnd w:id="128"/>
      <w:r w:rsidR="00786D0F" w:rsidRPr="00460E52">
        <w:t xml:space="preserve"> System</w:t>
      </w:r>
      <w:r w:rsidR="00786D0F">
        <w:t xml:space="preserve"> - SAS</w:t>
      </w:r>
      <w:bookmarkEnd w:id="129"/>
      <w:bookmarkEnd w:id="130"/>
    </w:p>
    <w:p w14:paraId="641CFC4C" w14:textId="77777777" w:rsidR="00786D0F" w:rsidRPr="004973DA" w:rsidRDefault="00786D0F" w:rsidP="00786D0F"/>
    <w:p w14:paraId="4707DC68" w14:textId="38BA679F" w:rsidR="00786D0F" w:rsidRDefault="00625D92" w:rsidP="00625D92">
      <w:pPr>
        <w:pStyle w:val="Heading3"/>
        <w:numPr>
          <w:ilvl w:val="0"/>
          <w:numId w:val="0"/>
        </w:numPr>
      </w:pPr>
      <w:bookmarkStart w:id="131" w:name="_Toc54724812"/>
      <w:bookmarkStart w:id="132" w:name="_Toc57195194"/>
      <w:bookmarkStart w:id="133" w:name="_Toc57392195"/>
      <w:r>
        <w:t>C.8.1</w:t>
      </w:r>
      <w:r>
        <w:tab/>
      </w:r>
      <w:r w:rsidR="00786D0F">
        <w:t>Narrative:</w:t>
      </w:r>
      <w:bookmarkEnd w:id="131"/>
      <w:bookmarkEnd w:id="132"/>
      <w:bookmarkEnd w:id="133"/>
    </w:p>
    <w:p w14:paraId="139F51BC" w14:textId="77777777" w:rsidR="00786D0F" w:rsidRDefault="00786D0F" w:rsidP="00786D0F">
      <w:r>
        <w:t xml:space="preserve">Ben is an ICU nurse. Suddenly, he gets a “Check Ventilation Hose!” alert for one of the patients he is responsible for. In addition, the alert suggests possible </w:t>
      </w:r>
      <w:r w:rsidRPr="00A0341D">
        <w:t xml:space="preserve">root causes to the caregiver (i.e. obstruction (sputum/kinked </w:t>
      </w:r>
      <w:r>
        <w:t>hose</w:t>
      </w:r>
      <w:r w:rsidRPr="00A0341D">
        <w:t>)</w:t>
      </w:r>
      <w:r>
        <w:t>)</w:t>
      </w:r>
      <w:r w:rsidRPr="00A0341D">
        <w:t xml:space="preserve">. </w:t>
      </w:r>
      <w:r>
        <w:t xml:space="preserve"> </w:t>
      </w:r>
      <w:r w:rsidRPr="00A0341D">
        <w:t xml:space="preserve">This leads to </w:t>
      </w:r>
      <w:r>
        <w:t xml:space="preserve">a </w:t>
      </w:r>
      <w:r w:rsidRPr="00A0341D">
        <w:t>quicker, more adequate intervention.</w:t>
      </w:r>
    </w:p>
    <w:p w14:paraId="620F4581" w14:textId="77777777" w:rsidR="00786D0F" w:rsidRDefault="00786D0F" w:rsidP="00786D0F"/>
    <w:p w14:paraId="7EEA4625" w14:textId="77777777" w:rsidR="00786D0F" w:rsidRDefault="00786D0F" w:rsidP="00786D0F">
      <w:r>
        <w:t xml:space="preserve">The alert was generated by a smart alerting system that collects all the data from the point-of-care devices such as vital signs, alerts, settings, waves, etc., and combines them to create more actionable information for the care giver to </w:t>
      </w:r>
      <w:r w:rsidRPr="00A0341D">
        <w:t>guide care, intervention and treatment</w:t>
      </w:r>
      <w:r>
        <w:t>.  In the example above, a</w:t>
      </w:r>
      <w:r w:rsidRPr="00A0341D">
        <w:t>n algorithm combines</w:t>
      </w:r>
      <w:r>
        <w:t xml:space="preserve"> a</w:t>
      </w:r>
      <w:r w:rsidRPr="00A0341D">
        <w:t xml:space="preserve"> </w:t>
      </w:r>
      <w:r>
        <w:t>“L</w:t>
      </w:r>
      <w:r w:rsidRPr="00A0341D">
        <w:t>ow SPO2</w:t>
      </w:r>
      <w:r>
        <w:t>”</w:t>
      </w:r>
      <w:r w:rsidRPr="00A0341D">
        <w:t xml:space="preserve"> alarm from the </w:t>
      </w:r>
      <w:r>
        <w:t>p</w:t>
      </w:r>
      <w:r w:rsidRPr="00A0341D">
        <w:t xml:space="preserve">atient </w:t>
      </w:r>
      <w:r>
        <w:t>m</w:t>
      </w:r>
      <w:r w:rsidRPr="00A0341D">
        <w:t xml:space="preserve">onitor and a </w:t>
      </w:r>
      <w:r>
        <w:t>“</w:t>
      </w:r>
      <w:r w:rsidRPr="00A0341D">
        <w:t>Peak Pressure</w:t>
      </w:r>
      <w:r>
        <w:t>”</w:t>
      </w:r>
      <w:r w:rsidRPr="00A0341D">
        <w:t xml:space="preserve"> </w:t>
      </w:r>
      <w:r>
        <w:t>a</w:t>
      </w:r>
      <w:r w:rsidRPr="00A0341D">
        <w:t xml:space="preserve">larm and </w:t>
      </w:r>
      <w:r>
        <w:t>“</w:t>
      </w:r>
      <w:r w:rsidRPr="00A0341D">
        <w:t>Minute Volume low</w:t>
      </w:r>
      <w:r>
        <w:t>”</w:t>
      </w:r>
      <w:r w:rsidRPr="00A0341D">
        <w:t xml:space="preserve"> alarm from the ventilator</w:t>
      </w:r>
      <w:r>
        <w:t xml:space="preserve"> into one alarm superseding the individual alarms.</w:t>
      </w:r>
    </w:p>
    <w:p w14:paraId="7C91E2F0" w14:textId="77777777" w:rsidR="00786D0F" w:rsidRDefault="00786D0F" w:rsidP="00786D0F"/>
    <w:p w14:paraId="03BC07CE" w14:textId="77777777" w:rsidR="00786D0F" w:rsidRDefault="00786D0F" w:rsidP="00786D0F">
      <w:r>
        <w:t>The original alerts generated by the patient monitor and the ventilator are shown at the devices but the audio alarm is enabled or disabled on both devices dependent on other rules such as configuration or presence of caregiver in patient room.</w:t>
      </w:r>
    </w:p>
    <w:p w14:paraId="5F840BA1" w14:textId="77777777" w:rsidR="00786D0F" w:rsidRDefault="00786D0F" w:rsidP="00786D0F"/>
    <w:p w14:paraId="67BEF641" w14:textId="77777777" w:rsidR="00786D0F" w:rsidRDefault="00786D0F" w:rsidP="00786D0F">
      <w:r>
        <w:t xml:space="preserve">Note that the smart alerting system is seen as a separate entity independent of an </w:t>
      </w:r>
      <w:proofErr w:type="spellStart"/>
      <w:r>
        <w:t>xDxSxx</w:t>
      </w:r>
      <w:proofErr w:type="spellEnd"/>
      <w:r>
        <w:t xml:space="preserve"> in this Feature. However, a combination of a </w:t>
      </w:r>
      <w:proofErr w:type="spellStart"/>
      <w:r>
        <w:t>xDxSxx</w:t>
      </w:r>
      <w:proofErr w:type="spellEnd"/>
      <w:r>
        <w:t xml:space="preserve"> with a smart alerting system is a typical configuration.</w:t>
      </w:r>
    </w:p>
    <w:p w14:paraId="23FA027E" w14:textId="77777777" w:rsidR="00786D0F" w:rsidRDefault="00786D0F" w:rsidP="00786D0F"/>
    <w:p w14:paraId="493E5E4F" w14:textId="77777777" w:rsidR="00786D0F" w:rsidRDefault="00786D0F" w:rsidP="00786D0F">
      <w:r>
        <w:rPr>
          <w:noProof/>
        </w:rPr>
        <w:lastRenderedPageBreak/>
        <w:drawing>
          <wp:inline distT="0" distB="0" distL="0" distR="0" wp14:anchorId="5FE20C14" wp14:editId="7DF657B8">
            <wp:extent cx="3732402" cy="381238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S Use Case.jpeg"/>
                    <pic:cNvPicPr/>
                  </pic:nvPicPr>
                  <pic:blipFill>
                    <a:blip r:embed="rId28">
                      <a:extLst>
                        <a:ext uri="{28A0092B-C50C-407E-A947-70E740481C1C}">
                          <a14:useLocalDpi xmlns:a14="http://schemas.microsoft.com/office/drawing/2010/main" val="0"/>
                        </a:ext>
                      </a:extLst>
                    </a:blip>
                    <a:stretch>
                      <a:fillRect/>
                    </a:stretch>
                  </pic:blipFill>
                  <pic:spPr>
                    <a:xfrm>
                      <a:off x="0" y="0"/>
                      <a:ext cx="3742070" cy="3822257"/>
                    </a:xfrm>
                    <a:prstGeom prst="rect">
                      <a:avLst/>
                    </a:prstGeom>
                  </pic:spPr>
                </pic:pic>
              </a:graphicData>
            </a:graphic>
          </wp:inline>
        </w:drawing>
      </w:r>
    </w:p>
    <w:p w14:paraId="78B4E1ED" w14:textId="77777777" w:rsidR="00786D0F" w:rsidRDefault="00786D0F" w:rsidP="00786D0F"/>
    <w:p w14:paraId="4E4C2A26" w14:textId="77777777" w:rsidR="00786D0F" w:rsidRDefault="00786D0F" w:rsidP="00786D0F"/>
    <w:p w14:paraId="5AF9C0C1" w14:textId="260BBC9F" w:rsidR="00786D0F" w:rsidRPr="00356E72" w:rsidRDefault="00625D92" w:rsidP="00625D92">
      <w:pPr>
        <w:pStyle w:val="Heading3"/>
        <w:numPr>
          <w:ilvl w:val="0"/>
          <w:numId w:val="0"/>
        </w:numPr>
        <w:ind w:left="720" w:hanging="720"/>
      </w:pPr>
      <w:bookmarkStart w:id="134" w:name="_Toc57195195"/>
      <w:bookmarkStart w:id="135" w:name="_Toc57392196"/>
      <w:r>
        <w:t>C.8.2</w:t>
      </w:r>
      <w:r>
        <w:tab/>
      </w:r>
      <w:r w:rsidR="00786D0F">
        <w:t xml:space="preserve">Background: </w:t>
      </w:r>
      <w:r w:rsidR="00786D0F" w:rsidRPr="00356E72">
        <w:t>Technical Pre-Conditions</w:t>
      </w:r>
      <w:bookmarkEnd w:id="134"/>
      <w:bookmarkEnd w:id="135"/>
    </w:p>
    <w:p w14:paraId="3A649ADC" w14:textId="77777777" w:rsidR="00786D0F" w:rsidRPr="00356E72" w:rsidRDefault="00786D0F" w:rsidP="00786D0F">
      <w:r w:rsidRPr="00B52CA5">
        <w:rPr>
          <w:b/>
          <w:bCs/>
        </w:rPr>
        <w:t>Given</w:t>
      </w:r>
      <w:r>
        <w:t xml:space="preserve"> b</w:t>
      </w:r>
      <w:r w:rsidRPr="00356E72">
        <w:t>edside devices are SDC compliant</w:t>
      </w:r>
    </w:p>
    <w:p w14:paraId="4095AF3B" w14:textId="77777777" w:rsidR="00786D0F" w:rsidRDefault="00786D0F" w:rsidP="00786D0F">
      <w:r w:rsidRPr="00B52CA5">
        <w:rPr>
          <w:b/>
          <w:bCs/>
        </w:rPr>
        <w:t>And</w:t>
      </w:r>
      <w:r>
        <w:t xml:space="preserve"> a single smart alert system (SAS) </w:t>
      </w:r>
      <w:r w:rsidRPr="00356E72">
        <w:t>that is SDC compliant</w:t>
      </w:r>
    </w:p>
    <w:p w14:paraId="497044F2" w14:textId="77777777" w:rsidR="00786D0F" w:rsidRDefault="00786D0F" w:rsidP="00786D0F">
      <w:r w:rsidRPr="00E65285">
        <w:rPr>
          <w:b/>
          <w:bCs/>
        </w:rPr>
        <w:t>And</w:t>
      </w:r>
      <w:r>
        <w:t xml:space="preserve"> the SAS is a component with no visual or audible alert output </w:t>
      </w:r>
    </w:p>
    <w:p w14:paraId="7311E1EF" w14:textId="77777777" w:rsidR="00786D0F" w:rsidRPr="00356E72" w:rsidRDefault="00786D0F" w:rsidP="00786D0F">
      <w:r w:rsidRPr="00B52CA5">
        <w:rPr>
          <w:b/>
          <w:bCs/>
        </w:rPr>
        <w:t>And</w:t>
      </w:r>
      <w:r>
        <w:t xml:space="preserve"> an </w:t>
      </w:r>
      <w:proofErr w:type="spellStart"/>
      <w:r>
        <w:t>xDASmp</w:t>
      </w:r>
      <w:proofErr w:type="spellEnd"/>
      <w:r>
        <w:t xml:space="preserve"> and/or </w:t>
      </w:r>
      <w:proofErr w:type="spellStart"/>
      <w:r>
        <w:t>xDAScg</w:t>
      </w:r>
      <w:proofErr w:type="spellEnd"/>
      <w:r>
        <w:t xml:space="preserve"> that is SDC </w:t>
      </w:r>
      <w:commentRangeStart w:id="136"/>
      <w:r>
        <w:t>compliant</w:t>
      </w:r>
      <w:commentRangeEnd w:id="136"/>
      <w:r>
        <w:rPr>
          <w:rStyle w:val="CommentReference"/>
        </w:rPr>
        <w:commentReference w:id="136"/>
      </w:r>
    </w:p>
    <w:p w14:paraId="10158EDB" w14:textId="77777777" w:rsidR="00786D0F" w:rsidRDefault="00786D0F" w:rsidP="00786D0F"/>
    <w:p w14:paraId="261612F2" w14:textId="2623EE9E" w:rsidR="00786D0F" w:rsidRDefault="00625D92" w:rsidP="00625D92">
      <w:pPr>
        <w:pStyle w:val="Heading3"/>
        <w:numPr>
          <w:ilvl w:val="0"/>
          <w:numId w:val="0"/>
        </w:numPr>
        <w:ind w:left="720" w:hanging="720"/>
      </w:pPr>
      <w:bookmarkStart w:id="137" w:name="_Toc57392197"/>
      <w:bookmarkStart w:id="138" w:name="_Toc54724813"/>
      <w:r>
        <w:t>C.8.3</w:t>
      </w:r>
      <w:r>
        <w:tab/>
      </w:r>
      <w:commentRangeStart w:id="139"/>
      <w:r w:rsidR="00786D0F">
        <w:t xml:space="preserve">Scenario Outline: </w:t>
      </w:r>
      <w:commentRangeEnd w:id="139"/>
      <w:r w:rsidR="003E757D">
        <w:rPr>
          <w:rStyle w:val="CommentReference"/>
          <w:rFonts w:ascii="Times New Roman" w:hAnsi="Times New Roman"/>
          <w:b w:val="0"/>
          <w:noProof w:val="0"/>
          <w:kern w:val="0"/>
        </w:rPr>
        <w:commentReference w:id="139"/>
      </w:r>
      <w:r w:rsidR="00786D0F">
        <w:t xml:space="preserve">SAS 7.1 - Local device generates alerts, Smart Alerting System is accessible, and </w:t>
      </w:r>
      <w:r w:rsidR="00786D0F" w:rsidRPr="00B52CA5">
        <w:t>xDASmp and/or xDAScg</w:t>
      </w:r>
      <w:r w:rsidR="00786D0F">
        <w:t xml:space="preserve"> is accessible</w:t>
      </w:r>
      <w:bookmarkEnd w:id="137"/>
    </w:p>
    <w:p w14:paraId="37E187E9" w14:textId="77777777" w:rsidR="00786D0F" w:rsidRPr="00311749" w:rsidRDefault="00786D0F" w:rsidP="00786D0F">
      <w:r w:rsidRPr="00311749">
        <w:rPr>
          <w:b/>
          <w:bCs/>
        </w:rPr>
        <w:t>Given</w:t>
      </w:r>
      <w:r w:rsidRPr="00311749">
        <w:t xml:space="preserve"> </w:t>
      </w:r>
      <w:r>
        <w:t>local device audio alarm state was set to &lt;state&gt;</w:t>
      </w:r>
    </w:p>
    <w:p w14:paraId="6227BFBF" w14:textId="77777777" w:rsidR="00786D0F" w:rsidRDefault="00786D0F" w:rsidP="00786D0F">
      <w:r w:rsidRPr="00F14C1C">
        <w:rPr>
          <w:b/>
          <w:bCs/>
        </w:rPr>
        <w:t>When</w:t>
      </w:r>
      <w:r>
        <w:t xml:space="preserve"> there is an alert event on one or more medical devices in the patient room</w:t>
      </w:r>
    </w:p>
    <w:p w14:paraId="29F3F4E1" w14:textId="77777777" w:rsidR="00786D0F" w:rsidRDefault="00786D0F" w:rsidP="00786D0F">
      <w:r w:rsidRPr="00A80254">
        <w:rPr>
          <w:b/>
          <w:bCs/>
        </w:rPr>
        <w:t>And</w:t>
      </w:r>
      <w:r>
        <w:rPr>
          <w:b/>
          <w:bCs/>
        </w:rPr>
        <w:t xml:space="preserve"> </w:t>
      </w:r>
      <w:r>
        <w:t>smart alerting system is accessible</w:t>
      </w:r>
    </w:p>
    <w:p w14:paraId="0F062432" w14:textId="77777777" w:rsidR="00786D0F" w:rsidRPr="00A80254" w:rsidRDefault="00786D0F" w:rsidP="00786D0F">
      <w:r w:rsidRPr="00B52CA5">
        <w:rPr>
          <w:b/>
          <w:bCs/>
        </w:rPr>
        <w:t>And</w:t>
      </w:r>
      <w:r>
        <w:t xml:space="preserve"> </w:t>
      </w:r>
      <w:proofErr w:type="spellStart"/>
      <w:r w:rsidRPr="004672AF">
        <w:t>xDASmp</w:t>
      </w:r>
      <w:proofErr w:type="spellEnd"/>
      <w:r w:rsidRPr="004672AF">
        <w:t xml:space="preserve"> and/or </w:t>
      </w:r>
      <w:proofErr w:type="spellStart"/>
      <w:r w:rsidRPr="004672AF">
        <w:t>xDAScg</w:t>
      </w:r>
      <w:proofErr w:type="spellEnd"/>
      <w:r>
        <w:t xml:space="preserve"> is accessible</w:t>
      </w:r>
    </w:p>
    <w:p w14:paraId="79A75E70" w14:textId="77777777" w:rsidR="00786D0F" w:rsidRDefault="00786D0F" w:rsidP="00786D0F">
      <w:r w:rsidRPr="00F14C1C">
        <w:rPr>
          <w:b/>
          <w:bCs/>
        </w:rPr>
        <w:t>Then</w:t>
      </w:r>
      <w:r>
        <w:t xml:space="preserve"> the alerts on the medical devices in the patient room shall be delegated to the SAS</w:t>
      </w:r>
    </w:p>
    <w:p w14:paraId="24DEEB72" w14:textId="77777777" w:rsidR="00786D0F" w:rsidRDefault="00786D0F" w:rsidP="00786D0F">
      <w:r w:rsidRPr="0045760D">
        <w:rPr>
          <w:b/>
          <w:bCs/>
        </w:rPr>
        <w:lastRenderedPageBreak/>
        <w:t>And</w:t>
      </w:r>
      <w:r>
        <w:t xml:space="preserve"> active device alert events shall be shown on the medical devices locally</w:t>
      </w:r>
    </w:p>
    <w:p w14:paraId="16FB3887" w14:textId="77777777" w:rsidR="00786D0F" w:rsidRDefault="00786D0F" w:rsidP="00786D0F">
      <w:r>
        <w:rPr>
          <w:b/>
          <w:bCs/>
        </w:rPr>
        <w:t>And</w:t>
      </w:r>
      <w:r>
        <w:t xml:space="preserve"> the audio alarm shall be &lt;action&gt; on all medical devices in the patient room</w:t>
      </w:r>
    </w:p>
    <w:p w14:paraId="3EB44ACA" w14:textId="77777777" w:rsidR="00786D0F" w:rsidRDefault="00786D0F" w:rsidP="00786D0F">
      <w:r w:rsidRPr="00B52CA5">
        <w:rPr>
          <w:b/>
          <w:bCs/>
        </w:rPr>
        <w:t>And</w:t>
      </w:r>
      <w:r>
        <w:t xml:space="preserve"> smart alerts from the SAS shall be delegated to the </w:t>
      </w:r>
      <w:proofErr w:type="spellStart"/>
      <w:r w:rsidRPr="004672AF">
        <w:t>xDASmp</w:t>
      </w:r>
      <w:proofErr w:type="spellEnd"/>
      <w:r w:rsidRPr="004672AF">
        <w:t xml:space="preserve"> and/or </w:t>
      </w:r>
      <w:proofErr w:type="spellStart"/>
      <w:r w:rsidRPr="004672AF">
        <w:t>xDAScg</w:t>
      </w:r>
      <w:proofErr w:type="spellEnd"/>
    </w:p>
    <w:p w14:paraId="25A6069E" w14:textId="77777777" w:rsidR="00786D0F" w:rsidRDefault="00786D0F" w:rsidP="00786D0F"/>
    <w:p w14:paraId="6D58B011" w14:textId="77777777" w:rsidR="00786D0F" w:rsidRDefault="00786D0F" w:rsidP="00786D0F">
      <w:r>
        <w:t>Examples:</w:t>
      </w:r>
    </w:p>
    <w:p w14:paraId="7E675FC1" w14:textId="77777777" w:rsidR="00786D0F" w:rsidRDefault="00786D0F" w:rsidP="00786D0F">
      <w:r>
        <w:tab/>
        <w:t>| state</w:t>
      </w:r>
      <w:r>
        <w:tab/>
      </w:r>
      <w:r>
        <w:tab/>
        <w:t xml:space="preserve">| action </w:t>
      </w:r>
      <w:r>
        <w:tab/>
        <w:t>|</w:t>
      </w:r>
    </w:p>
    <w:p w14:paraId="5ED15863" w14:textId="77777777" w:rsidR="00786D0F" w:rsidRDefault="00786D0F" w:rsidP="00786D0F">
      <w:r>
        <w:tab/>
        <w:t>| disabled</w:t>
      </w:r>
      <w:r>
        <w:tab/>
        <w:t xml:space="preserve">| disabled </w:t>
      </w:r>
      <w:r>
        <w:tab/>
        <w:t>|</w:t>
      </w:r>
    </w:p>
    <w:p w14:paraId="2038AFC0" w14:textId="77777777" w:rsidR="00786D0F" w:rsidRDefault="00786D0F" w:rsidP="00786D0F">
      <w:r>
        <w:tab/>
        <w:t>| enabled</w:t>
      </w:r>
      <w:r>
        <w:tab/>
        <w:t>| enabled</w:t>
      </w:r>
      <w:r>
        <w:tab/>
        <w:t>|</w:t>
      </w:r>
    </w:p>
    <w:p w14:paraId="39BB0DCD" w14:textId="77777777" w:rsidR="00786D0F" w:rsidRDefault="00786D0F" w:rsidP="00786D0F"/>
    <w:p w14:paraId="580D3C06" w14:textId="3D446830" w:rsidR="00786D0F" w:rsidRDefault="00625D92" w:rsidP="00625D92">
      <w:pPr>
        <w:pStyle w:val="Heading3"/>
        <w:numPr>
          <w:ilvl w:val="0"/>
          <w:numId w:val="0"/>
        </w:numPr>
        <w:ind w:left="720" w:hanging="720"/>
      </w:pPr>
      <w:bookmarkStart w:id="140" w:name="_Toc57392198"/>
      <w:r>
        <w:t>C.8.3</w:t>
      </w:r>
      <w:r>
        <w:tab/>
      </w:r>
      <w:r w:rsidR="00786D0F">
        <w:t xml:space="preserve">Scenario Outline: SAS 7.2 - Local device generates alerts, Smart Alerting System is inaccessible, and </w:t>
      </w:r>
      <w:r w:rsidR="00786D0F" w:rsidRPr="00E65285">
        <w:t>xDASmp and/or xDAScg</w:t>
      </w:r>
      <w:r w:rsidR="00786D0F">
        <w:t xml:space="preserve"> is accessible</w:t>
      </w:r>
      <w:bookmarkEnd w:id="140"/>
    </w:p>
    <w:p w14:paraId="0EC4A81F" w14:textId="77777777" w:rsidR="00786D0F" w:rsidRPr="00311749" w:rsidRDefault="00786D0F" w:rsidP="00786D0F">
      <w:r w:rsidRPr="00311749">
        <w:rPr>
          <w:b/>
          <w:bCs/>
        </w:rPr>
        <w:t>Given</w:t>
      </w:r>
      <w:r w:rsidRPr="00311749">
        <w:t xml:space="preserve"> </w:t>
      </w:r>
      <w:r>
        <w:t>local device audio alarm state was set to &lt;state&gt;</w:t>
      </w:r>
    </w:p>
    <w:p w14:paraId="29725CFE" w14:textId="77777777" w:rsidR="00786D0F" w:rsidRDefault="00786D0F" w:rsidP="00786D0F">
      <w:r w:rsidRPr="00F14C1C">
        <w:rPr>
          <w:b/>
          <w:bCs/>
        </w:rPr>
        <w:t>When</w:t>
      </w:r>
      <w:r>
        <w:t xml:space="preserve"> there is an alert event on one or more medical devices in the patient room</w:t>
      </w:r>
    </w:p>
    <w:p w14:paraId="23664ACD" w14:textId="77777777" w:rsidR="00786D0F" w:rsidRDefault="00786D0F" w:rsidP="00786D0F">
      <w:r w:rsidRPr="00A80254">
        <w:rPr>
          <w:b/>
          <w:bCs/>
        </w:rPr>
        <w:t>And</w:t>
      </w:r>
      <w:r>
        <w:rPr>
          <w:b/>
          <w:bCs/>
        </w:rPr>
        <w:t xml:space="preserve"> </w:t>
      </w:r>
      <w:r>
        <w:t>smart alerting system is inaccessible</w:t>
      </w:r>
    </w:p>
    <w:p w14:paraId="26505BBD" w14:textId="77777777" w:rsidR="00786D0F" w:rsidRPr="00A80254" w:rsidRDefault="00786D0F" w:rsidP="00786D0F">
      <w:r w:rsidRPr="00E65285">
        <w:rPr>
          <w:b/>
          <w:bCs/>
        </w:rPr>
        <w:t>And</w:t>
      </w:r>
      <w:r>
        <w:t xml:space="preserve"> </w:t>
      </w:r>
      <w:proofErr w:type="spellStart"/>
      <w:r w:rsidRPr="004672AF">
        <w:t>xDASmp</w:t>
      </w:r>
      <w:proofErr w:type="spellEnd"/>
      <w:r w:rsidRPr="004672AF">
        <w:t xml:space="preserve"> and/or </w:t>
      </w:r>
      <w:proofErr w:type="spellStart"/>
      <w:r w:rsidRPr="004672AF">
        <w:t>xDAScg</w:t>
      </w:r>
      <w:proofErr w:type="spellEnd"/>
      <w:r>
        <w:t xml:space="preserve"> is accessible</w:t>
      </w:r>
    </w:p>
    <w:p w14:paraId="73DC1D26" w14:textId="77777777" w:rsidR="00786D0F" w:rsidRDefault="00786D0F" w:rsidP="00786D0F">
      <w:r w:rsidRPr="00F14C1C">
        <w:rPr>
          <w:b/>
          <w:bCs/>
        </w:rPr>
        <w:t>Then</w:t>
      </w:r>
      <w:r>
        <w:t xml:space="preserve"> the alerts on the medical devices in the patient room shall be delegated to the </w:t>
      </w:r>
      <w:proofErr w:type="spellStart"/>
      <w:r w:rsidRPr="004672AF">
        <w:t>xDASmp</w:t>
      </w:r>
      <w:proofErr w:type="spellEnd"/>
      <w:r w:rsidRPr="004672AF">
        <w:t xml:space="preserve"> and/or </w:t>
      </w:r>
      <w:proofErr w:type="spellStart"/>
      <w:r w:rsidRPr="004672AF">
        <w:t>xDAScg</w:t>
      </w:r>
      <w:proofErr w:type="spellEnd"/>
    </w:p>
    <w:p w14:paraId="5E57438C" w14:textId="77777777" w:rsidR="00786D0F" w:rsidRDefault="00786D0F" w:rsidP="00786D0F">
      <w:r w:rsidRPr="0045760D">
        <w:rPr>
          <w:b/>
          <w:bCs/>
        </w:rPr>
        <w:t>And</w:t>
      </w:r>
      <w:r>
        <w:t xml:space="preserve"> active device alert events shall be shown on the medical devices locally</w:t>
      </w:r>
    </w:p>
    <w:p w14:paraId="54C73EBB" w14:textId="77777777" w:rsidR="00786D0F" w:rsidRDefault="00786D0F" w:rsidP="00786D0F">
      <w:r>
        <w:rPr>
          <w:b/>
          <w:bCs/>
        </w:rPr>
        <w:t>And</w:t>
      </w:r>
      <w:r>
        <w:t xml:space="preserve"> the audio alarm shall be &lt;action&gt; on all medical devices in the patient room</w:t>
      </w:r>
    </w:p>
    <w:p w14:paraId="7ABE62D9" w14:textId="77777777" w:rsidR="00786D0F" w:rsidRDefault="00786D0F" w:rsidP="00786D0F"/>
    <w:p w14:paraId="74E313A4" w14:textId="77777777" w:rsidR="00786D0F" w:rsidRDefault="00786D0F" w:rsidP="00786D0F">
      <w:r>
        <w:t>Examples:</w:t>
      </w:r>
    </w:p>
    <w:p w14:paraId="467581AC" w14:textId="77777777" w:rsidR="00786D0F" w:rsidRDefault="00786D0F" w:rsidP="00786D0F">
      <w:r>
        <w:tab/>
        <w:t>| state</w:t>
      </w:r>
      <w:r>
        <w:tab/>
      </w:r>
      <w:r>
        <w:tab/>
        <w:t xml:space="preserve">| action </w:t>
      </w:r>
      <w:r>
        <w:tab/>
        <w:t>|</w:t>
      </w:r>
    </w:p>
    <w:p w14:paraId="24FC9082" w14:textId="77777777" w:rsidR="00786D0F" w:rsidRDefault="00786D0F" w:rsidP="00786D0F">
      <w:r>
        <w:tab/>
        <w:t>| disabled</w:t>
      </w:r>
      <w:r>
        <w:tab/>
        <w:t xml:space="preserve">| disabled </w:t>
      </w:r>
      <w:r>
        <w:tab/>
        <w:t>|</w:t>
      </w:r>
    </w:p>
    <w:p w14:paraId="084089B8" w14:textId="77777777" w:rsidR="00786D0F" w:rsidRDefault="00786D0F" w:rsidP="00786D0F">
      <w:r>
        <w:tab/>
        <w:t>| enabled</w:t>
      </w:r>
      <w:r>
        <w:tab/>
        <w:t>| enabled</w:t>
      </w:r>
      <w:r>
        <w:tab/>
        <w:t>|</w:t>
      </w:r>
    </w:p>
    <w:p w14:paraId="2EF01E0E" w14:textId="77777777" w:rsidR="00786D0F" w:rsidRDefault="00786D0F" w:rsidP="00786D0F"/>
    <w:p w14:paraId="2ED1D6E5" w14:textId="42EC57DD" w:rsidR="00786D0F" w:rsidRDefault="00625D92" w:rsidP="00625D92">
      <w:pPr>
        <w:pStyle w:val="Heading3"/>
        <w:numPr>
          <w:ilvl w:val="0"/>
          <w:numId w:val="0"/>
        </w:numPr>
        <w:ind w:left="720" w:hanging="720"/>
      </w:pPr>
      <w:bookmarkStart w:id="141" w:name="_Toc57392199"/>
      <w:r>
        <w:t>C.8.4</w:t>
      </w:r>
      <w:r>
        <w:tab/>
      </w:r>
      <w:r w:rsidR="00786D0F">
        <w:t xml:space="preserve">Scenario: SAS 7.3 - Local device generates alerts, and </w:t>
      </w:r>
      <w:r w:rsidR="00786D0F" w:rsidRPr="00E65285">
        <w:t>xDASmp and/or xDAScg</w:t>
      </w:r>
      <w:r w:rsidR="00786D0F">
        <w:t xml:space="preserve"> is inaccessible</w:t>
      </w:r>
      <w:bookmarkEnd w:id="141"/>
    </w:p>
    <w:p w14:paraId="432DDCE4" w14:textId="77777777" w:rsidR="00786D0F" w:rsidRDefault="00786D0F" w:rsidP="00786D0F">
      <w:r w:rsidRPr="00F14C1C">
        <w:rPr>
          <w:b/>
          <w:bCs/>
        </w:rPr>
        <w:t>When</w:t>
      </w:r>
      <w:r>
        <w:t xml:space="preserve"> there is an alert event on one or more medical devices in the patient room</w:t>
      </w:r>
    </w:p>
    <w:p w14:paraId="517FFE87" w14:textId="77777777" w:rsidR="00786D0F" w:rsidRPr="00A80254" w:rsidRDefault="00786D0F" w:rsidP="00786D0F">
      <w:r w:rsidRPr="00E65285">
        <w:rPr>
          <w:b/>
          <w:bCs/>
        </w:rPr>
        <w:t>And</w:t>
      </w:r>
      <w:r>
        <w:t xml:space="preserve"> </w:t>
      </w:r>
      <w:proofErr w:type="spellStart"/>
      <w:r w:rsidRPr="004672AF">
        <w:t>xDASmp</w:t>
      </w:r>
      <w:proofErr w:type="spellEnd"/>
      <w:r w:rsidRPr="004672AF">
        <w:t xml:space="preserve"> and/or </w:t>
      </w:r>
      <w:proofErr w:type="spellStart"/>
      <w:r w:rsidRPr="004672AF">
        <w:t>xDAScg</w:t>
      </w:r>
      <w:proofErr w:type="spellEnd"/>
      <w:r>
        <w:t xml:space="preserve"> is inaccessible</w:t>
      </w:r>
    </w:p>
    <w:p w14:paraId="365469DE" w14:textId="77777777" w:rsidR="00786D0F" w:rsidRDefault="00786D0F" w:rsidP="00786D0F">
      <w:r w:rsidRPr="00F14C1C">
        <w:rPr>
          <w:b/>
          <w:bCs/>
        </w:rPr>
        <w:t>Then</w:t>
      </w:r>
      <w:r>
        <w:t xml:space="preserve"> active device alert events shall be shown on the medical devices locally</w:t>
      </w:r>
    </w:p>
    <w:p w14:paraId="5F6E47E8" w14:textId="77777777" w:rsidR="00786D0F" w:rsidRPr="000C3694" w:rsidRDefault="00786D0F" w:rsidP="00786D0F">
      <w:r>
        <w:rPr>
          <w:b/>
          <w:bCs/>
        </w:rPr>
        <w:t>And</w:t>
      </w:r>
      <w:r>
        <w:t xml:space="preserve"> the audio alarm shall be enabled on all medical devices in the patient room</w:t>
      </w:r>
    </w:p>
    <w:p w14:paraId="24C97C74" w14:textId="77777777" w:rsidR="00786D0F" w:rsidRDefault="00786D0F" w:rsidP="00786D0F"/>
    <w:p w14:paraId="60B83A91" w14:textId="5E69E095" w:rsidR="00786D0F" w:rsidRPr="00C15C93" w:rsidRDefault="00625D92" w:rsidP="00625D92">
      <w:pPr>
        <w:pStyle w:val="Heading3"/>
        <w:numPr>
          <w:ilvl w:val="0"/>
          <w:numId w:val="0"/>
        </w:numPr>
        <w:ind w:left="720" w:hanging="720"/>
      </w:pPr>
      <w:bookmarkStart w:id="142" w:name="_Toc57392200"/>
      <w:r>
        <w:t>C.8.5</w:t>
      </w:r>
      <w:r>
        <w:tab/>
      </w:r>
      <w:r w:rsidR="00786D0F">
        <w:t>Scenario: SAS 7.4 -Smart Alerting generates an alert and an xDASxx is accessible</w:t>
      </w:r>
      <w:bookmarkEnd w:id="142"/>
    </w:p>
    <w:p w14:paraId="16ABB102" w14:textId="77777777" w:rsidR="00786D0F" w:rsidRPr="00B82BB2" w:rsidRDefault="00786D0F" w:rsidP="00786D0F">
      <w:pPr>
        <w:shd w:val="clear" w:color="auto" w:fill="FFFFFF"/>
        <w:spacing w:before="0"/>
        <w:rPr>
          <w:rFonts w:asciiTheme="minorHAnsi" w:hAnsiTheme="minorHAnsi" w:cstheme="minorHAnsi"/>
          <w:color w:val="222222"/>
          <w:szCs w:val="24"/>
        </w:rPr>
      </w:pPr>
      <w:r w:rsidRPr="00B82BB2">
        <w:rPr>
          <w:rFonts w:asciiTheme="minorHAnsi" w:hAnsiTheme="minorHAnsi" w:cstheme="minorHAnsi"/>
          <w:b/>
          <w:bCs/>
          <w:color w:val="222222"/>
          <w:szCs w:val="24"/>
        </w:rPr>
        <w:t>When</w:t>
      </w:r>
      <w:r w:rsidRPr="00B82BB2">
        <w:rPr>
          <w:rFonts w:asciiTheme="minorHAnsi" w:hAnsiTheme="minorHAnsi" w:cstheme="minorHAnsi"/>
          <w:color w:val="222222"/>
          <w:szCs w:val="24"/>
        </w:rPr>
        <w:t> SAS is accessible</w:t>
      </w:r>
    </w:p>
    <w:p w14:paraId="53B25585" w14:textId="77777777" w:rsidR="00786D0F" w:rsidRPr="00B82BB2" w:rsidRDefault="00786D0F" w:rsidP="00786D0F">
      <w:pPr>
        <w:shd w:val="clear" w:color="auto" w:fill="FFFFFF"/>
        <w:spacing w:before="0"/>
        <w:rPr>
          <w:rFonts w:asciiTheme="minorHAnsi" w:hAnsiTheme="minorHAnsi" w:cstheme="minorHAnsi"/>
          <w:color w:val="222222"/>
          <w:szCs w:val="24"/>
        </w:rPr>
      </w:pPr>
      <w:r w:rsidRPr="00B82BB2">
        <w:rPr>
          <w:rFonts w:asciiTheme="minorHAnsi" w:hAnsiTheme="minorHAnsi" w:cstheme="minorHAnsi"/>
          <w:b/>
          <w:bCs/>
          <w:color w:val="222222"/>
          <w:szCs w:val="24"/>
        </w:rPr>
        <w:t>And</w:t>
      </w:r>
      <w:r w:rsidRPr="00B82BB2">
        <w:rPr>
          <w:rFonts w:asciiTheme="minorHAnsi" w:hAnsiTheme="minorHAnsi" w:cstheme="minorHAnsi"/>
          <w:color w:val="222222"/>
          <w:szCs w:val="24"/>
        </w:rPr>
        <w:t> there is an alert event detected by the SAS</w:t>
      </w:r>
      <w:r>
        <w:rPr>
          <w:rFonts w:asciiTheme="minorHAnsi" w:hAnsiTheme="minorHAnsi" w:cstheme="minorHAnsi"/>
          <w:color w:val="222222"/>
          <w:szCs w:val="24"/>
        </w:rPr>
        <w:t xml:space="preserve"> (e.g. derived from vital signs data)</w:t>
      </w:r>
    </w:p>
    <w:p w14:paraId="7B87A734" w14:textId="77777777" w:rsidR="00786D0F" w:rsidRPr="00B82BB2" w:rsidRDefault="00786D0F" w:rsidP="00786D0F">
      <w:pPr>
        <w:shd w:val="clear" w:color="auto" w:fill="FFFFFF"/>
        <w:spacing w:before="0"/>
        <w:rPr>
          <w:rFonts w:asciiTheme="minorHAnsi" w:hAnsiTheme="minorHAnsi" w:cstheme="minorHAnsi"/>
          <w:color w:val="222222"/>
          <w:szCs w:val="24"/>
        </w:rPr>
      </w:pPr>
      <w:r w:rsidRPr="00B82BB2">
        <w:rPr>
          <w:rFonts w:asciiTheme="minorHAnsi" w:hAnsiTheme="minorHAnsi" w:cstheme="minorHAnsi"/>
          <w:b/>
          <w:bCs/>
          <w:color w:val="222222"/>
          <w:szCs w:val="24"/>
        </w:rPr>
        <w:t>And </w:t>
      </w:r>
      <w:r w:rsidRPr="00B82BB2">
        <w:rPr>
          <w:rFonts w:asciiTheme="minorHAnsi" w:hAnsiTheme="minorHAnsi" w:cstheme="minorHAnsi"/>
          <w:color w:val="222222"/>
          <w:szCs w:val="24"/>
        </w:rPr>
        <w:t>a</w:t>
      </w:r>
      <w:r>
        <w:rPr>
          <w:rFonts w:asciiTheme="minorHAnsi" w:hAnsiTheme="minorHAnsi" w:cstheme="minorHAnsi"/>
          <w:color w:val="222222"/>
          <w:szCs w:val="24"/>
        </w:rPr>
        <w:t>n</w:t>
      </w:r>
      <w:r w:rsidRPr="00B82BB2">
        <w:rPr>
          <w:rFonts w:asciiTheme="minorHAnsi" w:hAnsiTheme="minorHAnsi" w:cstheme="minorHAnsi"/>
          <w:b/>
          <w:bCs/>
          <w:color w:val="222222"/>
          <w:szCs w:val="24"/>
        </w:rPr>
        <w:t> </w:t>
      </w:r>
      <w:proofErr w:type="spellStart"/>
      <w:r w:rsidRPr="00B82BB2">
        <w:rPr>
          <w:rFonts w:asciiTheme="minorHAnsi" w:hAnsiTheme="minorHAnsi" w:cstheme="minorHAnsi"/>
          <w:color w:val="222222"/>
          <w:szCs w:val="24"/>
        </w:rPr>
        <w:t>xDASxx</w:t>
      </w:r>
      <w:proofErr w:type="spellEnd"/>
      <w:r w:rsidRPr="00B82BB2">
        <w:rPr>
          <w:rFonts w:asciiTheme="minorHAnsi" w:hAnsiTheme="minorHAnsi" w:cstheme="minorHAnsi"/>
          <w:color w:val="222222"/>
          <w:szCs w:val="24"/>
        </w:rPr>
        <w:t xml:space="preserve"> is </w:t>
      </w:r>
      <w:r>
        <w:rPr>
          <w:rFonts w:asciiTheme="minorHAnsi" w:hAnsiTheme="minorHAnsi" w:cstheme="minorHAnsi"/>
          <w:color w:val="222222"/>
          <w:szCs w:val="24"/>
        </w:rPr>
        <w:t>accessible</w:t>
      </w:r>
    </w:p>
    <w:p w14:paraId="1E267891" w14:textId="77777777" w:rsidR="00786D0F" w:rsidRPr="00B82BB2" w:rsidRDefault="00786D0F" w:rsidP="00786D0F">
      <w:pPr>
        <w:shd w:val="clear" w:color="auto" w:fill="FFFFFF"/>
        <w:spacing w:before="0"/>
        <w:rPr>
          <w:rFonts w:asciiTheme="minorHAnsi" w:hAnsiTheme="minorHAnsi" w:cstheme="minorHAnsi"/>
          <w:color w:val="222222"/>
          <w:szCs w:val="24"/>
        </w:rPr>
      </w:pPr>
      <w:r w:rsidRPr="00B82BB2">
        <w:rPr>
          <w:rFonts w:asciiTheme="minorHAnsi" w:hAnsiTheme="minorHAnsi" w:cstheme="minorHAnsi"/>
          <w:b/>
          <w:bCs/>
          <w:color w:val="222222"/>
          <w:szCs w:val="24"/>
        </w:rPr>
        <w:t>Then</w:t>
      </w:r>
      <w:r w:rsidRPr="00B82BB2">
        <w:rPr>
          <w:rFonts w:asciiTheme="minorHAnsi" w:hAnsiTheme="minorHAnsi" w:cstheme="minorHAnsi"/>
          <w:color w:val="222222"/>
          <w:szCs w:val="24"/>
        </w:rPr>
        <w:t> the alerts on the SAS shall be delegated to the</w:t>
      </w:r>
      <w:r>
        <w:rPr>
          <w:rFonts w:asciiTheme="minorHAnsi" w:hAnsiTheme="minorHAnsi" w:cstheme="minorHAnsi"/>
          <w:color w:val="222222"/>
          <w:szCs w:val="24"/>
        </w:rPr>
        <w:t xml:space="preserve"> </w:t>
      </w:r>
      <w:proofErr w:type="spellStart"/>
      <w:r w:rsidRPr="00B82BB2">
        <w:rPr>
          <w:rFonts w:asciiTheme="minorHAnsi" w:hAnsiTheme="minorHAnsi" w:cstheme="minorHAnsi"/>
          <w:color w:val="222222"/>
          <w:szCs w:val="24"/>
        </w:rPr>
        <w:t>xDASxx</w:t>
      </w:r>
      <w:proofErr w:type="spellEnd"/>
    </w:p>
    <w:p w14:paraId="44EC241F" w14:textId="77777777" w:rsidR="00786D0F" w:rsidRDefault="00786D0F" w:rsidP="00786D0F">
      <w:pPr>
        <w:shd w:val="clear" w:color="auto" w:fill="FFFFFF"/>
        <w:spacing w:before="0"/>
        <w:rPr>
          <w:rFonts w:asciiTheme="minorHAnsi" w:hAnsiTheme="minorHAnsi" w:cstheme="minorHAnsi"/>
          <w:color w:val="222222"/>
          <w:szCs w:val="24"/>
        </w:rPr>
      </w:pPr>
      <w:r w:rsidRPr="00B82BB2">
        <w:rPr>
          <w:rFonts w:asciiTheme="minorHAnsi" w:hAnsiTheme="minorHAnsi" w:cstheme="minorHAnsi"/>
          <w:b/>
          <w:bCs/>
          <w:color w:val="222222"/>
          <w:szCs w:val="24"/>
        </w:rPr>
        <w:t>And</w:t>
      </w:r>
      <w:r w:rsidRPr="00B82BB2">
        <w:rPr>
          <w:rFonts w:asciiTheme="minorHAnsi" w:hAnsiTheme="minorHAnsi" w:cstheme="minorHAnsi"/>
          <w:color w:val="222222"/>
          <w:szCs w:val="24"/>
        </w:rPr>
        <w:t xml:space="preserve"> the </w:t>
      </w:r>
      <w:proofErr w:type="spellStart"/>
      <w:r w:rsidRPr="00B82BB2">
        <w:rPr>
          <w:rFonts w:asciiTheme="minorHAnsi" w:hAnsiTheme="minorHAnsi" w:cstheme="minorHAnsi"/>
          <w:color w:val="222222"/>
          <w:szCs w:val="24"/>
        </w:rPr>
        <w:t>xDASxx</w:t>
      </w:r>
      <w:proofErr w:type="spellEnd"/>
      <w:r w:rsidRPr="00B82BB2">
        <w:rPr>
          <w:rFonts w:asciiTheme="minorHAnsi" w:hAnsiTheme="minorHAnsi" w:cstheme="minorHAnsi"/>
          <w:color w:val="222222"/>
          <w:szCs w:val="24"/>
        </w:rPr>
        <w:t xml:space="preserve"> shall signal the </w:t>
      </w:r>
      <w:r>
        <w:rPr>
          <w:rFonts w:asciiTheme="minorHAnsi" w:hAnsiTheme="minorHAnsi" w:cstheme="minorHAnsi"/>
          <w:color w:val="222222"/>
          <w:szCs w:val="24"/>
        </w:rPr>
        <w:t xml:space="preserve">SAS audio and visual </w:t>
      </w:r>
      <w:r w:rsidRPr="00B82BB2">
        <w:rPr>
          <w:rFonts w:asciiTheme="minorHAnsi" w:hAnsiTheme="minorHAnsi" w:cstheme="minorHAnsi"/>
          <w:color w:val="222222"/>
          <w:szCs w:val="24"/>
        </w:rPr>
        <w:t>alert</w:t>
      </w:r>
      <w:r>
        <w:rPr>
          <w:rFonts w:asciiTheme="minorHAnsi" w:hAnsiTheme="minorHAnsi" w:cstheme="minorHAnsi"/>
          <w:color w:val="222222"/>
          <w:szCs w:val="24"/>
        </w:rPr>
        <w:t>s</w:t>
      </w:r>
    </w:p>
    <w:p w14:paraId="3232A41C" w14:textId="77777777" w:rsidR="00786D0F" w:rsidRPr="0075258B" w:rsidRDefault="00786D0F" w:rsidP="00786D0F">
      <w:pPr>
        <w:shd w:val="clear" w:color="auto" w:fill="FFFFFF"/>
        <w:spacing w:before="0"/>
        <w:rPr>
          <w:rFonts w:asciiTheme="minorHAnsi" w:hAnsiTheme="minorHAnsi" w:cstheme="minorHAnsi"/>
          <w:strike/>
          <w:color w:val="222222"/>
          <w:szCs w:val="24"/>
        </w:rPr>
      </w:pPr>
      <w:r>
        <w:rPr>
          <w:rFonts w:asciiTheme="minorHAnsi" w:hAnsiTheme="minorHAnsi" w:cstheme="minorHAnsi"/>
          <w:color w:val="222222"/>
          <w:szCs w:val="24"/>
        </w:rPr>
        <w:t xml:space="preserve">  </w:t>
      </w:r>
      <w:commentRangeStart w:id="143"/>
      <w:r w:rsidRPr="0075258B">
        <w:rPr>
          <w:rFonts w:asciiTheme="minorHAnsi" w:hAnsiTheme="minorHAnsi" w:cstheme="minorHAnsi"/>
          <w:b/>
          <w:strike/>
          <w:color w:val="222222"/>
          <w:szCs w:val="24"/>
          <w:highlight w:val="yellow"/>
        </w:rPr>
        <w:t>And</w:t>
      </w:r>
      <w:r w:rsidRPr="0075258B">
        <w:rPr>
          <w:rFonts w:asciiTheme="minorHAnsi" w:hAnsiTheme="minorHAnsi" w:cstheme="minorHAnsi"/>
          <w:strike/>
          <w:color w:val="222222"/>
          <w:szCs w:val="24"/>
          <w:highlight w:val="yellow"/>
        </w:rPr>
        <w:t xml:space="preserve"> a </w:t>
      </w:r>
      <w:proofErr w:type="spellStart"/>
      <w:r w:rsidRPr="0075258B">
        <w:rPr>
          <w:rFonts w:asciiTheme="minorHAnsi" w:hAnsiTheme="minorHAnsi" w:cstheme="minorHAnsi"/>
          <w:strike/>
          <w:color w:val="222222"/>
          <w:szCs w:val="24"/>
          <w:highlight w:val="yellow"/>
        </w:rPr>
        <w:t>CDASxx</w:t>
      </w:r>
      <w:proofErr w:type="spellEnd"/>
      <w:r w:rsidRPr="0075258B">
        <w:rPr>
          <w:rFonts w:asciiTheme="minorHAnsi" w:hAnsiTheme="minorHAnsi" w:cstheme="minorHAnsi"/>
          <w:strike/>
          <w:color w:val="222222"/>
          <w:szCs w:val="24"/>
          <w:highlight w:val="yellow"/>
        </w:rPr>
        <w:t xml:space="preserve"> can confirm the alert back to the SAS</w:t>
      </w:r>
      <w:commentRangeEnd w:id="143"/>
      <w:r>
        <w:rPr>
          <w:rStyle w:val="CommentReference"/>
        </w:rPr>
        <w:commentReference w:id="143"/>
      </w:r>
    </w:p>
    <w:p w14:paraId="5BCEA0C2" w14:textId="77777777" w:rsidR="00786D0F" w:rsidRDefault="00786D0F" w:rsidP="00786D0F">
      <w:pPr>
        <w:shd w:val="clear" w:color="auto" w:fill="FFFFFF"/>
        <w:spacing w:before="0"/>
        <w:rPr>
          <w:rFonts w:asciiTheme="minorHAnsi" w:hAnsiTheme="minorHAnsi" w:cstheme="minorHAnsi"/>
          <w:color w:val="222222"/>
          <w:szCs w:val="24"/>
        </w:rPr>
      </w:pPr>
      <w:r w:rsidRPr="00B82BB2">
        <w:rPr>
          <w:rFonts w:asciiTheme="minorHAnsi" w:hAnsiTheme="minorHAnsi" w:cstheme="minorHAnsi"/>
          <w:color w:val="222222"/>
          <w:szCs w:val="24"/>
        </w:rPr>
        <w:t> </w:t>
      </w:r>
    </w:p>
    <w:p w14:paraId="20FA2378" w14:textId="1758796A" w:rsidR="00786D0F" w:rsidRPr="00C15C93" w:rsidRDefault="00625D92" w:rsidP="00625D92">
      <w:pPr>
        <w:pStyle w:val="Heading3"/>
        <w:numPr>
          <w:ilvl w:val="0"/>
          <w:numId w:val="0"/>
        </w:numPr>
        <w:ind w:left="720" w:hanging="720"/>
      </w:pPr>
      <w:bookmarkStart w:id="144" w:name="_Toc57392201"/>
      <w:r>
        <w:t>C.8.6</w:t>
      </w:r>
      <w:r>
        <w:tab/>
      </w:r>
      <w:r w:rsidR="00786D0F">
        <w:t>Scenario: SAS 7.5 - Smart Alerting generates an alert and an xDASxx is inaccessible</w:t>
      </w:r>
      <w:bookmarkEnd w:id="144"/>
    </w:p>
    <w:p w14:paraId="372F8923" w14:textId="77777777" w:rsidR="00786D0F" w:rsidRPr="00B82BB2" w:rsidRDefault="00786D0F" w:rsidP="00786D0F">
      <w:pPr>
        <w:shd w:val="clear" w:color="auto" w:fill="FFFFFF"/>
        <w:spacing w:before="0"/>
        <w:rPr>
          <w:rFonts w:asciiTheme="minorHAnsi" w:hAnsiTheme="minorHAnsi" w:cstheme="minorHAnsi"/>
          <w:color w:val="222222"/>
          <w:szCs w:val="24"/>
        </w:rPr>
      </w:pPr>
      <w:r w:rsidRPr="00B82BB2">
        <w:rPr>
          <w:rFonts w:asciiTheme="minorHAnsi" w:hAnsiTheme="minorHAnsi" w:cstheme="minorHAnsi"/>
          <w:b/>
          <w:bCs/>
          <w:color w:val="222222"/>
          <w:szCs w:val="24"/>
        </w:rPr>
        <w:t>When</w:t>
      </w:r>
      <w:r w:rsidRPr="00B82BB2">
        <w:rPr>
          <w:rFonts w:asciiTheme="minorHAnsi" w:hAnsiTheme="minorHAnsi" w:cstheme="minorHAnsi"/>
          <w:color w:val="222222"/>
          <w:szCs w:val="24"/>
        </w:rPr>
        <w:t> SAS is accessible</w:t>
      </w:r>
    </w:p>
    <w:p w14:paraId="35ACD5B0" w14:textId="77777777" w:rsidR="00786D0F" w:rsidRPr="00B82BB2" w:rsidRDefault="00786D0F" w:rsidP="00786D0F">
      <w:pPr>
        <w:shd w:val="clear" w:color="auto" w:fill="FFFFFF"/>
        <w:spacing w:before="0"/>
        <w:rPr>
          <w:rFonts w:asciiTheme="minorHAnsi" w:hAnsiTheme="minorHAnsi" w:cstheme="minorHAnsi"/>
          <w:color w:val="222222"/>
          <w:szCs w:val="24"/>
        </w:rPr>
      </w:pPr>
      <w:r w:rsidRPr="00B82BB2">
        <w:rPr>
          <w:rFonts w:asciiTheme="minorHAnsi" w:hAnsiTheme="minorHAnsi" w:cstheme="minorHAnsi"/>
          <w:b/>
          <w:bCs/>
          <w:color w:val="222222"/>
          <w:szCs w:val="24"/>
        </w:rPr>
        <w:t>And</w:t>
      </w:r>
      <w:r w:rsidRPr="00B82BB2">
        <w:rPr>
          <w:rFonts w:asciiTheme="minorHAnsi" w:hAnsiTheme="minorHAnsi" w:cstheme="minorHAnsi"/>
          <w:color w:val="222222"/>
          <w:szCs w:val="24"/>
        </w:rPr>
        <w:t> there is an alert event detected by the SAS</w:t>
      </w:r>
    </w:p>
    <w:p w14:paraId="428E8FD6" w14:textId="77777777" w:rsidR="00786D0F" w:rsidRPr="00B82BB2" w:rsidRDefault="00786D0F" w:rsidP="00786D0F">
      <w:pPr>
        <w:shd w:val="clear" w:color="auto" w:fill="FFFFFF"/>
        <w:spacing w:before="0"/>
        <w:rPr>
          <w:rFonts w:asciiTheme="minorHAnsi" w:hAnsiTheme="minorHAnsi" w:cstheme="minorHAnsi"/>
          <w:color w:val="222222"/>
          <w:szCs w:val="24"/>
        </w:rPr>
      </w:pPr>
      <w:r w:rsidRPr="00B82BB2">
        <w:rPr>
          <w:rFonts w:asciiTheme="minorHAnsi" w:hAnsiTheme="minorHAnsi" w:cstheme="minorHAnsi"/>
          <w:b/>
          <w:bCs/>
          <w:color w:val="222222"/>
          <w:szCs w:val="24"/>
        </w:rPr>
        <w:t>And </w:t>
      </w:r>
      <w:r w:rsidRPr="00B82BB2">
        <w:rPr>
          <w:rFonts w:asciiTheme="minorHAnsi" w:hAnsiTheme="minorHAnsi" w:cstheme="minorHAnsi"/>
          <w:color w:val="222222"/>
          <w:szCs w:val="24"/>
        </w:rPr>
        <w:t>a</w:t>
      </w:r>
      <w:r>
        <w:rPr>
          <w:rFonts w:asciiTheme="minorHAnsi" w:hAnsiTheme="minorHAnsi" w:cstheme="minorHAnsi"/>
          <w:color w:val="222222"/>
          <w:szCs w:val="24"/>
        </w:rPr>
        <w:t>n</w:t>
      </w:r>
      <w:r w:rsidRPr="00B82BB2">
        <w:rPr>
          <w:rFonts w:asciiTheme="minorHAnsi" w:hAnsiTheme="minorHAnsi" w:cstheme="minorHAnsi"/>
          <w:b/>
          <w:bCs/>
          <w:color w:val="222222"/>
          <w:szCs w:val="24"/>
        </w:rPr>
        <w:t> </w:t>
      </w:r>
      <w:proofErr w:type="spellStart"/>
      <w:r w:rsidRPr="00B82BB2">
        <w:rPr>
          <w:rFonts w:asciiTheme="minorHAnsi" w:hAnsiTheme="minorHAnsi" w:cstheme="minorHAnsi"/>
          <w:color w:val="222222"/>
          <w:szCs w:val="24"/>
        </w:rPr>
        <w:t>xDASxx</w:t>
      </w:r>
      <w:proofErr w:type="spellEnd"/>
      <w:r w:rsidRPr="00B82BB2">
        <w:rPr>
          <w:rFonts w:asciiTheme="minorHAnsi" w:hAnsiTheme="minorHAnsi" w:cstheme="minorHAnsi"/>
          <w:color w:val="222222"/>
          <w:szCs w:val="24"/>
        </w:rPr>
        <w:t xml:space="preserve"> is </w:t>
      </w:r>
      <w:r>
        <w:rPr>
          <w:rFonts w:asciiTheme="minorHAnsi" w:hAnsiTheme="minorHAnsi" w:cstheme="minorHAnsi"/>
          <w:color w:val="222222"/>
          <w:szCs w:val="24"/>
        </w:rPr>
        <w:t>inaccessible</w:t>
      </w:r>
    </w:p>
    <w:p w14:paraId="7230E8D8" w14:textId="77777777" w:rsidR="00786D0F" w:rsidRDefault="00786D0F" w:rsidP="00786D0F">
      <w:pPr>
        <w:shd w:val="clear" w:color="auto" w:fill="FFFFFF"/>
        <w:spacing w:before="0"/>
        <w:rPr>
          <w:rFonts w:asciiTheme="minorHAnsi" w:hAnsiTheme="minorHAnsi" w:cstheme="minorHAnsi"/>
          <w:color w:val="222222"/>
          <w:szCs w:val="24"/>
        </w:rPr>
      </w:pPr>
      <w:r w:rsidRPr="00B82BB2">
        <w:rPr>
          <w:rFonts w:asciiTheme="minorHAnsi" w:hAnsiTheme="minorHAnsi" w:cstheme="minorHAnsi"/>
          <w:b/>
          <w:bCs/>
          <w:color w:val="222222"/>
          <w:szCs w:val="24"/>
        </w:rPr>
        <w:t>Then</w:t>
      </w:r>
      <w:r w:rsidRPr="00B82BB2">
        <w:rPr>
          <w:rFonts w:asciiTheme="minorHAnsi" w:hAnsiTheme="minorHAnsi" w:cstheme="minorHAnsi"/>
          <w:color w:val="222222"/>
          <w:szCs w:val="24"/>
        </w:rPr>
        <w:t> </w:t>
      </w:r>
      <w:r>
        <w:rPr>
          <w:rFonts w:asciiTheme="minorHAnsi" w:hAnsiTheme="minorHAnsi" w:cstheme="minorHAnsi"/>
          <w:color w:val="222222"/>
          <w:szCs w:val="24"/>
        </w:rPr>
        <w:t xml:space="preserve">any device </w:t>
      </w:r>
      <w:r w:rsidRPr="00B82BB2">
        <w:rPr>
          <w:rFonts w:asciiTheme="minorHAnsi" w:hAnsiTheme="minorHAnsi" w:cstheme="minorHAnsi"/>
          <w:color w:val="222222"/>
          <w:szCs w:val="24"/>
        </w:rPr>
        <w:t xml:space="preserve">alert </w:t>
      </w:r>
      <w:r>
        <w:rPr>
          <w:rFonts w:asciiTheme="minorHAnsi" w:hAnsiTheme="minorHAnsi" w:cstheme="minorHAnsi"/>
          <w:color w:val="222222"/>
          <w:szCs w:val="24"/>
        </w:rPr>
        <w:t>signal delegation shall be disabled</w:t>
      </w:r>
    </w:p>
    <w:p w14:paraId="59619A15" w14:textId="77777777" w:rsidR="00786D0F" w:rsidRPr="0075258B" w:rsidRDefault="00786D0F" w:rsidP="00786D0F">
      <w:pPr>
        <w:shd w:val="clear" w:color="auto" w:fill="FFFFFF"/>
        <w:spacing w:before="0"/>
        <w:rPr>
          <w:rFonts w:asciiTheme="minorHAnsi" w:hAnsiTheme="minorHAnsi" w:cstheme="minorHAnsi"/>
          <w:color w:val="222222"/>
          <w:szCs w:val="24"/>
        </w:rPr>
      </w:pPr>
      <w:r w:rsidRPr="00E1630F">
        <w:rPr>
          <w:rFonts w:asciiTheme="minorHAnsi" w:hAnsiTheme="minorHAnsi" w:cstheme="minorHAnsi"/>
          <w:b/>
          <w:color w:val="222222"/>
          <w:szCs w:val="24"/>
        </w:rPr>
        <w:t>And</w:t>
      </w:r>
      <w:r>
        <w:rPr>
          <w:rFonts w:asciiTheme="minorHAnsi" w:hAnsiTheme="minorHAnsi" w:cstheme="minorHAnsi"/>
          <w:color w:val="222222"/>
          <w:szCs w:val="24"/>
        </w:rPr>
        <w:t xml:space="preserve"> any active alert</w:t>
      </w:r>
      <w:r w:rsidRPr="00B82BB2">
        <w:rPr>
          <w:rFonts w:asciiTheme="minorHAnsi" w:hAnsiTheme="minorHAnsi" w:cstheme="minorHAnsi"/>
          <w:color w:val="222222"/>
          <w:szCs w:val="24"/>
        </w:rPr>
        <w:t xml:space="preserve">s </w:t>
      </w:r>
      <w:r>
        <w:rPr>
          <w:rFonts w:asciiTheme="minorHAnsi" w:hAnsiTheme="minorHAnsi" w:cstheme="minorHAnsi"/>
          <w:color w:val="222222"/>
          <w:szCs w:val="24"/>
        </w:rPr>
        <w:t xml:space="preserve">(audio and visual) </w:t>
      </w:r>
      <w:r w:rsidRPr="00B82BB2">
        <w:rPr>
          <w:rFonts w:asciiTheme="minorHAnsi" w:hAnsiTheme="minorHAnsi" w:cstheme="minorHAnsi"/>
          <w:color w:val="222222"/>
          <w:szCs w:val="24"/>
        </w:rPr>
        <w:t>shall be s</w:t>
      </w:r>
      <w:r>
        <w:rPr>
          <w:rFonts w:asciiTheme="minorHAnsi" w:hAnsiTheme="minorHAnsi" w:cstheme="minorHAnsi"/>
          <w:color w:val="222222"/>
          <w:szCs w:val="24"/>
        </w:rPr>
        <w:t>ignaled</w:t>
      </w:r>
      <w:r w:rsidRPr="00B82BB2">
        <w:rPr>
          <w:rFonts w:asciiTheme="minorHAnsi" w:hAnsiTheme="minorHAnsi" w:cstheme="minorHAnsi"/>
          <w:color w:val="222222"/>
          <w:szCs w:val="24"/>
        </w:rPr>
        <w:t xml:space="preserve"> on the </w:t>
      </w:r>
      <w:r>
        <w:rPr>
          <w:rFonts w:asciiTheme="minorHAnsi" w:hAnsiTheme="minorHAnsi" w:cstheme="minorHAnsi"/>
          <w:color w:val="222222"/>
          <w:szCs w:val="24"/>
        </w:rPr>
        <w:t>originating device</w:t>
      </w:r>
    </w:p>
    <w:p w14:paraId="1060FBF6" w14:textId="77777777" w:rsidR="00786D0F" w:rsidRDefault="00786D0F" w:rsidP="00786D0F"/>
    <w:p w14:paraId="73AEC828" w14:textId="59786E0D" w:rsidR="00786D0F" w:rsidRPr="00E1630F" w:rsidRDefault="00625D92" w:rsidP="00625D92">
      <w:pPr>
        <w:pStyle w:val="Heading3"/>
        <w:numPr>
          <w:ilvl w:val="0"/>
          <w:numId w:val="0"/>
        </w:numPr>
        <w:ind w:left="720" w:hanging="720"/>
      </w:pPr>
      <w:bookmarkStart w:id="145" w:name="_Toc57392202"/>
      <w:r>
        <w:t>C.8.6</w:t>
      </w:r>
      <w:r>
        <w:tab/>
      </w:r>
      <w:r w:rsidR="00786D0F">
        <w:t>Scenario: SAS 7.6 - Smart Alerting System is inaccessible from devices and an xDASxx is accessible</w:t>
      </w:r>
      <w:bookmarkEnd w:id="145"/>
    </w:p>
    <w:p w14:paraId="1341A4CA" w14:textId="77777777" w:rsidR="00786D0F" w:rsidRDefault="00786D0F" w:rsidP="00786D0F">
      <w:pPr>
        <w:shd w:val="clear" w:color="auto" w:fill="FFFFFF"/>
        <w:spacing w:before="0"/>
        <w:rPr>
          <w:rFonts w:asciiTheme="minorHAnsi" w:hAnsiTheme="minorHAnsi" w:cstheme="minorHAnsi"/>
          <w:color w:val="222222"/>
          <w:szCs w:val="24"/>
        </w:rPr>
      </w:pPr>
      <w:r w:rsidRPr="00B82BB2">
        <w:rPr>
          <w:rFonts w:asciiTheme="minorHAnsi" w:hAnsiTheme="minorHAnsi" w:cstheme="minorHAnsi"/>
          <w:b/>
          <w:bCs/>
          <w:color w:val="222222"/>
          <w:szCs w:val="24"/>
        </w:rPr>
        <w:t>When</w:t>
      </w:r>
      <w:r w:rsidRPr="00B82BB2">
        <w:rPr>
          <w:rFonts w:asciiTheme="minorHAnsi" w:hAnsiTheme="minorHAnsi" w:cstheme="minorHAnsi"/>
          <w:color w:val="222222"/>
          <w:szCs w:val="24"/>
        </w:rPr>
        <w:t xml:space="preserve"> SAS is </w:t>
      </w:r>
      <w:r>
        <w:rPr>
          <w:rFonts w:asciiTheme="minorHAnsi" w:hAnsiTheme="minorHAnsi" w:cstheme="minorHAnsi"/>
          <w:color w:val="222222"/>
          <w:szCs w:val="24"/>
        </w:rPr>
        <w:t>in</w:t>
      </w:r>
      <w:r w:rsidRPr="00B82BB2">
        <w:rPr>
          <w:rFonts w:asciiTheme="minorHAnsi" w:hAnsiTheme="minorHAnsi" w:cstheme="minorHAnsi"/>
          <w:color w:val="222222"/>
          <w:szCs w:val="24"/>
        </w:rPr>
        <w:t>accessible</w:t>
      </w:r>
    </w:p>
    <w:p w14:paraId="585B8F68" w14:textId="77777777" w:rsidR="00786D0F" w:rsidRPr="00B82BB2" w:rsidRDefault="00786D0F" w:rsidP="00786D0F">
      <w:pPr>
        <w:shd w:val="clear" w:color="auto" w:fill="FFFFFF"/>
        <w:spacing w:before="0"/>
        <w:rPr>
          <w:rFonts w:asciiTheme="minorHAnsi" w:hAnsiTheme="minorHAnsi" w:cstheme="minorHAnsi"/>
          <w:color w:val="222222"/>
          <w:szCs w:val="24"/>
        </w:rPr>
      </w:pPr>
      <w:r>
        <w:rPr>
          <w:rFonts w:asciiTheme="minorHAnsi" w:hAnsiTheme="minorHAnsi" w:cstheme="minorHAnsi"/>
          <w:color w:val="222222"/>
          <w:szCs w:val="24"/>
        </w:rPr>
        <w:t>And an alert event was detected by a bedside device</w:t>
      </w:r>
    </w:p>
    <w:p w14:paraId="4B996132" w14:textId="77777777" w:rsidR="00786D0F" w:rsidRPr="00B82BB2" w:rsidRDefault="00786D0F" w:rsidP="00786D0F">
      <w:pPr>
        <w:shd w:val="clear" w:color="auto" w:fill="FFFFFF"/>
        <w:spacing w:before="0"/>
        <w:rPr>
          <w:rFonts w:asciiTheme="minorHAnsi" w:hAnsiTheme="minorHAnsi" w:cstheme="minorHAnsi"/>
          <w:color w:val="222222"/>
          <w:szCs w:val="24"/>
        </w:rPr>
      </w:pPr>
      <w:r w:rsidRPr="00B82BB2">
        <w:rPr>
          <w:rFonts w:asciiTheme="minorHAnsi" w:hAnsiTheme="minorHAnsi" w:cstheme="minorHAnsi"/>
          <w:b/>
          <w:bCs/>
          <w:color w:val="222222"/>
          <w:szCs w:val="24"/>
        </w:rPr>
        <w:t>And </w:t>
      </w:r>
      <w:r w:rsidRPr="00B82BB2">
        <w:rPr>
          <w:rFonts w:asciiTheme="minorHAnsi" w:hAnsiTheme="minorHAnsi" w:cstheme="minorHAnsi"/>
          <w:color w:val="222222"/>
          <w:szCs w:val="24"/>
        </w:rPr>
        <w:t>a</w:t>
      </w:r>
      <w:r>
        <w:rPr>
          <w:rFonts w:asciiTheme="minorHAnsi" w:hAnsiTheme="minorHAnsi" w:cstheme="minorHAnsi"/>
          <w:color w:val="222222"/>
          <w:szCs w:val="24"/>
        </w:rPr>
        <w:t>n</w:t>
      </w:r>
      <w:r w:rsidRPr="00B82BB2">
        <w:rPr>
          <w:rFonts w:asciiTheme="minorHAnsi" w:hAnsiTheme="minorHAnsi" w:cstheme="minorHAnsi"/>
          <w:b/>
          <w:bCs/>
          <w:color w:val="222222"/>
          <w:szCs w:val="24"/>
        </w:rPr>
        <w:t> </w:t>
      </w:r>
      <w:proofErr w:type="spellStart"/>
      <w:r w:rsidRPr="00B82BB2">
        <w:rPr>
          <w:rFonts w:asciiTheme="minorHAnsi" w:hAnsiTheme="minorHAnsi" w:cstheme="minorHAnsi"/>
          <w:color w:val="222222"/>
          <w:szCs w:val="24"/>
        </w:rPr>
        <w:t>xDASxx</w:t>
      </w:r>
      <w:proofErr w:type="spellEnd"/>
      <w:r w:rsidRPr="00B82BB2">
        <w:rPr>
          <w:rFonts w:asciiTheme="minorHAnsi" w:hAnsiTheme="minorHAnsi" w:cstheme="minorHAnsi"/>
          <w:color w:val="222222"/>
          <w:szCs w:val="24"/>
        </w:rPr>
        <w:t xml:space="preserve"> is </w:t>
      </w:r>
      <w:r>
        <w:rPr>
          <w:rFonts w:asciiTheme="minorHAnsi" w:hAnsiTheme="minorHAnsi" w:cstheme="minorHAnsi"/>
          <w:color w:val="222222"/>
          <w:szCs w:val="24"/>
        </w:rPr>
        <w:t>accessible</w:t>
      </w:r>
    </w:p>
    <w:p w14:paraId="5632A1E4" w14:textId="77777777" w:rsidR="00786D0F" w:rsidRPr="00625D92" w:rsidRDefault="00786D0F" w:rsidP="00786D0F">
      <w:pPr>
        <w:shd w:val="clear" w:color="auto" w:fill="FFFFFF"/>
        <w:spacing w:before="0"/>
        <w:rPr>
          <w:rFonts w:asciiTheme="minorHAnsi" w:hAnsiTheme="minorHAnsi" w:cstheme="minorHAnsi"/>
          <w:color w:val="222222"/>
          <w:szCs w:val="24"/>
        </w:rPr>
      </w:pPr>
      <w:r w:rsidRPr="00625D92">
        <w:rPr>
          <w:rFonts w:asciiTheme="minorHAnsi" w:hAnsiTheme="minorHAnsi" w:cstheme="minorHAnsi"/>
          <w:b/>
          <w:bCs/>
          <w:color w:val="222222"/>
          <w:szCs w:val="24"/>
        </w:rPr>
        <w:t>Then</w:t>
      </w:r>
      <w:r w:rsidRPr="00625D92">
        <w:rPr>
          <w:rFonts w:asciiTheme="minorHAnsi" w:hAnsiTheme="minorHAnsi" w:cstheme="minorHAnsi"/>
          <w:color w:val="222222"/>
          <w:szCs w:val="24"/>
        </w:rPr>
        <w:t xml:space="preserve"> the alerts on the device shall be delegated to the </w:t>
      </w:r>
      <w:proofErr w:type="spellStart"/>
      <w:r w:rsidRPr="00625D92">
        <w:rPr>
          <w:rFonts w:asciiTheme="minorHAnsi" w:hAnsiTheme="minorHAnsi" w:cstheme="minorHAnsi"/>
          <w:color w:val="222222"/>
          <w:szCs w:val="24"/>
        </w:rPr>
        <w:t>xDASxx</w:t>
      </w:r>
      <w:proofErr w:type="spellEnd"/>
    </w:p>
    <w:p w14:paraId="6F7982CA" w14:textId="4CF5B353" w:rsidR="00786D0F" w:rsidRPr="00625D92" w:rsidRDefault="00786D0F" w:rsidP="00786D0F">
      <w:pPr>
        <w:shd w:val="clear" w:color="auto" w:fill="FFFFFF"/>
        <w:spacing w:before="0"/>
        <w:rPr>
          <w:rFonts w:asciiTheme="minorHAnsi" w:hAnsiTheme="minorHAnsi" w:cstheme="minorHAnsi"/>
          <w:color w:val="222222"/>
          <w:szCs w:val="24"/>
        </w:rPr>
      </w:pPr>
      <w:r w:rsidRPr="00625D92">
        <w:rPr>
          <w:rFonts w:asciiTheme="minorHAnsi" w:hAnsiTheme="minorHAnsi" w:cstheme="minorHAnsi"/>
          <w:b/>
          <w:bCs/>
          <w:color w:val="222222"/>
          <w:szCs w:val="24"/>
        </w:rPr>
        <w:t>And</w:t>
      </w:r>
      <w:r w:rsidRPr="00625D92">
        <w:rPr>
          <w:rFonts w:asciiTheme="minorHAnsi" w:hAnsiTheme="minorHAnsi" w:cstheme="minorHAnsi"/>
          <w:color w:val="222222"/>
          <w:szCs w:val="24"/>
        </w:rPr>
        <w:t xml:space="preserve"> the </w:t>
      </w:r>
      <w:proofErr w:type="spellStart"/>
      <w:r w:rsidRPr="00625D92">
        <w:rPr>
          <w:rFonts w:asciiTheme="minorHAnsi" w:hAnsiTheme="minorHAnsi" w:cstheme="minorHAnsi"/>
          <w:color w:val="222222"/>
          <w:szCs w:val="24"/>
        </w:rPr>
        <w:t>xDASxx</w:t>
      </w:r>
      <w:proofErr w:type="spellEnd"/>
      <w:r w:rsidRPr="00625D92">
        <w:rPr>
          <w:rFonts w:asciiTheme="minorHAnsi" w:hAnsiTheme="minorHAnsi" w:cstheme="minorHAnsi"/>
          <w:color w:val="222222"/>
          <w:szCs w:val="24"/>
        </w:rPr>
        <w:t xml:space="preserve"> shall signal the device audio and visual alerts</w:t>
      </w:r>
    </w:p>
    <w:p w14:paraId="239B6CDB" w14:textId="6E70A921" w:rsidR="00786D0F" w:rsidRPr="00B82BB2" w:rsidRDefault="00786D0F" w:rsidP="00786D0F">
      <w:pPr>
        <w:shd w:val="clear" w:color="auto" w:fill="FFFFFF"/>
        <w:spacing w:before="0"/>
        <w:rPr>
          <w:rFonts w:asciiTheme="minorHAnsi" w:hAnsiTheme="minorHAnsi" w:cstheme="minorHAnsi"/>
          <w:color w:val="222222"/>
          <w:szCs w:val="24"/>
        </w:rPr>
      </w:pPr>
      <w:r w:rsidRPr="00625D92">
        <w:rPr>
          <w:rFonts w:asciiTheme="minorHAnsi" w:hAnsiTheme="minorHAnsi" w:cstheme="minorHAnsi"/>
          <w:b/>
          <w:color w:val="222222"/>
          <w:szCs w:val="24"/>
        </w:rPr>
        <w:t>And</w:t>
      </w:r>
      <w:r w:rsidRPr="00625D92">
        <w:rPr>
          <w:rFonts w:asciiTheme="minorHAnsi" w:hAnsiTheme="minorHAnsi" w:cstheme="minorHAnsi"/>
          <w:color w:val="222222"/>
          <w:szCs w:val="24"/>
        </w:rPr>
        <w:t xml:space="preserve"> a </w:t>
      </w:r>
      <w:proofErr w:type="spellStart"/>
      <w:r w:rsidRPr="00625D92">
        <w:rPr>
          <w:rFonts w:asciiTheme="minorHAnsi" w:hAnsiTheme="minorHAnsi" w:cstheme="minorHAnsi"/>
          <w:color w:val="222222"/>
          <w:szCs w:val="24"/>
        </w:rPr>
        <w:t>CDASxx</w:t>
      </w:r>
      <w:proofErr w:type="spellEnd"/>
      <w:r w:rsidRPr="00625D92">
        <w:rPr>
          <w:rFonts w:asciiTheme="minorHAnsi" w:hAnsiTheme="minorHAnsi" w:cstheme="minorHAnsi"/>
          <w:color w:val="222222"/>
          <w:szCs w:val="24"/>
        </w:rPr>
        <w:t xml:space="preserve"> can confirm the alert back to the device</w:t>
      </w:r>
    </w:p>
    <w:p w14:paraId="1CABCF93" w14:textId="77777777" w:rsidR="00786D0F" w:rsidRDefault="00786D0F" w:rsidP="00786D0F">
      <w:pPr>
        <w:shd w:val="clear" w:color="auto" w:fill="FFFFFF"/>
        <w:spacing w:before="0"/>
        <w:rPr>
          <w:rFonts w:asciiTheme="minorHAnsi" w:hAnsiTheme="minorHAnsi" w:cstheme="minorHAnsi"/>
          <w:color w:val="222222"/>
          <w:szCs w:val="24"/>
        </w:rPr>
      </w:pPr>
      <w:r w:rsidRPr="00B82BB2">
        <w:rPr>
          <w:rFonts w:asciiTheme="minorHAnsi" w:hAnsiTheme="minorHAnsi" w:cstheme="minorHAnsi"/>
          <w:color w:val="222222"/>
          <w:szCs w:val="24"/>
        </w:rPr>
        <w:t> </w:t>
      </w:r>
    </w:p>
    <w:p w14:paraId="0646EEDB" w14:textId="58BDF1B1" w:rsidR="00786D0F" w:rsidRPr="00E1630F" w:rsidRDefault="00625D92" w:rsidP="00625D92">
      <w:pPr>
        <w:pStyle w:val="Heading3"/>
        <w:numPr>
          <w:ilvl w:val="0"/>
          <w:numId w:val="0"/>
        </w:numPr>
        <w:ind w:left="720" w:hanging="720"/>
      </w:pPr>
      <w:bookmarkStart w:id="146" w:name="_Toc57392203"/>
      <w:r>
        <w:t>C.8.7</w:t>
      </w:r>
      <w:r>
        <w:tab/>
      </w:r>
      <w:r w:rsidR="00786D0F">
        <w:t>Scenario: SAS 7.7 - Smart Alerting System is inaccessible from devices and an xDASxx is inaccessible</w:t>
      </w:r>
      <w:bookmarkEnd w:id="146"/>
    </w:p>
    <w:p w14:paraId="6A4600BA" w14:textId="77777777" w:rsidR="00786D0F" w:rsidRDefault="00786D0F" w:rsidP="00786D0F">
      <w:pPr>
        <w:shd w:val="clear" w:color="auto" w:fill="FFFFFF"/>
        <w:spacing w:before="0"/>
        <w:rPr>
          <w:rFonts w:asciiTheme="minorHAnsi" w:hAnsiTheme="minorHAnsi" w:cstheme="minorHAnsi"/>
          <w:color w:val="222222"/>
          <w:szCs w:val="24"/>
        </w:rPr>
      </w:pPr>
      <w:r w:rsidRPr="00B82BB2">
        <w:rPr>
          <w:rFonts w:asciiTheme="minorHAnsi" w:hAnsiTheme="minorHAnsi" w:cstheme="minorHAnsi"/>
          <w:b/>
          <w:bCs/>
          <w:color w:val="222222"/>
          <w:szCs w:val="24"/>
        </w:rPr>
        <w:t>When</w:t>
      </w:r>
      <w:r w:rsidRPr="00B82BB2">
        <w:rPr>
          <w:rFonts w:asciiTheme="minorHAnsi" w:hAnsiTheme="minorHAnsi" w:cstheme="minorHAnsi"/>
          <w:color w:val="222222"/>
          <w:szCs w:val="24"/>
        </w:rPr>
        <w:t xml:space="preserve"> SAS is </w:t>
      </w:r>
      <w:r>
        <w:rPr>
          <w:rFonts w:asciiTheme="minorHAnsi" w:hAnsiTheme="minorHAnsi" w:cstheme="minorHAnsi"/>
          <w:color w:val="222222"/>
          <w:szCs w:val="24"/>
        </w:rPr>
        <w:t>in</w:t>
      </w:r>
      <w:r w:rsidRPr="00B82BB2">
        <w:rPr>
          <w:rFonts w:asciiTheme="minorHAnsi" w:hAnsiTheme="minorHAnsi" w:cstheme="minorHAnsi"/>
          <w:color w:val="222222"/>
          <w:szCs w:val="24"/>
        </w:rPr>
        <w:t>accessible</w:t>
      </w:r>
    </w:p>
    <w:p w14:paraId="1A96D01D" w14:textId="77777777" w:rsidR="00786D0F" w:rsidRPr="00B82BB2" w:rsidRDefault="00786D0F" w:rsidP="00786D0F">
      <w:pPr>
        <w:shd w:val="clear" w:color="auto" w:fill="FFFFFF"/>
        <w:spacing w:before="0"/>
        <w:rPr>
          <w:rFonts w:asciiTheme="minorHAnsi" w:hAnsiTheme="minorHAnsi" w:cstheme="minorHAnsi"/>
          <w:color w:val="222222"/>
          <w:szCs w:val="24"/>
        </w:rPr>
      </w:pPr>
      <w:r>
        <w:rPr>
          <w:rFonts w:asciiTheme="minorHAnsi" w:hAnsiTheme="minorHAnsi" w:cstheme="minorHAnsi"/>
          <w:color w:val="222222"/>
          <w:szCs w:val="24"/>
        </w:rPr>
        <w:t>And an alert event was detected by a bedside device</w:t>
      </w:r>
    </w:p>
    <w:p w14:paraId="26BABBA2" w14:textId="77777777" w:rsidR="00786D0F" w:rsidRPr="00B82BB2" w:rsidRDefault="00786D0F" w:rsidP="00786D0F">
      <w:pPr>
        <w:shd w:val="clear" w:color="auto" w:fill="FFFFFF"/>
        <w:spacing w:before="0"/>
        <w:rPr>
          <w:rFonts w:asciiTheme="minorHAnsi" w:hAnsiTheme="minorHAnsi" w:cstheme="minorHAnsi"/>
          <w:color w:val="222222"/>
          <w:szCs w:val="24"/>
        </w:rPr>
      </w:pPr>
      <w:r w:rsidRPr="00B82BB2">
        <w:rPr>
          <w:rFonts w:asciiTheme="minorHAnsi" w:hAnsiTheme="minorHAnsi" w:cstheme="minorHAnsi"/>
          <w:b/>
          <w:bCs/>
          <w:color w:val="222222"/>
          <w:szCs w:val="24"/>
        </w:rPr>
        <w:t>And </w:t>
      </w:r>
      <w:r w:rsidRPr="00B82BB2">
        <w:rPr>
          <w:rFonts w:asciiTheme="minorHAnsi" w:hAnsiTheme="minorHAnsi" w:cstheme="minorHAnsi"/>
          <w:color w:val="222222"/>
          <w:szCs w:val="24"/>
        </w:rPr>
        <w:t>a</w:t>
      </w:r>
      <w:r>
        <w:rPr>
          <w:rFonts w:asciiTheme="minorHAnsi" w:hAnsiTheme="minorHAnsi" w:cstheme="minorHAnsi"/>
          <w:color w:val="222222"/>
          <w:szCs w:val="24"/>
        </w:rPr>
        <w:t>n</w:t>
      </w:r>
      <w:r w:rsidRPr="00B82BB2">
        <w:rPr>
          <w:rFonts w:asciiTheme="minorHAnsi" w:hAnsiTheme="minorHAnsi" w:cstheme="minorHAnsi"/>
          <w:b/>
          <w:bCs/>
          <w:color w:val="222222"/>
          <w:szCs w:val="24"/>
        </w:rPr>
        <w:t> </w:t>
      </w:r>
      <w:proofErr w:type="spellStart"/>
      <w:r w:rsidRPr="00B82BB2">
        <w:rPr>
          <w:rFonts w:asciiTheme="minorHAnsi" w:hAnsiTheme="minorHAnsi" w:cstheme="minorHAnsi"/>
          <w:color w:val="222222"/>
          <w:szCs w:val="24"/>
        </w:rPr>
        <w:t>xDASxx</w:t>
      </w:r>
      <w:proofErr w:type="spellEnd"/>
      <w:r w:rsidRPr="00B82BB2">
        <w:rPr>
          <w:rFonts w:asciiTheme="minorHAnsi" w:hAnsiTheme="minorHAnsi" w:cstheme="minorHAnsi"/>
          <w:color w:val="222222"/>
          <w:szCs w:val="24"/>
        </w:rPr>
        <w:t xml:space="preserve"> is </w:t>
      </w:r>
      <w:r>
        <w:rPr>
          <w:rFonts w:asciiTheme="minorHAnsi" w:hAnsiTheme="minorHAnsi" w:cstheme="minorHAnsi"/>
          <w:color w:val="222222"/>
          <w:szCs w:val="24"/>
        </w:rPr>
        <w:t>inaccessible</w:t>
      </w:r>
    </w:p>
    <w:p w14:paraId="64BCFA2F" w14:textId="77777777" w:rsidR="00786D0F" w:rsidRDefault="00786D0F" w:rsidP="00786D0F">
      <w:pPr>
        <w:shd w:val="clear" w:color="auto" w:fill="FFFFFF"/>
        <w:spacing w:before="0"/>
        <w:rPr>
          <w:rFonts w:asciiTheme="minorHAnsi" w:hAnsiTheme="minorHAnsi" w:cstheme="minorHAnsi"/>
          <w:color w:val="222222"/>
          <w:szCs w:val="24"/>
        </w:rPr>
      </w:pPr>
      <w:r w:rsidRPr="00B82BB2">
        <w:rPr>
          <w:rFonts w:asciiTheme="minorHAnsi" w:hAnsiTheme="minorHAnsi" w:cstheme="minorHAnsi"/>
          <w:b/>
          <w:bCs/>
          <w:color w:val="222222"/>
          <w:szCs w:val="24"/>
        </w:rPr>
        <w:t>Then</w:t>
      </w:r>
      <w:r w:rsidRPr="00B82BB2">
        <w:rPr>
          <w:rFonts w:asciiTheme="minorHAnsi" w:hAnsiTheme="minorHAnsi" w:cstheme="minorHAnsi"/>
          <w:color w:val="222222"/>
          <w:szCs w:val="24"/>
        </w:rPr>
        <w:t> </w:t>
      </w:r>
      <w:r>
        <w:rPr>
          <w:rFonts w:asciiTheme="minorHAnsi" w:hAnsiTheme="minorHAnsi" w:cstheme="minorHAnsi"/>
          <w:color w:val="222222"/>
          <w:szCs w:val="24"/>
        </w:rPr>
        <w:t xml:space="preserve">any device </w:t>
      </w:r>
      <w:r w:rsidRPr="00B82BB2">
        <w:rPr>
          <w:rFonts w:asciiTheme="minorHAnsi" w:hAnsiTheme="minorHAnsi" w:cstheme="minorHAnsi"/>
          <w:color w:val="222222"/>
          <w:szCs w:val="24"/>
        </w:rPr>
        <w:t xml:space="preserve">alert </w:t>
      </w:r>
      <w:r>
        <w:rPr>
          <w:rFonts w:asciiTheme="minorHAnsi" w:hAnsiTheme="minorHAnsi" w:cstheme="minorHAnsi"/>
          <w:color w:val="222222"/>
          <w:szCs w:val="24"/>
        </w:rPr>
        <w:t>signal delegation shall be disabled</w:t>
      </w:r>
    </w:p>
    <w:p w14:paraId="40D6D017" w14:textId="77777777" w:rsidR="00786D0F" w:rsidRPr="00B82BB2" w:rsidRDefault="00786D0F" w:rsidP="00786D0F">
      <w:pPr>
        <w:shd w:val="clear" w:color="auto" w:fill="FFFFFF"/>
        <w:spacing w:before="0"/>
        <w:rPr>
          <w:rFonts w:asciiTheme="minorHAnsi" w:hAnsiTheme="minorHAnsi" w:cstheme="minorHAnsi"/>
          <w:color w:val="222222"/>
          <w:szCs w:val="24"/>
        </w:rPr>
      </w:pPr>
      <w:r w:rsidRPr="00E1630F">
        <w:rPr>
          <w:rFonts w:asciiTheme="minorHAnsi" w:hAnsiTheme="minorHAnsi" w:cstheme="minorHAnsi"/>
          <w:b/>
          <w:color w:val="222222"/>
          <w:szCs w:val="24"/>
        </w:rPr>
        <w:t>And</w:t>
      </w:r>
      <w:r>
        <w:rPr>
          <w:rFonts w:asciiTheme="minorHAnsi" w:hAnsiTheme="minorHAnsi" w:cstheme="minorHAnsi"/>
          <w:color w:val="222222"/>
          <w:szCs w:val="24"/>
        </w:rPr>
        <w:t xml:space="preserve"> any active alert</w:t>
      </w:r>
      <w:r w:rsidRPr="00B82BB2">
        <w:rPr>
          <w:rFonts w:asciiTheme="minorHAnsi" w:hAnsiTheme="minorHAnsi" w:cstheme="minorHAnsi"/>
          <w:color w:val="222222"/>
          <w:szCs w:val="24"/>
        </w:rPr>
        <w:t xml:space="preserve">s </w:t>
      </w:r>
      <w:r>
        <w:rPr>
          <w:rFonts w:asciiTheme="minorHAnsi" w:hAnsiTheme="minorHAnsi" w:cstheme="minorHAnsi"/>
          <w:color w:val="222222"/>
          <w:szCs w:val="24"/>
        </w:rPr>
        <w:t xml:space="preserve">(audio and visual) </w:t>
      </w:r>
      <w:r w:rsidRPr="00B82BB2">
        <w:rPr>
          <w:rFonts w:asciiTheme="minorHAnsi" w:hAnsiTheme="minorHAnsi" w:cstheme="minorHAnsi"/>
          <w:color w:val="222222"/>
          <w:szCs w:val="24"/>
        </w:rPr>
        <w:t>shall be s</w:t>
      </w:r>
      <w:r>
        <w:rPr>
          <w:rFonts w:asciiTheme="minorHAnsi" w:hAnsiTheme="minorHAnsi" w:cstheme="minorHAnsi"/>
          <w:color w:val="222222"/>
          <w:szCs w:val="24"/>
        </w:rPr>
        <w:t>ignaled</w:t>
      </w:r>
      <w:r w:rsidRPr="00B82BB2">
        <w:rPr>
          <w:rFonts w:asciiTheme="minorHAnsi" w:hAnsiTheme="minorHAnsi" w:cstheme="minorHAnsi"/>
          <w:color w:val="222222"/>
          <w:szCs w:val="24"/>
        </w:rPr>
        <w:t xml:space="preserve"> on the </w:t>
      </w:r>
      <w:r>
        <w:rPr>
          <w:rFonts w:asciiTheme="minorHAnsi" w:hAnsiTheme="minorHAnsi" w:cstheme="minorHAnsi"/>
          <w:color w:val="222222"/>
          <w:szCs w:val="24"/>
        </w:rPr>
        <w:t>originating device</w:t>
      </w:r>
    </w:p>
    <w:p w14:paraId="0BF9D53B" w14:textId="77777777" w:rsidR="00786D0F" w:rsidRPr="00A27180" w:rsidRDefault="00786D0F" w:rsidP="00786D0F">
      <w:pPr>
        <w:rPr>
          <w:highlight w:val="yellow"/>
        </w:rPr>
      </w:pPr>
    </w:p>
    <w:p w14:paraId="0A75E7DE" w14:textId="1EBE4C9E" w:rsidR="00786D0F" w:rsidRPr="00625D92" w:rsidRDefault="00625D92" w:rsidP="00625D92">
      <w:pPr>
        <w:pStyle w:val="Heading3"/>
        <w:numPr>
          <w:ilvl w:val="0"/>
          <w:numId w:val="0"/>
        </w:numPr>
        <w:ind w:left="720" w:hanging="720"/>
      </w:pPr>
      <w:bookmarkStart w:id="147" w:name="_Toc57392204"/>
      <w:r w:rsidRPr="00625D92">
        <w:lastRenderedPageBreak/>
        <w:t>C.8.8</w:t>
      </w:r>
      <w:r w:rsidRPr="00625D92">
        <w:tab/>
      </w:r>
      <w:r w:rsidR="00786D0F" w:rsidRPr="00625D92">
        <w:t>SAS Scenario 7.8: Devices, CDASxx and Smart Alerting System are accessible, and SAS generates an alert</w:t>
      </w:r>
      <w:bookmarkEnd w:id="147"/>
      <w:r w:rsidR="00786D0F" w:rsidRPr="00625D92">
        <w:t xml:space="preserve"> </w:t>
      </w:r>
    </w:p>
    <w:p w14:paraId="684CE24C" w14:textId="77777777" w:rsidR="00786D0F" w:rsidRPr="00625D92" w:rsidRDefault="00786D0F" w:rsidP="00786D0F">
      <w:pPr>
        <w:shd w:val="clear" w:color="auto" w:fill="FFFFFF"/>
        <w:spacing w:before="0"/>
        <w:rPr>
          <w:rFonts w:asciiTheme="minorHAnsi" w:hAnsiTheme="minorHAnsi" w:cstheme="minorHAnsi"/>
          <w:color w:val="222222"/>
          <w:szCs w:val="24"/>
        </w:rPr>
      </w:pPr>
      <w:r w:rsidRPr="00625D92">
        <w:rPr>
          <w:rFonts w:asciiTheme="minorHAnsi" w:hAnsiTheme="minorHAnsi" w:cstheme="minorHAnsi"/>
          <w:b/>
          <w:bCs/>
          <w:color w:val="222222"/>
          <w:szCs w:val="24"/>
        </w:rPr>
        <w:t>When</w:t>
      </w:r>
      <w:r w:rsidRPr="00625D92">
        <w:rPr>
          <w:rFonts w:asciiTheme="minorHAnsi" w:hAnsiTheme="minorHAnsi" w:cstheme="minorHAnsi"/>
          <w:color w:val="222222"/>
          <w:szCs w:val="24"/>
        </w:rPr>
        <w:t xml:space="preserve"> a </w:t>
      </w:r>
      <w:proofErr w:type="spellStart"/>
      <w:r w:rsidRPr="00625D92">
        <w:rPr>
          <w:rFonts w:asciiTheme="minorHAnsi" w:hAnsiTheme="minorHAnsi" w:cstheme="minorHAnsi"/>
          <w:color w:val="222222"/>
          <w:szCs w:val="24"/>
        </w:rPr>
        <w:t>CDASxx</w:t>
      </w:r>
      <w:proofErr w:type="spellEnd"/>
      <w:r w:rsidRPr="00625D92">
        <w:rPr>
          <w:rFonts w:asciiTheme="minorHAnsi" w:hAnsiTheme="minorHAnsi" w:cstheme="minorHAnsi"/>
          <w:color w:val="222222"/>
          <w:szCs w:val="24"/>
        </w:rPr>
        <w:t xml:space="preserve"> is accessible</w:t>
      </w:r>
    </w:p>
    <w:p w14:paraId="689275B8" w14:textId="77777777" w:rsidR="00786D0F" w:rsidRPr="00625D92" w:rsidRDefault="00786D0F" w:rsidP="00786D0F">
      <w:pPr>
        <w:shd w:val="clear" w:color="auto" w:fill="FFFFFF"/>
        <w:spacing w:before="0"/>
        <w:rPr>
          <w:rFonts w:asciiTheme="minorHAnsi" w:hAnsiTheme="minorHAnsi" w:cstheme="minorHAnsi"/>
          <w:color w:val="222222"/>
          <w:szCs w:val="24"/>
        </w:rPr>
      </w:pPr>
      <w:r w:rsidRPr="00625D92">
        <w:rPr>
          <w:rFonts w:asciiTheme="minorHAnsi" w:hAnsiTheme="minorHAnsi" w:cstheme="minorHAnsi"/>
          <w:b/>
          <w:color w:val="222222"/>
          <w:szCs w:val="24"/>
        </w:rPr>
        <w:t>And</w:t>
      </w:r>
      <w:r w:rsidRPr="00625D92">
        <w:rPr>
          <w:rFonts w:asciiTheme="minorHAnsi" w:hAnsiTheme="minorHAnsi" w:cstheme="minorHAnsi"/>
          <w:color w:val="222222"/>
          <w:szCs w:val="24"/>
        </w:rPr>
        <w:t xml:space="preserve"> an alert event was detected by the SAS</w:t>
      </w:r>
    </w:p>
    <w:p w14:paraId="55BAF433" w14:textId="77777777" w:rsidR="00786D0F" w:rsidRPr="00625D92" w:rsidRDefault="00786D0F" w:rsidP="00786D0F">
      <w:pPr>
        <w:shd w:val="clear" w:color="auto" w:fill="FFFFFF"/>
        <w:spacing w:before="0"/>
        <w:rPr>
          <w:rFonts w:asciiTheme="minorHAnsi" w:hAnsiTheme="minorHAnsi" w:cstheme="minorHAnsi"/>
          <w:color w:val="222222"/>
          <w:szCs w:val="24"/>
        </w:rPr>
      </w:pPr>
      <w:r w:rsidRPr="00625D92">
        <w:rPr>
          <w:rFonts w:asciiTheme="minorHAnsi" w:hAnsiTheme="minorHAnsi" w:cstheme="minorHAnsi"/>
          <w:b/>
          <w:color w:val="222222"/>
          <w:szCs w:val="24"/>
        </w:rPr>
        <w:t>And</w:t>
      </w:r>
      <w:r w:rsidRPr="00625D92">
        <w:rPr>
          <w:rFonts w:asciiTheme="minorHAnsi" w:hAnsiTheme="minorHAnsi" w:cstheme="minorHAnsi"/>
          <w:color w:val="222222"/>
          <w:szCs w:val="24"/>
        </w:rPr>
        <w:t xml:space="preserve"> the operator confirms the alert at the </w:t>
      </w:r>
      <w:proofErr w:type="spellStart"/>
      <w:r w:rsidRPr="00625D92">
        <w:rPr>
          <w:rFonts w:asciiTheme="minorHAnsi" w:hAnsiTheme="minorHAnsi" w:cstheme="minorHAnsi"/>
          <w:color w:val="222222"/>
          <w:szCs w:val="24"/>
        </w:rPr>
        <w:t>CDASxx</w:t>
      </w:r>
      <w:proofErr w:type="spellEnd"/>
    </w:p>
    <w:p w14:paraId="00373900" w14:textId="77777777" w:rsidR="00786D0F" w:rsidRPr="00625D92" w:rsidRDefault="00786D0F" w:rsidP="00786D0F">
      <w:pPr>
        <w:shd w:val="clear" w:color="auto" w:fill="FFFFFF"/>
        <w:spacing w:before="0"/>
        <w:rPr>
          <w:rFonts w:asciiTheme="minorHAnsi" w:hAnsiTheme="minorHAnsi" w:cstheme="minorHAnsi"/>
          <w:color w:val="222222"/>
          <w:szCs w:val="24"/>
        </w:rPr>
      </w:pPr>
      <w:r w:rsidRPr="00625D92">
        <w:rPr>
          <w:rFonts w:asciiTheme="minorHAnsi" w:hAnsiTheme="minorHAnsi" w:cstheme="minorHAnsi"/>
          <w:b/>
          <w:bCs/>
          <w:color w:val="222222"/>
          <w:szCs w:val="24"/>
        </w:rPr>
        <w:t>Then</w:t>
      </w:r>
      <w:r w:rsidRPr="00625D92">
        <w:rPr>
          <w:rFonts w:asciiTheme="minorHAnsi" w:hAnsiTheme="minorHAnsi" w:cstheme="minorHAnsi"/>
          <w:color w:val="222222"/>
          <w:szCs w:val="24"/>
        </w:rPr>
        <w:t> the confirmation will be sent to the SAS</w:t>
      </w:r>
    </w:p>
    <w:p w14:paraId="61925AC3" w14:textId="497CD5EC" w:rsidR="00786D0F" w:rsidRPr="00B82BB2" w:rsidRDefault="00786D0F" w:rsidP="00786D0F">
      <w:pPr>
        <w:shd w:val="clear" w:color="auto" w:fill="FFFFFF"/>
        <w:spacing w:before="0"/>
        <w:rPr>
          <w:rFonts w:asciiTheme="minorHAnsi" w:hAnsiTheme="minorHAnsi" w:cstheme="minorHAnsi"/>
          <w:color w:val="222222"/>
          <w:szCs w:val="24"/>
        </w:rPr>
      </w:pPr>
      <w:r w:rsidRPr="00625D92">
        <w:rPr>
          <w:rFonts w:asciiTheme="minorHAnsi" w:hAnsiTheme="minorHAnsi" w:cstheme="minorHAnsi"/>
          <w:b/>
          <w:bCs/>
          <w:color w:val="222222"/>
          <w:szCs w:val="24"/>
        </w:rPr>
        <w:t>And</w:t>
      </w:r>
      <w:r w:rsidRPr="00625D92">
        <w:rPr>
          <w:rFonts w:asciiTheme="minorHAnsi" w:hAnsiTheme="minorHAnsi" w:cstheme="minorHAnsi"/>
          <w:color w:val="222222"/>
          <w:szCs w:val="24"/>
        </w:rPr>
        <w:t> the SAS will send the confirmation to the appropriate Devices</w:t>
      </w:r>
    </w:p>
    <w:bookmarkEnd w:id="138"/>
    <w:p w14:paraId="3FA414C3" w14:textId="71197485" w:rsidR="0095084C" w:rsidRPr="00D26514" w:rsidRDefault="0095084C" w:rsidP="0095084C">
      <w:pPr>
        <w:pStyle w:val="BodyText"/>
      </w:pPr>
    </w:p>
    <w:sectPr w:rsidR="0095084C" w:rsidRPr="00D26514" w:rsidSect="00060817">
      <w:headerReference w:type="default" r:id="rId29"/>
      <w:footerReference w:type="even" r:id="rId30"/>
      <w:footerReference w:type="default" r:id="rId31"/>
      <w:footerReference w:type="first" r:id="rId32"/>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1" w:author="Kranich, Peter" w:date="2020-11-24T12:11:00Z" w:initials="KP">
    <w:p w14:paraId="6E9022BB" w14:textId="77777777" w:rsidR="00983CCE" w:rsidRDefault="00983CCE" w:rsidP="00786D0F">
      <w:pPr>
        <w:pStyle w:val="CommentText"/>
      </w:pPr>
      <w:r>
        <w:rPr>
          <w:rStyle w:val="CommentReference"/>
        </w:rPr>
        <w:annotationRef/>
      </w:r>
      <w:r>
        <w:t>What is the relevant difference between 1.2 and 1.3?</w:t>
      </w:r>
    </w:p>
  </w:comment>
  <w:comment w:id="82" w:author="Ken Fuchs" w:date="2020-11-25T10:49:00Z" w:initials="KF">
    <w:p w14:paraId="2A914790" w14:textId="77777777" w:rsidR="00983CCE" w:rsidRDefault="00983CCE" w:rsidP="00786D0F">
      <w:pPr>
        <w:pStyle w:val="CommentText"/>
      </w:pPr>
      <w:r>
        <w:rPr>
          <w:rStyle w:val="CommentReference"/>
        </w:rPr>
        <w:annotationRef/>
      </w:r>
      <w:r>
        <w:t>In one case it would seem the network is down, while in the other case it would seem specific devices are just not available.  Can we specify different error messages in Gherkin?</w:t>
      </w:r>
    </w:p>
  </w:comment>
  <w:comment w:id="136" w:author="Ken Fuchs" w:date="2020-11-25T11:19:00Z" w:initials="KF">
    <w:p w14:paraId="22731AE2" w14:textId="77777777" w:rsidR="00983CCE" w:rsidRDefault="00983CCE" w:rsidP="00786D0F">
      <w:pPr>
        <w:pStyle w:val="CommentText"/>
      </w:pPr>
      <w:r>
        <w:rPr>
          <w:rStyle w:val="CommentReference"/>
        </w:rPr>
        <w:annotationRef/>
      </w:r>
      <w:r>
        <w:t xml:space="preserve">Could it be an </w:t>
      </w:r>
      <w:r>
        <w:t>xDASxx?</w:t>
      </w:r>
    </w:p>
  </w:comment>
  <w:comment w:id="139" w:author="Ken Fuchs" w:date="2020-11-27T18:01:00Z" w:initials="KF">
    <w:p w14:paraId="456FFEDB" w14:textId="4CE5CACD" w:rsidR="00983CCE" w:rsidRDefault="00983CCE">
      <w:pPr>
        <w:pStyle w:val="CommentText"/>
      </w:pPr>
      <w:r>
        <w:rPr>
          <w:rStyle w:val="CommentReference"/>
        </w:rPr>
        <w:annotationRef/>
      </w:r>
      <w:r>
        <w:t>The Scenario Outline is only used in 2 places.  Here and in the next Section.  Can we just use Scenarios?</w:t>
      </w:r>
    </w:p>
  </w:comment>
  <w:comment w:id="143" w:author="Kranich, Peter" w:date="2020-11-24T13:09:00Z" w:initials="KP">
    <w:p w14:paraId="34DB1317" w14:textId="77777777" w:rsidR="00983CCE" w:rsidRDefault="00983CCE" w:rsidP="00786D0F">
      <w:pPr>
        <w:pStyle w:val="CommentText"/>
      </w:pPr>
      <w:r>
        <w:rPr>
          <w:rStyle w:val="CommentReference"/>
        </w:rPr>
        <w:annotationRef/>
      </w:r>
      <w:r>
        <w:t>I would describe this in a separate scenario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9022BB" w15:done="0"/>
  <w15:commentEx w15:paraId="2A914790" w15:paraIdParent="6E9022BB" w15:done="0"/>
  <w15:commentEx w15:paraId="22731AE2" w15:done="0"/>
  <w15:commentEx w15:paraId="456FFEDB" w15:done="0"/>
  <w15:commentEx w15:paraId="34DB13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9022BB" w16cid:durableId="236776E1"/>
  <w16cid:commentId w16cid:paraId="2A914790" w16cid:durableId="2368B522"/>
  <w16cid:commentId w16cid:paraId="22731AE2" w16cid:durableId="2368BC4B"/>
  <w16cid:commentId w16cid:paraId="456FFEDB" w16cid:durableId="236BBD62"/>
  <w16cid:commentId w16cid:paraId="34DB1317" w16cid:durableId="236784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8BB11" w14:textId="77777777" w:rsidR="004C3B74" w:rsidRDefault="004C3B74">
      <w:r>
        <w:separator/>
      </w:r>
    </w:p>
  </w:endnote>
  <w:endnote w:type="continuationSeparator" w:id="0">
    <w:p w14:paraId="4A0C1D66" w14:textId="77777777" w:rsidR="004C3B74" w:rsidRDefault="004C3B74">
      <w:r>
        <w:continuationSeparator/>
      </w:r>
    </w:p>
  </w:endnote>
  <w:endnote w:type="continuationNotice" w:id="1">
    <w:p w14:paraId="58E3A76C" w14:textId="77777777" w:rsidR="004C3B74" w:rsidRDefault="004C3B7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983CCE" w:rsidRDefault="00983C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983CCE" w:rsidRDefault="00983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983CCE" w:rsidRDefault="00983CCE">
    <w:pPr>
      <w:pStyle w:val="Footer"/>
      <w:ind w:right="360"/>
    </w:pPr>
    <w:r>
      <w:t>___________________________________________________________________________</w:t>
    </w:r>
  </w:p>
  <w:p w14:paraId="0E257CB6" w14:textId="77777777" w:rsidR="00983CCE" w:rsidRDefault="00983CCE" w:rsidP="00597DB2">
    <w:pPr>
      <w:pStyle w:val="Footer"/>
      <w:ind w:right="360"/>
      <w:rPr>
        <w:sz w:val="20"/>
      </w:rPr>
    </w:pPr>
    <w:bookmarkStart w:id="148"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148"/>
  </w:p>
  <w:p w14:paraId="4F2E1CAC" w14:textId="5EB23DBB" w:rsidR="00983CCE" w:rsidRDefault="00983CCE" w:rsidP="007E5B51">
    <w:pPr>
      <w:pStyle w:val="Footer"/>
    </w:pPr>
    <w:r>
      <w:rPr>
        <w:sz w:val="20"/>
      </w:rPr>
      <w:t>Template Rev. 10.5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983CCE" w:rsidRDefault="00983CCE">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B9021" w14:textId="77777777" w:rsidR="004C3B74" w:rsidRDefault="004C3B74">
      <w:r>
        <w:separator/>
      </w:r>
    </w:p>
  </w:footnote>
  <w:footnote w:type="continuationSeparator" w:id="0">
    <w:p w14:paraId="01C69220" w14:textId="77777777" w:rsidR="004C3B74" w:rsidRDefault="004C3B74">
      <w:r>
        <w:continuationSeparator/>
      </w:r>
    </w:p>
  </w:footnote>
  <w:footnote w:type="continuationNotice" w:id="1">
    <w:p w14:paraId="72F61EC7" w14:textId="77777777" w:rsidR="004C3B74" w:rsidRDefault="004C3B74">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983CCE" w:rsidRDefault="00983CCE">
    <w:pPr>
      <w:pStyle w:val="Header"/>
    </w:pPr>
    <w:r>
      <w:t>IHE &lt;Domain Name&gt; Technical Framework Supplement – &lt;Profile Name (Profile Acronym)&gt;</w:t>
    </w:r>
  </w:p>
  <w:p w14:paraId="5E0ED4C7" w14:textId="77777777" w:rsidR="00983CCE" w:rsidRDefault="00983CCE">
    <w:pPr>
      <w:pStyle w:val="Header"/>
    </w:pPr>
    <w:r>
      <w:t>______________________________________________________________________________</w:t>
    </w:r>
  </w:p>
  <w:p w14:paraId="7A05B91F" w14:textId="77777777" w:rsidR="00983CCE" w:rsidRDefault="00983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FF6C1A"/>
    <w:multiLevelType w:val="hybridMultilevel"/>
    <w:tmpl w:val="B9F0A2D8"/>
    <w:lvl w:ilvl="0" w:tplc="D0E0B32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90EB6"/>
    <w:multiLevelType w:val="multilevel"/>
    <w:tmpl w:val="2F9E211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B07959"/>
    <w:multiLevelType w:val="hybridMultilevel"/>
    <w:tmpl w:val="224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265A7"/>
    <w:multiLevelType w:val="hybridMultilevel"/>
    <w:tmpl w:val="F5C89FC8"/>
    <w:lvl w:ilvl="0" w:tplc="3B2C6684">
      <w:start w:val="1"/>
      <w:numFmt w:val="bullet"/>
      <w:lvlText w:val="•"/>
      <w:lvlJc w:val="left"/>
      <w:pPr>
        <w:tabs>
          <w:tab w:val="num" w:pos="720"/>
        </w:tabs>
        <w:ind w:left="720" w:hanging="360"/>
      </w:pPr>
      <w:rPr>
        <w:rFonts w:ascii="Arial" w:hAnsi="Arial" w:hint="default"/>
      </w:rPr>
    </w:lvl>
    <w:lvl w:ilvl="1" w:tplc="58FC4282">
      <w:start w:val="464"/>
      <w:numFmt w:val="bullet"/>
      <w:lvlText w:val="•"/>
      <w:lvlJc w:val="left"/>
      <w:pPr>
        <w:tabs>
          <w:tab w:val="num" w:pos="1440"/>
        </w:tabs>
        <w:ind w:left="1440" w:hanging="360"/>
      </w:pPr>
      <w:rPr>
        <w:rFonts w:ascii="Arial" w:hAnsi="Arial" w:hint="default"/>
      </w:rPr>
    </w:lvl>
    <w:lvl w:ilvl="2" w:tplc="04EE74D4" w:tentative="1">
      <w:start w:val="1"/>
      <w:numFmt w:val="bullet"/>
      <w:lvlText w:val="•"/>
      <w:lvlJc w:val="left"/>
      <w:pPr>
        <w:tabs>
          <w:tab w:val="num" w:pos="2160"/>
        </w:tabs>
        <w:ind w:left="2160" w:hanging="360"/>
      </w:pPr>
      <w:rPr>
        <w:rFonts w:ascii="Arial" w:hAnsi="Arial" w:hint="default"/>
      </w:rPr>
    </w:lvl>
    <w:lvl w:ilvl="3" w:tplc="8E18CEBC" w:tentative="1">
      <w:start w:val="1"/>
      <w:numFmt w:val="bullet"/>
      <w:lvlText w:val="•"/>
      <w:lvlJc w:val="left"/>
      <w:pPr>
        <w:tabs>
          <w:tab w:val="num" w:pos="2880"/>
        </w:tabs>
        <w:ind w:left="2880" w:hanging="360"/>
      </w:pPr>
      <w:rPr>
        <w:rFonts w:ascii="Arial" w:hAnsi="Arial" w:hint="default"/>
      </w:rPr>
    </w:lvl>
    <w:lvl w:ilvl="4" w:tplc="9CA278B2" w:tentative="1">
      <w:start w:val="1"/>
      <w:numFmt w:val="bullet"/>
      <w:lvlText w:val="•"/>
      <w:lvlJc w:val="left"/>
      <w:pPr>
        <w:tabs>
          <w:tab w:val="num" w:pos="3600"/>
        </w:tabs>
        <w:ind w:left="3600" w:hanging="360"/>
      </w:pPr>
      <w:rPr>
        <w:rFonts w:ascii="Arial" w:hAnsi="Arial" w:hint="default"/>
      </w:rPr>
    </w:lvl>
    <w:lvl w:ilvl="5" w:tplc="C1A6A916" w:tentative="1">
      <w:start w:val="1"/>
      <w:numFmt w:val="bullet"/>
      <w:lvlText w:val="•"/>
      <w:lvlJc w:val="left"/>
      <w:pPr>
        <w:tabs>
          <w:tab w:val="num" w:pos="4320"/>
        </w:tabs>
        <w:ind w:left="4320" w:hanging="360"/>
      </w:pPr>
      <w:rPr>
        <w:rFonts w:ascii="Arial" w:hAnsi="Arial" w:hint="default"/>
      </w:rPr>
    </w:lvl>
    <w:lvl w:ilvl="6" w:tplc="51582406" w:tentative="1">
      <w:start w:val="1"/>
      <w:numFmt w:val="bullet"/>
      <w:lvlText w:val="•"/>
      <w:lvlJc w:val="left"/>
      <w:pPr>
        <w:tabs>
          <w:tab w:val="num" w:pos="5040"/>
        </w:tabs>
        <w:ind w:left="5040" w:hanging="360"/>
      </w:pPr>
      <w:rPr>
        <w:rFonts w:ascii="Arial" w:hAnsi="Arial" w:hint="default"/>
      </w:rPr>
    </w:lvl>
    <w:lvl w:ilvl="7" w:tplc="4D784CAA" w:tentative="1">
      <w:start w:val="1"/>
      <w:numFmt w:val="bullet"/>
      <w:lvlText w:val="•"/>
      <w:lvlJc w:val="left"/>
      <w:pPr>
        <w:tabs>
          <w:tab w:val="num" w:pos="5760"/>
        </w:tabs>
        <w:ind w:left="5760" w:hanging="360"/>
      </w:pPr>
      <w:rPr>
        <w:rFonts w:ascii="Arial" w:hAnsi="Arial" w:hint="default"/>
      </w:rPr>
    </w:lvl>
    <w:lvl w:ilvl="8" w:tplc="6AF011F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21D2F66"/>
    <w:multiLevelType w:val="hybridMultilevel"/>
    <w:tmpl w:val="3BA45BC4"/>
    <w:lvl w:ilvl="0" w:tplc="5F3AAD94">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22A12"/>
    <w:multiLevelType w:val="multilevel"/>
    <w:tmpl w:val="4110854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B562108"/>
    <w:multiLevelType w:val="hybridMultilevel"/>
    <w:tmpl w:val="E6B4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D4DEE"/>
    <w:multiLevelType w:val="hybridMultilevel"/>
    <w:tmpl w:val="F5F8B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C3A55"/>
    <w:multiLevelType w:val="multilevel"/>
    <w:tmpl w:val="7B943E18"/>
    <w:numStyleLink w:val="Constraints"/>
  </w:abstractNum>
  <w:abstractNum w:abstractNumId="21" w15:restartNumberingAfterBreak="0">
    <w:nsid w:val="48291500"/>
    <w:multiLevelType w:val="hybridMultilevel"/>
    <w:tmpl w:val="972E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14EB6"/>
    <w:multiLevelType w:val="multilevel"/>
    <w:tmpl w:val="AFF0F5DA"/>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B025E5F"/>
    <w:multiLevelType w:val="multilevel"/>
    <w:tmpl w:val="7B943E18"/>
    <w:numStyleLink w:val="Constraints"/>
  </w:abstractNum>
  <w:abstractNum w:abstractNumId="24" w15:restartNumberingAfterBreak="0">
    <w:nsid w:val="4D3E7802"/>
    <w:multiLevelType w:val="hybridMultilevel"/>
    <w:tmpl w:val="E8CEC17C"/>
    <w:lvl w:ilvl="0" w:tplc="65AE45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A38F9"/>
    <w:multiLevelType w:val="multilevel"/>
    <w:tmpl w:val="CB24BB2E"/>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0B37D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6A62BE"/>
    <w:multiLevelType w:val="multilevel"/>
    <w:tmpl w:val="7BC81314"/>
    <w:lvl w:ilvl="0">
      <w:start w:val="9"/>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A1C7D80"/>
    <w:multiLevelType w:val="multilevel"/>
    <w:tmpl w:val="FBCEC8BC"/>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BC32810"/>
    <w:multiLevelType w:val="multilevel"/>
    <w:tmpl w:val="5EA2C47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7" w15:restartNumberingAfterBreak="0">
    <w:nsid w:val="7E3C1B98"/>
    <w:multiLevelType w:val="hybridMultilevel"/>
    <w:tmpl w:val="E04C49C8"/>
    <w:lvl w:ilvl="0" w:tplc="5F3AAD94">
      <w:start w:val="1"/>
      <w:numFmt w:val="bullet"/>
      <w:lvlText w:val="•"/>
      <w:lvlJc w:val="left"/>
      <w:pPr>
        <w:tabs>
          <w:tab w:val="num" w:pos="720"/>
        </w:tabs>
        <w:ind w:left="720" w:hanging="360"/>
      </w:pPr>
      <w:rPr>
        <w:rFonts w:ascii="Arial" w:hAnsi="Arial" w:hint="default"/>
      </w:rPr>
    </w:lvl>
    <w:lvl w:ilvl="1" w:tplc="8ABCEBD8">
      <w:numFmt w:val="bullet"/>
      <w:lvlText w:val="•"/>
      <w:lvlJc w:val="left"/>
      <w:pPr>
        <w:tabs>
          <w:tab w:val="num" w:pos="1440"/>
        </w:tabs>
        <w:ind w:left="1440" w:hanging="360"/>
      </w:pPr>
      <w:rPr>
        <w:rFonts w:ascii="Arial" w:hAnsi="Arial" w:hint="default"/>
      </w:rPr>
    </w:lvl>
    <w:lvl w:ilvl="2" w:tplc="7CECD8EA">
      <w:numFmt w:val="bullet"/>
      <w:lvlText w:val="•"/>
      <w:lvlJc w:val="left"/>
      <w:pPr>
        <w:tabs>
          <w:tab w:val="num" w:pos="2160"/>
        </w:tabs>
        <w:ind w:left="2160" w:hanging="360"/>
      </w:pPr>
      <w:rPr>
        <w:rFonts w:ascii="Arial" w:hAnsi="Arial" w:hint="default"/>
      </w:rPr>
    </w:lvl>
    <w:lvl w:ilvl="3" w:tplc="00BC9D10" w:tentative="1">
      <w:start w:val="1"/>
      <w:numFmt w:val="bullet"/>
      <w:lvlText w:val="•"/>
      <w:lvlJc w:val="left"/>
      <w:pPr>
        <w:tabs>
          <w:tab w:val="num" w:pos="2880"/>
        </w:tabs>
        <w:ind w:left="2880" w:hanging="360"/>
      </w:pPr>
      <w:rPr>
        <w:rFonts w:ascii="Arial" w:hAnsi="Arial" w:hint="default"/>
      </w:rPr>
    </w:lvl>
    <w:lvl w:ilvl="4" w:tplc="0938FAE0" w:tentative="1">
      <w:start w:val="1"/>
      <w:numFmt w:val="bullet"/>
      <w:lvlText w:val="•"/>
      <w:lvlJc w:val="left"/>
      <w:pPr>
        <w:tabs>
          <w:tab w:val="num" w:pos="3600"/>
        </w:tabs>
        <w:ind w:left="3600" w:hanging="360"/>
      </w:pPr>
      <w:rPr>
        <w:rFonts w:ascii="Arial" w:hAnsi="Arial" w:hint="default"/>
      </w:rPr>
    </w:lvl>
    <w:lvl w:ilvl="5" w:tplc="EFA29938" w:tentative="1">
      <w:start w:val="1"/>
      <w:numFmt w:val="bullet"/>
      <w:lvlText w:val="•"/>
      <w:lvlJc w:val="left"/>
      <w:pPr>
        <w:tabs>
          <w:tab w:val="num" w:pos="4320"/>
        </w:tabs>
        <w:ind w:left="4320" w:hanging="360"/>
      </w:pPr>
      <w:rPr>
        <w:rFonts w:ascii="Arial" w:hAnsi="Arial" w:hint="default"/>
      </w:rPr>
    </w:lvl>
    <w:lvl w:ilvl="6" w:tplc="A75E6CBA" w:tentative="1">
      <w:start w:val="1"/>
      <w:numFmt w:val="bullet"/>
      <w:lvlText w:val="•"/>
      <w:lvlJc w:val="left"/>
      <w:pPr>
        <w:tabs>
          <w:tab w:val="num" w:pos="5040"/>
        </w:tabs>
        <w:ind w:left="5040" w:hanging="360"/>
      </w:pPr>
      <w:rPr>
        <w:rFonts w:ascii="Arial" w:hAnsi="Arial" w:hint="default"/>
      </w:rPr>
    </w:lvl>
    <w:lvl w:ilvl="7" w:tplc="739485A8" w:tentative="1">
      <w:start w:val="1"/>
      <w:numFmt w:val="bullet"/>
      <w:lvlText w:val="•"/>
      <w:lvlJc w:val="left"/>
      <w:pPr>
        <w:tabs>
          <w:tab w:val="num" w:pos="5760"/>
        </w:tabs>
        <w:ind w:left="5760" w:hanging="360"/>
      </w:pPr>
      <w:rPr>
        <w:rFonts w:ascii="Arial" w:hAnsi="Arial" w:hint="default"/>
      </w:rPr>
    </w:lvl>
    <w:lvl w:ilvl="8" w:tplc="00E844BC"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6"/>
  </w:num>
  <w:num w:numId="12">
    <w:abstractNumId w:val="23"/>
  </w:num>
  <w:num w:numId="13">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5"/>
  </w:num>
  <w:num w:numId="15">
    <w:abstractNumId w:val="30"/>
  </w:num>
  <w:num w:numId="16">
    <w:abstractNumId w:val="32"/>
  </w:num>
  <w:num w:numId="17">
    <w:abstractNumId w:val="28"/>
  </w:num>
  <w:num w:numId="18">
    <w:abstractNumId w:val="28"/>
  </w:num>
  <w:num w:numId="19">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28"/>
  </w:num>
  <w:num w:numId="23">
    <w:abstractNumId w:val="32"/>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26">
    <w:abstractNumId w:val="32"/>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27">
    <w:abstractNumId w:val="32"/>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28">
    <w:abstractNumId w:val="32"/>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29">
    <w:abstractNumId w:val="32"/>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30">
    <w:abstractNumId w:val="26"/>
  </w:num>
  <w:num w:numId="31">
    <w:abstractNumId w:val="10"/>
  </w:num>
  <w:num w:numId="32">
    <w:abstractNumId w:val="32"/>
  </w:num>
  <w:num w:numId="33">
    <w:abstractNumId w:val="32"/>
  </w:num>
  <w:num w:numId="34">
    <w:abstractNumId w:val="32"/>
  </w:num>
  <w:num w:numId="35">
    <w:abstractNumId w:val="32"/>
  </w:num>
  <w:num w:numId="36">
    <w:abstractNumId w:val="16"/>
  </w:num>
  <w:num w:numId="37">
    <w:abstractNumId w:val="29"/>
  </w:num>
  <w:num w:numId="38">
    <w:abstractNumId w:val="32"/>
  </w:num>
  <w:num w:numId="39">
    <w:abstractNumId w:val="32"/>
  </w:num>
  <w:num w:numId="40">
    <w:abstractNumId w:val="13"/>
  </w:num>
  <w:num w:numId="41">
    <w:abstractNumId w:val="32"/>
  </w:num>
  <w:num w:numId="42">
    <w:abstractNumId w:val="32"/>
  </w:num>
  <w:num w:numId="43">
    <w:abstractNumId w:val="32"/>
  </w:num>
  <w:num w:numId="44">
    <w:abstractNumId w:val="32"/>
  </w:num>
  <w:num w:numId="45">
    <w:abstractNumId w:val="32"/>
  </w:num>
  <w:num w:numId="46">
    <w:abstractNumId w:val="32"/>
  </w:num>
  <w:num w:numId="47">
    <w:abstractNumId w:val="32"/>
  </w:num>
  <w:num w:numId="48">
    <w:abstractNumId w:val="32"/>
  </w:num>
  <w:num w:numId="49">
    <w:abstractNumId w:val="11"/>
  </w:num>
  <w:num w:numId="50">
    <w:abstractNumId w:val="32"/>
  </w:num>
  <w:num w:numId="51">
    <w:abstractNumId w:val="22"/>
  </w:num>
  <w:num w:numId="52">
    <w:abstractNumId w:val="32"/>
  </w:num>
  <w:num w:numId="53">
    <w:abstractNumId w:val="32"/>
  </w:num>
  <w:num w:numId="5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55">
    <w:abstractNumId w:val="34"/>
  </w:num>
  <w:num w:numId="56">
    <w:abstractNumId w:val="27"/>
  </w:num>
  <w:num w:numId="57">
    <w:abstractNumId w:val="32"/>
  </w:num>
  <w:num w:numId="58">
    <w:abstractNumId w:val="32"/>
  </w:num>
  <w:num w:numId="59">
    <w:abstractNumId w:val="33"/>
  </w:num>
  <w:num w:numId="60">
    <w:abstractNumId w:val="12"/>
  </w:num>
  <w:num w:numId="61">
    <w:abstractNumId w:val="32"/>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7"/>
  </w:num>
  <w:num w:numId="63">
    <w:abstractNumId w:val="35"/>
  </w:num>
  <w:num w:numId="64">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32"/>
  </w:num>
  <w:num w:numId="67">
    <w:abstractNumId w:val="32"/>
  </w:num>
  <w:num w:numId="68">
    <w:abstractNumId w:val="37"/>
  </w:num>
  <w:num w:numId="69">
    <w:abstractNumId w:val="24"/>
  </w:num>
  <w:num w:numId="70">
    <w:abstractNumId w:val="15"/>
  </w:num>
  <w:num w:numId="71">
    <w:abstractNumId w:val="18"/>
  </w:num>
  <w:num w:numId="72">
    <w:abstractNumId w:val="14"/>
  </w:num>
  <w:num w:numId="73">
    <w:abstractNumId w:val="31"/>
  </w:num>
  <w:num w:numId="74">
    <w:abstractNumId w:val="19"/>
  </w:num>
  <w:num w:numId="75">
    <w:abstractNumId w:val="21"/>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anich, Peter">
    <w15:presenceInfo w15:providerId="AD" w15:userId="S::peter.kranich@philips.com::f56357b6-4ec9-4ea5-bd1c-426385085c1f"/>
  </w15:person>
  <w15:person w15:author="Ken Fuchs">
    <w15:presenceInfo w15:providerId="Windows Live" w15:userId="9556fcefb4c78d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602F"/>
    <w:rsid w:val="00046E88"/>
    <w:rsid w:val="000470A5"/>
    <w:rsid w:val="000514E1"/>
    <w:rsid w:val="0005577A"/>
    <w:rsid w:val="000565F6"/>
    <w:rsid w:val="00060817"/>
    <w:rsid w:val="00060D78"/>
    <w:rsid w:val="000622EE"/>
    <w:rsid w:val="00064FF2"/>
    <w:rsid w:val="00070847"/>
    <w:rsid w:val="000717A7"/>
    <w:rsid w:val="00077324"/>
    <w:rsid w:val="00077DF6"/>
    <w:rsid w:val="00077EA0"/>
    <w:rsid w:val="000807AC"/>
    <w:rsid w:val="00082F2B"/>
    <w:rsid w:val="00083B47"/>
    <w:rsid w:val="00087187"/>
    <w:rsid w:val="00094061"/>
    <w:rsid w:val="000A726D"/>
    <w:rsid w:val="000B30FF"/>
    <w:rsid w:val="000B3BD4"/>
    <w:rsid w:val="000B3F51"/>
    <w:rsid w:val="000B699D"/>
    <w:rsid w:val="000C2E06"/>
    <w:rsid w:val="000C3556"/>
    <w:rsid w:val="000C3BC7"/>
    <w:rsid w:val="000C5467"/>
    <w:rsid w:val="000D2487"/>
    <w:rsid w:val="000D6321"/>
    <w:rsid w:val="000D6F01"/>
    <w:rsid w:val="000D711C"/>
    <w:rsid w:val="000D7D70"/>
    <w:rsid w:val="000E5F2F"/>
    <w:rsid w:val="000E70CC"/>
    <w:rsid w:val="000F13F5"/>
    <w:rsid w:val="000F613A"/>
    <w:rsid w:val="000F6D26"/>
    <w:rsid w:val="00100E2D"/>
    <w:rsid w:val="00104BE6"/>
    <w:rsid w:val="001055CB"/>
    <w:rsid w:val="00110097"/>
    <w:rsid w:val="0011062E"/>
    <w:rsid w:val="001115F5"/>
    <w:rsid w:val="00111CBC"/>
    <w:rsid w:val="001134EB"/>
    <w:rsid w:val="00114040"/>
    <w:rsid w:val="00114068"/>
    <w:rsid w:val="001145B0"/>
    <w:rsid w:val="00115142"/>
    <w:rsid w:val="00115A0F"/>
    <w:rsid w:val="001166F9"/>
    <w:rsid w:val="00117DD7"/>
    <w:rsid w:val="00121855"/>
    <w:rsid w:val="00123FD5"/>
    <w:rsid w:val="001253AA"/>
    <w:rsid w:val="00125F42"/>
    <w:rsid w:val="001263B9"/>
    <w:rsid w:val="00126A38"/>
    <w:rsid w:val="00133BE6"/>
    <w:rsid w:val="00137EF1"/>
    <w:rsid w:val="0014275F"/>
    <w:rsid w:val="00142FE5"/>
    <w:rsid w:val="001439BB"/>
    <w:rsid w:val="00144F18"/>
    <w:rsid w:val="001453CC"/>
    <w:rsid w:val="00147A61"/>
    <w:rsid w:val="00147F29"/>
    <w:rsid w:val="00150B3C"/>
    <w:rsid w:val="00151E50"/>
    <w:rsid w:val="0015489F"/>
    <w:rsid w:val="00154B7B"/>
    <w:rsid w:val="001558DD"/>
    <w:rsid w:val="00156676"/>
    <w:rsid w:val="00156A28"/>
    <w:rsid w:val="00156E92"/>
    <w:rsid w:val="001579E7"/>
    <w:rsid w:val="00160539"/>
    <w:rsid w:val="001606A7"/>
    <w:rsid w:val="001622E4"/>
    <w:rsid w:val="00165538"/>
    <w:rsid w:val="0016666C"/>
    <w:rsid w:val="00167B95"/>
    <w:rsid w:val="00167DB7"/>
    <w:rsid w:val="00170ED0"/>
    <w:rsid w:val="0017698E"/>
    <w:rsid w:val="00182CC5"/>
    <w:rsid w:val="00184E40"/>
    <w:rsid w:val="00186DAB"/>
    <w:rsid w:val="00187E92"/>
    <w:rsid w:val="00191A01"/>
    <w:rsid w:val="00193030"/>
    <w:rsid w:val="00193C7B"/>
    <w:rsid w:val="001946F4"/>
    <w:rsid w:val="00195213"/>
    <w:rsid w:val="001A7247"/>
    <w:rsid w:val="001A75AE"/>
    <w:rsid w:val="001A7C4C"/>
    <w:rsid w:val="001B2B50"/>
    <w:rsid w:val="001B463C"/>
    <w:rsid w:val="001C26CB"/>
    <w:rsid w:val="001D0E6D"/>
    <w:rsid w:val="001D1619"/>
    <w:rsid w:val="001D640F"/>
    <w:rsid w:val="001D6BB3"/>
    <w:rsid w:val="001E206E"/>
    <w:rsid w:val="001E4188"/>
    <w:rsid w:val="001E615F"/>
    <w:rsid w:val="001E62C3"/>
    <w:rsid w:val="001E6533"/>
    <w:rsid w:val="001E765F"/>
    <w:rsid w:val="001F0E7F"/>
    <w:rsid w:val="001F2CF8"/>
    <w:rsid w:val="001F6755"/>
    <w:rsid w:val="001F68C9"/>
    <w:rsid w:val="001F6F08"/>
    <w:rsid w:val="001F787E"/>
    <w:rsid w:val="001F7A35"/>
    <w:rsid w:val="00202AC6"/>
    <w:rsid w:val="0020302A"/>
    <w:rsid w:val="002040DD"/>
    <w:rsid w:val="0020453A"/>
    <w:rsid w:val="00207571"/>
    <w:rsid w:val="00207816"/>
    <w:rsid w:val="00207868"/>
    <w:rsid w:val="002173E6"/>
    <w:rsid w:val="00221AC2"/>
    <w:rsid w:val="0022261E"/>
    <w:rsid w:val="00222CF4"/>
    <w:rsid w:val="0022352C"/>
    <w:rsid w:val="00225423"/>
    <w:rsid w:val="002322FF"/>
    <w:rsid w:val="00234BE4"/>
    <w:rsid w:val="00235130"/>
    <w:rsid w:val="0023732B"/>
    <w:rsid w:val="0024039C"/>
    <w:rsid w:val="0024101B"/>
    <w:rsid w:val="0024197A"/>
    <w:rsid w:val="0024686E"/>
    <w:rsid w:val="00250A37"/>
    <w:rsid w:val="00255462"/>
    <w:rsid w:val="00255821"/>
    <w:rsid w:val="00256665"/>
    <w:rsid w:val="00264175"/>
    <w:rsid w:val="00265988"/>
    <w:rsid w:val="002670D2"/>
    <w:rsid w:val="00270EBB"/>
    <w:rsid w:val="002711CC"/>
    <w:rsid w:val="00272440"/>
    <w:rsid w:val="002756A6"/>
    <w:rsid w:val="00277298"/>
    <w:rsid w:val="00286433"/>
    <w:rsid w:val="002869E8"/>
    <w:rsid w:val="00291725"/>
    <w:rsid w:val="00293CF1"/>
    <w:rsid w:val="002A0809"/>
    <w:rsid w:val="002A4C2E"/>
    <w:rsid w:val="002A717D"/>
    <w:rsid w:val="002B4844"/>
    <w:rsid w:val="002C0B04"/>
    <w:rsid w:val="002C1B6E"/>
    <w:rsid w:val="002C27E4"/>
    <w:rsid w:val="002C5D62"/>
    <w:rsid w:val="002D5B69"/>
    <w:rsid w:val="002E6F49"/>
    <w:rsid w:val="002F051F"/>
    <w:rsid w:val="002F076A"/>
    <w:rsid w:val="002F3F7A"/>
    <w:rsid w:val="002F524B"/>
    <w:rsid w:val="002F680D"/>
    <w:rsid w:val="002F69C5"/>
    <w:rsid w:val="00300B8F"/>
    <w:rsid w:val="003036BB"/>
    <w:rsid w:val="00303E20"/>
    <w:rsid w:val="003154F7"/>
    <w:rsid w:val="00315CD2"/>
    <w:rsid w:val="00316247"/>
    <w:rsid w:val="0032060B"/>
    <w:rsid w:val="003216FD"/>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B0B"/>
    <w:rsid w:val="00364E56"/>
    <w:rsid w:val="003651D9"/>
    <w:rsid w:val="00365DD0"/>
    <w:rsid w:val="00370B52"/>
    <w:rsid w:val="00370CC8"/>
    <w:rsid w:val="00374B3E"/>
    <w:rsid w:val="00375ACA"/>
    <w:rsid w:val="00376070"/>
    <w:rsid w:val="0038429E"/>
    <w:rsid w:val="0038470A"/>
    <w:rsid w:val="003921A0"/>
    <w:rsid w:val="00397D69"/>
    <w:rsid w:val="003A04CF"/>
    <w:rsid w:val="003A09FE"/>
    <w:rsid w:val="003A4080"/>
    <w:rsid w:val="003A545A"/>
    <w:rsid w:val="003A60B7"/>
    <w:rsid w:val="003B2A2B"/>
    <w:rsid w:val="003B40CC"/>
    <w:rsid w:val="003B70A2"/>
    <w:rsid w:val="003B7860"/>
    <w:rsid w:val="003B7979"/>
    <w:rsid w:val="003C1CAD"/>
    <w:rsid w:val="003C27D3"/>
    <w:rsid w:val="003C37F8"/>
    <w:rsid w:val="003C3FFB"/>
    <w:rsid w:val="003D1654"/>
    <w:rsid w:val="003D19E0"/>
    <w:rsid w:val="003D24EE"/>
    <w:rsid w:val="003D5A68"/>
    <w:rsid w:val="003E2B22"/>
    <w:rsid w:val="003E5C68"/>
    <w:rsid w:val="003E757D"/>
    <w:rsid w:val="003F05DE"/>
    <w:rsid w:val="003F0805"/>
    <w:rsid w:val="003F252B"/>
    <w:rsid w:val="003F3E4A"/>
    <w:rsid w:val="003F7141"/>
    <w:rsid w:val="00403CE2"/>
    <w:rsid w:val="004046B6"/>
    <w:rsid w:val="00404E7E"/>
    <w:rsid w:val="004070FB"/>
    <w:rsid w:val="00410D6B"/>
    <w:rsid w:val="00412649"/>
    <w:rsid w:val="00415432"/>
    <w:rsid w:val="00417A70"/>
    <w:rsid w:val="004225C9"/>
    <w:rsid w:val="00427E04"/>
    <w:rsid w:val="0043514A"/>
    <w:rsid w:val="00436599"/>
    <w:rsid w:val="004424C6"/>
    <w:rsid w:val="00442C32"/>
    <w:rsid w:val="0044310A"/>
    <w:rsid w:val="00444100"/>
    <w:rsid w:val="00444CFC"/>
    <w:rsid w:val="00445D2F"/>
    <w:rsid w:val="00447451"/>
    <w:rsid w:val="004541CC"/>
    <w:rsid w:val="00457DDC"/>
    <w:rsid w:val="00461A12"/>
    <w:rsid w:val="00462AEF"/>
    <w:rsid w:val="00462C66"/>
    <w:rsid w:val="00464A05"/>
    <w:rsid w:val="00464A6A"/>
    <w:rsid w:val="004651FC"/>
    <w:rsid w:val="00466694"/>
    <w:rsid w:val="0046784B"/>
    <w:rsid w:val="00472402"/>
    <w:rsid w:val="00477C87"/>
    <w:rsid w:val="004809A3"/>
    <w:rsid w:val="004818E8"/>
    <w:rsid w:val="00482DC2"/>
    <w:rsid w:val="004845CE"/>
    <w:rsid w:val="00484E2A"/>
    <w:rsid w:val="00490C1F"/>
    <w:rsid w:val="00492F27"/>
    <w:rsid w:val="00496E30"/>
    <w:rsid w:val="004A049C"/>
    <w:rsid w:val="004A5C82"/>
    <w:rsid w:val="004A6CA4"/>
    <w:rsid w:val="004A7D5B"/>
    <w:rsid w:val="004A7E19"/>
    <w:rsid w:val="004B387F"/>
    <w:rsid w:val="004B4EF3"/>
    <w:rsid w:val="004B576F"/>
    <w:rsid w:val="004B6270"/>
    <w:rsid w:val="004B7094"/>
    <w:rsid w:val="004C10B4"/>
    <w:rsid w:val="004C3B74"/>
    <w:rsid w:val="004C53D3"/>
    <w:rsid w:val="004D2320"/>
    <w:rsid w:val="004D68CC"/>
    <w:rsid w:val="004D69C3"/>
    <w:rsid w:val="004D6C45"/>
    <w:rsid w:val="004E3347"/>
    <w:rsid w:val="004E7759"/>
    <w:rsid w:val="004F1713"/>
    <w:rsid w:val="004F2392"/>
    <w:rsid w:val="004F3554"/>
    <w:rsid w:val="004F5211"/>
    <w:rsid w:val="004F7C05"/>
    <w:rsid w:val="00501250"/>
    <w:rsid w:val="00501C4D"/>
    <w:rsid w:val="00503AE1"/>
    <w:rsid w:val="00504C89"/>
    <w:rsid w:val="0050674C"/>
    <w:rsid w:val="00506C22"/>
    <w:rsid w:val="00510062"/>
    <w:rsid w:val="00513057"/>
    <w:rsid w:val="00516D6D"/>
    <w:rsid w:val="00522681"/>
    <w:rsid w:val="00522F40"/>
    <w:rsid w:val="00523C5F"/>
    <w:rsid w:val="00525314"/>
    <w:rsid w:val="00526BA4"/>
    <w:rsid w:val="0053142C"/>
    <w:rsid w:val="00532908"/>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779A1"/>
    <w:rsid w:val="00577AB2"/>
    <w:rsid w:val="00581165"/>
    <w:rsid w:val="00581829"/>
    <w:rsid w:val="00585DA2"/>
    <w:rsid w:val="005869D7"/>
    <w:rsid w:val="00586AAF"/>
    <w:rsid w:val="0058752C"/>
    <w:rsid w:val="005876E3"/>
    <w:rsid w:val="005942AE"/>
    <w:rsid w:val="00594882"/>
    <w:rsid w:val="005974F8"/>
    <w:rsid w:val="00597DB2"/>
    <w:rsid w:val="005A175A"/>
    <w:rsid w:val="005A4622"/>
    <w:rsid w:val="005A5FA9"/>
    <w:rsid w:val="005B5325"/>
    <w:rsid w:val="005B5C92"/>
    <w:rsid w:val="005B5D47"/>
    <w:rsid w:val="005B66B8"/>
    <w:rsid w:val="005B72F3"/>
    <w:rsid w:val="005B7BFB"/>
    <w:rsid w:val="005C3A7A"/>
    <w:rsid w:val="005C50BF"/>
    <w:rsid w:val="005C5E28"/>
    <w:rsid w:val="005D0CFF"/>
    <w:rsid w:val="005D1F91"/>
    <w:rsid w:val="005D6104"/>
    <w:rsid w:val="005D6176"/>
    <w:rsid w:val="005E59A8"/>
    <w:rsid w:val="005F2045"/>
    <w:rsid w:val="005F21E7"/>
    <w:rsid w:val="005F3FB5"/>
    <w:rsid w:val="005F4B35"/>
    <w:rsid w:val="005F4C3E"/>
    <w:rsid w:val="005F5BC0"/>
    <w:rsid w:val="005F6D33"/>
    <w:rsid w:val="00600EC6"/>
    <w:rsid w:val="006014F8"/>
    <w:rsid w:val="00601FC4"/>
    <w:rsid w:val="00603ED5"/>
    <w:rsid w:val="00607529"/>
    <w:rsid w:val="006106AB"/>
    <w:rsid w:val="006116E2"/>
    <w:rsid w:val="00612B3C"/>
    <w:rsid w:val="00613604"/>
    <w:rsid w:val="00613C53"/>
    <w:rsid w:val="006164D9"/>
    <w:rsid w:val="00617BB4"/>
    <w:rsid w:val="0062193E"/>
    <w:rsid w:val="00622D31"/>
    <w:rsid w:val="00623829"/>
    <w:rsid w:val="00625D23"/>
    <w:rsid w:val="00625D92"/>
    <w:rsid w:val="006263EA"/>
    <w:rsid w:val="00630F33"/>
    <w:rsid w:val="006360B8"/>
    <w:rsid w:val="00636FD4"/>
    <w:rsid w:val="00641084"/>
    <w:rsid w:val="00642E2F"/>
    <w:rsid w:val="00644FC1"/>
    <w:rsid w:val="006512F0"/>
    <w:rsid w:val="006514EA"/>
    <w:rsid w:val="00653F84"/>
    <w:rsid w:val="00656A6B"/>
    <w:rsid w:val="00662157"/>
    <w:rsid w:val="00662893"/>
    <w:rsid w:val="00663624"/>
    <w:rsid w:val="00665A0A"/>
    <w:rsid w:val="00665D8F"/>
    <w:rsid w:val="00672881"/>
    <w:rsid w:val="00672C39"/>
    <w:rsid w:val="00672DF9"/>
    <w:rsid w:val="00680648"/>
    <w:rsid w:val="00681792"/>
    <w:rsid w:val="00682040"/>
    <w:rsid w:val="006825E1"/>
    <w:rsid w:val="00682FD2"/>
    <w:rsid w:val="0068355D"/>
    <w:rsid w:val="00692B37"/>
    <w:rsid w:val="0069610C"/>
    <w:rsid w:val="006A2A74"/>
    <w:rsid w:val="006A3098"/>
    <w:rsid w:val="006A4160"/>
    <w:rsid w:val="006B7354"/>
    <w:rsid w:val="006B7ABF"/>
    <w:rsid w:val="006C0C1C"/>
    <w:rsid w:val="006C242B"/>
    <w:rsid w:val="006C274C"/>
    <w:rsid w:val="006C2C14"/>
    <w:rsid w:val="006C2D4D"/>
    <w:rsid w:val="006C371A"/>
    <w:rsid w:val="006C5FEF"/>
    <w:rsid w:val="006C7E2C"/>
    <w:rsid w:val="006D4881"/>
    <w:rsid w:val="006D574C"/>
    <w:rsid w:val="006D768F"/>
    <w:rsid w:val="006E163F"/>
    <w:rsid w:val="006E1EE2"/>
    <w:rsid w:val="006E2CC1"/>
    <w:rsid w:val="006E471A"/>
    <w:rsid w:val="006E4FD2"/>
    <w:rsid w:val="006E5767"/>
    <w:rsid w:val="00701B3A"/>
    <w:rsid w:val="00703DEF"/>
    <w:rsid w:val="00706CA6"/>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39E7"/>
    <w:rsid w:val="00757111"/>
    <w:rsid w:val="00761469"/>
    <w:rsid w:val="00761C24"/>
    <w:rsid w:val="007660D1"/>
    <w:rsid w:val="00767053"/>
    <w:rsid w:val="00770D84"/>
    <w:rsid w:val="00772E35"/>
    <w:rsid w:val="00774B6B"/>
    <w:rsid w:val="007773C8"/>
    <w:rsid w:val="0078063E"/>
    <w:rsid w:val="007824BF"/>
    <w:rsid w:val="007857D7"/>
    <w:rsid w:val="00786D0F"/>
    <w:rsid w:val="00787B2D"/>
    <w:rsid w:val="007922ED"/>
    <w:rsid w:val="007962BA"/>
    <w:rsid w:val="007A0431"/>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D1847"/>
    <w:rsid w:val="007D65FD"/>
    <w:rsid w:val="007D724B"/>
    <w:rsid w:val="007E1674"/>
    <w:rsid w:val="007E5B51"/>
    <w:rsid w:val="007F3197"/>
    <w:rsid w:val="007F35D6"/>
    <w:rsid w:val="007F4E97"/>
    <w:rsid w:val="007F5664"/>
    <w:rsid w:val="007F771A"/>
    <w:rsid w:val="007F7801"/>
    <w:rsid w:val="00802F29"/>
    <w:rsid w:val="00803E2D"/>
    <w:rsid w:val="008044D0"/>
    <w:rsid w:val="008067DF"/>
    <w:rsid w:val="00807EE1"/>
    <w:rsid w:val="0081320A"/>
    <w:rsid w:val="00814F76"/>
    <w:rsid w:val="00815E51"/>
    <w:rsid w:val="008170EB"/>
    <w:rsid w:val="008249A2"/>
    <w:rsid w:val="00825642"/>
    <w:rsid w:val="00830E0E"/>
    <w:rsid w:val="00831FF5"/>
    <w:rsid w:val="00833045"/>
    <w:rsid w:val="00833DEA"/>
    <w:rsid w:val="008341AE"/>
    <w:rsid w:val="00834DF7"/>
    <w:rsid w:val="008358E5"/>
    <w:rsid w:val="00835974"/>
    <w:rsid w:val="00836F8A"/>
    <w:rsid w:val="008413B1"/>
    <w:rsid w:val="00843B52"/>
    <w:rsid w:val="008452AF"/>
    <w:rsid w:val="00855EDF"/>
    <w:rsid w:val="008608EF"/>
    <w:rsid w:val="008614AB"/>
    <w:rsid w:val="008616CB"/>
    <w:rsid w:val="0086353F"/>
    <w:rsid w:val="00863C8B"/>
    <w:rsid w:val="00865616"/>
    <w:rsid w:val="00865DF9"/>
    <w:rsid w:val="00866192"/>
    <w:rsid w:val="00870306"/>
    <w:rsid w:val="00871613"/>
    <w:rsid w:val="008749E8"/>
    <w:rsid w:val="00875076"/>
    <w:rsid w:val="00875540"/>
    <w:rsid w:val="00875BFD"/>
    <w:rsid w:val="00876FF1"/>
    <w:rsid w:val="00881CD8"/>
    <w:rsid w:val="00883B13"/>
    <w:rsid w:val="00885ABD"/>
    <w:rsid w:val="00887E40"/>
    <w:rsid w:val="008A3FD2"/>
    <w:rsid w:val="008A63C9"/>
    <w:rsid w:val="008B2FA2"/>
    <w:rsid w:val="008B53CB"/>
    <w:rsid w:val="008B5D7E"/>
    <w:rsid w:val="008B620B"/>
    <w:rsid w:val="008B6391"/>
    <w:rsid w:val="008C1766"/>
    <w:rsid w:val="008C57EC"/>
    <w:rsid w:val="008D052D"/>
    <w:rsid w:val="008D0BA0"/>
    <w:rsid w:val="008D17FF"/>
    <w:rsid w:val="008D45BC"/>
    <w:rsid w:val="008D520F"/>
    <w:rsid w:val="008D7044"/>
    <w:rsid w:val="008D7642"/>
    <w:rsid w:val="008E0275"/>
    <w:rsid w:val="008E2B5E"/>
    <w:rsid w:val="008E3F6C"/>
    <w:rsid w:val="008E441F"/>
    <w:rsid w:val="008E4F7E"/>
    <w:rsid w:val="008E6457"/>
    <w:rsid w:val="008F5363"/>
    <w:rsid w:val="008F680A"/>
    <w:rsid w:val="008F78D2"/>
    <w:rsid w:val="00907134"/>
    <w:rsid w:val="00907460"/>
    <w:rsid w:val="00910E03"/>
    <w:rsid w:val="0091781B"/>
    <w:rsid w:val="009268F6"/>
    <w:rsid w:val="0093034E"/>
    <w:rsid w:val="00933C9A"/>
    <w:rsid w:val="00934D96"/>
    <w:rsid w:val="009406A5"/>
    <w:rsid w:val="00940FC7"/>
    <w:rsid w:val="009429FB"/>
    <w:rsid w:val="00943B32"/>
    <w:rsid w:val="00944C39"/>
    <w:rsid w:val="0095084C"/>
    <w:rsid w:val="00951359"/>
    <w:rsid w:val="0095196C"/>
    <w:rsid w:val="00951F63"/>
    <w:rsid w:val="0095298A"/>
    <w:rsid w:val="00953CFC"/>
    <w:rsid w:val="0095594C"/>
    <w:rsid w:val="00955CD4"/>
    <w:rsid w:val="00956966"/>
    <w:rsid w:val="009612F6"/>
    <w:rsid w:val="00965A1E"/>
    <w:rsid w:val="00966AC0"/>
    <w:rsid w:val="00967B49"/>
    <w:rsid w:val="009725D8"/>
    <w:rsid w:val="0097454A"/>
    <w:rsid w:val="009813A1"/>
    <w:rsid w:val="00982BC4"/>
    <w:rsid w:val="00983131"/>
    <w:rsid w:val="00983C65"/>
    <w:rsid w:val="00983CCE"/>
    <w:rsid w:val="009843EF"/>
    <w:rsid w:val="009903C2"/>
    <w:rsid w:val="00991D63"/>
    <w:rsid w:val="009928DA"/>
    <w:rsid w:val="00993FF5"/>
    <w:rsid w:val="009A1EEA"/>
    <w:rsid w:val="009A2176"/>
    <w:rsid w:val="009A3A85"/>
    <w:rsid w:val="009B048D"/>
    <w:rsid w:val="009B4CFA"/>
    <w:rsid w:val="009C0FD0"/>
    <w:rsid w:val="009C10D5"/>
    <w:rsid w:val="009C6269"/>
    <w:rsid w:val="009C6F21"/>
    <w:rsid w:val="009D0CDF"/>
    <w:rsid w:val="009D107B"/>
    <w:rsid w:val="009D125C"/>
    <w:rsid w:val="009D2A49"/>
    <w:rsid w:val="009D6A32"/>
    <w:rsid w:val="009D7991"/>
    <w:rsid w:val="009E10F2"/>
    <w:rsid w:val="009E34B7"/>
    <w:rsid w:val="009F3200"/>
    <w:rsid w:val="009F4289"/>
    <w:rsid w:val="009F5CC2"/>
    <w:rsid w:val="009F5CF4"/>
    <w:rsid w:val="009F7903"/>
    <w:rsid w:val="00A01FD9"/>
    <w:rsid w:val="00A05A12"/>
    <w:rsid w:val="00A124C7"/>
    <w:rsid w:val="00A12925"/>
    <w:rsid w:val="00A174B6"/>
    <w:rsid w:val="00A177D5"/>
    <w:rsid w:val="00A219CF"/>
    <w:rsid w:val="00A228F8"/>
    <w:rsid w:val="00A23689"/>
    <w:rsid w:val="00A2392D"/>
    <w:rsid w:val="00A30698"/>
    <w:rsid w:val="00A30BDA"/>
    <w:rsid w:val="00A322F4"/>
    <w:rsid w:val="00A3774D"/>
    <w:rsid w:val="00A4198B"/>
    <w:rsid w:val="00A43E92"/>
    <w:rsid w:val="00A52286"/>
    <w:rsid w:val="00A558BA"/>
    <w:rsid w:val="00A5645C"/>
    <w:rsid w:val="00A6036A"/>
    <w:rsid w:val="00A66278"/>
    <w:rsid w:val="00A66F21"/>
    <w:rsid w:val="00A66F91"/>
    <w:rsid w:val="00A723FC"/>
    <w:rsid w:val="00A773A9"/>
    <w:rsid w:val="00A81A7C"/>
    <w:rsid w:val="00A85861"/>
    <w:rsid w:val="00A875FF"/>
    <w:rsid w:val="00A90BD5"/>
    <w:rsid w:val="00A910E1"/>
    <w:rsid w:val="00A96B9B"/>
    <w:rsid w:val="00A9751B"/>
    <w:rsid w:val="00AA49D3"/>
    <w:rsid w:val="00AA560C"/>
    <w:rsid w:val="00AA684E"/>
    <w:rsid w:val="00AA69C0"/>
    <w:rsid w:val="00AB53A2"/>
    <w:rsid w:val="00AC2D85"/>
    <w:rsid w:val="00AC414D"/>
    <w:rsid w:val="00AC609B"/>
    <w:rsid w:val="00AC7C88"/>
    <w:rsid w:val="00AD069D"/>
    <w:rsid w:val="00AD2AE2"/>
    <w:rsid w:val="00AD3EA6"/>
    <w:rsid w:val="00AE1400"/>
    <w:rsid w:val="00AE19D0"/>
    <w:rsid w:val="00AE4AED"/>
    <w:rsid w:val="00AE7444"/>
    <w:rsid w:val="00AF0095"/>
    <w:rsid w:val="00AF1EF3"/>
    <w:rsid w:val="00AF472E"/>
    <w:rsid w:val="00AF5B2B"/>
    <w:rsid w:val="00AF7069"/>
    <w:rsid w:val="00B03C08"/>
    <w:rsid w:val="00B056DF"/>
    <w:rsid w:val="00B05FC8"/>
    <w:rsid w:val="00B064A3"/>
    <w:rsid w:val="00B072B1"/>
    <w:rsid w:val="00B10DCE"/>
    <w:rsid w:val="00B1148B"/>
    <w:rsid w:val="00B11C27"/>
    <w:rsid w:val="00B12C3F"/>
    <w:rsid w:val="00B15A1D"/>
    <w:rsid w:val="00B15D8F"/>
    <w:rsid w:val="00B15E9B"/>
    <w:rsid w:val="00B22E73"/>
    <w:rsid w:val="00B24019"/>
    <w:rsid w:val="00B25B60"/>
    <w:rsid w:val="00B275B5"/>
    <w:rsid w:val="00B30859"/>
    <w:rsid w:val="00B31DC8"/>
    <w:rsid w:val="00B3238C"/>
    <w:rsid w:val="00B32872"/>
    <w:rsid w:val="00B35749"/>
    <w:rsid w:val="00B403E4"/>
    <w:rsid w:val="00B42962"/>
    <w:rsid w:val="00B43198"/>
    <w:rsid w:val="00B4798B"/>
    <w:rsid w:val="00B541EC"/>
    <w:rsid w:val="00B54C50"/>
    <w:rsid w:val="00B55350"/>
    <w:rsid w:val="00B63B69"/>
    <w:rsid w:val="00B65E96"/>
    <w:rsid w:val="00B66F83"/>
    <w:rsid w:val="00B7190A"/>
    <w:rsid w:val="00B7582C"/>
    <w:rsid w:val="00B759B0"/>
    <w:rsid w:val="00B80E02"/>
    <w:rsid w:val="00B82D84"/>
    <w:rsid w:val="00B84D95"/>
    <w:rsid w:val="00B8586D"/>
    <w:rsid w:val="00B87220"/>
    <w:rsid w:val="00B92E9F"/>
    <w:rsid w:val="00B92EA1"/>
    <w:rsid w:val="00B9303B"/>
    <w:rsid w:val="00B9308F"/>
    <w:rsid w:val="00B94919"/>
    <w:rsid w:val="00B965FD"/>
    <w:rsid w:val="00BA011D"/>
    <w:rsid w:val="00BA06B2"/>
    <w:rsid w:val="00BA1337"/>
    <w:rsid w:val="00BA1A91"/>
    <w:rsid w:val="00BA437B"/>
    <w:rsid w:val="00BA4A87"/>
    <w:rsid w:val="00BA7562"/>
    <w:rsid w:val="00BB1C43"/>
    <w:rsid w:val="00BB62C0"/>
    <w:rsid w:val="00BB65D8"/>
    <w:rsid w:val="00BB6AAC"/>
    <w:rsid w:val="00BB74AF"/>
    <w:rsid w:val="00BB76BC"/>
    <w:rsid w:val="00BC3E9F"/>
    <w:rsid w:val="00BC4B99"/>
    <w:rsid w:val="00BC5151"/>
    <w:rsid w:val="00BC6EDE"/>
    <w:rsid w:val="00BC745A"/>
    <w:rsid w:val="00BC7584"/>
    <w:rsid w:val="00BD15D9"/>
    <w:rsid w:val="00BD50E5"/>
    <w:rsid w:val="00BD624A"/>
    <w:rsid w:val="00BD6767"/>
    <w:rsid w:val="00BE1308"/>
    <w:rsid w:val="00BE39EE"/>
    <w:rsid w:val="00BE5916"/>
    <w:rsid w:val="00BF2986"/>
    <w:rsid w:val="00BF4143"/>
    <w:rsid w:val="00BF47D3"/>
    <w:rsid w:val="00C00FBC"/>
    <w:rsid w:val="00C0135D"/>
    <w:rsid w:val="00C017CC"/>
    <w:rsid w:val="00C03185"/>
    <w:rsid w:val="00C05CCE"/>
    <w:rsid w:val="00C1037F"/>
    <w:rsid w:val="00C10561"/>
    <w:rsid w:val="00C158E0"/>
    <w:rsid w:val="00C16F09"/>
    <w:rsid w:val="00C20315"/>
    <w:rsid w:val="00C20EFF"/>
    <w:rsid w:val="00C2275F"/>
    <w:rsid w:val="00C22C1E"/>
    <w:rsid w:val="00C250ED"/>
    <w:rsid w:val="00C26046"/>
    <w:rsid w:val="00C269FC"/>
    <w:rsid w:val="00C26E7C"/>
    <w:rsid w:val="00C271EB"/>
    <w:rsid w:val="00C30A00"/>
    <w:rsid w:val="00C30BA0"/>
    <w:rsid w:val="00C3423D"/>
    <w:rsid w:val="00C3617A"/>
    <w:rsid w:val="00C373FF"/>
    <w:rsid w:val="00C37C0B"/>
    <w:rsid w:val="00C412AE"/>
    <w:rsid w:val="00C42C6C"/>
    <w:rsid w:val="00C45949"/>
    <w:rsid w:val="00C512AA"/>
    <w:rsid w:val="00C52492"/>
    <w:rsid w:val="00C536E4"/>
    <w:rsid w:val="00C53B3C"/>
    <w:rsid w:val="00C55F25"/>
    <w:rsid w:val="00C56183"/>
    <w:rsid w:val="00C60F4D"/>
    <w:rsid w:val="00C61586"/>
    <w:rsid w:val="00C62E65"/>
    <w:rsid w:val="00C63D7E"/>
    <w:rsid w:val="00C66F96"/>
    <w:rsid w:val="00C6772C"/>
    <w:rsid w:val="00C71CB0"/>
    <w:rsid w:val="00C71FDB"/>
    <w:rsid w:val="00C729ED"/>
    <w:rsid w:val="00C75E6D"/>
    <w:rsid w:val="00C7717D"/>
    <w:rsid w:val="00C80B71"/>
    <w:rsid w:val="00C82ED4"/>
    <w:rsid w:val="00C83F0F"/>
    <w:rsid w:val="00C940A2"/>
    <w:rsid w:val="00C969FE"/>
    <w:rsid w:val="00CA175A"/>
    <w:rsid w:val="00CA2987"/>
    <w:rsid w:val="00CA4B27"/>
    <w:rsid w:val="00CC0A43"/>
    <w:rsid w:val="00CC0A62"/>
    <w:rsid w:val="00CC46D6"/>
    <w:rsid w:val="00CC4EA3"/>
    <w:rsid w:val="00CC6D50"/>
    <w:rsid w:val="00CD0A74"/>
    <w:rsid w:val="00CD44D7"/>
    <w:rsid w:val="00CD4D46"/>
    <w:rsid w:val="00CD61EF"/>
    <w:rsid w:val="00CD706E"/>
    <w:rsid w:val="00CE0AA5"/>
    <w:rsid w:val="00CE0F8B"/>
    <w:rsid w:val="00CF283F"/>
    <w:rsid w:val="00CF508D"/>
    <w:rsid w:val="00CF69CB"/>
    <w:rsid w:val="00D01522"/>
    <w:rsid w:val="00D0225B"/>
    <w:rsid w:val="00D05B7C"/>
    <w:rsid w:val="00D07411"/>
    <w:rsid w:val="00D12AD4"/>
    <w:rsid w:val="00D165BD"/>
    <w:rsid w:val="00D1762D"/>
    <w:rsid w:val="00D209A5"/>
    <w:rsid w:val="00D22DE2"/>
    <w:rsid w:val="00D250A2"/>
    <w:rsid w:val="00D25F7A"/>
    <w:rsid w:val="00D26346"/>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5704A"/>
    <w:rsid w:val="00D609FE"/>
    <w:rsid w:val="00D60F27"/>
    <w:rsid w:val="00D62CEC"/>
    <w:rsid w:val="00D630A5"/>
    <w:rsid w:val="00D6348C"/>
    <w:rsid w:val="00D7759B"/>
    <w:rsid w:val="00D859DD"/>
    <w:rsid w:val="00D85A7B"/>
    <w:rsid w:val="00D9058E"/>
    <w:rsid w:val="00D91791"/>
    <w:rsid w:val="00D91815"/>
    <w:rsid w:val="00DA1854"/>
    <w:rsid w:val="00DA7FE0"/>
    <w:rsid w:val="00DB0D53"/>
    <w:rsid w:val="00DB0E2D"/>
    <w:rsid w:val="00DB186B"/>
    <w:rsid w:val="00DB5C1E"/>
    <w:rsid w:val="00DB6C03"/>
    <w:rsid w:val="00DC0121"/>
    <w:rsid w:val="00DC150D"/>
    <w:rsid w:val="00DC40DE"/>
    <w:rsid w:val="00DC5581"/>
    <w:rsid w:val="00DC5891"/>
    <w:rsid w:val="00DC7937"/>
    <w:rsid w:val="00DD13DB"/>
    <w:rsid w:val="00DD20D7"/>
    <w:rsid w:val="00DD23F0"/>
    <w:rsid w:val="00DD4D5A"/>
    <w:rsid w:val="00DD70BB"/>
    <w:rsid w:val="00DE0504"/>
    <w:rsid w:val="00DE14E6"/>
    <w:rsid w:val="00DE1FA9"/>
    <w:rsid w:val="00DE2B33"/>
    <w:rsid w:val="00DE3F6C"/>
    <w:rsid w:val="00DE6D6A"/>
    <w:rsid w:val="00DE7269"/>
    <w:rsid w:val="00DF1137"/>
    <w:rsid w:val="00DF3FC1"/>
    <w:rsid w:val="00DF683C"/>
    <w:rsid w:val="00DF769E"/>
    <w:rsid w:val="00DF7CCA"/>
    <w:rsid w:val="00DF7DD9"/>
    <w:rsid w:val="00E007E6"/>
    <w:rsid w:val="00E014B6"/>
    <w:rsid w:val="00E10CD7"/>
    <w:rsid w:val="00E11C9C"/>
    <w:rsid w:val="00E121ED"/>
    <w:rsid w:val="00E1423C"/>
    <w:rsid w:val="00E1775A"/>
    <w:rsid w:val="00E20C45"/>
    <w:rsid w:val="00E25761"/>
    <w:rsid w:val="00E30AAF"/>
    <w:rsid w:val="00E32256"/>
    <w:rsid w:val="00E340A9"/>
    <w:rsid w:val="00E35F5B"/>
    <w:rsid w:val="00E36A9C"/>
    <w:rsid w:val="00E4210F"/>
    <w:rsid w:val="00E451B1"/>
    <w:rsid w:val="00E46BAB"/>
    <w:rsid w:val="00E50AF1"/>
    <w:rsid w:val="00E51CCD"/>
    <w:rsid w:val="00E52CE1"/>
    <w:rsid w:val="00E55A1C"/>
    <w:rsid w:val="00E56193"/>
    <w:rsid w:val="00E5672F"/>
    <w:rsid w:val="00E61A6A"/>
    <w:rsid w:val="00E65066"/>
    <w:rsid w:val="00E67C97"/>
    <w:rsid w:val="00E7532D"/>
    <w:rsid w:val="00E768A2"/>
    <w:rsid w:val="00E8043B"/>
    <w:rsid w:val="00E8520F"/>
    <w:rsid w:val="00E8793B"/>
    <w:rsid w:val="00E90AC0"/>
    <w:rsid w:val="00E91C15"/>
    <w:rsid w:val="00E9442A"/>
    <w:rsid w:val="00EA17EF"/>
    <w:rsid w:val="00EA3BCB"/>
    <w:rsid w:val="00EA4332"/>
    <w:rsid w:val="00EA4EA1"/>
    <w:rsid w:val="00EA7E83"/>
    <w:rsid w:val="00EB1331"/>
    <w:rsid w:val="00EB252F"/>
    <w:rsid w:val="00EB71A2"/>
    <w:rsid w:val="00EC098D"/>
    <w:rsid w:val="00EC11E0"/>
    <w:rsid w:val="00EC1DB7"/>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173"/>
    <w:rsid w:val="00F05794"/>
    <w:rsid w:val="00F059F9"/>
    <w:rsid w:val="00F0665F"/>
    <w:rsid w:val="00F146E5"/>
    <w:rsid w:val="00F1584C"/>
    <w:rsid w:val="00F159CF"/>
    <w:rsid w:val="00F2262E"/>
    <w:rsid w:val="00F23863"/>
    <w:rsid w:val="00F25751"/>
    <w:rsid w:val="00F3060F"/>
    <w:rsid w:val="00F313A8"/>
    <w:rsid w:val="00F336CE"/>
    <w:rsid w:val="00F3372D"/>
    <w:rsid w:val="00F455EA"/>
    <w:rsid w:val="00F4757B"/>
    <w:rsid w:val="00F6224C"/>
    <w:rsid w:val="00F623E5"/>
    <w:rsid w:val="00F624DE"/>
    <w:rsid w:val="00F6298D"/>
    <w:rsid w:val="00F64792"/>
    <w:rsid w:val="00F669C1"/>
    <w:rsid w:val="00F66C25"/>
    <w:rsid w:val="00F67F32"/>
    <w:rsid w:val="00F70207"/>
    <w:rsid w:val="00F71C6D"/>
    <w:rsid w:val="00F73765"/>
    <w:rsid w:val="00F74FAA"/>
    <w:rsid w:val="00F76632"/>
    <w:rsid w:val="00F82EE7"/>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0F9"/>
    <w:rsid w:val="00FB4736"/>
    <w:rsid w:val="00FC24E1"/>
    <w:rsid w:val="00FC278A"/>
    <w:rsid w:val="00FC38EE"/>
    <w:rsid w:val="00FC734C"/>
    <w:rsid w:val="00FC799F"/>
    <w:rsid w:val="00FC7C29"/>
    <w:rsid w:val="00FD0CE3"/>
    <w:rsid w:val="00FD3F02"/>
    <w:rsid w:val="00FD49A2"/>
    <w:rsid w:val="00FD6B22"/>
    <w:rsid w:val="00FE33A5"/>
    <w:rsid w:val="00FE462E"/>
    <w:rsid w:val="00FE674B"/>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011D"/>
    <w:pPr>
      <w:spacing w:before="120"/>
    </w:pPr>
    <w:rPr>
      <w:sz w:val="24"/>
    </w:rPr>
  </w:style>
  <w:style w:type="paragraph" w:styleId="Heading1">
    <w:name w:val="heading 1"/>
    <w:next w:val="BodyText"/>
    <w:link w:val="Heading1Char"/>
    <w:qFormat/>
    <w:rsid w:val="00EA17EF"/>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496E30"/>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3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496E30"/>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EntryChar1">
    <w:name w:val="Table Entry Char1"/>
    <w:locked/>
    <w:rsid w:val="00965A1E"/>
    <w:rPr>
      <w:sz w:val="18"/>
    </w:rPr>
  </w:style>
  <w:style w:type="paragraph" w:customStyle="1" w:styleId="TableEntryCentered">
    <w:name w:val="Table Entry Centered"/>
    <w:basedOn w:val="TableEntry"/>
    <w:rsid w:val="00965A1E"/>
    <w:pPr>
      <w:jc w:val="center"/>
    </w:pPr>
  </w:style>
  <w:style w:type="character" w:styleId="UnresolvedMention">
    <w:name w:val="Unresolved Mention"/>
    <w:basedOn w:val="DefaultParagraphFont"/>
    <w:uiPriority w:val="99"/>
    <w:semiHidden/>
    <w:unhideWhenUsed/>
    <w:rsid w:val="00A228F8"/>
    <w:rPr>
      <w:color w:val="605E5C"/>
      <w:shd w:val="clear" w:color="auto" w:fill="E1DFDD"/>
    </w:rPr>
  </w:style>
  <w:style w:type="paragraph" w:styleId="BodyTextIndent">
    <w:name w:val="Body Text Indent"/>
    <w:basedOn w:val="Normal"/>
    <w:link w:val="BodyTextIndentChar"/>
    <w:semiHidden/>
    <w:unhideWhenUsed/>
    <w:rsid w:val="0024197A"/>
    <w:pPr>
      <w:spacing w:after="120"/>
      <w:ind w:left="360"/>
    </w:pPr>
  </w:style>
  <w:style w:type="character" w:customStyle="1" w:styleId="BodyTextIndentChar">
    <w:name w:val="Body Text Indent Char"/>
    <w:basedOn w:val="DefaultParagraphFont"/>
    <w:link w:val="BodyTextIndent"/>
    <w:semiHidden/>
    <w:rsid w:val="0024197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38207">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ihe.net/Templates_Public_Comments/"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iki.ihe.net/index.php?title=Process" TargetMode="External"/><Relationship Id="rId17" Type="http://schemas.openxmlformats.org/officeDocument/2006/relationships/hyperlink" Target="https://www.ihe.net/ihe_domains/" TargetMode="External"/><Relationship Id="rId25" Type="http://schemas.openxmlformats.org/officeDocument/2006/relationships/image" Target="media/image2.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he.net/" TargetMode="External"/><Relationship Id="rId20" Type="http://schemas.openxmlformats.org/officeDocument/2006/relationships/hyperlink" Target="http://ihe.net/Technical_Framework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Writing_Technical_Frameworks_and_Supplements" TargetMode="External"/><Relationship Id="rId24" Type="http://schemas.microsoft.com/office/2016/09/relationships/commentsIds" Target="commentsIds.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he.net/Public_Comment/" TargetMode="External"/><Relationship Id="rId23" Type="http://schemas.microsoft.com/office/2011/relationships/commentsExtended" Target="commentsExtended.xml"/><Relationship Id="rId28" Type="http://schemas.openxmlformats.org/officeDocument/2006/relationships/image" Target="media/image5.jpeg"/><Relationship Id="rId10" Type="http://schemas.openxmlformats.org/officeDocument/2006/relationships/hyperlink" Target="http://ihe.net/Public_Comment/" TargetMode="External"/><Relationship Id="rId19" Type="http://schemas.openxmlformats.org/officeDocument/2006/relationships/hyperlink" Target="http://ihe.net/Profiles/"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comments" Target="comments.xml"/><Relationship Id="rId27" Type="http://schemas.openxmlformats.org/officeDocument/2006/relationships/image" Target="media/image4.jpe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87B2D-852C-9849-BDF8-D5A8B912A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1</TotalTime>
  <Pages>47</Pages>
  <Words>8932</Words>
  <Characters>50918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IHE_Suppl_Template_Rev10-5_2019-10-25</vt:lpstr>
    </vt:vector>
  </TitlesOfParts>
  <Company>IHE</Company>
  <LinksUpToDate>false</LinksUpToDate>
  <CharactersWithSpaces>59731</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IHE_Suppl_Template_Rev10-5_2019-10-25</dc:title>
  <dc:subject>IHE Technical Framework Supplement Template</dc:subject>
  <dc:creator>IHE Documentation Work Group</dc:creator>
  <cp:keywords>IHE Supplement Template</cp:keywords>
  <cp:lastModifiedBy>Ken Fuchs</cp:lastModifiedBy>
  <cp:revision>2</cp:revision>
  <cp:lastPrinted>2012-05-01T14:26:00Z</cp:lastPrinted>
  <dcterms:created xsi:type="dcterms:W3CDTF">2020-12-04T14:23:00Z</dcterms:created>
  <dcterms:modified xsi:type="dcterms:W3CDTF">2020-12-04T14:23:00Z</dcterms:modified>
  <cp:category>IHE Supplement Template</cp:category>
</cp:coreProperties>
</file>